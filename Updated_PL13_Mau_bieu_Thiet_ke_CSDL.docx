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65286" w14:textId="77777777" w:rsidR="00375C76" w:rsidRPr="00666E75" w:rsidRDefault="007F4DE7" w:rsidP="00AB4288">
      <w:pPr>
        <w:jc w:val="center"/>
        <w:rPr>
          <w:rFonts w:ascii="Times New Roman" w:hAnsi="Times New Roman"/>
          <w:sz w:val="24"/>
          <w:szCs w:val="24"/>
        </w:rPr>
      </w:pPr>
      <w:r w:rsidRPr="00666E75">
        <w:t>.</w:t>
      </w:r>
      <w:r w:rsidR="00AE35E1" w:rsidRPr="00666E75">
        <w:rPr>
          <w:noProof/>
          <w:snapToGrid/>
        </w:rPr>
        <w:object w:dxaOrig="9495" w:dyaOrig="4860" w14:anchorId="69CB8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2pt" o:ole="" o:allowoverlap="f">
            <v:imagedata r:id="rId8" o:title=""/>
          </v:shape>
          <o:OLEObject Type="Embed" ProgID="PBrush" ShapeID="_x0000_i1025" DrawAspect="Content" ObjectID="_1793192325" r:id="rId9"/>
        </w:object>
      </w:r>
    </w:p>
    <w:p w14:paraId="50688F4F" w14:textId="77777777" w:rsidR="0001441D" w:rsidRPr="00666E75" w:rsidRDefault="0001441D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666E75">
        <w:rPr>
          <w:rFonts w:ascii="Times New Roman" w:hAnsi="Times New Roman"/>
          <w:b/>
          <w:sz w:val="28"/>
          <w:szCs w:val="28"/>
        </w:rPr>
        <w:t xml:space="preserve">TẬP ĐOÀN </w:t>
      </w:r>
      <w:r w:rsidR="00845745" w:rsidRPr="00666E75">
        <w:rPr>
          <w:rFonts w:ascii="Times New Roman" w:hAnsi="Times New Roman"/>
          <w:b/>
          <w:sz w:val="28"/>
          <w:szCs w:val="28"/>
        </w:rPr>
        <w:t xml:space="preserve">CÔNG NGHIỆP - </w:t>
      </w:r>
      <w:r w:rsidRPr="00666E75">
        <w:rPr>
          <w:rFonts w:ascii="Times New Roman" w:hAnsi="Times New Roman"/>
          <w:b/>
          <w:sz w:val="28"/>
          <w:szCs w:val="28"/>
        </w:rPr>
        <w:t>VIỄN THÔNG QUÂN ĐỘI</w:t>
      </w:r>
    </w:p>
    <w:p w14:paraId="564E9F1E" w14:textId="77777777" w:rsidR="00375C76" w:rsidRPr="00666E75" w:rsidRDefault="00845745">
      <w:pPr>
        <w:ind w:left="0"/>
        <w:jc w:val="center"/>
        <w:rPr>
          <w:rFonts w:ascii="Times New Roman" w:hAnsi="Times New Roman"/>
          <w:sz w:val="24"/>
          <w:szCs w:val="24"/>
        </w:rPr>
      </w:pPr>
      <w:r w:rsidRPr="00666E75">
        <w:rPr>
          <w:rFonts w:ascii="Times New Roman" w:hAnsi="Times New Roman"/>
          <w:b/>
          <w:sz w:val="28"/>
          <w:szCs w:val="28"/>
        </w:rPr>
        <w:t>&lt;ĐƠN VỊ&gt;</w:t>
      </w:r>
    </w:p>
    <w:p w14:paraId="213B29E7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75C33AE3" w14:textId="77777777" w:rsidR="00375C76" w:rsidRPr="00666E75" w:rsidRDefault="00375C76">
      <w:pPr>
        <w:rPr>
          <w:rFonts w:ascii="Times New Roman" w:hAnsi="Times New Roman"/>
          <w:sz w:val="24"/>
          <w:szCs w:val="24"/>
        </w:rPr>
      </w:pPr>
    </w:p>
    <w:p w14:paraId="5DB70A9A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521EA4C3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7CA3BF7A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30F5A814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5B3DCB60" w14:textId="77777777" w:rsidR="00375C76" w:rsidRPr="00666E75" w:rsidRDefault="00375C76">
      <w:pPr>
        <w:spacing w:after="120" w:line="312" w:lineRule="auto"/>
        <w:ind w:left="0"/>
        <w:jc w:val="center"/>
        <w:rPr>
          <w:rFonts w:ascii="Times New Roman" w:hAnsi="Times New Roman"/>
          <w:b/>
          <w:sz w:val="38"/>
          <w:szCs w:val="40"/>
        </w:rPr>
      </w:pPr>
      <w:r w:rsidRPr="00666E75">
        <w:rPr>
          <w:rFonts w:ascii="Times New Roman" w:hAnsi="Times New Roman"/>
          <w:b/>
          <w:sz w:val="38"/>
          <w:szCs w:val="40"/>
        </w:rPr>
        <w:t>&lt;Tên dự án&gt;</w:t>
      </w:r>
    </w:p>
    <w:p w14:paraId="6CAFFFFC" w14:textId="77777777" w:rsidR="00375C76" w:rsidRPr="00666E75" w:rsidRDefault="00375C76">
      <w:pPr>
        <w:spacing w:before="60" w:after="60"/>
        <w:ind w:left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666E75">
        <w:rPr>
          <w:rFonts w:ascii="Times New Roman" w:hAnsi="Times New Roman"/>
          <w:b/>
          <w:bCs/>
          <w:sz w:val="40"/>
          <w:szCs w:val="40"/>
        </w:rPr>
        <w:t xml:space="preserve">TÀI LIỆU </w:t>
      </w:r>
    </w:p>
    <w:p w14:paraId="36FC45C8" w14:textId="77777777" w:rsidR="00375C76" w:rsidRPr="00666E75" w:rsidRDefault="00375C76">
      <w:pPr>
        <w:spacing w:before="60" w:after="60"/>
        <w:ind w:left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666E75">
        <w:rPr>
          <w:rFonts w:ascii="Times New Roman" w:hAnsi="Times New Roman"/>
          <w:b/>
          <w:bCs/>
          <w:sz w:val="40"/>
          <w:szCs w:val="40"/>
        </w:rPr>
        <w:t>THIẾT KẾ CHI TIẾT DỮ LIỆU</w:t>
      </w:r>
    </w:p>
    <w:p w14:paraId="070DDE67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3A19D99A" w14:textId="77777777" w:rsidR="00BC660D" w:rsidRPr="00666E75" w:rsidRDefault="00BC660D" w:rsidP="00BC660D">
      <w:pPr>
        <w:pStyle w:val="NormalCaption"/>
        <w:ind w:left="1440"/>
        <w:jc w:val="both"/>
        <w:rPr>
          <w:rFonts w:ascii="Times New Roman" w:hAnsi="Times New Roman"/>
          <w:sz w:val="24"/>
          <w:szCs w:val="24"/>
        </w:rPr>
      </w:pPr>
    </w:p>
    <w:p w14:paraId="0CBDCE07" w14:textId="77777777" w:rsidR="00213C03" w:rsidRPr="00666E75" w:rsidRDefault="00213C0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14:paraId="6895974A" w14:textId="77777777" w:rsidR="00213C03" w:rsidRPr="00666E75" w:rsidRDefault="00213C0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b/>
          <w:snapToGrid/>
          <w:sz w:val="24"/>
          <w:szCs w:val="24"/>
          <w:lang w:val="en-AU"/>
        </w:rPr>
        <w:t>Mã hiệu dự án:  &lt; Mã hiệu dự án&gt;</w:t>
      </w:r>
    </w:p>
    <w:p w14:paraId="4DD9ED4A" w14:textId="77777777" w:rsidR="00213C03" w:rsidRPr="00666E75" w:rsidRDefault="00213C0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b/>
          <w:snapToGrid/>
          <w:sz w:val="24"/>
          <w:szCs w:val="24"/>
          <w:lang w:val="en-AU"/>
        </w:rPr>
        <w:t xml:space="preserve">Mã hiệu tài liệu: &lt;Mã hiệu tài liệu&gt; </w:t>
      </w:r>
    </w:p>
    <w:p w14:paraId="3C710FF1" w14:textId="77777777" w:rsidR="00F17313" w:rsidRPr="00666E75" w:rsidRDefault="00F1731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14:paraId="587D6525" w14:textId="77777777" w:rsidR="00F17313" w:rsidRPr="00666E75" w:rsidRDefault="00F1731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14:paraId="5D9E190D" w14:textId="77777777" w:rsidR="00F17313" w:rsidRPr="00666E75" w:rsidRDefault="00F1731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14:paraId="1533F50C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54C815D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30B8282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4B9A9822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4CB2134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7FC57AFD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560C3777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2DB8BE4D" w14:textId="77777777" w:rsidR="00375C76" w:rsidRPr="00666E75" w:rsidRDefault="00594635" w:rsidP="00AF1349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666E75">
        <w:rPr>
          <w:rFonts w:ascii="Times New Roman" w:hAnsi="Times New Roman"/>
          <w:b/>
          <w:sz w:val="24"/>
          <w:szCs w:val="24"/>
        </w:rPr>
        <w:t>&lt;Địa điểm, Thời gian&gt;</w:t>
      </w:r>
      <w:r w:rsidR="00375C76" w:rsidRPr="00666E75">
        <w:rPr>
          <w:rFonts w:ascii="Times New Roman" w:hAnsi="Times New Roman"/>
          <w:b/>
          <w:sz w:val="24"/>
          <w:szCs w:val="24"/>
        </w:rPr>
        <w:br w:type="page"/>
      </w:r>
      <w:r w:rsidR="00AC69C0" w:rsidRPr="00666E75">
        <w:rPr>
          <w:rFonts w:ascii="Times New Roman" w:hAnsi="Times New Roman"/>
          <w:b/>
          <w:sz w:val="32"/>
          <w:szCs w:val="32"/>
        </w:rPr>
        <w:lastRenderedPageBreak/>
        <w:t>BẢNG GHI NHẬN THAY ĐỔI</w:t>
      </w:r>
    </w:p>
    <w:p w14:paraId="2369634C" w14:textId="77777777" w:rsidR="00AF1349" w:rsidRPr="00666E75" w:rsidRDefault="00AF1349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1D130D7D" w14:textId="77777777" w:rsidR="00DE73F0" w:rsidRPr="00666E75" w:rsidRDefault="00DE73F0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7EF934B2" w14:textId="77777777" w:rsidR="00E33430" w:rsidRPr="00666E75" w:rsidRDefault="00E33430" w:rsidP="00E33430">
      <w:pPr>
        <w:widowControl/>
        <w:spacing w:before="0" w:line="360" w:lineRule="auto"/>
        <w:ind w:left="0" w:firstLine="720"/>
        <w:rPr>
          <w:rFonts w:ascii="Times New Roman" w:hAnsi="Times New Roman"/>
          <w:snapToGrid/>
          <w:sz w:val="24"/>
          <w:szCs w:val="28"/>
          <w:lang w:val="en-AU"/>
        </w:rPr>
      </w:pPr>
      <w:r w:rsidRPr="00666E75">
        <w:rPr>
          <w:rFonts w:ascii="Times New Roman" w:hAnsi="Times New Roman"/>
          <w:snapToGrid/>
          <w:sz w:val="24"/>
          <w:szCs w:val="28"/>
          <w:lang w:val="en-AU"/>
        </w:rPr>
        <w:t>*A – Tạo mới, M – Sửa đổi, D – Xóa bỏ</w:t>
      </w:r>
    </w:p>
    <w:tbl>
      <w:tblPr>
        <w:tblW w:w="9356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720"/>
        <w:gridCol w:w="1440"/>
        <w:gridCol w:w="900"/>
        <w:gridCol w:w="2700"/>
        <w:gridCol w:w="1436"/>
      </w:tblGrid>
      <w:tr w:rsidR="00E33430" w:rsidRPr="00666E75" w14:paraId="5898FAA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C0C0C0"/>
          </w:tcPr>
          <w:p w14:paraId="39678B06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Ngày</w:t>
            </w:r>
          </w:p>
          <w:p w14:paraId="544D307B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thay đổi</w:t>
            </w:r>
          </w:p>
        </w:tc>
        <w:tc>
          <w:tcPr>
            <w:tcW w:w="1080" w:type="dxa"/>
            <w:shd w:val="clear" w:color="auto" w:fill="C0C0C0"/>
          </w:tcPr>
          <w:p w14:paraId="3049CD94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z w:val="24"/>
                <w:szCs w:val="24"/>
              </w:rPr>
              <w:t>Vị trí</w:t>
            </w:r>
          </w:p>
          <w:p w14:paraId="1A607A03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z w:val="24"/>
                <w:szCs w:val="24"/>
              </w:rPr>
              <w:t>thay đổi</w:t>
            </w:r>
          </w:p>
        </w:tc>
        <w:tc>
          <w:tcPr>
            <w:tcW w:w="720" w:type="dxa"/>
            <w:shd w:val="clear" w:color="auto" w:fill="C0C0C0"/>
          </w:tcPr>
          <w:p w14:paraId="0235975D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A*</w:t>
            </w:r>
          </w:p>
          <w:p w14:paraId="5CFC8F31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M, D</w:t>
            </w:r>
          </w:p>
        </w:tc>
        <w:tc>
          <w:tcPr>
            <w:tcW w:w="1440" w:type="dxa"/>
            <w:shd w:val="clear" w:color="auto" w:fill="C0C0C0"/>
          </w:tcPr>
          <w:p w14:paraId="600E44C9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Nguồn gốc</w:t>
            </w:r>
          </w:p>
        </w:tc>
        <w:tc>
          <w:tcPr>
            <w:tcW w:w="900" w:type="dxa"/>
            <w:shd w:val="clear" w:color="auto" w:fill="C0C0C0"/>
          </w:tcPr>
          <w:p w14:paraId="1E71B8C6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Phiên</w:t>
            </w:r>
          </w:p>
          <w:p w14:paraId="0BCA5109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bản cũ</w:t>
            </w:r>
          </w:p>
        </w:tc>
        <w:tc>
          <w:tcPr>
            <w:tcW w:w="2700" w:type="dxa"/>
            <w:shd w:val="clear" w:color="auto" w:fill="C0C0C0"/>
          </w:tcPr>
          <w:p w14:paraId="6B937639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Mô tả thay đổi</w:t>
            </w:r>
          </w:p>
        </w:tc>
        <w:tc>
          <w:tcPr>
            <w:tcW w:w="1436" w:type="dxa"/>
            <w:shd w:val="clear" w:color="auto" w:fill="C0C0C0"/>
          </w:tcPr>
          <w:p w14:paraId="132B4C24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Phiên</w:t>
            </w:r>
          </w:p>
          <w:p w14:paraId="7F14B60D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bản mới</w:t>
            </w:r>
          </w:p>
        </w:tc>
      </w:tr>
      <w:tr w:rsidR="00E33430" w:rsidRPr="00666E75" w14:paraId="4520A72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7FD56C53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30/05/2022</w:t>
            </w:r>
          </w:p>
        </w:tc>
        <w:tc>
          <w:tcPr>
            <w:tcW w:w="1080" w:type="dxa"/>
          </w:tcPr>
          <w:p w14:paraId="39A9B62C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mới tài liệu</w:t>
            </w:r>
          </w:p>
        </w:tc>
        <w:tc>
          <w:tcPr>
            <w:tcW w:w="720" w:type="dxa"/>
          </w:tcPr>
          <w:p w14:paraId="3EBE7FF0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2D3EFEBE" w14:textId="77777777" w:rsidR="00E33430" w:rsidRPr="00666E75" w:rsidRDefault="00E33430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64BF8FB8" w14:textId="77777777" w:rsidR="00E33430" w:rsidRPr="00666E75" w:rsidRDefault="00E33430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23F977BD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mới tài liệu</w:t>
            </w:r>
          </w:p>
        </w:tc>
        <w:tc>
          <w:tcPr>
            <w:tcW w:w="1436" w:type="dxa"/>
          </w:tcPr>
          <w:p w14:paraId="347344BC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V25.0</w:t>
            </w:r>
          </w:p>
        </w:tc>
      </w:tr>
      <w:tr w:rsidR="00E33430" w:rsidRPr="00666E75" w14:paraId="640941A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0BA631C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31/05</w:t>
            </w:r>
          </w:p>
        </w:tc>
        <w:tc>
          <w:tcPr>
            <w:tcW w:w="1080" w:type="dxa"/>
          </w:tcPr>
          <w:p w14:paraId="5978E304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2.25</w:t>
            </w:r>
          </w:p>
        </w:tc>
        <w:tc>
          <w:tcPr>
            <w:tcW w:w="720" w:type="dxa"/>
          </w:tcPr>
          <w:p w14:paraId="0DA9F2FD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4BDB81EA" w14:textId="77777777" w:rsidR="00E33430" w:rsidRPr="00666E75" w:rsidRDefault="00E33430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3F13DC14" w14:textId="77777777" w:rsidR="00E33430" w:rsidRPr="00666E75" w:rsidRDefault="00E33430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77EEBE95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bảng ccb_operator</w:t>
            </w:r>
          </w:p>
        </w:tc>
        <w:tc>
          <w:tcPr>
            <w:tcW w:w="1436" w:type="dxa"/>
          </w:tcPr>
          <w:p w14:paraId="1D1259BC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V26.0</w:t>
            </w:r>
          </w:p>
        </w:tc>
      </w:tr>
      <w:tr w:rsidR="00B730FA" w:rsidRPr="00666E75" w14:paraId="3067025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5228CB5B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08/06/2023</w:t>
            </w:r>
          </w:p>
        </w:tc>
        <w:tc>
          <w:tcPr>
            <w:tcW w:w="1080" w:type="dxa"/>
          </w:tcPr>
          <w:p w14:paraId="020E4F88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2.26</w:t>
            </w:r>
          </w:p>
        </w:tc>
        <w:tc>
          <w:tcPr>
            <w:tcW w:w="720" w:type="dxa"/>
          </w:tcPr>
          <w:p w14:paraId="7A0DD657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7FE4C1D0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05EC4339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53DBA285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bảng ccb_insight_dashboard_section_chart</w:t>
            </w:r>
            <w:r w:rsidR="009B34ED" w:rsidRPr="00666E75">
              <w:rPr>
                <w:rFonts w:ascii="Times New Roman" w:hAnsi="Times New Roman"/>
                <w:snapToGrid/>
                <w:sz w:val="24"/>
                <w:szCs w:val="24"/>
              </w:rPr>
              <w:t>. Bảng trung gian giữa section và chart</w:t>
            </w:r>
          </w:p>
        </w:tc>
        <w:tc>
          <w:tcPr>
            <w:tcW w:w="1436" w:type="dxa"/>
          </w:tcPr>
          <w:p w14:paraId="2BF6A6BA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V26.0</w:t>
            </w:r>
          </w:p>
        </w:tc>
      </w:tr>
      <w:tr w:rsidR="00B730FA" w:rsidRPr="00666E75" w14:paraId="67513E3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7AD0A19B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16/06/2023</w:t>
            </w:r>
          </w:p>
        </w:tc>
        <w:tc>
          <w:tcPr>
            <w:tcW w:w="1080" w:type="dxa"/>
          </w:tcPr>
          <w:p w14:paraId="30D4C2C0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2.17</w:t>
            </w:r>
          </w:p>
        </w:tc>
        <w:tc>
          <w:tcPr>
            <w:tcW w:w="720" w:type="dxa"/>
          </w:tcPr>
          <w:p w14:paraId="6D401AEF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4F564533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3BA99177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733E5732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trường isPartition</w:t>
            </w:r>
          </w:p>
        </w:tc>
        <w:tc>
          <w:tcPr>
            <w:tcW w:w="1436" w:type="dxa"/>
          </w:tcPr>
          <w:p w14:paraId="39A4189E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V26.0</w:t>
            </w:r>
          </w:p>
        </w:tc>
      </w:tr>
      <w:tr w:rsidR="00B730FA" w:rsidRPr="00666E75" w14:paraId="7F9F709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32CB9AA5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29/06/2023</w:t>
            </w:r>
          </w:p>
        </w:tc>
        <w:tc>
          <w:tcPr>
            <w:tcW w:w="1080" w:type="dxa"/>
          </w:tcPr>
          <w:p w14:paraId="47F8724D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2.12</w:t>
            </w:r>
          </w:p>
        </w:tc>
        <w:tc>
          <w:tcPr>
            <w:tcW w:w="720" w:type="dxa"/>
          </w:tcPr>
          <w:p w14:paraId="2145BCF4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0B6EB356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30E2A3CA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01B2430B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Modify trường</w:t>
            </w:r>
          </w:p>
        </w:tc>
        <w:tc>
          <w:tcPr>
            <w:tcW w:w="1436" w:type="dxa"/>
          </w:tcPr>
          <w:p w14:paraId="2EC2BB7D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730FA" w:rsidRPr="00666E75" w14:paraId="1300E13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22B055CF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29/06/2023</w:t>
            </w:r>
          </w:p>
        </w:tc>
        <w:tc>
          <w:tcPr>
            <w:tcW w:w="1080" w:type="dxa"/>
          </w:tcPr>
          <w:p w14:paraId="61D8BC24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52B69807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41F33469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2A2E8141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55215DAC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Xóa bảng LayoutElement</w:t>
            </w:r>
          </w:p>
        </w:tc>
        <w:tc>
          <w:tcPr>
            <w:tcW w:w="1436" w:type="dxa"/>
          </w:tcPr>
          <w:p w14:paraId="7C137F20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730FA" w:rsidRPr="00666E75" w14:paraId="46228F5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23CBE44D" w14:textId="77777777" w:rsidR="00B730FA" w:rsidRPr="00666E75" w:rsidRDefault="004E08F3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12/07/2023</w:t>
            </w:r>
          </w:p>
        </w:tc>
        <w:tc>
          <w:tcPr>
            <w:tcW w:w="1080" w:type="dxa"/>
          </w:tcPr>
          <w:p w14:paraId="60022D18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4E88EABA" w14:textId="77777777" w:rsidR="00B730FA" w:rsidRPr="00666E75" w:rsidRDefault="004E08F3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75A1C8D2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5AA205AA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14C041D2" w14:textId="77777777" w:rsidR="004E08F3" w:rsidRPr="00666E75" w:rsidRDefault="004E08F3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Update các bảng ccb_operator, ccb_chart_field, ccb_insight_dashboard_section, ccb_insight_field</w:t>
            </w:r>
          </w:p>
        </w:tc>
        <w:tc>
          <w:tcPr>
            <w:tcW w:w="1436" w:type="dxa"/>
          </w:tcPr>
          <w:p w14:paraId="2EA9E0D1" w14:textId="77777777" w:rsidR="00B730FA" w:rsidRPr="00666E75" w:rsidRDefault="004E08F3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730FA" w:rsidRPr="00666E75" w14:paraId="14412F6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36E2A9AB" w14:textId="77777777" w:rsidR="00B730FA" w:rsidRPr="00666E75" w:rsidRDefault="001A7BDE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12/07/2023</w:t>
            </w:r>
          </w:p>
        </w:tc>
        <w:tc>
          <w:tcPr>
            <w:tcW w:w="1080" w:type="dxa"/>
          </w:tcPr>
          <w:p w14:paraId="3093D884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32E6202A" w14:textId="77777777" w:rsidR="00B730FA" w:rsidRPr="00666E75" w:rsidRDefault="001A7BDE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416CA76D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005FD4F9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7779F5CC" w14:textId="77777777" w:rsidR="00B730FA" w:rsidRPr="00666E75" w:rsidRDefault="001A7BDE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t>Bảng ccb_</w:t>
            </w:r>
            <w:r>
              <w:t>custom_field_function</w:t>
            </w:r>
          </w:p>
        </w:tc>
        <w:tc>
          <w:tcPr>
            <w:tcW w:w="1436" w:type="dxa"/>
          </w:tcPr>
          <w:p w14:paraId="1CD78CCC" w14:textId="77777777" w:rsidR="00B730FA" w:rsidRPr="00666E75" w:rsidRDefault="001A7BDE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730FA" w:rsidRPr="00666E75" w14:paraId="79429E8F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23C3315F" w14:textId="77777777" w:rsidR="00B730FA" w:rsidRPr="00666E75" w:rsidRDefault="00C07960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20/07/2023</w:t>
            </w:r>
          </w:p>
        </w:tc>
        <w:tc>
          <w:tcPr>
            <w:tcW w:w="1080" w:type="dxa"/>
          </w:tcPr>
          <w:p w14:paraId="1249C588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332BB8D7" w14:textId="77777777" w:rsidR="00B730FA" w:rsidRPr="00666E75" w:rsidRDefault="00C07960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2F5EE00E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65C64BA8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03514C51" w14:textId="77777777" w:rsidR="00B730FA" w:rsidRPr="00666E75" w:rsidRDefault="00C07960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Bảng ccb_partition_info</w:t>
            </w:r>
          </w:p>
        </w:tc>
        <w:tc>
          <w:tcPr>
            <w:tcW w:w="1436" w:type="dxa"/>
          </w:tcPr>
          <w:p w14:paraId="60E9828F" w14:textId="77777777" w:rsidR="00B730FA" w:rsidRPr="00666E75" w:rsidRDefault="00C07960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13222" w:rsidRPr="00666E75" w14:paraId="6DD4A66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0BC9D966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18/08/2023</w:t>
            </w:r>
          </w:p>
        </w:tc>
        <w:tc>
          <w:tcPr>
            <w:tcW w:w="1080" w:type="dxa"/>
          </w:tcPr>
          <w:p w14:paraId="59A5E4DC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4C49BEB6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44263072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081D6793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6B1B23ED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Remove các trường không dùng</w:t>
            </w:r>
          </w:p>
        </w:tc>
        <w:tc>
          <w:tcPr>
            <w:tcW w:w="1436" w:type="dxa"/>
          </w:tcPr>
          <w:p w14:paraId="0B3E3DC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V28.0</w:t>
            </w:r>
          </w:p>
        </w:tc>
      </w:tr>
      <w:tr w:rsidR="00B13222" w:rsidRPr="00666E75" w14:paraId="62912D7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1FF9BBA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lastRenderedPageBreak/>
              <w:t>13/09/2023</w:t>
            </w:r>
          </w:p>
        </w:tc>
        <w:tc>
          <w:tcPr>
            <w:tcW w:w="1080" w:type="dxa"/>
          </w:tcPr>
          <w:p w14:paraId="1605E2F3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2.22</w:t>
            </w:r>
          </w:p>
        </w:tc>
        <w:tc>
          <w:tcPr>
            <w:tcW w:w="720" w:type="dxa"/>
          </w:tcPr>
          <w:p w14:paraId="7AE0367A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0696DAFD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645BC85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3021A6CB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Thêm các field mới cho bảng</w:t>
            </w:r>
          </w:p>
        </w:tc>
        <w:tc>
          <w:tcPr>
            <w:tcW w:w="1436" w:type="dxa"/>
          </w:tcPr>
          <w:p w14:paraId="160896E3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5E19964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768A5ED5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13/09/2023</w:t>
            </w:r>
          </w:p>
        </w:tc>
        <w:tc>
          <w:tcPr>
            <w:tcW w:w="1080" w:type="dxa"/>
          </w:tcPr>
          <w:p w14:paraId="35651674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2.28</w:t>
            </w:r>
          </w:p>
        </w:tc>
        <w:tc>
          <w:tcPr>
            <w:tcW w:w="720" w:type="dxa"/>
          </w:tcPr>
          <w:p w14:paraId="021B2A66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67363EC1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271258B2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05E16255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Thêm mới bảng kpi_log</w:t>
            </w:r>
          </w:p>
        </w:tc>
        <w:tc>
          <w:tcPr>
            <w:tcW w:w="1436" w:type="dxa"/>
          </w:tcPr>
          <w:p w14:paraId="32861D2A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73D22FB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6A6AFE2" w14:textId="77777777" w:rsidR="00B13222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18/09/2023</w:t>
            </w:r>
          </w:p>
        </w:tc>
        <w:tc>
          <w:tcPr>
            <w:tcW w:w="1080" w:type="dxa"/>
          </w:tcPr>
          <w:p w14:paraId="13B62A46" w14:textId="77777777" w:rsidR="00B13222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2.3</w:t>
            </w:r>
          </w:p>
          <w:p w14:paraId="4E80899C" w14:textId="77777777" w:rsidR="0021268A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2.21</w:t>
            </w:r>
          </w:p>
        </w:tc>
        <w:tc>
          <w:tcPr>
            <w:tcW w:w="720" w:type="dxa"/>
          </w:tcPr>
          <w:p w14:paraId="342BF8C5" w14:textId="77777777" w:rsidR="00B13222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15F361E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34FFA792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4ECC5EE9" w14:textId="77777777" w:rsidR="00B13222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Update thêm field</w:t>
            </w:r>
          </w:p>
        </w:tc>
        <w:tc>
          <w:tcPr>
            <w:tcW w:w="1436" w:type="dxa"/>
          </w:tcPr>
          <w:p w14:paraId="1161E671" w14:textId="77777777" w:rsidR="00B13222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5CB6BA0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617CDE23" w14:textId="77777777" w:rsidR="00B13222" w:rsidRPr="00666E75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22/09/2023</w:t>
            </w:r>
          </w:p>
        </w:tc>
        <w:tc>
          <w:tcPr>
            <w:tcW w:w="1080" w:type="dxa"/>
          </w:tcPr>
          <w:p w14:paraId="0E62C52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7E3213E0" w14:textId="77777777" w:rsidR="00B13222" w:rsidRPr="00666E75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623166BE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1C3F764B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49A9EAF8" w14:textId="77777777" w:rsidR="00B13222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Xoá các bảng không dùng</w:t>
            </w:r>
          </w:p>
          <w:p w14:paraId="16A81020" w14:textId="77777777" w:rsidR="000845F3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Xóa các trường không dùng</w:t>
            </w:r>
          </w:p>
          <w:p w14:paraId="487F61E8" w14:textId="77777777" w:rsidR="000845F3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Cập nhật diagram database</w:t>
            </w:r>
          </w:p>
          <w:p w14:paraId="59DBE9A8" w14:textId="77777777" w:rsidR="000845F3" w:rsidRPr="00666E75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Cập nhật danh sách bảng</w:t>
            </w:r>
          </w:p>
        </w:tc>
        <w:tc>
          <w:tcPr>
            <w:tcW w:w="1436" w:type="dxa"/>
          </w:tcPr>
          <w:p w14:paraId="649FACD8" w14:textId="77777777" w:rsidR="00B13222" w:rsidRPr="00666E75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6122EA9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690A828A" w14:textId="77777777" w:rsidR="00B13222" w:rsidRPr="00666E75" w:rsidRDefault="009422E4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25/09/2023</w:t>
            </w:r>
          </w:p>
        </w:tc>
        <w:tc>
          <w:tcPr>
            <w:tcW w:w="1080" w:type="dxa"/>
          </w:tcPr>
          <w:p w14:paraId="533EE19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2E61488E" w14:textId="77777777" w:rsidR="00B13222" w:rsidRPr="00666E75" w:rsidRDefault="009422E4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65293C3C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79F8C30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575EDFB3" w14:textId="77777777" w:rsidR="00B13222" w:rsidRPr="00666E75" w:rsidRDefault="009422E4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Cập nhật, chuẩn hóa các field</w:t>
            </w:r>
          </w:p>
        </w:tc>
        <w:tc>
          <w:tcPr>
            <w:tcW w:w="1436" w:type="dxa"/>
          </w:tcPr>
          <w:p w14:paraId="6DB8AF1D" w14:textId="77777777" w:rsidR="00B13222" w:rsidRPr="00666E75" w:rsidRDefault="009422E4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70192EE4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38F6546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2CF8E8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7B55CB3F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2563308A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6949F353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5508A525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14:paraId="47B46F28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</w:tbl>
    <w:p w14:paraId="1128C71C" w14:textId="77777777" w:rsidR="00E33430" w:rsidRPr="00666E75" w:rsidRDefault="00E33430" w:rsidP="00E33430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bCs/>
          <w:snapToGrid/>
          <w:sz w:val="28"/>
          <w:szCs w:val="32"/>
          <w:lang w:val="en-AU"/>
        </w:rPr>
      </w:pPr>
    </w:p>
    <w:p w14:paraId="646B2E66" w14:textId="77777777" w:rsidR="00375C76" w:rsidRPr="00666E75" w:rsidRDefault="00375C76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</w:p>
    <w:p w14:paraId="7EDFE5DA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6E81E47D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082778D7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6D537318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35735941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2533DE11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51DB08A4" w14:textId="77777777" w:rsidR="00375C76" w:rsidRPr="00666E75" w:rsidRDefault="00A74E73" w:rsidP="00A74E73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Cs/>
          <w:snapToGrid/>
          <w:kern w:val="0"/>
          <w:sz w:val="28"/>
          <w:szCs w:val="32"/>
          <w:lang w:val="en-AU"/>
        </w:rPr>
      </w:pPr>
      <w:bookmarkStart w:id="0" w:name="_Toc241027512"/>
      <w:r w:rsidRPr="00666E75">
        <w:rPr>
          <w:rFonts w:ascii="Times New Roman" w:hAnsi="Times New Roman"/>
          <w:bCs/>
          <w:snapToGrid/>
          <w:kern w:val="0"/>
          <w:sz w:val="28"/>
          <w:szCs w:val="32"/>
          <w:lang w:val="en-AU"/>
        </w:rPr>
        <w:t>TRANG KÝ</w:t>
      </w:r>
      <w:bookmarkEnd w:id="0"/>
    </w:p>
    <w:p w14:paraId="5AE76CF1" w14:textId="77777777" w:rsidR="00890936" w:rsidRPr="00666E75" w:rsidRDefault="00890936" w:rsidP="00A74E73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Cs/>
          <w:snapToGrid/>
          <w:kern w:val="0"/>
          <w:sz w:val="28"/>
          <w:szCs w:val="32"/>
          <w:lang w:val="en-AU"/>
        </w:rPr>
      </w:pPr>
    </w:p>
    <w:p w14:paraId="7B4B52EE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13B97E8F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>Người lập: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14:paraId="4E38DE6F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</w:p>
    <w:p w14:paraId="76BA21C9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5DAF1793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21285079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22A40548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>Người xem xét: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14:paraId="096B4E09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lastRenderedPageBreak/>
        <w:tab/>
        <w:t>&lt;Chức danh&gt;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</w:p>
    <w:p w14:paraId="749D6F8E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56CD94F1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27D7D338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1DCED3E0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>Người xem xét: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14:paraId="22A30B9F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</w:p>
    <w:p w14:paraId="6401A508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2E250EAE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5EB0FCD4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46E04621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>Người phê duyệt: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14:paraId="24EF3628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</w:p>
    <w:p w14:paraId="07FD7207" w14:textId="77777777" w:rsidR="00375C76" w:rsidRPr="00666E75" w:rsidRDefault="00375C76" w:rsidP="00056387"/>
    <w:p w14:paraId="210C33B0" w14:textId="77777777" w:rsidR="00375C76" w:rsidRPr="00666E75" w:rsidRDefault="00442A08" w:rsidP="00442A08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 w:val="0"/>
          <w:sz w:val="28"/>
          <w:szCs w:val="28"/>
        </w:rPr>
      </w:pPr>
      <w:r w:rsidRPr="00666E75">
        <w:rPr>
          <w:rFonts w:ascii="Times New Roman" w:hAnsi="Times New Roman"/>
          <w:b w:val="0"/>
          <w:szCs w:val="32"/>
        </w:rPr>
        <w:br w:type="page"/>
      </w:r>
      <w:r w:rsidRPr="00666E75">
        <w:rPr>
          <w:rFonts w:ascii="Times New Roman" w:hAnsi="Times New Roman"/>
          <w:sz w:val="28"/>
          <w:szCs w:val="28"/>
        </w:rPr>
        <w:lastRenderedPageBreak/>
        <w:t>MỤC LỤC</w:t>
      </w:r>
    </w:p>
    <w:p w14:paraId="6C27A2CE" w14:textId="77777777" w:rsidR="00375C76" w:rsidRPr="00666E75" w:rsidRDefault="00375C76">
      <w:pPr>
        <w:pStyle w:val="TOC4"/>
        <w:rPr>
          <w:rFonts w:ascii="Times New Roman" w:hAnsi="Times New Roman"/>
          <w:i w:val="0"/>
          <w:sz w:val="24"/>
          <w:szCs w:val="24"/>
        </w:rPr>
      </w:pPr>
      <w:bookmarkStart w:id="1" w:name="_Toc452446886"/>
    </w:p>
    <w:p w14:paraId="479D97B2" w14:textId="77777777" w:rsidR="004A04F2" w:rsidRPr="009F38E5" w:rsidRDefault="00442A08">
      <w:pPr>
        <w:pStyle w:val="TOC1"/>
        <w:rPr>
          <w:rFonts w:ascii="Calibri" w:hAnsi="Calibri"/>
          <w:b w:val="0"/>
          <w:snapToGrid/>
          <w:sz w:val="22"/>
          <w:szCs w:val="22"/>
        </w:rPr>
      </w:pPr>
      <w:r w:rsidRPr="00666E75">
        <w:rPr>
          <w:b w:val="0"/>
        </w:rPr>
        <w:fldChar w:fldCharType="begin"/>
      </w:r>
      <w:r w:rsidRPr="00666E75">
        <w:rPr>
          <w:b w:val="0"/>
        </w:rPr>
        <w:instrText xml:space="preserve"> TOC \o "1-3" \h \z \u </w:instrText>
      </w:r>
      <w:r w:rsidRPr="00666E75">
        <w:rPr>
          <w:b w:val="0"/>
        </w:rPr>
        <w:fldChar w:fldCharType="separate"/>
      </w:r>
      <w:hyperlink w:anchor="_Toc170222067" w:history="1">
        <w:r w:rsidR="004A04F2" w:rsidRPr="00C306C2">
          <w:rPr>
            <w:rStyle w:val="Hyperlink"/>
          </w:rPr>
          <w:t>1.</w:t>
        </w:r>
        <w:r w:rsidR="004A04F2"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="004A04F2" w:rsidRPr="00C306C2">
          <w:rPr>
            <w:rStyle w:val="Hyperlink"/>
            <w:rFonts w:cs="Arial"/>
            <w:lang w:val="en-AU"/>
          </w:rPr>
          <w:t>GIỚI THIỆU</w:t>
        </w:r>
        <w:r w:rsidR="004A04F2">
          <w:rPr>
            <w:webHidden/>
          </w:rPr>
          <w:tab/>
        </w:r>
        <w:r w:rsidR="004A04F2">
          <w:rPr>
            <w:webHidden/>
          </w:rPr>
          <w:fldChar w:fldCharType="begin"/>
        </w:r>
        <w:r w:rsidR="004A04F2">
          <w:rPr>
            <w:webHidden/>
          </w:rPr>
          <w:instrText xml:space="preserve"> PAGEREF _Toc170222067 \h </w:instrText>
        </w:r>
        <w:r w:rsidR="004A04F2">
          <w:rPr>
            <w:webHidden/>
          </w:rPr>
        </w:r>
        <w:r w:rsidR="004A04F2">
          <w:rPr>
            <w:webHidden/>
          </w:rPr>
          <w:fldChar w:fldCharType="separate"/>
        </w:r>
        <w:r w:rsidR="004A04F2">
          <w:rPr>
            <w:webHidden/>
          </w:rPr>
          <w:t>14</w:t>
        </w:r>
        <w:r w:rsidR="004A04F2">
          <w:rPr>
            <w:webHidden/>
          </w:rPr>
          <w:fldChar w:fldCharType="end"/>
        </w:r>
      </w:hyperlink>
    </w:p>
    <w:p w14:paraId="03D1600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68" w:history="1">
        <w:r w:rsidRPr="00C306C2">
          <w:rPr>
            <w:rStyle w:val="Hyperlink"/>
          </w:rPr>
          <w:t>1.1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Mục tiêu tài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25CE62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69" w:history="1">
        <w:r w:rsidRPr="00C306C2">
          <w:rPr>
            <w:rStyle w:val="Hyperlink"/>
            <w:lang w:val="fr-FR"/>
          </w:rPr>
          <w:t>1.2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  <w:lang w:val="fr-FR"/>
          </w:rPr>
          <w:t>Định nghĩa thuật ngữ và các từ viết tắt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0F51259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0" w:history="1">
        <w:r w:rsidRPr="00C306C2">
          <w:rPr>
            <w:rStyle w:val="Hyperlink"/>
          </w:rPr>
          <w:t>1.3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4CDA71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1" w:history="1">
        <w:r w:rsidRPr="00C306C2">
          <w:rPr>
            <w:rStyle w:val="Hyperlink"/>
          </w:rPr>
          <w:t>1.4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Mô tả 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08EFCA3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072" w:history="1">
        <w:r w:rsidRPr="00C306C2">
          <w:rPr>
            <w:rStyle w:val="Hyperlink"/>
          </w:rPr>
          <w:t>2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87EBB4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3" w:history="1">
        <w:r w:rsidRPr="00C306C2">
          <w:rPr>
            <w:rStyle w:val="Hyperlink"/>
          </w:rPr>
          <w:t>2.1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Các mô hình quan hệ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0E45AC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4" w:history="1">
        <w:r w:rsidRPr="00C306C2">
          <w:rPr>
            <w:rStyle w:val="Hyperlink"/>
          </w:rPr>
          <w:t>2.2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ccb_user_table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37A850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75" w:history="1">
        <w:r w:rsidRPr="00C306C2">
          <w:rPr>
            <w:rStyle w:val="Hyperlink"/>
          </w:rPr>
          <w:t>2.2.1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E4E36C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76" w:history="1">
        <w:r w:rsidRPr="00C306C2">
          <w:rPr>
            <w:rStyle w:val="Hyperlink"/>
          </w:rPr>
          <w:t>2.2.2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99718E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77" w:history="1">
        <w:r w:rsidRPr="00C306C2">
          <w:rPr>
            <w:rStyle w:val="Hyperlink"/>
          </w:rPr>
          <w:t>2.2.3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4A21AE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8" w:history="1">
        <w:r w:rsidRPr="00C306C2">
          <w:rPr>
            <w:rStyle w:val="Hyperlink"/>
          </w:rPr>
          <w:t>2.3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 (User)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9EEB50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79" w:history="1">
        <w:r w:rsidRPr="00C306C2">
          <w:rPr>
            <w:rStyle w:val="Hyperlink"/>
          </w:rPr>
          <w:t>2.3.1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5A2E44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0" w:history="1">
        <w:r w:rsidRPr="00C306C2">
          <w:rPr>
            <w:rStyle w:val="Hyperlink"/>
          </w:rPr>
          <w:t>2.3.2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51BFD0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1" w:history="1">
        <w:r w:rsidRPr="00C306C2">
          <w:rPr>
            <w:rStyle w:val="Hyperlink"/>
          </w:rPr>
          <w:t>2.3.3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DC7378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82" w:history="1">
        <w:r w:rsidRPr="00C306C2">
          <w:rPr>
            <w:rStyle w:val="Hyperlink"/>
          </w:rPr>
          <w:t>2.4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ccb_user_role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EAA409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3" w:history="1">
        <w:r w:rsidRPr="00C306C2">
          <w:rPr>
            <w:rStyle w:val="Hyperlink"/>
          </w:rPr>
          <w:t>2.4.1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47C8EB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4" w:history="1">
        <w:r w:rsidRPr="00C306C2">
          <w:rPr>
            <w:rStyle w:val="Hyperlink"/>
          </w:rPr>
          <w:t>2.4.2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097BBC4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5" w:history="1">
        <w:r w:rsidRPr="00C306C2">
          <w:rPr>
            <w:rStyle w:val="Hyperlink"/>
          </w:rPr>
          <w:t>2.4.3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AF1BEC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86" w:history="1">
        <w:r w:rsidRPr="00C306C2">
          <w:rPr>
            <w:rStyle w:val="Hyperlink"/>
          </w:rPr>
          <w:t>2.5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ccb_role (Role)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7320A0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7" w:history="1">
        <w:r w:rsidRPr="00C306C2">
          <w:rPr>
            <w:rStyle w:val="Hyperlink"/>
          </w:rPr>
          <w:t>2.5.1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35B8827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8" w:history="1">
        <w:r w:rsidRPr="00C306C2">
          <w:rPr>
            <w:rStyle w:val="Hyperlink"/>
          </w:rPr>
          <w:t>2.5.2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272F99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9" w:history="1">
        <w:r w:rsidRPr="00C306C2">
          <w:rPr>
            <w:rStyle w:val="Hyperlink"/>
          </w:rPr>
          <w:t>2.5.3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FDDB2DB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90" w:history="1">
        <w:r w:rsidRPr="00C306C2">
          <w:rPr>
            <w:rStyle w:val="Hyperlink"/>
          </w:rPr>
          <w:t>2.6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ccb_function (Function)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7233A5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1" w:history="1">
        <w:r w:rsidRPr="00C306C2">
          <w:rPr>
            <w:rStyle w:val="Hyperlink"/>
          </w:rPr>
          <w:t>2.6.1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D82616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2" w:history="1">
        <w:r w:rsidRPr="00C306C2">
          <w:rPr>
            <w:rStyle w:val="Hyperlink"/>
          </w:rPr>
          <w:t>2.6.2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DE00DB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3" w:history="1">
        <w:r w:rsidRPr="00C306C2">
          <w:rPr>
            <w:rStyle w:val="Hyperlink"/>
          </w:rPr>
          <w:t>2.6.3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177B79D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94" w:history="1">
        <w:r w:rsidRPr="00C306C2">
          <w:rPr>
            <w:rStyle w:val="Hyperlink"/>
          </w:rPr>
          <w:t>2.7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ccb_role_function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6FD8B2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5" w:history="1">
        <w:r w:rsidRPr="00C306C2">
          <w:rPr>
            <w:rStyle w:val="Hyperlink"/>
          </w:rPr>
          <w:t>2.7.1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77D0993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6" w:history="1">
        <w:r w:rsidRPr="00C306C2">
          <w:rPr>
            <w:rStyle w:val="Hyperlink"/>
          </w:rPr>
          <w:t>2.7.2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189357A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7" w:history="1">
        <w:r w:rsidRPr="00C306C2">
          <w:rPr>
            <w:rStyle w:val="Hyperlink"/>
          </w:rPr>
          <w:t>2.7.3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67969F2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98" w:history="1">
        <w:r w:rsidRPr="00C306C2">
          <w:rPr>
            <w:rStyle w:val="Hyperlink"/>
          </w:rPr>
          <w:t>2.8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ccb_insight_dashboard_action (InsightDashboardAction)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18653E5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9" w:history="1">
        <w:r w:rsidRPr="00C306C2">
          <w:rPr>
            <w:rStyle w:val="Hyperlink"/>
          </w:rPr>
          <w:t>2.8.1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F1563E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0" w:history="1">
        <w:r w:rsidRPr="00C306C2">
          <w:rPr>
            <w:rStyle w:val="Hyperlink"/>
          </w:rPr>
          <w:t>2.8.2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2A655A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1" w:history="1">
        <w:r w:rsidRPr="00C306C2">
          <w:rPr>
            <w:rStyle w:val="Hyperlink"/>
          </w:rPr>
          <w:t>2.8.3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230E57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02" w:history="1">
        <w:r w:rsidRPr="00C306C2">
          <w:rPr>
            <w:rStyle w:val="Hyperlink"/>
          </w:rPr>
          <w:t>2.9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 (InsightDashboard)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58E02BE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3" w:history="1">
        <w:r w:rsidRPr="00C306C2">
          <w:rPr>
            <w:rStyle w:val="Hyperlink"/>
          </w:rPr>
          <w:t>2.9.1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2B00E16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4" w:history="1">
        <w:r w:rsidRPr="00C306C2">
          <w:rPr>
            <w:rStyle w:val="Hyperlink"/>
          </w:rPr>
          <w:t>2.9.2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BD43E3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5" w:history="1">
        <w:r w:rsidRPr="00C306C2">
          <w:rPr>
            <w:rStyle w:val="Hyperlink"/>
          </w:rPr>
          <w:t>2.9.3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864230A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06" w:history="1">
        <w:r w:rsidRPr="00C306C2">
          <w:rPr>
            <w:rStyle w:val="Hyperlink"/>
          </w:rPr>
          <w:t>2.10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ccb_insight_dashboard_tab (InsightDashboardTab)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34A12D0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7" w:history="1">
        <w:r w:rsidRPr="00C306C2">
          <w:rPr>
            <w:rStyle w:val="Hyperlink"/>
          </w:rPr>
          <w:t>2.10.1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2648F25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8" w:history="1">
        <w:r w:rsidRPr="00C306C2">
          <w:rPr>
            <w:rStyle w:val="Hyperlink"/>
          </w:rPr>
          <w:t>2.10.2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786693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9" w:history="1">
        <w:r w:rsidRPr="00C306C2">
          <w:rPr>
            <w:rStyle w:val="Hyperlink"/>
          </w:rPr>
          <w:t>2.10.3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A7F733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10" w:history="1">
        <w:r w:rsidRPr="00C306C2">
          <w:rPr>
            <w:rStyle w:val="Hyperlink"/>
          </w:rPr>
          <w:t>2.11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ccb_insight_dashboard_section (InsightDashboardSection)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6673F81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1" w:history="1">
        <w:r w:rsidRPr="00C306C2">
          <w:rPr>
            <w:rStyle w:val="Hyperlink"/>
          </w:rPr>
          <w:t>2.11.1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0A00A46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2" w:history="1">
        <w:r w:rsidRPr="00C306C2">
          <w:rPr>
            <w:rStyle w:val="Hyperlink"/>
          </w:rPr>
          <w:t>2.11.2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5AEEEE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3" w:history="1">
        <w:r w:rsidRPr="00C306C2">
          <w:rPr>
            <w:rStyle w:val="Hyperlink"/>
          </w:rPr>
          <w:t>2.11.3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33103A09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14" w:history="1">
        <w:r w:rsidRPr="00C306C2">
          <w:rPr>
            <w:rStyle w:val="Hyperlink"/>
          </w:rPr>
          <w:t>2.12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ccb_layout (InsightDashboardLayout)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108F397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5" w:history="1">
        <w:r w:rsidRPr="00C306C2">
          <w:rPr>
            <w:rStyle w:val="Hyperlink"/>
          </w:rPr>
          <w:t>2.12.1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19D88E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6" w:history="1">
        <w:r w:rsidRPr="00C306C2">
          <w:rPr>
            <w:rStyle w:val="Hyperlink"/>
          </w:rPr>
          <w:t>2.12.2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73995EC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7" w:history="1">
        <w:r w:rsidRPr="00C306C2">
          <w:rPr>
            <w:rStyle w:val="Hyperlink"/>
          </w:rPr>
          <w:t>2.12.3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DD6E5B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18" w:history="1">
        <w:r w:rsidRPr="00C306C2">
          <w:rPr>
            <w:rStyle w:val="Hyperlink"/>
          </w:rPr>
          <w:t>2.13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ccb_user_field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1837987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9" w:history="1">
        <w:r w:rsidRPr="00C306C2">
          <w:rPr>
            <w:rStyle w:val="Hyperlink"/>
          </w:rPr>
          <w:t>2.13.1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27DFDD4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0" w:history="1">
        <w:r w:rsidRPr="00C306C2">
          <w:rPr>
            <w:rStyle w:val="Hyperlink"/>
          </w:rPr>
          <w:t>2.13.2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23999E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1" w:history="1">
        <w:r w:rsidRPr="00C306C2">
          <w:rPr>
            <w:rStyle w:val="Hyperlink"/>
          </w:rPr>
          <w:t>2.13.3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06D319D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22" w:history="1">
        <w:r w:rsidRPr="00C306C2">
          <w:rPr>
            <w:rStyle w:val="Hyperlink"/>
          </w:rPr>
          <w:t>2.14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ccb_insight_field (InsightDashboardField)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B928FB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3" w:history="1">
        <w:r w:rsidRPr="00C306C2">
          <w:rPr>
            <w:rStyle w:val="Hyperlink"/>
          </w:rPr>
          <w:t>2.14.1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70A1289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4" w:history="1">
        <w:r w:rsidRPr="00C306C2">
          <w:rPr>
            <w:rStyle w:val="Hyperlink"/>
          </w:rPr>
          <w:t>2.14.2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719E138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5" w:history="1">
        <w:r w:rsidRPr="00C306C2">
          <w:rPr>
            <w:rStyle w:val="Hyperlink"/>
          </w:rPr>
          <w:t>2.14.3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585FD53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26" w:history="1">
        <w:r w:rsidRPr="00C306C2">
          <w:rPr>
            <w:rStyle w:val="Hyperlink"/>
          </w:rPr>
          <w:t>2.15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 (InsightDashboardChart)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6F83A19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7" w:history="1">
        <w:r w:rsidRPr="00C306C2">
          <w:rPr>
            <w:rStyle w:val="Hyperlink"/>
          </w:rPr>
          <w:t>2.15.1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27DA9B9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8" w:history="1">
        <w:r w:rsidRPr="00C306C2">
          <w:rPr>
            <w:rStyle w:val="Hyperlink"/>
          </w:rPr>
          <w:t>2.15.2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0890786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9" w:history="1">
        <w:r w:rsidRPr="00C306C2">
          <w:rPr>
            <w:rStyle w:val="Hyperlink"/>
          </w:rPr>
          <w:t>2.15.3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2968D5C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30" w:history="1">
        <w:r w:rsidRPr="00C306C2">
          <w:rPr>
            <w:rStyle w:val="Hyperlink"/>
          </w:rPr>
          <w:t>2.16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ccb_insight_chart_field (InsightDashboardChartField)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35DCECA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1" w:history="1">
        <w:r w:rsidRPr="00C306C2">
          <w:rPr>
            <w:rStyle w:val="Hyperlink"/>
          </w:rPr>
          <w:t>2.16.1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776FD4E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2" w:history="1">
        <w:r w:rsidRPr="00C306C2">
          <w:rPr>
            <w:rStyle w:val="Hyperlink"/>
          </w:rPr>
          <w:t>2.16.2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1848778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3" w:history="1">
        <w:r w:rsidRPr="00C306C2">
          <w:rPr>
            <w:rStyle w:val="Hyperlink"/>
          </w:rPr>
          <w:t>2.16.3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2F1DE0B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34" w:history="1">
        <w:r w:rsidRPr="00C306C2">
          <w:rPr>
            <w:rStyle w:val="Hyperlink"/>
          </w:rPr>
          <w:t>2.17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ccb_chart_template (InsightDashboardChartTemplate)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2841A2B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5" w:history="1">
        <w:r w:rsidRPr="00C306C2">
          <w:rPr>
            <w:rStyle w:val="Hyperlink"/>
          </w:rPr>
          <w:t>2.17.1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790B499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6" w:history="1">
        <w:r w:rsidRPr="00C306C2">
          <w:rPr>
            <w:rStyle w:val="Hyperlink"/>
          </w:rPr>
          <w:t>2.17.2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41126E1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7" w:history="1">
        <w:r w:rsidRPr="00C306C2">
          <w:rPr>
            <w:rStyle w:val="Hyperlink"/>
          </w:rPr>
          <w:t>2.17.3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7B16FC9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38" w:history="1">
        <w:r w:rsidRPr="00C306C2">
          <w:rPr>
            <w:rStyle w:val="Hyperlink"/>
          </w:rPr>
          <w:t>2.18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ccb_chart_template_base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3BE6081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9" w:history="1">
        <w:r w:rsidRPr="00C306C2">
          <w:rPr>
            <w:rStyle w:val="Hyperlink"/>
          </w:rPr>
          <w:t>2.18.1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02D0904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0" w:history="1">
        <w:r w:rsidRPr="00C306C2">
          <w:rPr>
            <w:rStyle w:val="Hyperlink"/>
          </w:rPr>
          <w:t>2.18.2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163ACEC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1" w:history="1">
        <w:r w:rsidRPr="00C306C2">
          <w:rPr>
            <w:rStyle w:val="Hyperlink"/>
          </w:rPr>
          <w:t>2.18.3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691C695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42" w:history="1">
        <w:r w:rsidRPr="00C306C2">
          <w:rPr>
            <w:rStyle w:val="Hyperlink"/>
          </w:rPr>
          <w:t>2.19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ccb_chart_base (InsightDashboardChartBase)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0202EBE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3" w:history="1">
        <w:r w:rsidRPr="00C306C2">
          <w:rPr>
            <w:rStyle w:val="Hyperlink"/>
          </w:rPr>
          <w:t>2.19.1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4521C67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4" w:history="1">
        <w:r w:rsidRPr="00C306C2">
          <w:rPr>
            <w:rStyle w:val="Hyperlink"/>
          </w:rPr>
          <w:t>2.19.2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3BC7247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5" w:history="1">
        <w:r w:rsidRPr="00C306C2">
          <w:rPr>
            <w:rStyle w:val="Hyperlink"/>
          </w:rPr>
          <w:t>2.19.3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61CDB46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46" w:history="1">
        <w:r w:rsidRPr="00C306C2">
          <w:rPr>
            <w:rStyle w:val="Hyperlink"/>
          </w:rPr>
          <w:t>2.20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ccb_insight_dashboard_table (InsightDashboardTable)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2B8FAE5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7" w:history="1">
        <w:r w:rsidRPr="00C306C2">
          <w:rPr>
            <w:rStyle w:val="Hyperlink"/>
          </w:rPr>
          <w:t>2.20.1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421FF2E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8" w:history="1">
        <w:r w:rsidRPr="00C306C2">
          <w:rPr>
            <w:rStyle w:val="Hyperlink"/>
          </w:rPr>
          <w:t>2.20.2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5EB77E8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9" w:history="1">
        <w:r w:rsidRPr="00C306C2">
          <w:rPr>
            <w:rStyle w:val="Hyperlink"/>
          </w:rPr>
          <w:t>2.20.3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407F159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50" w:history="1">
        <w:r w:rsidRPr="00C306C2">
          <w:rPr>
            <w:rStyle w:val="Hyperlink"/>
          </w:rPr>
          <w:t>2.21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ccb_insight_data_source (InsightDashboardDataSource)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66BC29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1" w:history="1">
        <w:r w:rsidRPr="00C306C2">
          <w:rPr>
            <w:rStyle w:val="Hyperlink"/>
          </w:rPr>
          <w:t>2.21.1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4F15871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2" w:history="1">
        <w:r w:rsidRPr="00C306C2">
          <w:rPr>
            <w:rStyle w:val="Hyperlink"/>
          </w:rPr>
          <w:t>2.21.2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07ECE5A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3" w:history="1">
        <w:r w:rsidRPr="00C306C2">
          <w:rPr>
            <w:rStyle w:val="Hyperlink"/>
          </w:rPr>
          <w:t>2.21.3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263254F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54" w:history="1">
        <w:r w:rsidRPr="00C306C2">
          <w:rPr>
            <w:rStyle w:val="Hyperlink"/>
          </w:rPr>
          <w:t>2.22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ccb_operator (Operator)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73F33F4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5" w:history="1">
        <w:r w:rsidRPr="00C306C2">
          <w:rPr>
            <w:rStyle w:val="Hyperlink"/>
          </w:rPr>
          <w:t>2.22.1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55CF910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6" w:history="1">
        <w:r w:rsidRPr="00C306C2">
          <w:rPr>
            <w:rStyle w:val="Hyperlink"/>
          </w:rPr>
          <w:t>2.22.2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16FBE50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7" w:history="1">
        <w:r w:rsidRPr="00C306C2">
          <w:rPr>
            <w:rStyle w:val="Hyperlink"/>
          </w:rPr>
          <w:t>2.22.3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588F1B4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58" w:history="1">
        <w:r w:rsidRPr="00C306C2">
          <w:rPr>
            <w:rStyle w:val="Hyperlink"/>
          </w:rPr>
          <w:t>2.23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ccb_insight_dashboard_section_chart (InsightDashboardSectionChart)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05177BA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9" w:history="1">
        <w:r w:rsidRPr="00C306C2">
          <w:rPr>
            <w:rStyle w:val="Hyperlink"/>
          </w:rPr>
          <w:t>2.23.1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70EF298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0" w:history="1">
        <w:r w:rsidRPr="00C306C2">
          <w:rPr>
            <w:rStyle w:val="Hyperlink"/>
          </w:rPr>
          <w:t>2.23.2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22190FE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1" w:history="1">
        <w:r w:rsidRPr="00C306C2">
          <w:rPr>
            <w:rStyle w:val="Hyperlink"/>
          </w:rPr>
          <w:t>2.23.3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36843ED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62" w:history="1">
        <w:r w:rsidRPr="00C306C2">
          <w:rPr>
            <w:rStyle w:val="Hyperlink"/>
          </w:rPr>
          <w:t>2.24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ccb_custom_field_function (CustomFieldFunction)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A6B150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3" w:history="1">
        <w:r w:rsidRPr="00C306C2">
          <w:rPr>
            <w:rStyle w:val="Hyperlink"/>
          </w:rPr>
          <w:t>2.24.1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4913328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4" w:history="1">
        <w:r w:rsidRPr="00C306C2">
          <w:rPr>
            <w:rStyle w:val="Hyperlink"/>
          </w:rPr>
          <w:t>2.24.2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0085E4E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5" w:history="1">
        <w:r w:rsidRPr="00C306C2">
          <w:rPr>
            <w:rStyle w:val="Hyperlink"/>
          </w:rPr>
          <w:t>2.24.3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2BAAF11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66" w:history="1">
        <w:r w:rsidRPr="00C306C2">
          <w:rPr>
            <w:rStyle w:val="Hyperlink"/>
          </w:rPr>
          <w:t>2.25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ccb_partition_info (InsightPartition)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57EFFFA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7" w:history="1">
        <w:r w:rsidRPr="00C306C2">
          <w:rPr>
            <w:rStyle w:val="Hyperlink"/>
          </w:rPr>
          <w:t>2.25.1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2D2ECDF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8" w:history="1">
        <w:r w:rsidRPr="00C306C2">
          <w:rPr>
            <w:rStyle w:val="Hyperlink"/>
          </w:rPr>
          <w:t>2.25.2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77A16D3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9" w:history="1">
        <w:r w:rsidRPr="00C306C2">
          <w:rPr>
            <w:rStyle w:val="Hyperlink"/>
          </w:rPr>
          <w:t>2.25.3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06E82FC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70" w:history="1">
        <w:r w:rsidRPr="00C306C2">
          <w:rPr>
            <w:rStyle w:val="Hyperlink"/>
          </w:rPr>
          <w:t>2.26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kpi_log (KpiLog)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147C9EF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1" w:history="1">
        <w:r w:rsidRPr="00C306C2">
          <w:rPr>
            <w:rStyle w:val="Hyperlink"/>
          </w:rPr>
          <w:t>2.26.1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0BEAFE6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2" w:history="1">
        <w:r w:rsidRPr="00C306C2">
          <w:rPr>
            <w:rStyle w:val="Hyperlink"/>
          </w:rPr>
          <w:t>2.26.2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512EE11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3" w:history="1">
        <w:r w:rsidRPr="00C306C2">
          <w:rPr>
            <w:rStyle w:val="Hyperlink"/>
          </w:rPr>
          <w:t>2.26.3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0E7D9B6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74" w:history="1">
        <w:r w:rsidRPr="00C306C2">
          <w:rPr>
            <w:rStyle w:val="Hyperlink"/>
          </w:rPr>
          <w:t>2.27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ccai_audience_config_export_properties (AudienceConfigExportProperties)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03C0724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5" w:history="1">
        <w:r w:rsidRPr="00C306C2">
          <w:rPr>
            <w:rStyle w:val="Hyperlink"/>
          </w:rPr>
          <w:t>2.27.1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08EDB55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6" w:history="1">
        <w:r w:rsidRPr="00C306C2">
          <w:rPr>
            <w:rStyle w:val="Hyperlink"/>
          </w:rPr>
          <w:t>2.27.2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2251808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7" w:history="1">
        <w:r w:rsidRPr="00C306C2">
          <w:rPr>
            <w:rStyle w:val="Hyperlink"/>
          </w:rPr>
          <w:t>2.27.3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2BBC72F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78" w:history="1">
        <w:r w:rsidRPr="00C306C2">
          <w:rPr>
            <w:rStyle w:val="Hyperlink"/>
          </w:rPr>
          <w:t>2.28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ccai_process_mapping_role (MappingRole)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77924E5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9" w:history="1">
        <w:r w:rsidRPr="00C306C2">
          <w:rPr>
            <w:rStyle w:val="Hyperlink"/>
          </w:rPr>
          <w:t>2.28.1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42D4EBD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0" w:history="1">
        <w:r w:rsidRPr="00C306C2">
          <w:rPr>
            <w:rStyle w:val="Hyperlink"/>
          </w:rPr>
          <w:t>2.28.2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7D68C82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1" w:history="1">
        <w:r w:rsidRPr="00C306C2">
          <w:rPr>
            <w:rStyle w:val="Hyperlink"/>
          </w:rPr>
          <w:t>2.28.3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37D3AF0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82" w:history="1">
        <w:r w:rsidRPr="00C306C2">
          <w:rPr>
            <w:rStyle w:val="Hyperlink"/>
          </w:rPr>
          <w:t>2.29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ccai_process_mapping_table (MappingTable)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4EEF5DC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3" w:history="1">
        <w:r w:rsidRPr="00C306C2">
          <w:rPr>
            <w:rStyle w:val="Hyperlink"/>
          </w:rPr>
          <w:t>2.29.1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4FECEC1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4" w:history="1">
        <w:r w:rsidRPr="00C306C2">
          <w:rPr>
            <w:rStyle w:val="Hyperlink"/>
          </w:rPr>
          <w:t>2.29.2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4F29F78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5" w:history="1">
        <w:r w:rsidRPr="00C306C2">
          <w:rPr>
            <w:rStyle w:val="Hyperlink"/>
          </w:rPr>
          <w:t>2.29.3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180B148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86" w:history="1">
        <w:r w:rsidRPr="00C306C2">
          <w:rPr>
            <w:rStyle w:val="Hyperlink"/>
          </w:rPr>
          <w:t>2.30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ccb_chart_operator (ChartOperator)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7C20126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7" w:history="1">
        <w:r w:rsidRPr="00C306C2">
          <w:rPr>
            <w:rStyle w:val="Hyperlink"/>
          </w:rPr>
          <w:t>2.30.1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756EE78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8" w:history="1">
        <w:r w:rsidRPr="00C306C2">
          <w:rPr>
            <w:rStyle w:val="Hyperlink"/>
          </w:rPr>
          <w:t>2.30.2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3AB659C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9" w:history="1">
        <w:r w:rsidRPr="00C306C2">
          <w:rPr>
            <w:rStyle w:val="Hyperlink"/>
          </w:rPr>
          <w:t>2.30.3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009DFDE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90" w:history="1">
        <w:r w:rsidRPr="00C306C2">
          <w:rPr>
            <w:rStyle w:val="Hyperlink"/>
          </w:rPr>
          <w:t>2.31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4821867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1" w:history="1">
        <w:r w:rsidRPr="00C306C2">
          <w:rPr>
            <w:rStyle w:val="Hyperlink"/>
          </w:rPr>
          <w:t>2.31.1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49315CE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2" w:history="1">
        <w:r w:rsidRPr="00C306C2">
          <w:rPr>
            <w:rStyle w:val="Hyperlink"/>
          </w:rPr>
          <w:t>2.31.2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05C4DF2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3" w:history="1">
        <w:r w:rsidRPr="00C306C2">
          <w:rPr>
            <w:rStyle w:val="Hyperlink"/>
          </w:rPr>
          <w:t>2.31.3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6CB1DCF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94" w:history="1">
        <w:r w:rsidRPr="00C306C2">
          <w:rPr>
            <w:rStyle w:val="Hyperlink"/>
          </w:rPr>
          <w:t>2.32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ccai_api_path_parameters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7E75FA7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5" w:history="1">
        <w:r w:rsidRPr="00C306C2">
          <w:rPr>
            <w:rStyle w:val="Hyperlink"/>
          </w:rPr>
          <w:t>2.32.1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0F169D3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6" w:history="1">
        <w:r w:rsidRPr="00C306C2">
          <w:rPr>
            <w:rStyle w:val="Hyperlink"/>
          </w:rPr>
          <w:t>2.32.2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719B30A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7" w:history="1">
        <w:r w:rsidRPr="00C306C2">
          <w:rPr>
            <w:rStyle w:val="Hyperlink"/>
          </w:rPr>
          <w:t>2.32.3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69A694C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98" w:history="1">
        <w:r w:rsidRPr="00C306C2">
          <w:rPr>
            <w:rStyle w:val="Hyperlink"/>
          </w:rPr>
          <w:t>2.33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ccai_api_query_parameters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36A6073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9" w:history="1">
        <w:r w:rsidRPr="00C306C2">
          <w:rPr>
            <w:rStyle w:val="Hyperlink"/>
          </w:rPr>
          <w:t>2.33.1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1A704F1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0" w:history="1">
        <w:r w:rsidRPr="00C306C2">
          <w:rPr>
            <w:rStyle w:val="Hyperlink"/>
          </w:rPr>
          <w:t>2.33.2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61969AA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1" w:history="1">
        <w:r w:rsidRPr="00C306C2">
          <w:rPr>
            <w:rStyle w:val="Hyperlink"/>
          </w:rPr>
          <w:t>2.33.3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69B7606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02" w:history="1">
        <w:r w:rsidRPr="00C306C2">
          <w:rPr>
            <w:rStyle w:val="Hyperlink"/>
          </w:rPr>
          <w:t>2.34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ccai_api_request_body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3AF9BBD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3" w:history="1">
        <w:r w:rsidRPr="00C306C2">
          <w:rPr>
            <w:rStyle w:val="Hyperlink"/>
          </w:rPr>
          <w:t>2.34.1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19A8D77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4" w:history="1">
        <w:r w:rsidRPr="00C306C2">
          <w:rPr>
            <w:rStyle w:val="Hyperlink"/>
          </w:rPr>
          <w:t>2.34.2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7D5EC35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5" w:history="1">
        <w:r w:rsidRPr="00C306C2">
          <w:rPr>
            <w:rStyle w:val="Hyperlink"/>
          </w:rPr>
          <w:t>2.34.3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377831DA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06" w:history="1">
        <w:r w:rsidRPr="00C306C2">
          <w:rPr>
            <w:rStyle w:val="Hyperlink"/>
          </w:rPr>
          <w:t>2.35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ccai_api_request_header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191D44D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7" w:history="1">
        <w:r w:rsidRPr="00C306C2">
          <w:rPr>
            <w:rStyle w:val="Hyperlink"/>
          </w:rPr>
          <w:t>2.35.1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12E70BB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8" w:history="1">
        <w:r w:rsidRPr="00C306C2">
          <w:rPr>
            <w:rStyle w:val="Hyperlink"/>
          </w:rPr>
          <w:t>2.35.2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44B8CE2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9" w:history="1">
        <w:r w:rsidRPr="00C306C2">
          <w:rPr>
            <w:rStyle w:val="Hyperlink"/>
          </w:rPr>
          <w:t>2.35.3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00CABA1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10" w:history="1">
        <w:r w:rsidRPr="00C306C2">
          <w:rPr>
            <w:rStyle w:val="Hyperlink"/>
          </w:rPr>
          <w:t>2.36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ccai_api_response_body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7C51D61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1" w:history="1">
        <w:r w:rsidRPr="00C306C2">
          <w:rPr>
            <w:rStyle w:val="Hyperlink"/>
          </w:rPr>
          <w:t>2.36.1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6A8F83C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2" w:history="1">
        <w:r w:rsidRPr="00C306C2">
          <w:rPr>
            <w:rStyle w:val="Hyperlink"/>
          </w:rPr>
          <w:t>2.36.2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1EC04B7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3" w:history="1">
        <w:r w:rsidRPr="00C306C2">
          <w:rPr>
            <w:rStyle w:val="Hyperlink"/>
          </w:rPr>
          <w:t>2.36.3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521C78C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14" w:history="1">
        <w:r w:rsidRPr="00C306C2">
          <w:rPr>
            <w:rStyle w:val="Hyperlink"/>
          </w:rPr>
          <w:t>2.37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ccai_api_response_error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2951AAD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5" w:history="1">
        <w:r w:rsidRPr="00C306C2">
          <w:rPr>
            <w:rStyle w:val="Hyperlink"/>
          </w:rPr>
          <w:t>2.37.1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3D1366A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6" w:history="1">
        <w:r w:rsidRPr="00C306C2">
          <w:rPr>
            <w:rStyle w:val="Hyperlink"/>
          </w:rPr>
          <w:t>2.37.2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2C54D94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7" w:history="1">
        <w:r w:rsidRPr="00C306C2">
          <w:rPr>
            <w:rStyle w:val="Hyperlink"/>
          </w:rPr>
          <w:t>2.37.3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4E20216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18" w:history="1">
        <w:r w:rsidRPr="00C306C2">
          <w:rPr>
            <w:rStyle w:val="Hyperlink"/>
          </w:rPr>
          <w:t>2.38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41AE577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9" w:history="1">
        <w:r w:rsidRPr="00C306C2">
          <w:rPr>
            <w:rStyle w:val="Hyperlink"/>
          </w:rPr>
          <w:t>2.38.1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585F45E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0" w:history="1">
        <w:r w:rsidRPr="00C306C2">
          <w:rPr>
            <w:rStyle w:val="Hyperlink"/>
          </w:rPr>
          <w:t>2.38.2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5A09938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1" w:history="1">
        <w:r w:rsidRPr="00C306C2">
          <w:rPr>
            <w:rStyle w:val="Hyperlink"/>
          </w:rPr>
          <w:t>2.38.3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3C6E398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22" w:history="1">
        <w:r w:rsidRPr="00C306C2">
          <w:rPr>
            <w:rStyle w:val="Hyperlink"/>
          </w:rPr>
          <w:t>2.39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ccai_api_user_trial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6BA1B77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3" w:history="1">
        <w:r w:rsidRPr="00C306C2">
          <w:rPr>
            <w:rStyle w:val="Hyperlink"/>
          </w:rPr>
          <w:t>2.39.1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3607949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4" w:history="1">
        <w:r w:rsidRPr="00C306C2">
          <w:rPr>
            <w:rStyle w:val="Hyperlink"/>
          </w:rPr>
          <w:t>2.39.2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5BDC283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5" w:history="1">
        <w:r w:rsidRPr="00C306C2">
          <w:rPr>
            <w:rStyle w:val="Hyperlink"/>
          </w:rPr>
          <w:t>2.39.3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27FFAB2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26" w:history="1">
        <w:r w:rsidRPr="00C306C2">
          <w:rPr>
            <w:rStyle w:val="Hyperlink"/>
          </w:rPr>
          <w:t>2.40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ccai_category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1655197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7" w:history="1">
        <w:r w:rsidRPr="00C306C2">
          <w:rPr>
            <w:rStyle w:val="Hyperlink"/>
          </w:rPr>
          <w:t>2.40.1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59BD883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8" w:history="1">
        <w:r w:rsidRPr="00C306C2">
          <w:rPr>
            <w:rStyle w:val="Hyperlink"/>
          </w:rPr>
          <w:t>2.40.2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5720B95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9" w:history="1">
        <w:r w:rsidRPr="00C306C2">
          <w:rPr>
            <w:rStyle w:val="Hyperlink"/>
          </w:rPr>
          <w:t>2.40.3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1D724FD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30" w:history="1">
        <w:r w:rsidRPr="00C306C2">
          <w:rPr>
            <w:rStyle w:val="Hyperlink"/>
          </w:rPr>
          <w:t>2.41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456E994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1" w:history="1">
        <w:r w:rsidRPr="00C306C2">
          <w:rPr>
            <w:rStyle w:val="Hyperlink"/>
          </w:rPr>
          <w:t>2.41.1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3EFB9B1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2" w:history="1">
        <w:r w:rsidRPr="00C306C2">
          <w:rPr>
            <w:rStyle w:val="Hyperlink"/>
          </w:rPr>
          <w:t>2.41.2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5579170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3" w:history="1">
        <w:r w:rsidRPr="00C306C2">
          <w:rPr>
            <w:rStyle w:val="Hyperlink"/>
          </w:rPr>
          <w:t>2.41.3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217502F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34" w:history="1">
        <w:r w:rsidRPr="00C306C2">
          <w:rPr>
            <w:rStyle w:val="Hyperlink"/>
          </w:rPr>
          <w:t>2.42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20FFAA0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5" w:history="1">
        <w:r w:rsidRPr="00C306C2">
          <w:rPr>
            <w:rStyle w:val="Hyperlink"/>
          </w:rPr>
          <w:t>2.42.1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0B29ADE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6" w:history="1">
        <w:r w:rsidRPr="00C306C2">
          <w:rPr>
            <w:rStyle w:val="Hyperlink"/>
          </w:rPr>
          <w:t>2.42.2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5901199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7" w:history="1">
        <w:r w:rsidRPr="00C306C2">
          <w:rPr>
            <w:rStyle w:val="Hyperlink"/>
          </w:rPr>
          <w:t>2.42.3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1A405356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38" w:history="1">
        <w:r w:rsidRPr="00C306C2">
          <w:rPr>
            <w:rStyle w:val="Hyperlink"/>
          </w:rPr>
          <w:t>2.43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audience_operator_query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30C9BFA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9" w:history="1">
        <w:r w:rsidRPr="00C306C2">
          <w:rPr>
            <w:rStyle w:val="Hyperlink"/>
          </w:rPr>
          <w:t>2.43.1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46CACA2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0" w:history="1">
        <w:r w:rsidRPr="00C306C2">
          <w:rPr>
            <w:rStyle w:val="Hyperlink"/>
          </w:rPr>
          <w:t>2.43.2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6CBA1B7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1" w:history="1">
        <w:r w:rsidRPr="00C306C2">
          <w:rPr>
            <w:rStyle w:val="Hyperlink"/>
          </w:rPr>
          <w:t>2.43.3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3ABDD57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42" w:history="1">
        <w:r w:rsidRPr="00C306C2">
          <w:rPr>
            <w:rStyle w:val="Hyperlink"/>
          </w:rPr>
          <w:t>2.44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audience_sequence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1FB319A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3" w:history="1">
        <w:r w:rsidRPr="00C306C2">
          <w:rPr>
            <w:rStyle w:val="Hyperlink"/>
          </w:rPr>
          <w:t>2.44.1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34EC43A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4" w:history="1">
        <w:r w:rsidRPr="00C306C2">
          <w:rPr>
            <w:rStyle w:val="Hyperlink"/>
          </w:rPr>
          <w:t>2.44.2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66EC670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5" w:history="1">
        <w:r w:rsidRPr="00C306C2">
          <w:rPr>
            <w:rStyle w:val="Hyperlink"/>
          </w:rPr>
          <w:t>2.44.3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1638B5E9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46" w:history="1">
        <w:r w:rsidRPr="00C306C2">
          <w:rPr>
            <w:rStyle w:val="Hyperlink"/>
          </w:rPr>
          <w:t>2.45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ccai_audience_id_sequence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18A75AA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7" w:history="1">
        <w:r w:rsidRPr="00C306C2">
          <w:rPr>
            <w:rStyle w:val="Hyperlink"/>
          </w:rPr>
          <w:t>2.45.1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674C81B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8" w:history="1">
        <w:r w:rsidRPr="00C306C2">
          <w:rPr>
            <w:rStyle w:val="Hyperlink"/>
          </w:rPr>
          <w:t>2.45.2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7D184DC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9" w:history="1">
        <w:r w:rsidRPr="00C306C2">
          <w:rPr>
            <w:rStyle w:val="Hyperlink"/>
          </w:rPr>
          <w:t>2.45.3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286C830B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50" w:history="1">
        <w:r w:rsidRPr="00C306C2">
          <w:rPr>
            <w:rStyle w:val="Hyperlink"/>
          </w:rPr>
          <w:t>2.46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ccai_core_event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65EBF5D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1" w:history="1">
        <w:r w:rsidRPr="00C306C2">
          <w:rPr>
            <w:rStyle w:val="Hyperlink"/>
          </w:rPr>
          <w:t>2.46.1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28441A5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2" w:history="1">
        <w:r w:rsidRPr="00C306C2">
          <w:rPr>
            <w:rStyle w:val="Hyperlink"/>
          </w:rPr>
          <w:t>2.46.2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57B2790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3" w:history="1">
        <w:r w:rsidRPr="00C306C2">
          <w:rPr>
            <w:rStyle w:val="Hyperlink"/>
          </w:rPr>
          <w:t>2.46.3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74D9048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54" w:history="1">
        <w:r w:rsidRPr="00C306C2">
          <w:rPr>
            <w:rStyle w:val="Hyperlink"/>
          </w:rPr>
          <w:t>2.47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ccai_core_event_template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490E30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5" w:history="1">
        <w:r w:rsidRPr="00C306C2">
          <w:rPr>
            <w:rStyle w:val="Hyperlink"/>
          </w:rPr>
          <w:t>2.47.1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0563425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6" w:history="1">
        <w:r w:rsidRPr="00C306C2">
          <w:rPr>
            <w:rStyle w:val="Hyperlink"/>
          </w:rPr>
          <w:t>2.47.2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BF5BF0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7" w:history="1">
        <w:r w:rsidRPr="00C306C2">
          <w:rPr>
            <w:rStyle w:val="Hyperlink"/>
          </w:rPr>
          <w:t>2.47.3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2DAF4AB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58" w:history="1">
        <w:r w:rsidRPr="00C306C2">
          <w:rPr>
            <w:rStyle w:val="Hyperlink"/>
          </w:rPr>
          <w:t>2.48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ccai_core_event_type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38D10A2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9" w:history="1">
        <w:r w:rsidRPr="00C306C2">
          <w:rPr>
            <w:rStyle w:val="Hyperlink"/>
          </w:rPr>
          <w:t>2.48.1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67FF15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0" w:history="1">
        <w:r w:rsidRPr="00C306C2">
          <w:rPr>
            <w:rStyle w:val="Hyperlink"/>
          </w:rPr>
          <w:t>2.48.2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355B12D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1" w:history="1">
        <w:r w:rsidRPr="00C306C2">
          <w:rPr>
            <w:rStyle w:val="Hyperlink"/>
          </w:rPr>
          <w:t>2.48.3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01ED9ED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62" w:history="1">
        <w:r w:rsidRPr="00C306C2">
          <w:rPr>
            <w:rStyle w:val="Hyperlink"/>
          </w:rPr>
          <w:t>2.49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ccai_core_user_dashboard_cache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13F3597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3" w:history="1">
        <w:r w:rsidRPr="00C306C2">
          <w:rPr>
            <w:rStyle w:val="Hyperlink"/>
          </w:rPr>
          <w:t>2.49.1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79BB653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4" w:history="1">
        <w:r w:rsidRPr="00C306C2">
          <w:rPr>
            <w:rStyle w:val="Hyperlink"/>
          </w:rPr>
          <w:t>2.49.2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2527216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5" w:history="1">
        <w:r w:rsidRPr="00C306C2">
          <w:rPr>
            <w:rStyle w:val="Hyperlink"/>
          </w:rPr>
          <w:t>2.49.3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6938992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66" w:history="1">
        <w:r w:rsidRPr="00C306C2">
          <w:rPr>
            <w:rStyle w:val="Hyperlink"/>
          </w:rPr>
          <w:t>2.50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ccai_insight_dashboard_code_sequence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3B590E6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7" w:history="1">
        <w:r w:rsidRPr="00C306C2">
          <w:rPr>
            <w:rStyle w:val="Hyperlink"/>
          </w:rPr>
          <w:t>2.50.1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6289F14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8" w:history="1">
        <w:r w:rsidRPr="00C306C2">
          <w:rPr>
            <w:rStyle w:val="Hyperlink"/>
          </w:rPr>
          <w:t>2.50.2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60F9767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9" w:history="1">
        <w:r w:rsidRPr="00C306C2">
          <w:rPr>
            <w:rStyle w:val="Hyperlink"/>
          </w:rPr>
          <w:t>2.50.3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5D43DA3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70" w:history="1">
        <w:r w:rsidRPr="00C306C2">
          <w:rPr>
            <w:rStyle w:val="Hyperlink"/>
          </w:rPr>
          <w:t>2.51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ccai_platforms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0F16BE3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1" w:history="1">
        <w:r w:rsidRPr="00C306C2">
          <w:rPr>
            <w:rStyle w:val="Hyperlink"/>
          </w:rPr>
          <w:t>2.51.1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768C9FE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2" w:history="1">
        <w:r w:rsidRPr="00C306C2">
          <w:rPr>
            <w:rStyle w:val="Hyperlink"/>
          </w:rPr>
          <w:t>2.51.2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0BDEF27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3" w:history="1">
        <w:r w:rsidRPr="00C306C2">
          <w:rPr>
            <w:rStyle w:val="Hyperlink"/>
          </w:rPr>
          <w:t>2.51.3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0308131A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74" w:history="1">
        <w:r w:rsidRPr="00C306C2">
          <w:rPr>
            <w:rStyle w:val="Hyperlink"/>
          </w:rPr>
          <w:t>2.52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f_ccai_event_agg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67D1807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5" w:history="1">
        <w:r w:rsidRPr="00C306C2">
          <w:rPr>
            <w:rStyle w:val="Hyperlink"/>
          </w:rPr>
          <w:t>2.52.1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6B39718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6" w:history="1">
        <w:r w:rsidRPr="00C306C2">
          <w:rPr>
            <w:rStyle w:val="Hyperlink"/>
          </w:rPr>
          <w:t>2.52.2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15C4356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7" w:history="1">
        <w:r w:rsidRPr="00C306C2">
          <w:rPr>
            <w:rStyle w:val="Hyperlink"/>
          </w:rPr>
          <w:t>2.52.3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2341C50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78" w:history="1">
        <w:r w:rsidRPr="00C306C2">
          <w:rPr>
            <w:rStyle w:val="Hyperlink"/>
          </w:rPr>
          <w:t>2.53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log_synchronize_process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2D2F724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9" w:history="1">
        <w:r w:rsidRPr="00C306C2">
          <w:rPr>
            <w:rStyle w:val="Hyperlink"/>
          </w:rPr>
          <w:t>2.53.1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103F1EF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0" w:history="1">
        <w:r w:rsidRPr="00C306C2">
          <w:rPr>
            <w:rStyle w:val="Hyperlink"/>
          </w:rPr>
          <w:t>2.53.2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60941DD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1" w:history="1">
        <w:r w:rsidRPr="00C306C2">
          <w:rPr>
            <w:rStyle w:val="Hyperlink"/>
          </w:rPr>
          <w:t>2.53.3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14:paraId="2D4A4DE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82" w:history="1">
        <w:r w:rsidRPr="00C306C2">
          <w:rPr>
            <w:rStyle w:val="Hyperlink"/>
          </w:rPr>
          <w:t>2.54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mb_pre_daily_new_aggregation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14:paraId="169A52C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3" w:history="1">
        <w:r w:rsidRPr="00C306C2">
          <w:rPr>
            <w:rStyle w:val="Hyperlink"/>
          </w:rPr>
          <w:t>2.54.1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3965A1C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4" w:history="1">
        <w:r w:rsidRPr="00C306C2">
          <w:rPr>
            <w:rStyle w:val="Hyperlink"/>
          </w:rPr>
          <w:t>2.54.2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0AFC768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5" w:history="1">
        <w:r w:rsidRPr="00C306C2">
          <w:rPr>
            <w:rStyle w:val="Hyperlink"/>
          </w:rPr>
          <w:t>2.54.3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125C296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86" w:history="1">
        <w:r w:rsidRPr="00C306C2">
          <w:rPr>
            <w:rStyle w:val="Hyperlink"/>
          </w:rPr>
          <w:t>2.55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r_ccai_dashboard_tv360_tb30s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74AE3B9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7" w:history="1">
        <w:r w:rsidRPr="00C306C2">
          <w:rPr>
            <w:rStyle w:val="Hyperlink"/>
          </w:rPr>
          <w:t>2.55.1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5B323AB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8" w:history="1">
        <w:r w:rsidRPr="00C306C2">
          <w:rPr>
            <w:rStyle w:val="Hyperlink"/>
          </w:rPr>
          <w:t>2.55.2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31039DB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9" w:history="1">
        <w:r w:rsidRPr="00C306C2">
          <w:rPr>
            <w:rStyle w:val="Hyperlink"/>
          </w:rPr>
          <w:t>2.55.3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72C5DBB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90" w:history="1">
        <w:r w:rsidRPr="00C306C2">
          <w:rPr>
            <w:rStyle w:val="Hyperlink"/>
          </w:rPr>
          <w:t>2.56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r_ccai_dashboard_tv360_tbmg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2B8A760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1" w:history="1">
        <w:r w:rsidRPr="00C306C2">
          <w:rPr>
            <w:rStyle w:val="Hyperlink"/>
          </w:rPr>
          <w:t>2.56.1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79DE210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2" w:history="1">
        <w:r w:rsidRPr="00C306C2">
          <w:rPr>
            <w:rStyle w:val="Hyperlink"/>
          </w:rPr>
          <w:t>2.56.2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59A64F3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3" w:history="1">
        <w:r w:rsidRPr="00C306C2">
          <w:rPr>
            <w:rStyle w:val="Hyperlink"/>
          </w:rPr>
          <w:t>2.56.3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5C395E5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94" w:history="1">
        <w:r w:rsidRPr="00C306C2">
          <w:rPr>
            <w:rStyle w:val="Hyperlink"/>
          </w:rPr>
          <w:t>2.57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cms_role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1FE4673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5" w:history="1">
        <w:r w:rsidRPr="00C306C2">
          <w:rPr>
            <w:rStyle w:val="Hyperlink"/>
          </w:rPr>
          <w:t>2.57.1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1858E41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6" w:history="1">
        <w:r w:rsidRPr="00C306C2">
          <w:rPr>
            <w:rStyle w:val="Hyperlink"/>
          </w:rPr>
          <w:t>2.57.2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25329C1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7" w:history="1">
        <w:r w:rsidRPr="00C306C2">
          <w:rPr>
            <w:rStyle w:val="Hyperlink"/>
          </w:rPr>
          <w:t>2.57.3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14:paraId="219B33D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98" w:history="1">
        <w:r w:rsidRPr="00C306C2">
          <w:rPr>
            <w:rStyle w:val="Hyperlink"/>
          </w:rPr>
          <w:t>2.58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data_warehouse_audiences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14:paraId="5A2080E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9" w:history="1">
        <w:r w:rsidRPr="00C306C2">
          <w:rPr>
            <w:rStyle w:val="Hyperlink"/>
          </w:rPr>
          <w:t>2.58.1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2BFD971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0" w:history="1">
        <w:r w:rsidRPr="00C306C2">
          <w:rPr>
            <w:rStyle w:val="Hyperlink"/>
          </w:rPr>
          <w:t>2.58.2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3A9A85F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1" w:history="1">
        <w:r w:rsidRPr="00C306C2">
          <w:rPr>
            <w:rStyle w:val="Hyperlink"/>
          </w:rPr>
          <w:t>2.58.3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5512B73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02" w:history="1">
        <w:r w:rsidRPr="00C306C2">
          <w:rPr>
            <w:rStyle w:val="Hyperlink"/>
          </w:rPr>
          <w:t>2.59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data_warehouse_fields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4A0C7CD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3" w:history="1">
        <w:r w:rsidRPr="00C306C2">
          <w:rPr>
            <w:rStyle w:val="Hyperlink"/>
          </w:rPr>
          <w:t>2.59.1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5C1D601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4" w:history="1">
        <w:r w:rsidRPr="00C306C2">
          <w:rPr>
            <w:rStyle w:val="Hyperlink"/>
          </w:rPr>
          <w:t>2.59.2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6DFBA64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5" w:history="1">
        <w:r w:rsidRPr="00C306C2">
          <w:rPr>
            <w:rStyle w:val="Hyperlink"/>
          </w:rPr>
          <w:t>2.59.3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6A2792F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06" w:history="1">
        <w:r w:rsidRPr="00C306C2">
          <w:rPr>
            <w:rStyle w:val="Hyperlink"/>
          </w:rPr>
          <w:t>2.60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data_warehouse_fields_audience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0B3CFF9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7" w:history="1">
        <w:r w:rsidRPr="00C306C2">
          <w:rPr>
            <w:rStyle w:val="Hyperlink"/>
          </w:rPr>
          <w:t>2.60.1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3E262E1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8" w:history="1">
        <w:r w:rsidRPr="00C306C2">
          <w:rPr>
            <w:rStyle w:val="Hyperlink"/>
          </w:rPr>
          <w:t>2.60.2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C38B0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9" w:history="1">
        <w:r w:rsidRPr="00C306C2">
          <w:rPr>
            <w:rStyle w:val="Hyperlink"/>
          </w:rPr>
          <w:t>2.60.3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3DB8DDB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10" w:history="1">
        <w:r w:rsidRPr="00C306C2">
          <w:rPr>
            <w:rStyle w:val="Hyperlink"/>
          </w:rPr>
          <w:t>2.61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data_warehouse_fields_tables_role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781D7C7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1" w:history="1">
        <w:r w:rsidRPr="00C306C2">
          <w:rPr>
            <w:rStyle w:val="Hyperlink"/>
          </w:rPr>
          <w:t>2.61.1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1E3D68D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2" w:history="1">
        <w:r w:rsidRPr="00C306C2">
          <w:rPr>
            <w:rStyle w:val="Hyperlink"/>
          </w:rPr>
          <w:t>2.61.2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34EB677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3" w:history="1">
        <w:r w:rsidRPr="00C306C2">
          <w:rPr>
            <w:rStyle w:val="Hyperlink"/>
          </w:rPr>
          <w:t>2.61.3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45ECB03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14" w:history="1">
        <w:r w:rsidRPr="00C306C2">
          <w:rPr>
            <w:rStyle w:val="Hyperlink"/>
          </w:rPr>
          <w:t>2.62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data_warehouse_partition_tables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24304CF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5" w:history="1">
        <w:r w:rsidRPr="00C306C2">
          <w:rPr>
            <w:rStyle w:val="Hyperlink"/>
          </w:rPr>
          <w:t>2.62.1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6C04D77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6" w:history="1">
        <w:r w:rsidRPr="00C306C2">
          <w:rPr>
            <w:rStyle w:val="Hyperlink"/>
          </w:rPr>
          <w:t>2.62.2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10CC1F7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7" w:history="1">
        <w:r w:rsidRPr="00C306C2">
          <w:rPr>
            <w:rStyle w:val="Hyperlink"/>
          </w:rPr>
          <w:t>2.62.3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01DF191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18" w:history="1">
        <w:r w:rsidRPr="00C306C2">
          <w:rPr>
            <w:rStyle w:val="Hyperlink"/>
          </w:rPr>
          <w:t>2.63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66D1E4B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9" w:history="1">
        <w:r w:rsidRPr="00C306C2">
          <w:rPr>
            <w:rStyle w:val="Hyperlink"/>
          </w:rPr>
          <w:t>2.63.1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1D4103A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0" w:history="1">
        <w:r w:rsidRPr="00C306C2">
          <w:rPr>
            <w:rStyle w:val="Hyperlink"/>
          </w:rPr>
          <w:t>2.63.2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6235D1B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1" w:history="1">
        <w:r w:rsidRPr="00C306C2">
          <w:rPr>
            <w:rStyle w:val="Hyperlink"/>
          </w:rPr>
          <w:t>2.63.3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45BC491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22" w:history="1">
        <w:r w:rsidRPr="00C306C2">
          <w:rPr>
            <w:rStyle w:val="Hyperlink"/>
          </w:rPr>
          <w:t>2.64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data_warehouse_tables_role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634C630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3" w:history="1">
        <w:r w:rsidRPr="00C306C2">
          <w:rPr>
            <w:rStyle w:val="Hyperlink"/>
          </w:rPr>
          <w:t>2.64.1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0480BAF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4" w:history="1">
        <w:r w:rsidRPr="00C306C2">
          <w:rPr>
            <w:rStyle w:val="Hyperlink"/>
          </w:rPr>
          <w:t>2.64.2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5990ABD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5" w:history="1">
        <w:r w:rsidRPr="00C306C2">
          <w:rPr>
            <w:rStyle w:val="Hyperlink"/>
          </w:rPr>
          <w:t>2.64.3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1E1DD78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26" w:history="1">
        <w:r w:rsidRPr="00C306C2">
          <w:rPr>
            <w:rStyle w:val="Hyperlink"/>
          </w:rPr>
          <w:t>2.65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data_warehouse_tables_role_history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79E1861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7" w:history="1">
        <w:r w:rsidRPr="00C306C2">
          <w:rPr>
            <w:rStyle w:val="Hyperlink"/>
          </w:rPr>
          <w:t>2.65.1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5BE227D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8" w:history="1">
        <w:r w:rsidRPr="00C306C2">
          <w:rPr>
            <w:rStyle w:val="Hyperlink"/>
          </w:rPr>
          <w:t>2.65.2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0E1EB31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9" w:history="1">
        <w:r w:rsidRPr="00C306C2">
          <w:rPr>
            <w:rStyle w:val="Hyperlink"/>
          </w:rPr>
          <w:t>2.65.3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4AC8CF8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30" w:history="1">
        <w:r w:rsidRPr="00C306C2">
          <w:rPr>
            <w:rStyle w:val="Hyperlink"/>
          </w:rPr>
          <w:t>2.66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mapping_audience_sub_table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14CEFA1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1" w:history="1">
        <w:r w:rsidRPr="00C306C2">
          <w:rPr>
            <w:rStyle w:val="Hyperlink"/>
          </w:rPr>
          <w:t>2.66.1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635C073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2" w:history="1">
        <w:r w:rsidRPr="00C306C2">
          <w:rPr>
            <w:rStyle w:val="Hyperlink"/>
          </w:rPr>
          <w:t>2.66.2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5C8E775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3" w:history="1">
        <w:r w:rsidRPr="00C306C2">
          <w:rPr>
            <w:rStyle w:val="Hyperlink"/>
          </w:rPr>
          <w:t>2.66.3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6084353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34" w:history="1">
        <w:r w:rsidRPr="00C306C2">
          <w:rPr>
            <w:rStyle w:val="Hyperlink"/>
          </w:rPr>
          <w:t>2.67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r_ccai_dashboard_tv360_communication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4AF97FA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5" w:history="1">
        <w:r w:rsidRPr="00C306C2">
          <w:rPr>
            <w:rStyle w:val="Hyperlink"/>
          </w:rPr>
          <w:t>2.67.1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60A3F8B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6" w:history="1">
        <w:r w:rsidRPr="00C306C2">
          <w:rPr>
            <w:rStyle w:val="Hyperlink"/>
          </w:rPr>
          <w:t>2.67.2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0D8A9C9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7" w:history="1">
        <w:r w:rsidRPr="00C306C2">
          <w:rPr>
            <w:rStyle w:val="Hyperlink"/>
          </w:rPr>
          <w:t>2.67.3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19A71C16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38" w:history="1">
        <w:r w:rsidRPr="00C306C2">
          <w:rPr>
            <w:rStyle w:val="Hyperlink"/>
          </w:rPr>
          <w:t>2.68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recheck_ccai_process_status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3AED44C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9" w:history="1">
        <w:r w:rsidRPr="00C306C2">
          <w:rPr>
            <w:rStyle w:val="Hyperlink"/>
          </w:rPr>
          <w:t>2.68.1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3B75008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0" w:history="1">
        <w:r w:rsidRPr="00C306C2">
          <w:rPr>
            <w:rStyle w:val="Hyperlink"/>
          </w:rPr>
          <w:t>2.68.2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12A3152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1" w:history="1">
        <w:r w:rsidRPr="00C306C2">
          <w:rPr>
            <w:rStyle w:val="Hyperlink"/>
          </w:rPr>
          <w:t>2.68.3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156EB97B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42" w:history="1">
        <w:r w:rsidRPr="00C306C2">
          <w:rPr>
            <w:rStyle w:val="Hyperlink"/>
          </w:rPr>
          <w:t>2.69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role_code_config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53CE6E6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3" w:history="1">
        <w:r w:rsidRPr="00C306C2">
          <w:rPr>
            <w:rStyle w:val="Hyperlink"/>
          </w:rPr>
          <w:t>2.69.1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316DA97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4" w:history="1">
        <w:r w:rsidRPr="00C306C2">
          <w:rPr>
            <w:rStyle w:val="Hyperlink"/>
          </w:rPr>
          <w:t>2.69.2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570B7B2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5" w:history="1">
        <w:r w:rsidRPr="00C306C2">
          <w:rPr>
            <w:rStyle w:val="Hyperlink"/>
          </w:rPr>
          <w:t>2.69.3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6E81164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46" w:history="1">
        <w:r w:rsidRPr="00C306C2">
          <w:rPr>
            <w:rStyle w:val="Hyperlink"/>
          </w:rPr>
          <w:t>2.70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time_sequence_config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693FC28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7" w:history="1">
        <w:r w:rsidRPr="00C306C2">
          <w:rPr>
            <w:rStyle w:val="Hyperlink"/>
          </w:rPr>
          <w:t>2.70.1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4E17C70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8" w:history="1">
        <w:r w:rsidRPr="00C306C2">
          <w:rPr>
            <w:rStyle w:val="Hyperlink"/>
          </w:rPr>
          <w:t>2.70.2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013B6B0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9" w:history="1">
        <w:r w:rsidRPr="00C306C2">
          <w:rPr>
            <w:rStyle w:val="Hyperlink"/>
          </w:rPr>
          <w:t>2.70.3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5F84CAD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50" w:history="1">
        <w:r w:rsidRPr="00C306C2">
          <w:rPr>
            <w:rStyle w:val="Hyperlink"/>
          </w:rPr>
          <w:t>2.71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0465C2B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1" w:history="1">
        <w:r w:rsidRPr="00C306C2">
          <w:rPr>
            <w:rStyle w:val="Hyperlink"/>
          </w:rPr>
          <w:t>2.71.1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4EECB9E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2" w:history="1">
        <w:r w:rsidRPr="00C306C2">
          <w:rPr>
            <w:rStyle w:val="Hyperlink"/>
          </w:rPr>
          <w:t>2.71.2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6AA4CCA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3" w:history="1">
        <w:r w:rsidRPr="00C306C2">
          <w:rPr>
            <w:rStyle w:val="Hyperlink"/>
          </w:rPr>
          <w:t>2.71.3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4F4CE90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54" w:history="1">
        <w:r w:rsidRPr="00C306C2">
          <w:rPr>
            <w:rStyle w:val="Hyperlink"/>
          </w:rPr>
          <w:t>2.72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user_detail_log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5495A09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5" w:history="1">
        <w:r w:rsidRPr="00C306C2">
          <w:rPr>
            <w:rStyle w:val="Hyperlink"/>
          </w:rPr>
          <w:t>2.72.1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0B3FA1C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6" w:history="1">
        <w:r w:rsidRPr="00C306C2">
          <w:rPr>
            <w:rStyle w:val="Hyperlink"/>
          </w:rPr>
          <w:t>2.72.2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232DCA4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7" w:history="1">
        <w:r w:rsidRPr="00C306C2">
          <w:rPr>
            <w:rStyle w:val="Hyperlink"/>
          </w:rPr>
          <w:t>2.72.3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2EB5B2C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58" w:history="1">
        <w:r w:rsidRPr="00C306C2">
          <w:rPr>
            <w:rStyle w:val="Hyperlink"/>
          </w:rPr>
          <w:t>2.73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user_function_log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0B9748F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9" w:history="1">
        <w:r w:rsidRPr="00C306C2">
          <w:rPr>
            <w:rStyle w:val="Hyperlink"/>
          </w:rPr>
          <w:t>2.73.1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45D7F89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0" w:history="1">
        <w:r w:rsidRPr="00C306C2">
          <w:rPr>
            <w:rStyle w:val="Hyperlink"/>
          </w:rPr>
          <w:t>2.73.2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0967805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1" w:history="1">
        <w:r w:rsidRPr="00C306C2">
          <w:rPr>
            <w:rStyle w:val="Hyperlink"/>
          </w:rPr>
          <w:t>2.73.3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62B221E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62" w:history="1">
        <w:r w:rsidRPr="00C306C2">
          <w:rPr>
            <w:rStyle w:val="Hyperlink"/>
          </w:rPr>
          <w:t>2.74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vas_audience_ftp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66CC690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3" w:history="1">
        <w:r w:rsidRPr="00C306C2">
          <w:rPr>
            <w:rStyle w:val="Hyperlink"/>
          </w:rPr>
          <w:t>2.74.1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4AE5E28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4" w:history="1">
        <w:r w:rsidRPr="00C306C2">
          <w:rPr>
            <w:rStyle w:val="Hyperlink"/>
          </w:rPr>
          <w:t>2.74.2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7030E6C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5" w:history="1">
        <w:r w:rsidRPr="00C306C2">
          <w:rPr>
            <w:rStyle w:val="Hyperlink"/>
          </w:rPr>
          <w:t>2.74.3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1F116869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66" w:history="1">
        <w:r w:rsidRPr="00C306C2">
          <w:rPr>
            <w:rStyle w:val="Hyperlink"/>
          </w:rPr>
          <w:t>2.75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warning_sms_audience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79DF460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7" w:history="1">
        <w:r w:rsidRPr="00C306C2">
          <w:rPr>
            <w:rStyle w:val="Hyperlink"/>
          </w:rPr>
          <w:t>2.75.1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058D879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8" w:history="1">
        <w:r w:rsidRPr="00C306C2">
          <w:rPr>
            <w:rStyle w:val="Hyperlink"/>
          </w:rPr>
          <w:t>2.75.2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219806D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9" w:history="1">
        <w:r w:rsidRPr="00C306C2">
          <w:rPr>
            <w:rStyle w:val="Hyperlink"/>
          </w:rPr>
          <w:t>2.75.3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604C706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70" w:history="1">
        <w:r w:rsidRPr="00C306C2">
          <w:rPr>
            <w:rStyle w:val="Hyperlink"/>
          </w:rPr>
          <w:t>2.76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ccb_platform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6F800B2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1" w:history="1">
        <w:r w:rsidRPr="00C306C2">
          <w:rPr>
            <w:rStyle w:val="Hyperlink"/>
          </w:rPr>
          <w:t>2.76.1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1E3805A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2" w:history="1">
        <w:r w:rsidRPr="00C306C2">
          <w:rPr>
            <w:rStyle w:val="Hyperlink"/>
          </w:rPr>
          <w:t>2.76.2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663D732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3" w:history="1">
        <w:r w:rsidRPr="00C306C2">
          <w:rPr>
            <w:rStyle w:val="Hyperlink"/>
          </w:rPr>
          <w:t>2.76.3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5E78057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74" w:history="1">
        <w:r w:rsidRPr="00C306C2">
          <w:rPr>
            <w:rStyle w:val="Hyperlink"/>
          </w:rPr>
          <w:t>2.77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ccb_role_platform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3D77C0E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5" w:history="1">
        <w:r w:rsidRPr="00C306C2">
          <w:rPr>
            <w:rStyle w:val="Hyperlink"/>
          </w:rPr>
          <w:t>2.77.1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36309A7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6" w:history="1">
        <w:r w:rsidRPr="00C306C2">
          <w:rPr>
            <w:rStyle w:val="Hyperlink"/>
          </w:rPr>
          <w:t>2.77.2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01A194D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7" w:history="1">
        <w:r w:rsidRPr="00C306C2">
          <w:rPr>
            <w:rStyle w:val="Hyperlink"/>
          </w:rPr>
          <w:t>2.77.3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2ED7503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78" w:history="1">
        <w:r w:rsidRPr="00C306C2">
          <w:rPr>
            <w:rStyle w:val="Hyperlink"/>
          </w:rPr>
          <w:t>2.78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ccb_role_table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152C7D7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9" w:history="1">
        <w:r w:rsidRPr="00C306C2">
          <w:rPr>
            <w:rStyle w:val="Hyperlink"/>
          </w:rPr>
          <w:t>2.78.1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66D4E68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0" w:history="1">
        <w:r w:rsidRPr="00C306C2">
          <w:rPr>
            <w:rStyle w:val="Hyperlink"/>
          </w:rPr>
          <w:t>2.78.2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109D7B8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1" w:history="1">
        <w:r w:rsidRPr="00C306C2">
          <w:rPr>
            <w:rStyle w:val="Hyperlink"/>
          </w:rPr>
          <w:t>2.78.3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049923D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82" w:history="1">
        <w:r w:rsidRPr="00C306C2">
          <w:rPr>
            <w:rStyle w:val="Hyperlink"/>
          </w:rPr>
          <w:t>2.79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ccb_user_platforms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0201C11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3" w:history="1">
        <w:r w:rsidRPr="00C306C2">
          <w:rPr>
            <w:rStyle w:val="Hyperlink"/>
          </w:rPr>
          <w:t>2.79.1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185A114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4" w:history="1">
        <w:r w:rsidRPr="00C306C2">
          <w:rPr>
            <w:rStyle w:val="Hyperlink"/>
          </w:rPr>
          <w:t>2.79.2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5254F2C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5" w:history="1">
        <w:r w:rsidRPr="00C306C2">
          <w:rPr>
            <w:rStyle w:val="Hyperlink"/>
          </w:rPr>
          <w:t>2.79.3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1FF1EEE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86" w:history="1">
        <w:r w:rsidRPr="00C306C2">
          <w:rPr>
            <w:rStyle w:val="Hyperlink"/>
          </w:rPr>
          <w:t>2.80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1F6688A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7" w:history="1">
        <w:r w:rsidRPr="00C306C2">
          <w:rPr>
            <w:rStyle w:val="Hyperlink"/>
          </w:rPr>
          <w:t>2.80.1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3B964B9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8" w:history="1">
        <w:r w:rsidRPr="00C306C2">
          <w:rPr>
            <w:rStyle w:val="Hyperlink"/>
          </w:rPr>
          <w:t>2.80.2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0FDF75B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9" w:history="1">
        <w:r w:rsidRPr="00C306C2">
          <w:rPr>
            <w:rStyle w:val="Hyperlink"/>
          </w:rPr>
          <w:t>2.80.3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0AB2CED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90" w:history="1">
        <w:r w:rsidRPr="00C306C2">
          <w:rPr>
            <w:rStyle w:val="Hyperlink"/>
          </w:rPr>
          <w:t>2.81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hibernate_sequence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08B6934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1" w:history="1">
        <w:r w:rsidRPr="00C306C2">
          <w:rPr>
            <w:rStyle w:val="Hyperlink"/>
          </w:rPr>
          <w:t>2.81.1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5F3DF8D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2" w:history="1">
        <w:r w:rsidRPr="00C306C2">
          <w:rPr>
            <w:rStyle w:val="Hyperlink"/>
          </w:rPr>
          <w:t>2.81.2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677F4FD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3" w:history="1">
        <w:r w:rsidRPr="00C306C2">
          <w:rPr>
            <w:rStyle w:val="Hyperlink"/>
          </w:rPr>
          <w:t>2.81.3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1A26530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94" w:history="1">
        <w:r w:rsidRPr="00C306C2">
          <w:rPr>
            <w:rStyle w:val="Hyperlink"/>
          </w:rPr>
          <w:t>2.82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f_ccai_callbot_data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4B4D0E2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5" w:history="1">
        <w:r w:rsidRPr="00C306C2">
          <w:rPr>
            <w:rStyle w:val="Hyperlink"/>
          </w:rPr>
          <w:t>2.82.1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66251F1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6" w:history="1">
        <w:r w:rsidRPr="00C306C2">
          <w:rPr>
            <w:rStyle w:val="Hyperlink"/>
          </w:rPr>
          <w:t>2.82.2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3925F01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7" w:history="1">
        <w:r w:rsidRPr="00C306C2">
          <w:rPr>
            <w:rStyle w:val="Hyperlink"/>
          </w:rPr>
          <w:t>2.82.3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7F79B56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98" w:history="1">
        <w:r w:rsidRPr="00C306C2">
          <w:rPr>
            <w:rStyle w:val="Hyperlink"/>
          </w:rPr>
          <w:t>2.83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d_staff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7B30BF4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9" w:history="1">
        <w:r w:rsidRPr="00C306C2">
          <w:rPr>
            <w:rStyle w:val="Hyperlink"/>
          </w:rPr>
          <w:t>2.83.1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1825F94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0" w:history="1">
        <w:r w:rsidRPr="00C306C2">
          <w:rPr>
            <w:rStyle w:val="Hyperlink"/>
          </w:rPr>
          <w:t>2.83.2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03D807F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1" w:history="1">
        <w:r w:rsidRPr="00C306C2">
          <w:rPr>
            <w:rStyle w:val="Hyperlink"/>
          </w:rPr>
          <w:t>2.83.3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11B6179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02" w:history="1">
        <w:r w:rsidRPr="00C306C2">
          <w:rPr>
            <w:rStyle w:val="Hyperlink"/>
          </w:rPr>
          <w:t>2.84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d_shop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11B3268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3" w:history="1">
        <w:r w:rsidRPr="00C306C2">
          <w:rPr>
            <w:rStyle w:val="Hyperlink"/>
          </w:rPr>
          <w:t>2.84.1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20D94DB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4" w:history="1">
        <w:r w:rsidRPr="00C306C2">
          <w:rPr>
            <w:rStyle w:val="Hyperlink"/>
          </w:rPr>
          <w:t>2.84.2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4B86AB4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5" w:history="1">
        <w:r w:rsidRPr="00C306C2">
          <w:rPr>
            <w:rStyle w:val="Hyperlink"/>
          </w:rPr>
          <w:t>2.84.3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0864FE0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06" w:history="1">
        <w:r w:rsidRPr="00C306C2">
          <w:rPr>
            <w:rStyle w:val="Hyperlink"/>
          </w:rPr>
          <w:t>2.85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ccai_process_request_data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2571764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7" w:history="1">
        <w:r w:rsidRPr="00C306C2">
          <w:rPr>
            <w:rStyle w:val="Hyperlink"/>
          </w:rPr>
          <w:t>2.85.1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0CD4778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8" w:history="1">
        <w:r w:rsidRPr="00C306C2">
          <w:rPr>
            <w:rStyle w:val="Hyperlink"/>
          </w:rPr>
          <w:t>2.85.2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4DFA9D8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9" w:history="1">
        <w:r w:rsidRPr="00C306C2">
          <w:rPr>
            <w:rStyle w:val="Hyperlink"/>
          </w:rPr>
          <w:t>2.85.3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22795CCB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10" w:history="1">
        <w:r w:rsidRPr="00C306C2">
          <w:rPr>
            <w:rStyle w:val="Hyperlink"/>
          </w:rPr>
          <w:t>2.86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ccb_location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24E9A60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1" w:history="1">
        <w:r w:rsidRPr="00C306C2">
          <w:rPr>
            <w:rStyle w:val="Hyperlink"/>
          </w:rPr>
          <w:t>2.86.1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3293ED1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2" w:history="1">
        <w:r w:rsidRPr="00C306C2">
          <w:rPr>
            <w:rStyle w:val="Hyperlink"/>
          </w:rPr>
          <w:t>2.86.2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6FFB067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3" w:history="1">
        <w:r w:rsidRPr="00C306C2">
          <w:rPr>
            <w:rStyle w:val="Hyperlink"/>
          </w:rPr>
          <w:t>2.86.3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0C34A44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14" w:history="1">
        <w:r w:rsidRPr="00C306C2">
          <w:rPr>
            <w:rStyle w:val="Hyperlink"/>
          </w:rPr>
          <w:t>2.87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ccai_audience_log_process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5A90157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5" w:history="1">
        <w:r w:rsidRPr="00C306C2">
          <w:rPr>
            <w:rStyle w:val="Hyperlink"/>
          </w:rPr>
          <w:t>2.87.1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6495050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6" w:history="1">
        <w:r w:rsidRPr="00C306C2">
          <w:rPr>
            <w:rStyle w:val="Hyperlink"/>
          </w:rPr>
          <w:t>2.87.2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43EE7BE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7" w:history="1">
        <w:r w:rsidRPr="00C306C2">
          <w:rPr>
            <w:rStyle w:val="Hyperlink"/>
          </w:rPr>
          <w:t>2.87.3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2F13A2F6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18" w:history="1">
        <w:r w:rsidRPr="00C306C2">
          <w:rPr>
            <w:rStyle w:val="Hyperlink"/>
          </w:rPr>
          <w:t>2.88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ccb_location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1F5F75A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9" w:history="1">
        <w:r w:rsidRPr="00C306C2">
          <w:rPr>
            <w:rStyle w:val="Hyperlink"/>
          </w:rPr>
          <w:t>2.88.1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2C309F8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0" w:history="1">
        <w:r w:rsidRPr="00C306C2">
          <w:rPr>
            <w:rStyle w:val="Hyperlink"/>
          </w:rPr>
          <w:t>2.88.2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606478B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1" w:history="1">
        <w:r w:rsidRPr="00C306C2">
          <w:rPr>
            <w:rStyle w:val="Hyperlink"/>
          </w:rPr>
          <w:t>2.88.3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09782F0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22" w:history="1">
        <w:r w:rsidRPr="00C306C2">
          <w:rPr>
            <w:rStyle w:val="Hyperlink"/>
          </w:rPr>
          <w:t>2.89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ccai_process_*(các bảng tự động tạo khi có them role)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94</w:t>
        </w:r>
        <w:r>
          <w:rPr>
            <w:webHidden/>
          </w:rPr>
          <w:fldChar w:fldCharType="end"/>
        </w:r>
      </w:hyperlink>
    </w:p>
    <w:p w14:paraId="62B0962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3" w:history="1">
        <w:r w:rsidRPr="00C306C2">
          <w:rPr>
            <w:rStyle w:val="Hyperlink"/>
          </w:rPr>
          <w:t>2.89.1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2B7E218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4" w:history="1">
        <w:r w:rsidRPr="00C306C2">
          <w:rPr>
            <w:rStyle w:val="Hyperlink"/>
          </w:rPr>
          <w:t>2.89.2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20D80D9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5" w:history="1">
        <w:r w:rsidRPr="00C306C2">
          <w:rPr>
            <w:rStyle w:val="Hyperlink"/>
          </w:rPr>
          <w:t>2.89.3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1B8DDE0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26" w:history="1">
        <w:r w:rsidRPr="00C306C2">
          <w:rPr>
            <w:rStyle w:val="Hyperlink"/>
          </w:rPr>
          <w:t>2.90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Procedure/Function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2C8C792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27" w:history="1">
        <w:r w:rsidRPr="00C306C2">
          <w:rPr>
            <w:rStyle w:val="Hyperlink"/>
          </w:rPr>
          <w:t>2.91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2410C49B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428" w:history="1">
        <w:r w:rsidRPr="00C306C2">
          <w:rPr>
            <w:rStyle w:val="Hyperlink"/>
          </w:rPr>
          <w:t>3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THIẾT KẾ TỆP TIN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3253365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29" w:history="1">
        <w:r w:rsidRPr="00C306C2">
          <w:rPr>
            <w:rStyle w:val="Hyperlink"/>
          </w:rPr>
          <w:t>3.1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XXX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3D578A4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30" w:history="1">
        <w:r w:rsidRPr="00C306C2">
          <w:rPr>
            <w:rStyle w:val="Hyperlink"/>
          </w:rPr>
          <w:t>3.1.1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Cấu trúc của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625FCEB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31" w:history="1">
        <w:r w:rsidRPr="00C306C2">
          <w:rPr>
            <w:rStyle w:val="Hyperlink"/>
          </w:rPr>
          <w:t>3.1.2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Các trường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104</w:t>
        </w:r>
        <w:r>
          <w:rPr>
            <w:webHidden/>
          </w:rPr>
          <w:fldChar w:fldCharType="end"/>
        </w:r>
      </w:hyperlink>
    </w:p>
    <w:p w14:paraId="108AC416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432" w:history="1">
        <w:r w:rsidRPr="00C306C2">
          <w:rPr>
            <w:rStyle w:val="Hyperlink"/>
          </w:rPr>
          <w:t>4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THIẾT KẾ MÃ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104</w:t>
        </w:r>
        <w:r>
          <w:rPr>
            <w:webHidden/>
          </w:rPr>
          <w:fldChar w:fldCharType="end"/>
        </w:r>
      </w:hyperlink>
    </w:p>
    <w:p w14:paraId="369145E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33" w:history="1">
        <w:r w:rsidRPr="00C306C2">
          <w:rPr>
            <w:rStyle w:val="Hyperlink"/>
            <w:lang w:eastAsia="ja-JP"/>
          </w:rPr>
          <w:t>4.1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  <w:lang w:eastAsia="ja-JP"/>
          </w:rPr>
          <w:t>Customer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104</w:t>
        </w:r>
        <w:r>
          <w:rPr>
            <w:webHidden/>
          </w:rPr>
          <w:fldChar w:fldCharType="end"/>
        </w:r>
      </w:hyperlink>
    </w:p>
    <w:p w14:paraId="7E337473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434" w:history="1">
        <w:r w:rsidRPr="00C306C2">
          <w:rPr>
            <w:rStyle w:val="Hyperlink"/>
            <w:lang w:eastAsia="ja-JP"/>
          </w:rPr>
          <w:t>5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  <w:lang w:eastAsia="ja-JP"/>
          </w:rPr>
          <w:t>THIẾT KẾ VẬT LÝ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105</w:t>
        </w:r>
        <w:r>
          <w:rPr>
            <w:webHidden/>
          </w:rPr>
          <w:fldChar w:fldCharType="end"/>
        </w:r>
      </w:hyperlink>
    </w:p>
    <w:p w14:paraId="17074F33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435" w:history="1">
        <w:r w:rsidRPr="00C306C2">
          <w:rPr>
            <w:rStyle w:val="Hyperlink"/>
            <w:lang w:eastAsia="ja-JP"/>
          </w:rPr>
          <w:t>6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  <w:lang w:eastAsia="ja-JP"/>
          </w:rPr>
          <w:t>PHỤ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0E760EE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36" w:history="1">
        <w:r w:rsidRPr="00C306C2">
          <w:rPr>
            <w:rStyle w:val="Hyperlink"/>
            <w:lang w:eastAsia="ja-JP"/>
          </w:rPr>
          <w:t>6.1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  <w:lang w:eastAsia="ja-JP"/>
          </w:rPr>
          <w:t>Biểu tượng khuôn dạng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6226704F" w14:textId="77777777" w:rsidR="00933F50" w:rsidRPr="00666E75" w:rsidRDefault="00442A08" w:rsidP="00933F50">
      <w:r w:rsidRPr="00666E75">
        <w:rPr>
          <w:rFonts w:ascii="Times New Roman" w:hAnsi="Times New Roman"/>
          <w:b/>
          <w:noProof/>
          <w:sz w:val="24"/>
        </w:rPr>
        <w:fldChar w:fldCharType="end"/>
      </w:r>
    </w:p>
    <w:bookmarkEnd w:id="1"/>
    <w:p w14:paraId="77AF6FF8" w14:textId="77777777" w:rsidR="00375C76" w:rsidRPr="00666E75" w:rsidRDefault="00375C76" w:rsidP="003902F2">
      <w:pPr>
        <w:pStyle w:val="Heading1"/>
        <w:widowControl/>
        <w:numPr>
          <w:ilvl w:val="0"/>
          <w:numId w:val="18"/>
        </w:numPr>
        <w:tabs>
          <w:tab w:val="clear" w:pos="1080"/>
          <w:tab w:val="num" w:pos="432"/>
        </w:tabs>
        <w:spacing w:before="240" w:after="120" w:line="360" w:lineRule="auto"/>
        <w:ind w:left="432" w:hanging="432"/>
        <w:rPr>
          <w:rFonts w:ascii="Times New Roman" w:hAnsi="Times New Roman"/>
          <w:szCs w:val="24"/>
        </w:rPr>
      </w:pPr>
      <w:r w:rsidRPr="00666E75">
        <w:rPr>
          <w:rFonts w:ascii="Times New Roman" w:hAnsi="Times New Roman"/>
          <w:szCs w:val="24"/>
        </w:rPr>
        <w:br w:type="page"/>
      </w:r>
      <w:bookmarkStart w:id="2" w:name="_Toc72062201"/>
      <w:bookmarkStart w:id="3" w:name="_Toc241027513"/>
      <w:bookmarkStart w:id="4" w:name="_Toc170222067"/>
      <w:r w:rsidRPr="00666E75">
        <w:rPr>
          <w:rFonts w:ascii="Times New Roman" w:hAnsi="Times New Roman" w:cs="Arial"/>
          <w:snapToGrid/>
          <w:kern w:val="0"/>
          <w:sz w:val="26"/>
          <w:szCs w:val="26"/>
          <w:lang w:val="en-AU"/>
        </w:rPr>
        <w:lastRenderedPageBreak/>
        <w:t>GIỚI THIỆU</w:t>
      </w:r>
      <w:bookmarkEnd w:id="2"/>
      <w:bookmarkEnd w:id="3"/>
      <w:bookmarkEnd w:id="4"/>
    </w:p>
    <w:p w14:paraId="2067852A" w14:textId="77777777" w:rsidR="00375C76" w:rsidRPr="002209E2" w:rsidRDefault="00375C76" w:rsidP="00F779B2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66964156"/>
      <w:bookmarkStart w:id="6" w:name="_Toc72062202"/>
      <w:bookmarkStart w:id="7" w:name="_Toc241027514"/>
      <w:bookmarkStart w:id="8" w:name="_Toc170222068"/>
      <w:r w:rsidRPr="002209E2">
        <w:rPr>
          <w:rFonts w:ascii="Times New Roman" w:hAnsi="Times New Roman"/>
          <w:sz w:val="24"/>
          <w:szCs w:val="24"/>
        </w:rPr>
        <w:t xml:space="preserve">Mục </w:t>
      </w:r>
      <w:bookmarkEnd w:id="5"/>
      <w:bookmarkEnd w:id="6"/>
      <w:r w:rsidRPr="002209E2">
        <w:rPr>
          <w:rFonts w:ascii="Times New Roman" w:hAnsi="Times New Roman"/>
          <w:sz w:val="24"/>
          <w:szCs w:val="24"/>
        </w:rPr>
        <w:t>tiêu</w:t>
      </w:r>
      <w:r w:rsidR="00EF5C6A" w:rsidRPr="002209E2">
        <w:rPr>
          <w:rFonts w:ascii="Times New Roman" w:hAnsi="Times New Roman"/>
          <w:sz w:val="24"/>
          <w:szCs w:val="24"/>
        </w:rPr>
        <w:t xml:space="preserve"> tài liệu</w:t>
      </w:r>
      <w:bookmarkEnd w:id="7"/>
      <w:bookmarkEnd w:id="8"/>
    </w:p>
    <w:p w14:paraId="3E6C70B4" w14:textId="77777777" w:rsidR="00375C76" w:rsidRPr="002209E2" w:rsidRDefault="00E25414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</w:t>
      </w:r>
      <w:r w:rsidR="00375C76" w:rsidRPr="002209E2">
        <w:rPr>
          <w:rFonts w:ascii="Times New Roman" w:hAnsi="Times New Roman" w:cs="Times New Roman"/>
          <w:sz w:val="24"/>
          <w:szCs w:val="24"/>
        </w:rPr>
        <w:t>Phần này sẽ cung cấp thông tin chung về tài liệu gồm:</w:t>
      </w:r>
    </w:p>
    <w:p w14:paraId="612C7810" w14:textId="77777777" w:rsidR="00375C76" w:rsidRPr="002209E2" w:rsidRDefault="00375C76">
      <w:pPr>
        <w:pStyle w:val="commen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Mục đich của tài liệu.</w:t>
      </w:r>
    </w:p>
    <w:p w14:paraId="0206F361" w14:textId="77777777" w:rsidR="00375C76" w:rsidRPr="002209E2" w:rsidRDefault="00375C76">
      <w:pPr>
        <w:pStyle w:val="commen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Những vấn đề được trình bày trong tài liệu</w:t>
      </w:r>
    </w:p>
    <w:p w14:paraId="5FB3837D" w14:textId="77777777" w:rsidR="00375C76" w:rsidRPr="002209E2" w:rsidRDefault="00375C76">
      <w:pPr>
        <w:pStyle w:val="commen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2209E2">
        <w:rPr>
          <w:rFonts w:ascii="Times New Roman" w:hAnsi="Times New Roman" w:cs="Times New Roman"/>
          <w:sz w:val="24"/>
          <w:szCs w:val="24"/>
          <w:lang w:val="fr-FR"/>
        </w:rPr>
        <w:t>Ai là người đọc tài liệu</w:t>
      </w:r>
    </w:p>
    <w:p w14:paraId="04C8358C" w14:textId="77777777" w:rsidR="00375C76" w:rsidRPr="002209E2" w:rsidRDefault="00375C76">
      <w:pPr>
        <w:pStyle w:val="commen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2209E2">
        <w:rPr>
          <w:rFonts w:ascii="Times New Roman" w:hAnsi="Times New Roman" w:cs="Times New Roman"/>
          <w:sz w:val="24"/>
          <w:szCs w:val="24"/>
          <w:lang w:val="fr-FR"/>
        </w:rPr>
        <w:t>Những mô tả khác về phạm vi của tài liệu, các giới hạn…</w:t>
      </w:r>
      <w:r w:rsidR="00E25414" w:rsidRPr="002209E2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0FBAEBE4" w14:textId="77777777" w:rsidR="00375C76" w:rsidRPr="002209E2" w:rsidRDefault="00A564B9">
      <w:pPr>
        <w:pStyle w:val="Heading2"/>
        <w:rPr>
          <w:rFonts w:ascii="Times New Roman" w:hAnsi="Times New Roman"/>
          <w:sz w:val="24"/>
          <w:szCs w:val="24"/>
          <w:lang w:val="fr-FR"/>
        </w:rPr>
      </w:pPr>
      <w:bookmarkStart w:id="9" w:name="_Toc241027515"/>
      <w:bookmarkStart w:id="10" w:name="_Toc170222069"/>
      <w:r w:rsidRPr="002209E2">
        <w:rPr>
          <w:rFonts w:ascii="Times New Roman" w:hAnsi="Times New Roman"/>
          <w:sz w:val="24"/>
          <w:szCs w:val="24"/>
          <w:lang w:val="fr-FR"/>
        </w:rPr>
        <w:t>Định nghĩa thuật ngữ và các từ viết tắt</w:t>
      </w:r>
      <w:bookmarkEnd w:id="9"/>
      <w:bookmarkEnd w:id="10"/>
    </w:p>
    <w:p w14:paraId="10F84DDE" w14:textId="77777777" w:rsidR="00375C76" w:rsidRPr="002209E2" w:rsidRDefault="00375C76">
      <w:pPr>
        <w:pStyle w:val="BodyTextIndent"/>
        <w:rPr>
          <w:rFonts w:ascii="Times New Roman" w:hAnsi="Times New Roman"/>
          <w:i/>
          <w:sz w:val="24"/>
          <w:szCs w:val="24"/>
        </w:rPr>
      </w:pPr>
      <w:r w:rsidRPr="002209E2">
        <w:rPr>
          <w:rFonts w:ascii="Times New Roman" w:hAnsi="Times New Roman"/>
          <w:i/>
          <w:sz w:val="24"/>
          <w:szCs w:val="24"/>
          <w:lang w:val="fr-FR"/>
        </w:rPr>
        <w:t xml:space="preserve">&lt;Phần này sẽ liệt kê định nghĩa, hoặc tham chiếu đến tài liệu khác, của các khái niệm, thuật ngữ … </w:t>
      </w:r>
      <w:r w:rsidRPr="002209E2">
        <w:rPr>
          <w:rFonts w:ascii="Times New Roman" w:hAnsi="Times New Roman"/>
          <w:i/>
          <w:sz w:val="24"/>
          <w:szCs w:val="24"/>
        </w:rPr>
        <w:t>&gt;</w:t>
      </w:r>
    </w:p>
    <w:tbl>
      <w:tblPr>
        <w:tblW w:w="90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4660"/>
        <w:gridCol w:w="2038"/>
      </w:tblGrid>
      <w:tr w:rsidR="00375C76" w:rsidRPr="002209E2" w14:paraId="3542A9ED" w14:textId="7777777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378" w:type="dxa"/>
            <w:shd w:val="pct5" w:color="auto" w:fill="FFFFFF"/>
          </w:tcPr>
          <w:p w14:paraId="20CFEE6E" w14:textId="77777777" w:rsidR="00375C76" w:rsidRPr="002209E2" w:rsidRDefault="00375C76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Thuật ngữ</w:t>
            </w:r>
          </w:p>
        </w:tc>
        <w:tc>
          <w:tcPr>
            <w:tcW w:w="4660" w:type="dxa"/>
            <w:shd w:val="pct5" w:color="auto" w:fill="FFFFFF"/>
          </w:tcPr>
          <w:p w14:paraId="63FAAEF3" w14:textId="77777777" w:rsidR="00375C76" w:rsidRPr="002209E2" w:rsidRDefault="00375C76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Định nghĩa</w:t>
            </w:r>
          </w:p>
        </w:tc>
        <w:tc>
          <w:tcPr>
            <w:tcW w:w="2038" w:type="dxa"/>
            <w:shd w:val="pct5" w:color="auto" w:fill="FFFFFF"/>
          </w:tcPr>
          <w:p w14:paraId="23169AF0" w14:textId="77777777" w:rsidR="00375C76" w:rsidRPr="002209E2" w:rsidRDefault="00375C76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375C76" w:rsidRPr="002209E2" w14:paraId="583383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</w:tcPr>
          <w:p w14:paraId="597DC08A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14:paraId="485046FF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4AC08ECF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06739D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</w:tcPr>
          <w:p w14:paraId="4B5418D4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14:paraId="7449502F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3B960CBE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7DBF7D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</w:tcPr>
          <w:p w14:paraId="1C7303B4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14:paraId="0361DE8B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5CA33F47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42B4BF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3635071F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14:paraId="2B5F084E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bottom w:val="dotted" w:sz="4" w:space="0" w:color="auto"/>
            </w:tcBorders>
          </w:tcPr>
          <w:p w14:paraId="77CE5C38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112C71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  <w:shd w:val="pct10" w:color="000000" w:fill="FFFFFF"/>
          </w:tcPr>
          <w:p w14:paraId="2B333951" w14:textId="77777777" w:rsidR="00375C76" w:rsidRPr="002209E2" w:rsidRDefault="00375C76">
            <w:pPr>
              <w:widowControl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shd w:val="pct10" w:color="000000" w:fill="FFFFFF"/>
          </w:tcPr>
          <w:p w14:paraId="672AB2F0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  <w:shd w:val="pct10" w:color="000000" w:fill="FFFFFF"/>
          </w:tcPr>
          <w:p w14:paraId="6C1F8B35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02A8E6" w14:textId="77777777" w:rsidR="00375C76" w:rsidRPr="002209E2" w:rsidRDefault="00375C76" w:rsidP="000102D5">
      <w:pPr>
        <w:pStyle w:val="NormalIndent"/>
      </w:pPr>
      <w:r w:rsidRPr="002209E2">
        <w:t xml:space="preserve">Bảng </w:t>
      </w:r>
      <w:r w:rsidRPr="002209E2">
        <w:fldChar w:fldCharType="begin"/>
      </w:r>
      <w:r w:rsidRPr="002209E2">
        <w:instrText xml:space="preserve"> AUTONUMLGL \e </w:instrText>
      </w:r>
      <w:r w:rsidRPr="002209E2">
        <w:fldChar w:fldCharType="end"/>
      </w:r>
      <w:r w:rsidRPr="002209E2">
        <w:t>: Thuật ngữ và định nghĩa</w:t>
      </w:r>
    </w:p>
    <w:p w14:paraId="0E168647" w14:textId="77777777" w:rsidR="00375C76" w:rsidRPr="002209E2" w:rsidRDefault="00375C76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241027516"/>
      <w:bookmarkStart w:id="12" w:name="_Toc170222070"/>
      <w:r w:rsidRPr="002209E2">
        <w:rPr>
          <w:rFonts w:ascii="Times New Roman" w:hAnsi="Times New Roman"/>
          <w:sz w:val="24"/>
          <w:szCs w:val="24"/>
        </w:rPr>
        <w:t>Tài liệu tham khảo</w:t>
      </w:r>
      <w:bookmarkEnd w:id="11"/>
      <w:bookmarkEnd w:id="12"/>
    </w:p>
    <w:p w14:paraId="112A1C0D" w14:textId="77777777" w:rsidR="00375C76" w:rsidRPr="002209E2" w:rsidRDefault="00162504" w:rsidP="00590712">
      <w:pPr>
        <w:pStyle w:val="comment"/>
        <w:ind w:left="576" w:firstLine="144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</w:t>
      </w:r>
      <w:r w:rsidR="00375C76" w:rsidRPr="002209E2">
        <w:rPr>
          <w:rFonts w:ascii="Times New Roman" w:hAnsi="Times New Roman" w:cs="Times New Roman"/>
          <w:sz w:val="24"/>
          <w:szCs w:val="24"/>
        </w:rPr>
        <w:t>Liệt kê tất cả các tài liệu tham khảo như: các tài liệu khác của hệ thống, hoặc các bài báo về kỹ thuật…</w:t>
      </w:r>
      <w:r w:rsidRPr="002209E2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W w:w="902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340"/>
        <w:gridCol w:w="2340"/>
        <w:gridCol w:w="1912"/>
      </w:tblGrid>
      <w:tr w:rsidR="00375C76" w:rsidRPr="002209E2" w14:paraId="3076F585" w14:textId="77777777">
        <w:trPr>
          <w:jc w:val="center"/>
        </w:trPr>
        <w:tc>
          <w:tcPr>
            <w:tcW w:w="2430" w:type="dxa"/>
            <w:shd w:val="pct10" w:color="auto" w:fill="auto"/>
          </w:tcPr>
          <w:p w14:paraId="1782D26D" w14:textId="77777777" w:rsidR="00375C76" w:rsidRPr="002209E2" w:rsidRDefault="00375C76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Tên tài liệu</w:t>
            </w:r>
          </w:p>
        </w:tc>
        <w:tc>
          <w:tcPr>
            <w:tcW w:w="2340" w:type="dxa"/>
            <w:shd w:val="pct10" w:color="auto" w:fill="auto"/>
          </w:tcPr>
          <w:p w14:paraId="10CF5FD0" w14:textId="77777777" w:rsidR="00375C76" w:rsidRPr="002209E2" w:rsidRDefault="00375C76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Ngày phát hành</w:t>
            </w:r>
          </w:p>
        </w:tc>
        <w:tc>
          <w:tcPr>
            <w:tcW w:w="2340" w:type="dxa"/>
            <w:shd w:val="pct10" w:color="auto" w:fill="auto"/>
          </w:tcPr>
          <w:p w14:paraId="7E9B7B96" w14:textId="77777777" w:rsidR="00375C76" w:rsidRPr="002209E2" w:rsidRDefault="00375C76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Nguồn</w:t>
            </w:r>
          </w:p>
        </w:tc>
        <w:tc>
          <w:tcPr>
            <w:tcW w:w="1912" w:type="dxa"/>
            <w:shd w:val="pct10" w:color="auto" w:fill="auto"/>
          </w:tcPr>
          <w:p w14:paraId="2DE11F35" w14:textId="77777777" w:rsidR="00375C76" w:rsidRPr="002209E2" w:rsidRDefault="00375C76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375C76" w:rsidRPr="002209E2" w14:paraId="1337E7EA" w14:textId="77777777">
        <w:trPr>
          <w:jc w:val="center"/>
        </w:trPr>
        <w:tc>
          <w:tcPr>
            <w:tcW w:w="2430" w:type="dxa"/>
          </w:tcPr>
          <w:p w14:paraId="5EB5AACF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A66A994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847F90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291E8743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0C4ED0D2" w14:textId="77777777">
        <w:trPr>
          <w:jc w:val="center"/>
        </w:trPr>
        <w:tc>
          <w:tcPr>
            <w:tcW w:w="2430" w:type="dxa"/>
            <w:tcBorders>
              <w:bottom w:val="dotted" w:sz="4" w:space="0" w:color="auto"/>
            </w:tcBorders>
          </w:tcPr>
          <w:p w14:paraId="62C8B5ED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14:paraId="48F82E99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14:paraId="742073D4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tcBorders>
              <w:bottom w:val="dotted" w:sz="4" w:space="0" w:color="auto"/>
            </w:tcBorders>
          </w:tcPr>
          <w:p w14:paraId="1C087A76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7244DAEB" w14:textId="77777777">
        <w:trPr>
          <w:jc w:val="center"/>
        </w:trPr>
        <w:tc>
          <w:tcPr>
            <w:tcW w:w="2430" w:type="dxa"/>
            <w:shd w:val="pct10" w:color="auto" w:fill="auto"/>
          </w:tcPr>
          <w:p w14:paraId="46ADB47F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pct10" w:color="auto" w:fill="auto"/>
          </w:tcPr>
          <w:p w14:paraId="10F24C6C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pct10" w:color="auto" w:fill="auto"/>
          </w:tcPr>
          <w:p w14:paraId="3A6A8E5F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shd w:val="pct10" w:color="auto" w:fill="auto"/>
          </w:tcPr>
          <w:p w14:paraId="24E4A2C3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8F5F88" w14:textId="77777777" w:rsidR="00375C76" w:rsidRPr="002209E2" w:rsidRDefault="00375C76">
      <w:pPr>
        <w:pStyle w:val="Heading2"/>
        <w:rPr>
          <w:rFonts w:ascii="Times New Roman" w:hAnsi="Times New Roman"/>
          <w:sz w:val="24"/>
          <w:szCs w:val="24"/>
        </w:rPr>
      </w:pPr>
      <w:bookmarkStart w:id="13" w:name="_Toc241027517"/>
      <w:bookmarkStart w:id="14" w:name="_Toc170222071"/>
      <w:r w:rsidRPr="002209E2">
        <w:rPr>
          <w:rFonts w:ascii="Times New Roman" w:hAnsi="Times New Roman"/>
          <w:sz w:val="24"/>
          <w:szCs w:val="24"/>
        </w:rPr>
        <w:t>Mô tả chung</w:t>
      </w:r>
      <w:bookmarkEnd w:id="13"/>
      <w:bookmarkEnd w:id="14"/>
    </w:p>
    <w:p w14:paraId="5550CF7A" w14:textId="77777777" w:rsidR="00375C76" w:rsidRPr="002209E2" w:rsidRDefault="00590712">
      <w:pPr>
        <w:pStyle w:val="comment"/>
        <w:rPr>
          <w:rFonts w:ascii="Times New Roman" w:hAnsi="Times New Roman" w:cs="Times New Roman"/>
          <w:iCs/>
          <w:sz w:val="24"/>
          <w:szCs w:val="24"/>
        </w:rPr>
      </w:pPr>
      <w:r w:rsidRPr="002209E2">
        <w:rPr>
          <w:rFonts w:ascii="Times New Roman" w:hAnsi="Times New Roman" w:cs="Times New Roman"/>
          <w:iCs/>
          <w:sz w:val="24"/>
          <w:szCs w:val="24"/>
        </w:rPr>
        <w:t>&lt;</w:t>
      </w:r>
      <w:r w:rsidR="00375C76" w:rsidRPr="002209E2">
        <w:rPr>
          <w:rFonts w:ascii="Times New Roman" w:hAnsi="Times New Roman" w:cs="Times New Roman"/>
          <w:iCs/>
          <w:sz w:val="24"/>
          <w:szCs w:val="24"/>
        </w:rPr>
        <w:t xml:space="preserve">Mô tả tổng quát về tài liệu thiết kế </w:t>
      </w:r>
      <w:r w:rsidR="00C92FDF" w:rsidRPr="002209E2">
        <w:rPr>
          <w:rFonts w:ascii="Times New Roman" w:hAnsi="Times New Roman" w:cs="Times New Roman"/>
          <w:iCs/>
          <w:sz w:val="24"/>
          <w:szCs w:val="24"/>
        </w:rPr>
        <w:t>cơ sở dữ liệu</w:t>
      </w:r>
      <w:r w:rsidR="00375C76" w:rsidRPr="002209E2">
        <w:rPr>
          <w:rFonts w:ascii="Times New Roman" w:hAnsi="Times New Roman" w:cs="Times New Roman"/>
          <w:iCs/>
          <w:sz w:val="24"/>
          <w:szCs w:val="24"/>
        </w:rPr>
        <w:t>, ví dụ giới thiệu về bố cục của tài liệu</w:t>
      </w:r>
      <w:r w:rsidRPr="002209E2">
        <w:rPr>
          <w:rFonts w:ascii="Times New Roman" w:hAnsi="Times New Roman" w:cs="Times New Roman"/>
          <w:iCs/>
          <w:sz w:val="24"/>
          <w:szCs w:val="24"/>
        </w:rPr>
        <w:t>&gt;</w:t>
      </w:r>
    </w:p>
    <w:p w14:paraId="18346AD1" w14:textId="77777777" w:rsidR="00375C76" w:rsidRPr="002209E2" w:rsidRDefault="00375C76" w:rsidP="000102D5">
      <w:pPr>
        <w:pStyle w:val="NormalIndent"/>
      </w:pPr>
    </w:p>
    <w:p w14:paraId="2DF29231" w14:textId="77777777" w:rsidR="00375C76" w:rsidRPr="002209E2" w:rsidRDefault="00375C76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5" w:name="_Toc66964161"/>
      <w:bookmarkStart w:id="16" w:name="_Toc241027518"/>
      <w:bookmarkStart w:id="17" w:name="_Toc170222072"/>
      <w:r w:rsidRPr="002209E2">
        <w:rPr>
          <w:rFonts w:ascii="Times New Roman" w:hAnsi="Times New Roman"/>
          <w:szCs w:val="24"/>
        </w:rPr>
        <w:lastRenderedPageBreak/>
        <w:t>CƠ SỞ DỮ LIỆU</w:t>
      </w:r>
      <w:bookmarkEnd w:id="16"/>
      <w:bookmarkEnd w:id="17"/>
    </w:p>
    <w:p w14:paraId="4DDF3977" w14:textId="77777777" w:rsidR="00375C76" w:rsidRPr="00DA2781" w:rsidRDefault="00375C76" w:rsidP="00DA2781">
      <w:pPr>
        <w:pStyle w:val="Heading2"/>
        <w:rPr>
          <w:rFonts w:ascii="Times New Roman" w:hAnsi="Times New Roman"/>
          <w:sz w:val="24"/>
          <w:szCs w:val="24"/>
        </w:rPr>
      </w:pPr>
      <w:bookmarkStart w:id="18" w:name="_Toc241027519"/>
      <w:bookmarkStart w:id="19" w:name="_Toc170222073"/>
      <w:r w:rsidRPr="002209E2">
        <w:rPr>
          <w:rFonts w:ascii="Times New Roman" w:hAnsi="Times New Roman"/>
          <w:sz w:val="24"/>
          <w:szCs w:val="24"/>
        </w:rPr>
        <w:t>Các mô hình quan hệ dữ liệu</w:t>
      </w:r>
      <w:bookmarkEnd w:id="18"/>
      <w:bookmarkEnd w:id="19"/>
    </w:p>
    <w:p w14:paraId="07AC7801" w14:textId="77777777" w:rsidR="00E75949" w:rsidRDefault="00E75949" w:rsidP="00E75949">
      <w:pPr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Tổng quát:</w:t>
      </w:r>
    </w:p>
    <w:p w14:paraId="7E8475CF" w14:textId="7EBC92E5" w:rsidR="00581652" w:rsidRDefault="008C0FCE" w:rsidP="00E75949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drawing>
          <wp:inline distT="0" distB="0" distL="0" distR="0" wp14:anchorId="4021DB75" wp14:editId="68F449B5">
            <wp:extent cx="5915025" cy="3905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6FEC" w14:textId="77777777" w:rsidR="00375C76" w:rsidRPr="002209E2" w:rsidRDefault="00581652" w:rsidP="00E75949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 visio: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object w:dxaOrig="1539" w:dyaOrig="997" w14:anchorId="6DECF3E3">
          <v:shape id="_x0000_i1027" type="#_x0000_t75" style="width:77.25pt;height:49.5pt" o:ole="">
            <v:imagedata r:id="rId11" o:title=""/>
          </v:shape>
          <o:OLEObject Type="Embed" ProgID="Visio.Drawing.15" ShapeID="_x0000_i1027" DrawAspect="Icon" ObjectID="_1793192326" r:id="rId12"/>
        </w:object>
      </w:r>
    </w:p>
    <w:p w14:paraId="6ADA95F6" w14:textId="77777777" w:rsidR="00375C76" w:rsidRPr="002209E2" w:rsidRDefault="00375C76">
      <w:pPr>
        <w:rPr>
          <w:rFonts w:ascii="Times New Roman" w:hAnsi="Times New Roman"/>
          <w:sz w:val="24"/>
          <w:szCs w:val="24"/>
        </w:rPr>
      </w:pPr>
    </w:p>
    <w:p w14:paraId="5EB7E76A" w14:textId="77777777" w:rsidR="001E6B0B" w:rsidRDefault="00581652" w:rsidP="00DA2781">
      <w:pPr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  <w:r w:rsidR="001E6B0B">
        <w:rPr>
          <w:rFonts w:ascii="Times New Roman" w:hAnsi="Times New Roman"/>
          <w:i/>
          <w:sz w:val="24"/>
          <w:szCs w:val="24"/>
        </w:rPr>
        <w:lastRenderedPageBreak/>
        <w:t>Chi tiết:</w:t>
      </w:r>
    </w:p>
    <w:p w14:paraId="5035C0D2" w14:textId="77777777" w:rsidR="00581652" w:rsidRDefault="00581652" w:rsidP="00DA2781">
      <w:pPr>
        <w:ind w:left="0"/>
        <w:rPr>
          <w:rFonts w:ascii="Times New Roman" w:hAnsi="Times New Roman"/>
          <w:i/>
          <w:sz w:val="24"/>
          <w:szCs w:val="24"/>
        </w:rPr>
      </w:pPr>
    </w:p>
    <w:p w14:paraId="39332709" w14:textId="3F0980CF" w:rsidR="00581652" w:rsidRDefault="008C0FCE" w:rsidP="00DA2781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drawing>
          <wp:inline distT="0" distB="0" distL="0" distR="0" wp14:anchorId="36554A3F" wp14:editId="76E4B53B">
            <wp:extent cx="5915025" cy="42386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4993" w14:textId="77777777" w:rsidR="001E6B0B" w:rsidRDefault="001E6B0B" w:rsidP="00DA2781">
      <w:pPr>
        <w:ind w:left="0"/>
        <w:rPr>
          <w:rFonts w:ascii="Times New Roman" w:hAnsi="Times New Roman"/>
          <w:i/>
          <w:sz w:val="24"/>
          <w:szCs w:val="24"/>
        </w:rPr>
      </w:pPr>
    </w:p>
    <w:p w14:paraId="4DAC8D47" w14:textId="77777777" w:rsidR="001E6B0B" w:rsidRDefault="001E6B0B" w:rsidP="00DA2781">
      <w:pPr>
        <w:ind w:left="0"/>
        <w:rPr>
          <w:rFonts w:ascii="Times New Roman" w:hAnsi="Times New Roman"/>
          <w:i/>
          <w:sz w:val="24"/>
          <w:szCs w:val="24"/>
        </w:rPr>
      </w:pPr>
    </w:p>
    <w:p w14:paraId="6FB4C6D0" w14:textId="77777777" w:rsidR="00581652" w:rsidRDefault="00581652" w:rsidP="00DA2781">
      <w:pPr>
        <w:ind w:left="0"/>
        <w:rPr>
          <w:rFonts w:ascii="Times New Roman" w:hAnsi="Times New Roman"/>
          <w:i/>
          <w:noProof/>
          <w:snapToGrid/>
          <w:sz w:val="24"/>
          <w:szCs w:val="24"/>
        </w:rPr>
      </w:pPr>
    </w:p>
    <w:p w14:paraId="053C1A98" w14:textId="77777777" w:rsidR="00581652" w:rsidRDefault="00581652" w:rsidP="0056358B">
      <w:pPr>
        <w:rPr>
          <w:noProof/>
          <w:snapToGrid/>
        </w:rPr>
      </w:pPr>
    </w:p>
    <w:p w14:paraId="6DD4E49A" w14:textId="1FEC9CA2" w:rsidR="00581652" w:rsidRDefault="008C0FCE" w:rsidP="00DA2781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lastRenderedPageBreak/>
        <w:drawing>
          <wp:inline distT="0" distB="0" distL="0" distR="0" wp14:anchorId="010E1341" wp14:editId="488E8E0E">
            <wp:extent cx="5915025" cy="47434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C84E" w14:textId="77777777" w:rsidR="001E6B0B" w:rsidRDefault="001E6B0B" w:rsidP="0056358B"/>
    <w:p w14:paraId="51DB2297" w14:textId="77FBE186" w:rsidR="00581652" w:rsidRDefault="008C0FCE" w:rsidP="00DA2781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drawing>
          <wp:inline distT="0" distB="0" distL="0" distR="0" wp14:anchorId="14055937" wp14:editId="546669F6">
            <wp:extent cx="5915025" cy="36671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D4EB" w14:textId="4762136B" w:rsidR="001E6B0B" w:rsidRDefault="008C0FCE" w:rsidP="00DA2781">
      <w:pPr>
        <w:ind w:left="0"/>
        <w:rPr>
          <w:rFonts w:ascii="Times New Roman" w:hAnsi="Times New Roman"/>
          <w:i/>
          <w:noProof/>
          <w:snapToGrid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lastRenderedPageBreak/>
        <w:drawing>
          <wp:inline distT="0" distB="0" distL="0" distR="0" wp14:anchorId="2C3C5A17" wp14:editId="4149CD9F">
            <wp:extent cx="5924550" cy="49339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21F3" w14:textId="77777777" w:rsidR="001E6B0B" w:rsidRDefault="001E6B0B" w:rsidP="009C703D">
      <w:pPr>
        <w:rPr>
          <w:noProof/>
          <w:snapToGrid/>
        </w:rPr>
      </w:pPr>
    </w:p>
    <w:p w14:paraId="77BE344D" w14:textId="4D460169" w:rsidR="001E6B0B" w:rsidRDefault="008C0FCE" w:rsidP="00DA2781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lastRenderedPageBreak/>
        <w:drawing>
          <wp:inline distT="0" distB="0" distL="0" distR="0" wp14:anchorId="2258F1CC" wp14:editId="7828B8C9">
            <wp:extent cx="5915025" cy="47339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63AF" w14:textId="77777777" w:rsidR="001E6B0B" w:rsidRDefault="00F46DB7" w:rsidP="00DA2781">
      <w:pPr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52A21833" w14:textId="77777777" w:rsidR="00162504" w:rsidRPr="00253D2D" w:rsidRDefault="00253D2D" w:rsidP="00253D2D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Danh sách bảng:</w:t>
      </w:r>
    </w:p>
    <w:tbl>
      <w:tblPr>
        <w:tblW w:w="47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"/>
        <w:gridCol w:w="4578"/>
        <w:gridCol w:w="3248"/>
      </w:tblGrid>
      <w:tr w:rsidR="00B04ABE" w:rsidRPr="002209E2" w14:paraId="7EAA4121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  <w:shd w:val="clear" w:color="auto" w:fill="FFE8E1"/>
          </w:tcPr>
          <w:p w14:paraId="2F873E63" w14:textId="77777777" w:rsidR="00375C76" w:rsidRPr="002209E2" w:rsidRDefault="00E578B7" w:rsidP="000102D5">
            <w:pPr>
              <w:pStyle w:val="NormalTableHeader"/>
            </w:pPr>
            <w:r w:rsidRPr="002209E2">
              <w:t>S</w:t>
            </w:r>
            <w:r w:rsidR="00375C76" w:rsidRPr="002209E2">
              <w:t>TT</w:t>
            </w:r>
          </w:p>
        </w:tc>
        <w:tc>
          <w:tcPr>
            <w:tcW w:w="4794" w:type="dxa"/>
            <w:shd w:val="clear" w:color="auto" w:fill="FFE8E1"/>
          </w:tcPr>
          <w:p w14:paraId="727117FB" w14:textId="77777777" w:rsidR="00375C76" w:rsidRPr="002209E2" w:rsidRDefault="00375C76" w:rsidP="000102D5">
            <w:pPr>
              <w:pStyle w:val="NormalTableHeader"/>
            </w:pPr>
            <w:r w:rsidRPr="002209E2">
              <w:t>Tên bảng</w:t>
            </w:r>
          </w:p>
        </w:tc>
        <w:tc>
          <w:tcPr>
            <w:tcW w:w="3248" w:type="dxa"/>
            <w:shd w:val="clear" w:color="auto" w:fill="FFE8E1"/>
          </w:tcPr>
          <w:p w14:paraId="77B1E4FA" w14:textId="77777777" w:rsidR="00375C76" w:rsidRPr="002209E2" w:rsidRDefault="00375C76" w:rsidP="000102D5">
            <w:pPr>
              <w:pStyle w:val="NormalTableHeader"/>
            </w:pPr>
            <w:r w:rsidRPr="002209E2">
              <w:t>Mô tả</w:t>
            </w:r>
          </w:p>
        </w:tc>
      </w:tr>
      <w:tr w:rsidR="00904927" w:rsidRPr="002209E2" w14:paraId="07EEA5FC" w14:textId="77777777" w:rsidTr="0077581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49187FF" w14:textId="77777777" w:rsidR="00904927" w:rsidRPr="00370699" w:rsidRDefault="00253D2D" w:rsidP="00904927">
            <w:r>
              <w:t>1</w:t>
            </w:r>
          </w:p>
        </w:tc>
        <w:tc>
          <w:tcPr>
            <w:tcW w:w="4794" w:type="dxa"/>
          </w:tcPr>
          <w:p w14:paraId="3E1B28F7" w14:textId="77777777" w:rsidR="00904927" w:rsidRPr="00073050" w:rsidRDefault="00904927" w:rsidP="00904927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ccb_user_table</w:t>
            </w:r>
          </w:p>
        </w:tc>
        <w:tc>
          <w:tcPr>
            <w:tcW w:w="3248" w:type="dxa"/>
          </w:tcPr>
          <w:p w14:paraId="32FF51B7" w14:textId="77777777" w:rsidR="00904927" w:rsidRPr="003B5A35" w:rsidRDefault="00904927" w:rsidP="00904927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927">
              <w:rPr>
                <w:rFonts w:ascii="Calibri" w:hAnsi="Calibri" w:cs="Calibri"/>
                <w:color w:val="000000"/>
                <w:sz w:val="22"/>
                <w:szCs w:val="22"/>
              </w:rPr>
              <w:t>Bảng quy định các bảng mà user có thể truy cập trong chức năng insight dashboard</w:t>
            </w:r>
          </w:p>
        </w:tc>
      </w:tr>
      <w:tr w:rsidR="00904927" w:rsidRPr="002209E2" w14:paraId="4BC4F2F7" w14:textId="77777777" w:rsidTr="0077581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962797B" w14:textId="77777777" w:rsidR="00904927" w:rsidRPr="00370699" w:rsidRDefault="00904927" w:rsidP="00904927">
            <w:r w:rsidRPr="00370699">
              <w:t>1</w:t>
            </w:r>
          </w:p>
        </w:tc>
        <w:tc>
          <w:tcPr>
            <w:tcW w:w="4794" w:type="dxa"/>
            <w:vAlign w:val="bottom"/>
          </w:tcPr>
          <w:p w14:paraId="01DB41B9" w14:textId="77777777" w:rsidR="00904927" w:rsidRPr="00073050" w:rsidRDefault="00904927" w:rsidP="00904927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ccb_user</w:t>
            </w:r>
          </w:p>
        </w:tc>
        <w:tc>
          <w:tcPr>
            <w:tcW w:w="3248" w:type="dxa"/>
            <w:vAlign w:val="bottom"/>
          </w:tcPr>
          <w:p w14:paraId="5375081C" w14:textId="77777777" w:rsidR="00904927" w:rsidRDefault="005979F4" w:rsidP="00904927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 w:rsidRPr="005979F4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Bảng lưu trữ thông tin của người dùng</w:t>
            </w:r>
          </w:p>
        </w:tc>
      </w:tr>
      <w:tr w:rsidR="004F4F88" w:rsidRPr="002209E2" w14:paraId="1BE5213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DA9C193" w14:textId="77777777" w:rsidR="004F4F88" w:rsidRPr="00370699" w:rsidRDefault="004F4F88" w:rsidP="004F4F88">
            <w:r w:rsidRPr="00370699">
              <w:t>2</w:t>
            </w:r>
          </w:p>
        </w:tc>
        <w:tc>
          <w:tcPr>
            <w:tcW w:w="4794" w:type="dxa"/>
            <w:vAlign w:val="bottom"/>
          </w:tcPr>
          <w:p w14:paraId="5474080E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ccb_user_role</w:t>
            </w:r>
          </w:p>
        </w:tc>
        <w:tc>
          <w:tcPr>
            <w:tcW w:w="3248" w:type="dxa"/>
            <w:vAlign w:val="bottom"/>
          </w:tcPr>
          <w:p w14:paraId="0265F142" w14:textId="77777777" w:rsidR="004F4F88" w:rsidRDefault="008A5CC4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5CC4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Bảng lưu trữ thông tiên liên kết giữa người dùng và nhóm quyền</w:t>
            </w:r>
          </w:p>
        </w:tc>
      </w:tr>
      <w:tr w:rsidR="004F4F88" w:rsidRPr="002209E2" w14:paraId="61FE8CF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038AD60" w14:textId="77777777" w:rsidR="004F4F88" w:rsidRPr="00370699" w:rsidRDefault="004F4F88" w:rsidP="004F4F88">
            <w:r w:rsidRPr="00370699">
              <w:t>3</w:t>
            </w:r>
          </w:p>
        </w:tc>
        <w:tc>
          <w:tcPr>
            <w:tcW w:w="4794" w:type="dxa"/>
            <w:vAlign w:val="bottom"/>
          </w:tcPr>
          <w:p w14:paraId="59601DA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ccb_role</w:t>
            </w:r>
          </w:p>
        </w:tc>
        <w:tc>
          <w:tcPr>
            <w:tcW w:w="3248" w:type="dxa"/>
            <w:vAlign w:val="bottom"/>
          </w:tcPr>
          <w:p w14:paraId="575E9171" w14:textId="77777777" w:rsidR="004F4F88" w:rsidRDefault="00AC4AF0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4AF0">
              <w:rPr>
                <w:rFonts w:ascii="Calibri" w:hAnsi="Calibri" w:cs="Calibri"/>
                <w:color w:val="000000"/>
                <w:sz w:val="22"/>
                <w:szCs w:val="22"/>
              </w:rPr>
              <w:t>Bảng lưu trữ thông tin về nhóm quyền</w:t>
            </w:r>
          </w:p>
        </w:tc>
      </w:tr>
      <w:tr w:rsidR="004F4F88" w:rsidRPr="002209E2" w14:paraId="0A87475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D72D5AA" w14:textId="77777777" w:rsidR="004F4F88" w:rsidRPr="00370699" w:rsidRDefault="004F4F88" w:rsidP="004F4F88">
            <w:r w:rsidRPr="00370699">
              <w:t>4</w:t>
            </w:r>
          </w:p>
        </w:tc>
        <w:tc>
          <w:tcPr>
            <w:tcW w:w="4794" w:type="dxa"/>
            <w:vAlign w:val="bottom"/>
          </w:tcPr>
          <w:p w14:paraId="397BD73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ccb_function</w:t>
            </w:r>
          </w:p>
        </w:tc>
        <w:tc>
          <w:tcPr>
            <w:tcW w:w="3248" w:type="dxa"/>
            <w:vAlign w:val="bottom"/>
          </w:tcPr>
          <w:p w14:paraId="5EFC2794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chức năng hiện tại của hệ thống</w:t>
            </w:r>
          </w:p>
        </w:tc>
      </w:tr>
      <w:tr w:rsidR="004F4F88" w:rsidRPr="002209E2" w14:paraId="72FA1C7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2C97229" w14:textId="77777777" w:rsidR="004F4F88" w:rsidRPr="00370699" w:rsidRDefault="004F4F88" w:rsidP="004F4F88">
            <w:r w:rsidRPr="00370699">
              <w:t>5</w:t>
            </w:r>
          </w:p>
        </w:tc>
        <w:tc>
          <w:tcPr>
            <w:tcW w:w="4794" w:type="dxa"/>
            <w:vAlign w:val="bottom"/>
          </w:tcPr>
          <w:p w14:paraId="052D4B4A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ccb_role_function</w:t>
            </w:r>
          </w:p>
        </w:tc>
        <w:tc>
          <w:tcPr>
            <w:tcW w:w="3248" w:type="dxa"/>
            <w:vAlign w:val="bottom"/>
          </w:tcPr>
          <w:p w14:paraId="35AE18CC" w14:textId="77777777" w:rsidR="004F4F88" w:rsidRDefault="007F32A4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32A4">
              <w:rPr>
                <w:rFonts w:ascii="Calibri" w:hAnsi="Calibri" w:cs="Calibri"/>
                <w:color w:val="000000"/>
                <w:sz w:val="22"/>
                <w:szCs w:val="22"/>
              </w:rPr>
              <w:t>Bảng lưu trữ thông tin liên kết giữa nhóm quyền và đối tượng chức năng</w:t>
            </w:r>
          </w:p>
        </w:tc>
      </w:tr>
      <w:tr w:rsidR="004F4F88" w:rsidRPr="002209E2" w14:paraId="568A755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02223E0" w14:textId="77777777" w:rsidR="004F4F88" w:rsidRPr="00370699" w:rsidRDefault="004F4F88" w:rsidP="004F4F88">
            <w:r w:rsidRPr="00370699">
              <w:t>6</w:t>
            </w:r>
          </w:p>
        </w:tc>
        <w:tc>
          <w:tcPr>
            <w:tcW w:w="4794" w:type="dxa"/>
            <w:vAlign w:val="bottom"/>
          </w:tcPr>
          <w:p w14:paraId="38C6EF9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ccb_insight_dashboard_action</w:t>
            </w:r>
          </w:p>
        </w:tc>
        <w:tc>
          <w:tcPr>
            <w:tcW w:w="3248" w:type="dxa"/>
            <w:vAlign w:val="bottom"/>
          </w:tcPr>
          <w:p w14:paraId="42E14114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 w:rsidR="00B254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thông tin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quyền thao tác trên insight dashboard</w:t>
            </w:r>
          </w:p>
        </w:tc>
      </w:tr>
      <w:tr w:rsidR="004F4F88" w:rsidRPr="002209E2" w14:paraId="137B2E0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8C4FCC7" w14:textId="77777777" w:rsidR="004F4F88" w:rsidRPr="00370699" w:rsidRDefault="004F4F88" w:rsidP="004F4F88">
            <w:r w:rsidRPr="00370699">
              <w:t>7</w:t>
            </w:r>
          </w:p>
        </w:tc>
        <w:tc>
          <w:tcPr>
            <w:tcW w:w="4794" w:type="dxa"/>
            <w:vAlign w:val="bottom"/>
          </w:tcPr>
          <w:p w14:paraId="5822142A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</w:t>
            </w:r>
          </w:p>
        </w:tc>
        <w:tc>
          <w:tcPr>
            <w:tcW w:w="3248" w:type="dxa"/>
            <w:vAlign w:val="bottom"/>
          </w:tcPr>
          <w:p w14:paraId="2E6C801A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</w:t>
            </w:r>
            <w:r w:rsidR="00581F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thông tin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insight dashboard</w:t>
            </w:r>
          </w:p>
        </w:tc>
      </w:tr>
      <w:tr w:rsidR="004F4F88" w:rsidRPr="002209E2" w14:paraId="0F8AB94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7A282EF" w14:textId="77777777" w:rsidR="004F4F88" w:rsidRPr="00370699" w:rsidRDefault="004F4F88" w:rsidP="004F4F88">
            <w:r w:rsidRPr="00370699">
              <w:t>8</w:t>
            </w:r>
          </w:p>
        </w:tc>
        <w:tc>
          <w:tcPr>
            <w:tcW w:w="4794" w:type="dxa"/>
            <w:vAlign w:val="bottom"/>
          </w:tcPr>
          <w:p w14:paraId="3085FF5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ccb_insight_dashboard_tab</w:t>
            </w:r>
          </w:p>
        </w:tc>
        <w:tc>
          <w:tcPr>
            <w:tcW w:w="3248" w:type="dxa"/>
            <w:vAlign w:val="bottom"/>
          </w:tcPr>
          <w:p w14:paraId="1FA1717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các tab trong 1 insight dashboard</w:t>
            </w:r>
          </w:p>
        </w:tc>
      </w:tr>
      <w:tr w:rsidR="004F4F88" w:rsidRPr="002209E2" w14:paraId="6843F6B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7F374FF" w14:textId="77777777" w:rsidR="004F4F88" w:rsidRPr="00370699" w:rsidRDefault="004F4F88" w:rsidP="004F4F88">
            <w:r w:rsidRPr="00370699">
              <w:t>9</w:t>
            </w:r>
          </w:p>
        </w:tc>
        <w:tc>
          <w:tcPr>
            <w:tcW w:w="4794" w:type="dxa"/>
            <w:vAlign w:val="bottom"/>
          </w:tcPr>
          <w:p w14:paraId="31DC330E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ccb_insight_dashboard_section</w:t>
            </w:r>
          </w:p>
        </w:tc>
        <w:tc>
          <w:tcPr>
            <w:tcW w:w="3248" w:type="dxa"/>
            <w:vAlign w:val="bottom"/>
          </w:tcPr>
          <w:p w14:paraId="679F6072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các section trong 1 tab của insight dashboard</w:t>
            </w:r>
          </w:p>
        </w:tc>
      </w:tr>
      <w:tr w:rsidR="004F4F88" w:rsidRPr="002209E2" w14:paraId="4DCF053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25D9E22" w14:textId="77777777" w:rsidR="004F4F88" w:rsidRPr="00370699" w:rsidRDefault="004F4F88" w:rsidP="004F4F88">
            <w:r w:rsidRPr="00370699">
              <w:t>10</w:t>
            </w:r>
          </w:p>
        </w:tc>
        <w:tc>
          <w:tcPr>
            <w:tcW w:w="4794" w:type="dxa"/>
            <w:vAlign w:val="bottom"/>
          </w:tcPr>
          <w:p w14:paraId="2C88404A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ccb_layout</w:t>
            </w:r>
          </w:p>
        </w:tc>
        <w:tc>
          <w:tcPr>
            <w:tcW w:w="3248" w:type="dxa"/>
            <w:vAlign w:val="bottom"/>
          </w:tcPr>
          <w:p w14:paraId="02172ABB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các layout  trong 1 section của tab trong insight dashboard</w:t>
            </w:r>
          </w:p>
        </w:tc>
      </w:tr>
      <w:tr w:rsidR="004F4F88" w:rsidRPr="002209E2" w14:paraId="09D6003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A084BE1" w14:textId="77777777" w:rsidR="004F4F88" w:rsidRPr="00370699" w:rsidRDefault="004F4F88" w:rsidP="004F4F88">
            <w:r w:rsidRPr="00370699">
              <w:t>11</w:t>
            </w:r>
          </w:p>
        </w:tc>
        <w:tc>
          <w:tcPr>
            <w:tcW w:w="4794" w:type="dxa"/>
            <w:vAlign w:val="bottom"/>
          </w:tcPr>
          <w:p w14:paraId="4B53BDFF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ccb_user_field</w:t>
            </w:r>
          </w:p>
        </w:tc>
        <w:tc>
          <w:tcPr>
            <w:tcW w:w="3248" w:type="dxa"/>
            <w:vAlign w:val="bottom"/>
          </w:tcPr>
          <w:p w14:paraId="66ACAF82" w14:textId="77777777" w:rsidR="004F4F88" w:rsidRDefault="004F4F88" w:rsidP="00F02372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</w:t>
            </w:r>
            <w:r w:rsidR="00F023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lưu trữ thông tin quan hệ giữa trường và user </w:t>
            </w:r>
          </w:p>
        </w:tc>
      </w:tr>
      <w:tr w:rsidR="004F4F88" w:rsidRPr="002209E2" w14:paraId="3147604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1D23C34" w14:textId="77777777" w:rsidR="004F4F88" w:rsidRPr="00370699" w:rsidRDefault="004F4F88" w:rsidP="004F4F88">
            <w:r w:rsidRPr="00370699">
              <w:t>12</w:t>
            </w:r>
          </w:p>
        </w:tc>
        <w:tc>
          <w:tcPr>
            <w:tcW w:w="4794" w:type="dxa"/>
            <w:vAlign w:val="bottom"/>
          </w:tcPr>
          <w:p w14:paraId="295C800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ccb_insight_field</w:t>
            </w:r>
          </w:p>
        </w:tc>
        <w:tc>
          <w:tcPr>
            <w:tcW w:w="3248" w:type="dxa"/>
            <w:vAlign w:val="bottom"/>
          </w:tcPr>
          <w:p w14:paraId="5CA7ED4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các trường trong bảng được sử dụng trên insight dashboard</w:t>
            </w:r>
          </w:p>
        </w:tc>
      </w:tr>
      <w:tr w:rsidR="004F4F88" w:rsidRPr="002209E2" w14:paraId="43885CE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A44DA83" w14:textId="77777777" w:rsidR="004F4F88" w:rsidRPr="00370699" w:rsidRDefault="004F4F88" w:rsidP="004F4F88">
            <w:r w:rsidRPr="00370699">
              <w:t>13</w:t>
            </w:r>
          </w:p>
        </w:tc>
        <w:tc>
          <w:tcPr>
            <w:tcW w:w="4794" w:type="dxa"/>
            <w:vAlign w:val="bottom"/>
          </w:tcPr>
          <w:p w14:paraId="5E7F83D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</w:t>
            </w:r>
          </w:p>
        </w:tc>
        <w:tc>
          <w:tcPr>
            <w:tcW w:w="3248" w:type="dxa"/>
            <w:vAlign w:val="bottom"/>
          </w:tcPr>
          <w:p w14:paraId="5CF1CE6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sách chart trong 1 layout </w:t>
            </w:r>
          </w:p>
        </w:tc>
      </w:tr>
      <w:tr w:rsidR="004F4F88" w:rsidRPr="002209E2" w14:paraId="0F5DC258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161AE36" w14:textId="77777777" w:rsidR="004F4F88" w:rsidRPr="00370699" w:rsidRDefault="004F4F88" w:rsidP="004F4F88">
            <w:r w:rsidRPr="00370699">
              <w:t>14</w:t>
            </w:r>
          </w:p>
        </w:tc>
        <w:tc>
          <w:tcPr>
            <w:tcW w:w="4794" w:type="dxa"/>
            <w:vAlign w:val="bottom"/>
          </w:tcPr>
          <w:p w14:paraId="7B653DB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ccb_insight_chart_field</w:t>
            </w:r>
          </w:p>
        </w:tc>
        <w:tc>
          <w:tcPr>
            <w:tcW w:w="3248" w:type="dxa"/>
            <w:vAlign w:val="bottom"/>
          </w:tcPr>
          <w:p w14:paraId="75FD3EC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các field được sự dụng trong chart</w:t>
            </w:r>
          </w:p>
        </w:tc>
      </w:tr>
      <w:tr w:rsidR="004F4F88" w:rsidRPr="002209E2" w14:paraId="798C081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AF5550E" w14:textId="77777777" w:rsidR="004F4F88" w:rsidRPr="00370699" w:rsidRDefault="004F4F88" w:rsidP="004F4F88">
            <w:r w:rsidRPr="00370699">
              <w:t>15</w:t>
            </w:r>
          </w:p>
        </w:tc>
        <w:tc>
          <w:tcPr>
            <w:tcW w:w="4794" w:type="dxa"/>
            <w:vAlign w:val="bottom"/>
          </w:tcPr>
          <w:p w14:paraId="50CCBE92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ccb_chart_template</w:t>
            </w:r>
          </w:p>
        </w:tc>
        <w:tc>
          <w:tcPr>
            <w:tcW w:w="3248" w:type="dxa"/>
            <w:vAlign w:val="bottom"/>
          </w:tcPr>
          <w:p w14:paraId="59B7C1A0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sách các loại </w:t>
            </w:r>
            <w:r w:rsidR="00D91E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template phục vụ cho việc hiển thị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chart</w:t>
            </w:r>
          </w:p>
        </w:tc>
      </w:tr>
      <w:tr w:rsidR="004F4F88" w:rsidRPr="002209E2" w14:paraId="5A51C84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C203D72" w14:textId="77777777" w:rsidR="004F4F88" w:rsidRPr="00370699" w:rsidRDefault="004F4F88" w:rsidP="004F4F88">
            <w:r w:rsidRPr="00370699">
              <w:t>16</w:t>
            </w:r>
          </w:p>
        </w:tc>
        <w:tc>
          <w:tcPr>
            <w:tcW w:w="4794" w:type="dxa"/>
            <w:vAlign w:val="bottom"/>
          </w:tcPr>
          <w:p w14:paraId="4BE1EA19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ccb_chart_template_base</w:t>
            </w:r>
          </w:p>
        </w:tc>
        <w:tc>
          <w:tcPr>
            <w:tcW w:w="3248" w:type="dxa"/>
            <w:vAlign w:val="bottom"/>
          </w:tcPr>
          <w:p w14:paraId="34DE96F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sách các loại </w:t>
            </w:r>
            <w:r w:rsidR="006A19A4">
              <w:rPr>
                <w:rFonts w:ascii="Calibri" w:hAnsi="Calibri" w:cs="Calibri"/>
                <w:color w:val="000000"/>
                <w:sz w:val="22"/>
                <w:szCs w:val="22"/>
              </w:rPr>
              <w:t>template đơn</w:t>
            </w:r>
          </w:p>
        </w:tc>
      </w:tr>
      <w:tr w:rsidR="004F4F88" w:rsidRPr="002209E2" w14:paraId="0472D77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E7C7FF8" w14:textId="77777777" w:rsidR="004F4F88" w:rsidRPr="00370699" w:rsidRDefault="004F4F88" w:rsidP="004F4F88">
            <w:r w:rsidRPr="00370699">
              <w:t>17</w:t>
            </w:r>
          </w:p>
        </w:tc>
        <w:tc>
          <w:tcPr>
            <w:tcW w:w="4794" w:type="dxa"/>
            <w:vAlign w:val="bottom"/>
          </w:tcPr>
          <w:p w14:paraId="5946077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ccb_chart_base</w:t>
            </w:r>
          </w:p>
        </w:tc>
        <w:tc>
          <w:tcPr>
            <w:tcW w:w="3248" w:type="dxa"/>
            <w:vAlign w:val="bottom"/>
          </w:tcPr>
          <w:p w14:paraId="6E9926CF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sách các loại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chart  đơn</w:t>
            </w:r>
          </w:p>
        </w:tc>
      </w:tr>
      <w:tr w:rsidR="004F4F88" w:rsidRPr="002209E2" w14:paraId="26BB14E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4C0212E" w14:textId="77777777" w:rsidR="004F4F88" w:rsidRPr="00370699" w:rsidRDefault="004F4F88" w:rsidP="004F4F88">
            <w:r w:rsidRPr="00370699">
              <w:lastRenderedPageBreak/>
              <w:t>18</w:t>
            </w:r>
          </w:p>
        </w:tc>
        <w:tc>
          <w:tcPr>
            <w:tcW w:w="4794" w:type="dxa"/>
            <w:vAlign w:val="bottom"/>
          </w:tcPr>
          <w:p w14:paraId="19C5C9B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ccb_insight_dashboard_table</w:t>
            </w:r>
          </w:p>
        </w:tc>
        <w:tc>
          <w:tcPr>
            <w:tcW w:w="3248" w:type="dxa"/>
            <w:vAlign w:val="bottom"/>
          </w:tcPr>
          <w:p w14:paraId="53D8297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bảng được sử dụng cho insight dashboard</w:t>
            </w:r>
          </w:p>
        </w:tc>
      </w:tr>
      <w:tr w:rsidR="004F4F88" w:rsidRPr="002209E2" w14:paraId="0317C63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21E43AD" w14:textId="77777777" w:rsidR="004F4F88" w:rsidRPr="00370699" w:rsidRDefault="004F4F88" w:rsidP="004F4F88">
            <w:r w:rsidRPr="00370699">
              <w:t>19</w:t>
            </w:r>
          </w:p>
        </w:tc>
        <w:tc>
          <w:tcPr>
            <w:tcW w:w="4794" w:type="dxa"/>
            <w:vAlign w:val="bottom"/>
          </w:tcPr>
          <w:p w14:paraId="0E17288E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ccb_insight_data_source</w:t>
            </w:r>
          </w:p>
        </w:tc>
        <w:tc>
          <w:tcPr>
            <w:tcW w:w="3248" w:type="dxa"/>
            <w:vAlign w:val="bottom"/>
          </w:tcPr>
          <w:p w14:paraId="297B87D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datasource được sử dụng cho insight dashboard</w:t>
            </w:r>
          </w:p>
        </w:tc>
      </w:tr>
      <w:tr w:rsidR="004F4F88" w:rsidRPr="002209E2" w14:paraId="3AD73D2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21BBD70" w14:textId="77777777" w:rsidR="004F4F88" w:rsidRPr="00370699" w:rsidRDefault="004F4F88" w:rsidP="004F4F88">
            <w:r w:rsidRPr="00370699">
              <w:t>20</w:t>
            </w:r>
          </w:p>
        </w:tc>
        <w:tc>
          <w:tcPr>
            <w:tcW w:w="4794" w:type="dxa"/>
            <w:vAlign w:val="bottom"/>
          </w:tcPr>
          <w:p w14:paraId="3D3F57E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ccb_operator</w:t>
            </w:r>
          </w:p>
        </w:tc>
        <w:tc>
          <w:tcPr>
            <w:tcW w:w="3248" w:type="dxa"/>
            <w:vAlign w:val="bottom"/>
          </w:tcPr>
          <w:p w14:paraId="421BAD61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toán tử có thể sử dụng trên Insight dashboard</w:t>
            </w:r>
          </w:p>
        </w:tc>
      </w:tr>
      <w:tr w:rsidR="004F4F88" w:rsidRPr="002209E2" w14:paraId="0C870E11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E50DB20" w14:textId="77777777" w:rsidR="004F4F88" w:rsidRPr="00370699" w:rsidRDefault="004F4F88" w:rsidP="004F4F88">
            <w:r w:rsidRPr="00370699">
              <w:t>21</w:t>
            </w:r>
          </w:p>
        </w:tc>
        <w:tc>
          <w:tcPr>
            <w:tcW w:w="4794" w:type="dxa"/>
            <w:vAlign w:val="bottom"/>
          </w:tcPr>
          <w:p w14:paraId="2EF3470C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ccb_insight_dashboard_section_chart</w:t>
            </w:r>
          </w:p>
        </w:tc>
        <w:tc>
          <w:tcPr>
            <w:tcW w:w="3248" w:type="dxa"/>
            <w:vAlign w:val="bottom"/>
          </w:tcPr>
          <w:p w14:paraId="45F96AE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liên kết chart và session</w:t>
            </w:r>
          </w:p>
        </w:tc>
      </w:tr>
      <w:tr w:rsidR="004F4F88" w:rsidRPr="002209E2" w14:paraId="7687411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433561A" w14:textId="77777777" w:rsidR="004F4F88" w:rsidRPr="00370699" w:rsidRDefault="004F4F88" w:rsidP="004F4F88">
            <w:r w:rsidRPr="00370699">
              <w:t>22</w:t>
            </w:r>
          </w:p>
        </w:tc>
        <w:tc>
          <w:tcPr>
            <w:tcW w:w="4794" w:type="dxa"/>
            <w:vAlign w:val="bottom"/>
          </w:tcPr>
          <w:p w14:paraId="307AF89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ccb_custom_field_function</w:t>
            </w:r>
          </w:p>
        </w:tc>
        <w:tc>
          <w:tcPr>
            <w:tcW w:w="3248" w:type="dxa"/>
            <w:vAlign w:val="bottom"/>
          </w:tcPr>
          <w:p w14:paraId="789E935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các hàm được sử dụng</w:t>
            </w:r>
          </w:p>
        </w:tc>
      </w:tr>
      <w:tr w:rsidR="004F4F88" w:rsidRPr="002209E2" w14:paraId="4351D4F1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DD87967" w14:textId="77777777" w:rsidR="004F4F88" w:rsidRPr="00370699" w:rsidRDefault="004F4F88" w:rsidP="004F4F88">
            <w:r w:rsidRPr="00370699">
              <w:t>23</w:t>
            </w:r>
          </w:p>
        </w:tc>
        <w:tc>
          <w:tcPr>
            <w:tcW w:w="4794" w:type="dxa"/>
            <w:vAlign w:val="bottom"/>
          </w:tcPr>
          <w:p w14:paraId="34B635DE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ccb_partition_info</w:t>
            </w:r>
          </w:p>
        </w:tc>
        <w:tc>
          <w:tcPr>
            <w:tcW w:w="3248" w:type="dxa"/>
            <w:vAlign w:val="bottom"/>
          </w:tcPr>
          <w:p w14:paraId="4D3D4A22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thông tin partition của bảng</w:t>
            </w:r>
          </w:p>
        </w:tc>
      </w:tr>
      <w:tr w:rsidR="004F4F88" w:rsidRPr="002209E2" w14:paraId="7B6AAB6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562EC2E" w14:textId="77777777" w:rsidR="004F4F88" w:rsidRPr="00370699" w:rsidRDefault="004F4F88" w:rsidP="004F4F88">
            <w:r w:rsidRPr="00370699">
              <w:t>24</w:t>
            </w:r>
          </w:p>
        </w:tc>
        <w:tc>
          <w:tcPr>
            <w:tcW w:w="4794" w:type="dxa"/>
            <w:vAlign w:val="bottom"/>
          </w:tcPr>
          <w:p w14:paraId="2F0B774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kpi_log</w:t>
            </w:r>
          </w:p>
        </w:tc>
        <w:tc>
          <w:tcPr>
            <w:tcW w:w="3248" w:type="dxa"/>
            <w:vAlign w:val="bottom"/>
          </w:tcPr>
          <w:p w14:paraId="65EACA9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log</w:t>
            </w:r>
          </w:p>
        </w:tc>
      </w:tr>
      <w:tr w:rsidR="004F4F88" w:rsidRPr="002209E2" w14:paraId="7734893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63DFF6F" w14:textId="77777777" w:rsidR="004F4F88" w:rsidRPr="00370699" w:rsidRDefault="004F4F88" w:rsidP="004F4F88">
            <w:r w:rsidRPr="00370699">
              <w:t>25</w:t>
            </w:r>
          </w:p>
        </w:tc>
        <w:tc>
          <w:tcPr>
            <w:tcW w:w="4794" w:type="dxa"/>
            <w:vAlign w:val="bottom"/>
          </w:tcPr>
          <w:p w14:paraId="537D129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ccai_audience_config_export_properties</w:t>
            </w:r>
          </w:p>
        </w:tc>
        <w:tc>
          <w:tcPr>
            <w:tcW w:w="3248" w:type="dxa"/>
            <w:vAlign w:val="bottom"/>
          </w:tcPr>
          <w:p w14:paraId="003E75A9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các audience được phép xuất dữ liệu</w:t>
            </w:r>
          </w:p>
        </w:tc>
      </w:tr>
      <w:tr w:rsidR="004F4F88" w:rsidRPr="002209E2" w14:paraId="1460846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581055C" w14:textId="77777777" w:rsidR="004F4F88" w:rsidRPr="00370699" w:rsidRDefault="004F4F88" w:rsidP="004F4F88">
            <w:r w:rsidRPr="00370699">
              <w:t>26</w:t>
            </w:r>
          </w:p>
        </w:tc>
        <w:tc>
          <w:tcPr>
            <w:tcW w:w="4794" w:type="dxa"/>
            <w:vAlign w:val="bottom"/>
          </w:tcPr>
          <w:p w14:paraId="31B75E62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ccai_process_mapping_role</w:t>
            </w:r>
          </w:p>
        </w:tc>
        <w:tc>
          <w:tcPr>
            <w:tcW w:w="3248" w:type="dxa"/>
            <w:vAlign w:val="bottom"/>
          </w:tcPr>
          <w:p w14:paraId="62ACA5C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role được sử dụng trong insight</w:t>
            </w:r>
          </w:p>
        </w:tc>
      </w:tr>
      <w:tr w:rsidR="004F4F88" w:rsidRPr="002209E2" w14:paraId="7C57A5AF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5C45DB3" w14:textId="77777777" w:rsidR="004F4F88" w:rsidRPr="00370699" w:rsidRDefault="004F4F88" w:rsidP="004F4F88">
            <w:r w:rsidRPr="00370699">
              <w:t>27</w:t>
            </w:r>
          </w:p>
        </w:tc>
        <w:tc>
          <w:tcPr>
            <w:tcW w:w="4794" w:type="dxa"/>
            <w:vAlign w:val="bottom"/>
          </w:tcPr>
          <w:p w14:paraId="694B86A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ccai_process_mapping_table</w:t>
            </w:r>
          </w:p>
        </w:tc>
        <w:tc>
          <w:tcPr>
            <w:tcW w:w="3248" w:type="dxa"/>
            <w:vAlign w:val="bottom"/>
          </w:tcPr>
          <w:p w14:paraId="11797A5B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table được sử dụng trong insight</w:t>
            </w:r>
          </w:p>
        </w:tc>
      </w:tr>
      <w:tr w:rsidR="004F4F88" w:rsidRPr="002209E2" w14:paraId="1A740D8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97C265B" w14:textId="77777777" w:rsidR="004F4F88" w:rsidRPr="00370699" w:rsidRDefault="004F4F88" w:rsidP="004F4F88">
            <w:r w:rsidRPr="00370699">
              <w:t>28</w:t>
            </w:r>
          </w:p>
        </w:tc>
        <w:tc>
          <w:tcPr>
            <w:tcW w:w="4794" w:type="dxa"/>
            <w:vAlign w:val="bottom"/>
          </w:tcPr>
          <w:p w14:paraId="3AD84D9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ccb_chart_operator</w:t>
            </w:r>
          </w:p>
        </w:tc>
        <w:tc>
          <w:tcPr>
            <w:tcW w:w="3248" w:type="dxa"/>
            <w:vAlign w:val="bottom"/>
          </w:tcPr>
          <w:p w14:paraId="1725A69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toán tự được sử dụng</w:t>
            </w:r>
          </w:p>
        </w:tc>
      </w:tr>
      <w:tr w:rsidR="004F4F88" w:rsidRPr="002209E2" w14:paraId="28391E3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137A964" w14:textId="77777777" w:rsidR="004F4F88" w:rsidRPr="00370699" w:rsidRDefault="004F4F88" w:rsidP="004F4F88">
            <w:r w:rsidRPr="00370699">
              <w:t>29</w:t>
            </w:r>
          </w:p>
        </w:tc>
        <w:tc>
          <w:tcPr>
            <w:tcW w:w="4794" w:type="dxa"/>
            <w:vAlign w:val="bottom"/>
          </w:tcPr>
          <w:p w14:paraId="7F6A47C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</w:t>
            </w:r>
          </w:p>
        </w:tc>
        <w:tc>
          <w:tcPr>
            <w:tcW w:w="3248" w:type="dxa"/>
            <w:vAlign w:val="bottom"/>
          </w:tcPr>
          <w:p w14:paraId="2B4F9CA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API</w:t>
            </w:r>
          </w:p>
        </w:tc>
      </w:tr>
      <w:tr w:rsidR="004F4F88" w:rsidRPr="002209E2" w14:paraId="0341F3A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248E744" w14:textId="77777777" w:rsidR="004F4F88" w:rsidRPr="00370699" w:rsidRDefault="004F4F88" w:rsidP="004F4F88">
            <w:r w:rsidRPr="00370699">
              <w:t>30</w:t>
            </w:r>
          </w:p>
        </w:tc>
        <w:tc>
          <w:tcPr>
            <w:tcW w:w="4794" w:type="dxa"/>
            <w:vAlign w:val="bottom"/>
          </w:tcPr>
          <w:p w14:paraId="31DCF9E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ccai_api_path_parameters</w:t>
            </w:r>
          </w:p>
        </w:tc>
        <w:tc>
          <w:tcPr>
            <w:tcW w:w="3248" w:type="dxa"/>
            <w:vAlign w:val="bottom"/>
          </w:tcPr>
          <w:p w14:paraId="056B5FA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source cho API</w:t>
            </w:r>
          </w:p>
        </w:tc>
      </w:tr>
      <w:tr w:rsidR="004F4F88" w:rsidRPr="002209E2" w14:paraId="4D44F41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42DCB14" w14:textId="77777777" w:rsidR="004F4F88" w:rsidRPr="00370699" w:rsidRDefault="004F4F88" w:rsidP="004F4F88">
            <w:r w:rsidRPr="00370699">
              <w:t>31</w:t>
            </w:r>
          </w:p>
        </w:tc>
        <w:tc>
          <w:tcPr>
            <w:tcW w:w="4794" w:type="dxa"/>
            <w:vAlign w:val="bottom"/>
          </w:tcPr>
          <w:p w14:paraId="3BD47D9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ccai_api_query_parameters</w:t>
            </w:r>
          </w:p>
        </w:tc>
        <w:tc>
          <w:tcPr>
            <w:tcW w:w="3248" w:type="dxa"/>
            <w:vAlign w:val="bottom"/>
          </w:tcPr>
          <w:p w14:paraId="61E29A4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query cho API</w:t>
            </w:r>
          </w:p>
        </w:tc>
      </w:tr>
      <w:tr w:rsidR="004F4F88" w:rsidRPr="002209E2" w14:paraId="6923587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95460C8" w14:textId="77777777" w:rsidR="004F4F88" w:rsidRPr="00370699" w:rsidRDefault="004F4F88" w:rsidP="004F4F88">
            <w:r w:rsidRPr="00370699">
              <w:t>32</w:t>
            </w:r>
          </w:p>
        </w:tc>
        <w:tc>
          <w:tcPr>
            <w:tcW w:w="4794" w:type="dxa"/>
            <w:vAlign w:val="bottom"/>
          </w:tcPr>
          <w:p w14:paraId="6511B75D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ccai_api_request_body</w:t>
            </w:r>
          </w:p>
        </w:tc>
        <w:tc>
          <w:tcPr>
            <w:tcW w:w="3248" w:type="dxa"/>
            <w:vAlign w:val="bottom"/>
          </w:tcPr>
          <w:p w14:paraId="73B45B6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body cho API</w:t>
            </w:r>
          </w:p>
        </w:tc>
      </w:tr>
      <w:tr w:rsidR="004F4F88" w:rsidRPr="002209E2" w14:paraId="226D1118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C064D6A" w14:textId="77777777" w:rsidR="004F4F88" w:rsidRPr="00370699" w:rsidRDefault="004F4F88" w:rsidP="004F4F88">
            <w:r w:rsidRPr="00370699">
              <w:t>33</w:t>
            </w:r>
          </w:p>
        </w:tc>
        <w:tc>
          <w:tcPr>
            <w:tcW w:w="4794" w:type="dxa"/>
            <w:vAlign w:val="bottom"/>
          </w:tcPr>
          <w:p w14:paraId="68D4901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ccai_api_request_header</w:t>
            </w:r>
          </w:p>
        </w:tc>
        <w:tc>
          <w:tcPr>
            <w:tcW w:w="3248" w:type="dxa"/>
            <w:vAlign w:val="bottom"/>
          </w:tcPr>
          <w:p w14:paraId="3DA94947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query cho response API</w:t>
            </w:r>
          </w:p>
        </w:tc>
      </w:tr>
      <w:tr w:rsidR="004F4F88" w:rsidRPr="002209E2" w14:paraId="6BE5012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D359990" w14:textId="77777777" w:rsidR="004F4F88" w:rsidRPr="00370699" w:rsidRDefault="004F4F88" w:rsidP="004F4F88">
            <w:r w:rsidRPr="00370699">
              <w:t>34</w:t>
            </w:r>
          </w:p>
        </w:tc>
        <w:tc>
          <w:tcPr>
            <w:tcW w:w="4794" w:type="dxa"/>
            <w:vAlign w:val="bottom"/>
          </w:tcPr>
          <w:p w14:paraId="1C510CF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ccai_api_response_body</w:t>
            </w:r>
          </w:p>
        </w:tc>
        <w:tc>
          <w:tcPr>
            <w:tcW w:w="3248" w:type="dxa"/>
            <w:vAlign w:val="bottom"/>
          </w:tcPr>
          <w:p w14:paraId="6C6B4FE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header cho response API</w:t>
            </w:r>
          </w:p>
        </w:tc>
      </w:tr>
      <w:tr w:rsidR="004F4F88" w:rsidRPr="002209E2" w14:paraId="6373C52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B6ACDED" w14:textId="77777777" w:rsidR="004F4F88" w:rsidRPr="00370699" w:rsidRDefault="004F4F88" w:rsidP="004F4F88">
            <w:r w:rsidRPr="00370699">
              <w:t>35</w:t>
            </w:r>
          </w:p>
        </w:tc>
        <w:tc>
          <w:tcPr>
            <w:tcW w:w="4794" w:type="dxa"/>
            <w:vAlign w:val="bottom"/>
          </w:tcPr>
          <w:p w14:paraId="5B6AC7F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ccai_api_response_error</w:t>
            </w:r>
          </w:p>
        </w:tc>
        <w:tc>
          <w:tcPr>
            <w:tcW w:w="3248" w:type="dxa"/>
            <w:vAlign w:val="bottom"/>
          </w:tcPr>
          <w:p w14:paraId="2A85A0BA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body cho response  API</w:t>
            </w:r>
          </w:p>
        </w:tc>
      </w:tr>
      <w:tr w:rsidR="004F4F88" w:rsidRPr="002209E2" w14:paraId="2A61C6AA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B6045BB" w14:textId="77777777" w:rsidR="004F4F88" w:rsidRPr="00370699" w:rsidRDefault="004F4F88" w:rsidP="004F4F88">
            <w:r w:rsidRPr="00370699">
              <w:t>36</w:t>
            </w:r>
          </w:p>
        </w:tc>
        <w:tc>
          <w:tcPr>
            <w:tcW w:w="4794" w:type="dxa"/>
            <w:vAlign w:val="bottom"/>
          </w:tcPr>
          <w:p w14:paraId="676016D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ccai_api_user</w:t>
            </w:r>
          </w:p>
        </w:tc>
        <w:tc>
          <w:tcPr>
            <w:tcW w:w="3248" w:type="dxa"/>
            <w:vAlign w:val="bottom"/>
          </w:tcPr>
          <w:p w14:paraId="6C58EBFA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thông tin user </w:t>
            </w:r>
          </w:p>
        </w:tc>
      </w:tr>
      <w:tr w:rsidR="004F4F88" w:rsidRPr="002209E2" w14:paraId="22DC9D5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40F3084" w14:textId="77777777" w:rsidR="004F4F88" w:rsidRPr="00370699" w:rsidRDefault="004F4F88" w:rsidP="004F4F88">
            <w:r w:rsidRPr="00370699">
              <w:t>37</w:t>
            </w:r>
          </w:p>
        </w:tc>
        <w:tc>
          <w:tcPr>
            <w:tcW w:w="4794" w:type="dxa"/>
            <w:vAlign w:val="bottom"/>
          </w:tcPr>
          <w:p w14:paraId="55C4F9BD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ccai_api_user_trial</w:t>
            </w:r>
          </w:p>
        </w:tc>
        <w:tc>
          <w:tcPr>
            <w:tcW w:w="3248" w:type="dxa"/>
            <w:vAlign w:val="bottom"/>
          </w:tcPr>
          <w:p w14:paraId="00ADB3F0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thông tin user_trial</w:t>
            </w:r>
          </w:p>
        </w:tc>
      </w:tr>
      <w:tr w:rsidR="004F4F88" w:rsidRPr="002209E2" w14:paraId="773141B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48D9B7B" w14:textId="77777777" w:rsidR="004F4F88" w:rsidRPr="00370699" w:rsidRDefault="004F4F88" w:rsidP="004F4F88">
            <w:r w:rsidRPr="00370699">
              <w:t>38</w:t>
            </w:r>
          </w:p>
        </w:tc>
        <w:tc>
          <w:tcPr>
            <w:tcW w:w="4794" w:type="dxa"/>
            <w:vAlign w:val="bottom"/>
          </w:tcPr>
          <w:p w14:paraId="4792807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ccai_category</w:t>
            </w:r>
          </w:p>
        </w:tc>
        <w:tc>
          <w:tcPr>
            <w:tcW w:w="3248" w:type="dxa"/>
            <w:vAlign w:val="bottom"/>
          </w:tcPr>
          <w:p w14:paraId="5A57D91E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mục lựa chọn trên hệ thống</w:t>
            </w:r>
          </w:p>
        </w:tc>
      </w:tr>
      <w:tr w:rsidR="004F4F88" w:rsidRPr="002209E2" w14:paraId="5F08BA6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7B3FACE" w14:textId="77777777" w:rsidR="004F4F88" w:rsidRPr="00370699" w:rsidRDefault="004F4F88" w:rsidP="004F4F88">
            <w:r w:rsidRPr="00370699">
              <w:t>39</w:t>
            </w:r>
          </w:p>
        </w:tc>
        <w:tc>
          <w:tcPr>
            <w:tcW w:w="4794" w:type="dxa"/>
            <w:vAlign w:val="bottom"/>
          </w:tcPr>
          <w:p w14:paraId="0EA9702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ccai_user</w:t>
            </w:r>
          </w:p>
        </w:tc>
        <w:tc>
          <w:tcPr>
            <w:tcW w:w="3248" w:type="dxa"/>
            <w:vAlign w:val="bottom"/>
          </w:tcPr>
          <w:p w14:paraId="15404E4E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user hệ thông khác gọi sang CCAI</w:t>
            </w:r>
          </w:p>
        </w:tc>
      </w:tr>
      <w:tr w:rsidR="004F4F88" w:rsidRPr="002209E2" w14:paraId="10404C5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CE43133" w14:textId="77777777" w:rsidR="004F4F88" w:rsidRPr="00370699" w:rsidRDefault="004F4F88" w:rsidP="004F4F88">
            <w:r w:rsidRPr="00370699">
              <w:lastRenderedPageBreak/>
              <w:t>40</w:t>
            </w:r>
          </w:p>
        </w:tc>
        <w:tc>
          <w:tcPr>
            <w:tcW w:w="4794" w:type="dxa"/>
            <w:vAlign w:val="bottom"/>
          </w:tcPr>
          <w:p w14:paraId="0940505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audience</w:t>
            </w:r>
          </w:p>
        </w:tc>
        <w:tc>
          <w:tcPr>
            <w:tcW w:w="3248" w:type="dxa"/>
          </w:tcPr>
          <w:p w14:paraId="0355DE5D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 của hệ thống</w:t>
            </w:r>
          </w:p>
        </w:tc>
      </w:tr>
      <w:tr w:rsidR="004F4F88" w:rsidRPr="002209E2" w14:paraId="63EC918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DBD3BB6" w14:textId="77777777" w:rsidR="004F4F88" w:rsidRPr="00370699" w:rsidRDefault="004F4F88" w:rsidP="004F4F88">
            <w:r w:rsidRPr="00370699">
              <w:t>41</w:t>
            </w:r>
          </w:p>
        </w:tc>
        <w:tc>
          <w:tcPr>
            <w:tcW w:w="4794" w:type="dxa"/>
            <w:vAlign w:val="bottom"/>
          </w:tcPr>
          <w:p w14:paraId="2FA87EFF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audience_operator_query</w:t>
            </w:r>
          </w:p>
        </w:tc>
        <w:tc>
          <w:tcPr>
            <w:tcW w:w="3248" w:type="dxa"/>
          </w:tcPr>
          <w:p w14:paraId="6E1CDA38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 audience của hệ thống</w:t>
            </w:r>
          </w:p>
        </w:tc>
      </w:tr>
      <w:tr w:rsidR="004F4F88" w:rsidRPr="002209E2" w14:paraId="60752D4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597B333" w14:textId="77777777" w:rsidR="004F4F88" w:rsidRPr="00370699" w:rsidRDefault="004F4F88" w:rsidP="004F4F88">
            <w:r w:rsidRPr="00370699">
              <w:t>42</w:t>
            </w:r>
          </w:p>
        </w:tc>
        <w:tc>
          <w:tcPr>
            <w:tcW w:w="4794" w:type="dxa"/>
            <w:vAlign w:val="bottom"/>
          </w:tcPr>
          <w:p w14:paraId="27C2662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audience_sequence</w:t>
            </w:r>
          </w:p>
        </w:tc>
        <w:tc>
          <w:tcPr>
            <w:tcW w:w="3248" w:type="dxa"/>
          </w:tcPr>
          <w:p w14:paraId="67D48EBF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Sequence của bảng audience</w:t>
            </w:r>
          </w:p>
        </w:tc>
      </w:tr>
      <w:tr w:rsidR="004F4F88" w:rsidRPr="002209E2" w14:paraId="4F376E0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A56A1E3" w14:textId="77777777" w:rsidR="004F4F88" w:rsidRPr="00370699" w:rsidRDefault="004F4F88" w:rsidP="004F4F88">
            <w:r w:rsidRPr="00370699">
              <w:t>43</w:t>
            </w:r>
          </w:p>
        </w:tc>
        <w:tc>
          <w:tcPr>
            <w:tcW w:w="4794" w:type="dxa"/>
            <w:vAlign w:val="bottom"/>
          </w:tcPr>
          <w:p w14:paraId="388D3192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ccai_audience_id_sequence</w:t>
            </w:r>
          </w:p>
        </w:tc>
        <w:tc>
          <w:tcPr>
            <w:tcW w:w="3248" w:type="dxa"/>
          </w:tcPr>
          <w:p w14:paraId="1BB3790B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Sequence của bảng audience</w:t>
            </w:r>
          </w:p>
        </w:tc>
      </w:tr>
      <w:tr w:rsidR="004F4F88" w:rsidRPr="002209E2" w14:paraId="57303CD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C84732F" w14:textId="77777777" w:rsidR="004F4F88" w:rsidRPr="00370699" w:rsidRDefault="004F4F88" w:rsidP="004F4F88">
            <w:r w:rsidRPr="00370699">
              <w:t>44</w:t>
            </w:r>
          </w:p>
        </w:tc>
        <w:tc>
          <w:tcPr>
            <w:tcW w:w="4794" w:type="dxa"/>
            <w:vAlign w:val="bottom"/>
          </w:tcPr>
          <w:p w14:paraId="2043A2D9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ccai_core_event</w:t>
            </w:r>
          </w:p>
        </w:tc>
        <w:tc>
          <w:tcPr>
            <w:tcW w:w="3248" w:type="dxa"/>
          </w:tcPr>
          <w:p w14:paraId="5DCB3154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sự kiện</w:t>
            </w:r>
          </w:p>
        </w:tc>
      </w:tr>
      <w:tr w:rsidR="004F4F88" w:rsidRPr="002209E2" w14:paraId="69E5DF3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09A7EA2" w14:textId="77777777" w:rsidR="004F4F88" w:rsidRPr="00370699" w:rsidRDefault="004F4F88" w:rsidP="004F4F88">
            <w:r w:rsidRPr="00370699">
              <w:t>45</w:t>
            </w:r>
          </w:p>
        </w:tc>
        <w:tc>
          <w:tcPr>
            <w:tcW w:w="4794" w:type="dxa"/>
            <w:vAlign w:val="bottom"/>
          </w:tcPr>
          <w:p w14:paraId="71F9031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ccai_core_event_template</w:t>
            </w:r>
          </w:p>
        </w:tc>
        <w:tc>
          <w:tcPr>
            <w:tcW w:w="3248" w:type="dxa"/>
          </w:tcPr>
          <w:p w14:paraId="78F8551B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mẫu sự kiện</w:t>
            </w:r>
          </w:p>
        </w:tc>
      </w:tr>
      <w:tr w:rsidR="004F4F88" w:rsidRPr="002209E2" w14:paraId="40F8877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2B175A2" w14:textId="77777777" w:rsidR="004F4F88" w:rsidRPr="00370699" w:rsidRDefault="004F4F88" w:rsidP="004F4F88">
            <w:r w:rsidRPr="00370699">
              <w:t>46</w:t>
            </w:r>
          </w:p>
        </w:tc>
        <w:tc>
          <w:tcPr>
            <w:tcW w:w="4794" w:type="dxa"/>
            <w:vAlign w:val="bottom"/>
          </w:tcPr>
          <w:p w14:paraId="5CFA9F3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ccai_core_event_type</w:t>
            </w:r>
          </w:p>
        </w:tc>
        <w:tc>
          <w:tcPr>
            <w:tcW w:w="3248" w:type="dxa"/>
          </w:tcPr>
          <w:p w14:paraId="15BAF93E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loại sự kiện</w:t>
            </w:r>
          </w:p>
        </w:tc>
      </w:tr>
      <w:tr w:rsidR="004F4F88" w:rsidRPr="002209E2" w14:paraId="12F4DD7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971555E" w14:textId="77777777" w:rsidR="004F4F88" w:rsidRPr="00370699" w:rsidRDefault="004F4F88" w:rsidP="004F4F88">
            <w:r w:rsidRPr="00370699">
              <w:t>47</w:t>
            </w:r>
          </w:p>
        </w:tc>
        <w:tc>
          <w:tcPr>
            <w:tcW w:w="4794" w:type="dxa"/>
            <w:vAlign w:val="bottom"/>
          </w:tcPr>
          <w:p w14:paraId="2BE4C40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ccai_core_user_dashboard_cache</w:t>
            </w:r>
          </w:p>
        </w:tc>
        <w:tc>
          <w:tcPr>
            <w:tcW w:w="3248" w:type="dxa"/>
          </w:tcPr>
          <w:p w14:paraId="024101F6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cache cho dashboard</w:t>
            </w:r>
          </w:p>
        </w:tc>
      </w:tr>
      <w:tr w:rsidR="004F4F88" w:rsidRPr="002209E2" w14:paraId="1FD522A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6DFC577" w14:textId="77777777" w:rsidR="004F4F88" w:rsidRPr="00370699" w:rsidRDefault="004F4F88" w:rsidP="004F4F88">
            <w:r w:rsidRPr="00370699">
              <w:t>48</w:t>
            </w:r>
          </w:p>
        </w:tc>
        <w:tc>
          <w:tcPr>
            <w:tcW w:w="4794" w:type="dxa"/>
            <w:vAlign w:val="bottom"/>
          </w:tcPr>
          <w:p w14:paraId="61A7446A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ccai_insight_dashboard_code_sequence</w:t>
            </w:r>
          </w:p>
        </w:tc>
        <w:tc>
          <w:tcPr>
            <w:tcW w:w="3248" w:type="dxa"/>
          </w:tcPr>
          <w:p w14:paraId="68F87CB5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Sequence của bảng </w:t>
            </w:r>
            <w:r w:rsidRPr="0068682C">
              <w:rPr>
                <w:rFonts w:ascii="Calibri" w:hAnsi="Calibri" w:cs="Calibri"/>
                <w:color w:val="000000"/>
                <w:sz w:val="22"/>
                <w:szCs w:val="22"/>
              </w:rPr>
              <w:t>ccai_core_user_dashboard_cache</w:t>
            </w:r>
          </w:p>
        </w:tc>
      </w:tr>
      <w:tr w:rsidR="004F4F88" w:rsidRPr="002209E2" w14:paraId="1D4472F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E9FB7B6" w14:textId="77777777" w:rsidR="004F4F88" w:rsidRPr="00370699" w:rsidRDefault="004F4F88" w:rsidP="004F4F88">
            <w:r w:rsidRPr="00370699">
              <w:t>49</w:t>
            </w:r>
          </w:p>
        </w:tc>
        <w:tc>
          <w:tcPr>
            <w:tcW w:w="4794" w:type="dxa"/>
            <w:vAlign w:val="bottom"/>
          </w:tcPr>
          <w:p w14:paraId="6057A6C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ccai_platforms</w:t>
            </w:r>
          </w:p>
        </w:tc>
        <w:tc>
          <w:tcPr>
            <w:tcW w:w="3248" w:type="dxa"/>
          </w:tcPr>
          <w:p w14:paraId="1DA6A63F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platform</w:t>
            </w:r>
          </w:p>
        </w:tc>
      </w:tr>
      <w:tr w:rsidR="004F4F88" w:rsidRPr="002209E2" w14:paraId="765FD29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5FB2A6C" w14:textId="77777777" w:rsidR="004F4F88" w:rsidRPr="00370699" w:rsidRDefault="004F4F88" w:rsidP="004F4F88">
            <w:r w:rsidRPr="00370699">
              <w:t>50</w:t>
            </w:r>
          </w:p>
        </w:tc>
        <w:tc>
          <w:tcPr>
            <w:tcW w:w="4794" w:type="dxa"/>
            <w:vAlign w:val="bottom"/>
          </w:tcPr>
          <w:p w14:paraId="6F97500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f_ccai_event_agg</w:t>
            </w:r>
          </w:p>
        </w:tc>
        <w:tc>
          <w:tcPr>
            <w:tcW w:w="3248" w:type="dxa"/>
          </w:tcPr>
          <w:p w14:paraId="1AE5A10B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tổng hợp dữ liệu sự kiện</w:t>
            </w:r>
          </w:p>
        </w:tc>
      </w:tr>
      <w:tr w:rsidR="004F4F88" w:rsidRPr="002209E2" w14:paraId="3B5E2B1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51E385A" w14:textId="77777777" w:rsidR="004F4F88" w:rsidRPr="00370699" w:rsidRDefault="004F4F88" w:rsidP="004F4F88">
            <w:r w:rsidRPr="00370699">
              <w:t>51</w:t>
            </w:r>
          </w:p>
        </w:tc>
        <w:tc>
          <w:tcPr>
            <w:tcW w:w="4794" w:type="dxa"/>
            <w:vAlign w:val="bottom"/>
          </w:tcPr>
          <w:p w14:paraId="0364C4B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log_synchronize_process</w:t>
            </w:r>
          </w:p>
        </w:tc>
        <w:tc>
          <w:tcPr>
            <w:tcW w:w="3248" w:type="dxa"/>
          </w:tcPr>
          <w:p w14:paraId="4BDB6929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>Bảng lưu trữ user hệ thông khác gọi sang CCAI</w:t>
            </w:r>
          </w:p>
        </w:tc>
      </w:tr>
      <w:tr w:rsidR="004F4F88" w:rsidRPr="002209E2" w14:paraId="77A2917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6A7684C" w14:textId="77777777" w:rsidR="004F4F88" w:rsidRPr="00370699" w:rsidRDefault="004F4F88" w:rsidP="004F4F88">
            <w:r w:rsidRPr="00370699">
              <w:t>52</w:t>
            </w:r>
          </w:p>
        </w:tc>
        <w:tc>
          <w:tcPr>
            <w:tcW w:w="4794" w:type="dxa"/>
            <w:vAlign w:val="bottom"/>
          </w:tcPr>
          <w:p w14:paraId="7F58F0C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mb_pre_daily_new_aggregation</w:t>
            </w:r>
          </w:p>
        </w:tc>
        <w:tc>
          <w:tcPr>
            <w:tcW w:w="3248" w:type="dxa"/>
          </w:tcPr>
          <w:p w14:paraId="12198225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đóng cước trước</w:t>
            </w:r>
          </w:p>
        </w:tc>
      </w:tr>
      <w:tr w:rsidR="004F4F88" w:rsidRPr="002209E2" w14:paraId="2020585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2B476A0" w14:textId="77777777" w:rsidR="004F4F88" w:rsidRPr="00370699" w:rsidRDefault="004F4F88" w:rsidP="004F4F88">
            <w:r w:rsidRPr="00370699">
              <w:t>53</w:t>
            </w:r>
          </w:p>
        </w:tc>
        <w:tc>
          <w:tcPr>
            <w:tcW w:w="4794" w:type="dxa"/>
            <w:vAlign w:val="bottom"/>
          </w:tcPr>
          <w:p w14:paraId="5037A8AC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r_ccai_dashboard_tv360_tb30s</w:t>
            </w:r>
          </w:p>
        </w:tc>
        <w:tc>
          <w:tcPr>
            <w:tcW w:w="3248" w:type="dxa"/>
          </w:tcPr>
          <w:p w14:paraId="024EB271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dashboard tv360</w:t>
            </w:r>
          </w:p>
        </w:tc>
      </w:tr>
      <w:tr w:rsidR="004F4F88" w:rsidRPr="002209E2" w14:paraId="2B9302A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3EAD449" w14:textId="77777777" w:rsidR="004F4F88" w:rsidRPr="00370699" w:rsidRDefault="004F4F88" w:rsidP="004F4F88">
            <w:r w:rsidRPr="00370699">
              <w:t>54</w:t>
            </w:r>
          </w:p>
        </w:tc>
        <w:tc>
          <w:tcPr>
            <w:tcW w:w="4794" w:type="dxa"/>
            <w:vAlign w:val="bottom"/>
          </w:tcPr>
          <w:p w14:paraId="32DEBF99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r_ccai_dashboard_tv360_tbmg</w:t>
            </w:r>
          </w:p>
        </w:tc>
        <w:tc>
          <w:tcPr>
            <w:tcW w:w="3248" w:type="dxa"/>
          </w:tcPr>
          <w:p w14:paraId="26692A93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dashboard tạm tv360</w:t>
            </w:r>
          </w:p>
        </w:tc>
      </w:tr>
      <w:tr w:rsidR="004F4F88" w:rsidRPr="002209E2" w14:paraId="7A1410C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1D96B74" w14:textId="77777777" w:rsidR="004F4F88" w:rsidRPr="00370699" w:rsidRDefault="004F4F88" w:rsidP="004F4F88">
            <w:r w:rsidRPr="00370699">
              <w:t>55</w:t>
            </w:r>
          </w:p>
        </w:tc>
        <w:tc>
          <w:tcPr>
            <w:tcW w:w="4794" w:type="dxa"/>
            <w:vAlign w:val="bottom"/>
          </w:tcPr>
          <w:p w14:paraId="4CFC101D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cms_role</w:t>
            </w:r>
          </w:p>
        </w:tc>
        <w:tc>
          <w:tcPr>
            <w:tcW w:w="3248" w:type="dxa"/>
          </w:tcPr>
          <w:p w14:paraId="7D03139B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hệ thông khác gọi sang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cms</w:t>
            </w:r>
          </w:p>
        </w:tc>
      </w:tr>
      <w:tr w:rsidR="004F4F88" w:rsidRPr="002209E2" w14:paraId="464D0E1F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ED56D19" w14:textId="77777777" w:rsidR="004F4F88" w:rsidRPr="00370699" w:rsidRDefault="004F4F88" w:rsidP="004F4F88">
            <w:r w:rsidRPr="00370699">
              <w:t>56</w:t>
            </w:r>
          </w:p>
        </w:tc>
        <w:tc>
          <w:tcPr>
            <w:tcW w:w="4794" w:type="dxa"/>
            <w:vAlign w:val="bottom"/>
          </w:tcPr>
          <w:p w14:paraId="0CC7563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data_warehouse_audiences</w:t>
            </w:r>
          </w:p>
        </w:tc>
        <w:tc>
          <w:tcPr>
            <w:tcW w:w="3248" w:type="dxa"/>
          </w:tcPr>
          <w:p w14:paraId="56423DE3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 trên datalake</w:t>
            </w:r>
          </w:p>
        </w:tc>
      </w:tr>
      <w:tr w:rsidR="004F4F88" w:rsidRPr="002209E2" w14:paraId="3F1435F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523A13E" w14:textId="77777777" w:rsidR="004F4F88" w:rsidRPr="00370699" w:rsidRDefault="004F4F88" w:rsidP="004F4F88">
            <w:r w:rsidRPr="00370699">
              <w:t>57</w:t>
            </w:r>
          </w:p>
        </w:tc>
        <w:tc>
          <w:tcPr>
            <w:tcW w:w="4794" w:type="dxa"/>
            <w:vAlign w:val="bottom"/>
          </w:tcPr>
          <w:p w14:paraId="12ED832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data_warehouse_fields</w:t>
            </w:r>
          </w:p>
        </w:tc>
        <w:tc>
          <w:tcPr>
            <w:tcW w:w="3248" w:type="dxa"/>
          </w:tcPr>
          <w:p w14:paraId="3CCDD293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fields trên datalake</w:t>
            </w:r>
          </w:p>
        </w:tc>
      </w:tr>
      <w:tr w:rsidR="004F4F88" w:rsidRPr="002209E2" w14:paraId="47C9DC1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566C8B5" w14:textId="77777777" w:rsidR="004F4F88" w:rsidRPr="00370699" w:rsidRDefault="004F4F88" w:rsidP="004F4F88">
            <w:r w:rsidRPr="00370699">
              <w:t>58</w:t>
            </w:r>
          </w:p>
        </w:tc>
        <w:tc>
          <w:tcPr>
            <w:tcW w:w="4794" w:type="dxa"/>
            <w:vAlign w:val="bottom"/>
          </w:tcPr>
          <w:p w14:paraId="532E6CE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data_warehouse_fields_audience</w:t>
            </w:r>
          </w:p>
        </w:tc>
        <w:tc>
          <w:tcPr>
            <w:tcW w:w="3248" w:type="dxa"/>
          </w:tcPr>
          <w:p w14:paraId="371550CF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 trên datalake</w:t>
            </w:r>
          </w:p>
        </w:tc>
      </w:tr>
      <w:tr w:rsidR="004F4F88" w:rsidRPr="002209E2" w14:paraId="44A8A38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60CE507" w14:textId="77777777" w:rsidR="004F4F88" w:rsidRPr="00370699" w:rsidRDefault="004F4F88" w:rsidP="004F4F88">
            <w:r w:rsidRPr="00370699">
              <w:t>59</w:t>
            </w:r>
          </w:p>
        </w:tc>
        <w:tc>
          <w:tcPr>
            <w:tcW w:w="4794" w:type="dxa"/>
            <w:vAlign w:val="bottom"/>
          </w:tcPr>
          <w:p w14:paraId="57BAF76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data_warehouse_fields_tables_role</w:t>
            </w:r>
          </w:p>
        </w:tc>
        <w:tc>
          <w:tcPr>
            <w:tcW w:w="3248" w:type="dxa"/>
          </w:tcPr>
          <w:p w14:paraId="3AB1737F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 trên datalake</w:t>
            </w:r>
          </w:p>
        </w:tc>
      </w:tr>
      <w:tr w:rsidR="004F4F88" w:rsidRPr="002209E2" w14:paraId="32656ED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49579F0" w14:textId="77777777" w:rsidR="004F4F88" w:rsidRPr="00370699" w:rsidRDefault="004F4F88" w:rsidP="004F4F88">
            <w:r w:rsidRPr="00370699">
              <w:t>60</w:t>
            </w:r>
          </w:p>
        </w:tc>
        <w:tc>
          <w:tcPr>
            <w:tcW w:w="4794" w:type="dxa"/>
            <w:vAlign w:val="bottom"/>
          </w:tcPr>
          <w:p w14:paraId="4573992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data_warehouse_partition_tables</w:t>
            </w:r>
          </w:p>
        </w:tc>
        <w:tc>
          <w:tcPr>
            <w:tcW w:w="3248" w:type="dxa"/>
          </w:tcPr>
          <w:p w14:paraId="7EC6F9AD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partition trên datalake</w:t>
            </w:r>
          </w:p>
        </w:tc>
      </w:tr>
      <w:tr w:rsidR="004F4F88" w:rsidRPr="002209E2" w14:paraId="03BAD28F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85AE86D" w14:textId="77777777" w:rsidR="004F4F88" w:rsidRPr="00370699" w:rsidRDefault="004F4F88" w:rsidP="004F4F88">
            <w:r w:rsidRPr="00370699">
              <w:t>61</w:t>
            </w:r>
          </w:p>
        </w:tc>
        <w:tc>
          <w:tcPr>
            <w:tcW w:w="4794" w:type="dxa"/>
            <w:vAlign w:val="bottom"/>
          </w:tcPr>
          <w:p w14:paraId="52939D2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data_warehouse_tables</w:t>
            </w:r>
          </w:p>
        </w:tc>
        <w:tc>
          <w:tcPr>
            <w:tcW w:w="3248" w:type="dxa"/>
          </w:tcPr>
          <w:p w14:paraId="03FFB476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 trên datalake</w:t>
            </w:r>
          </w:p>
        </w:tc>
      </w:tr>
      <w:tr w:rsidR="004F4F88" w:rsidRPr="002209E2" w14:paraId="4106C5B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12C7A90" w14:textId="77777777" w:rsidR="004F4F88" w:rsidRPr="00370699" w:rsidRDefault="004F4F88" w:rsidP="004F4F88">
            <w:r w:rsidRPr="00370699">
              <w:t>62</w:t>
            </w:r>
          </w:p>
        </w:tc>
        <w:tc>
          <w:tcPr>
            <w:tcW w:w="4794" w:type="dxa"/>
            <w:vAlign w:val="bottom"/>
          </w:tcPr>
          <w:p w14:paraId="1266AC2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data_warehouse_tables_role</w:t>
            </w:r>
          </w:p>
        </w:tc>
        <w:tc>
          <w:tcPr>
            <w:tcW w:w="3248" w:type="dxa"/>
          </w:tcPr>
          <w:p w14:paraId="07E6EC60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 roles trên datalake</w:t>
            </w:r>
          </w:p>
        </w:tc>
      </w:tr>
      <w:tr w:rsidR="004F4F88" w:rsidRPr="002209E2" w14:paraId="7D9A12D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BDACE39" w14:textId="77777777" w:rsidR="004F4F88" w:rsidRPr="00370699" w:rsidRDefault="004F4F88" w:rsidP="004F4F88">
            <w:r w:rsidRPr="00370699">
              <w:t>63</w:t>
            </w:r>
          </w:p>
        </w:tc>
        <w:tc>
          <w:tcPr>
            <w:tcW w:w="4794" w:type="dxa"/>
            <w:vAlign w:val="bottom"/>
          </w:tcPr>
          <w:p w14:paraId="5426400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data_warehouse_tables_role_history</w:t>
            </w:r>
          </w:p>
        </w:tc>
        <w:tc>
          <w:tcPr>
            <w:tcW w:w="3248" w:type="dxa"/>
          </w:tcPr>
          <w:p w14:paraId="5A72B517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roles  historytrên datalake</w:t>
            </w:r>
          </w:p>
        </w:tc>
      </w:tr>
      <w:tr w:rsidR="004F4F88" w:rsidRPr="002209E2" w14:paraId="750DB51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AD09F24" w14:textId="77777777" w:rsidR="004F4F88" w:rsidRPr="00370699" w:rsidRDefault="004F4F88" w:rsidP="004F4F88">
            <w:r w:rsidRPr="00370699">
              <w:t>64</w:t>
            </w:r>
          </w:p>
        </w:tc>
        <w:tc>
          <w:tcPr>
            <w:tcW w:w="4794" w:type="dxa"/>
            <w:vAlign w:val="bottom"/>
          </w:tcPr>
          <w:p w14:paraId="5075D90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mapping_audience_sub_table</w:t>
            </w:r>
          </w:p>
        </w:tc>
        <w:tc>
          <w:tcPr>
            <w:tcW w:w="3248" w:type="dxa"/>
          </w:tcPr>
          <w:p w14:paraId="5412ECA7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mapping table trên datalake</w:t>
            </w:r>
          </w:p>
        </w:tc>
      </w:tr>
      <w:tr w:rsidR="004F4F88" w:rsidRPr="002209E2" w14:paraId="064A27A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9E8CE7B" w14:textId="77777777" w:rsidR="004F4F88" w:rsidRPr="00370699" w:rsidRDefault="004F4F88" w:rsidP="004F4F88">
            <w:r w:rsidRPr="00370699">
              <w:t>65</w:t>
            </w:r>
          </w:p>
        </w:tc>
        <w:tc>
          <w:tcPr>
            <w:tcW w:w="4794" w:type="dxa"/>
            <w:vAlign w:val="bottom"/>
          </w:tcPr>
          <w:p w14:paraId="6346153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r_ccai_dashboard_tv360_communication</w:t>
            </w:r>
          </w:p>
        </w:tc>
        <w:tc>
          <w:tcPr>
            <w:tcW w:w="3248" w:type="dxa"/>
          </w:tcPr>
          <w:p w14:paraId="12A95C64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thông hợp tv360 theo danh mục</w:t>
            </w:r>
          </w:p>
        </w:tc>
      </w:tr>
      <w:tr w:rsidR="004F4F88" w:rsidRPr="002209E2" w14:paraId="5C09D02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5DFAB13" w14:textId="77777777" w:rsidR="004F4F88" w:rsidRPr="00370699" w:rsidRDefault="004F4F88" w:rsidP="004F4F88">
            <w:r w:rsidRPr="00370699">
              <w:lastRenderedPageBreak/>
              <w:t>66</w:t>
            </w:r>
          </w:p>
        </w:tc>
        <w:tc>
          <w:tcPr>
            <w:tcW w:w="4794" w:type="dxa"/>
            <w:vAlign w:val="bottom"/>
          </w:tcPr>
          <w:p w14:paraId="50B2D25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recheck_ccai_process_status</w:t>
            </w:r>
          </w:p>
        </w:tc>
        <w:tc>
          <w:tcPr>
            <w:tcW w:w="3248" w:type="dxa"/>
          </w:tcPr>
          <w:p w14:paraId="773C36A8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trạng thái của process</w:t>
            </w:r>
          </w:p>
        </w:tc>
      </w:tr>
      <w:tr w:rsidR="004F4F88" w:rsidRPr="002209E2" w14:paraId="135C353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F844601" w14:textId="77777777" w:rsidR="004F4F88" w:rsidRPr="00370699" w:rsidRDefault="004F4F88" w:rsidP="004F4F88">
            <w:r w:rsidRPr="00370699">
              <w:t>67</w:t>
            </w:r>
          </w:p>
        </w:tc>
        <w:tc>
          <w:tcPr>
            <w:tcW w:w="4794" w:type="dxa"/>
            <w:vAlign w:val="bottom"/>
          </w:tcPr>
          <w:p w14:paraId="107E97A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role_code_config</w:t>
            </w:r>
          </w:p>
        </w:tc>
        <w:tc>
          <w:tcPr>
            <w:tcW w:w="3248" w:type="dxa"/>
          </w:tcPr>
          <w:p w14:paraId="638C2B0B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trạng thái của code_config</w:t>
            </w:r>
          </w:p>
        </w:tc>
      </w:tr>
      <w:tr w:rsidR="004F4F88" w:rsidRPr="002209E2" w14:paraId="128D20B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37342BF" w14:textId="77777777" w:rsidR="004F4F88" w:rsidRPr="00370699" w:rsidRDefault="004F4F88" w:rsidP="004F4F88">
            <w:r w:rsidRPr="00370699">
              <w:t>68</w:t>
            </w:r>
          </w:p>
        </w:tc>
        <w:tc>
          <w:tcPr>
            <w:tcW w:w="4794" w:type="dxa"/>
            <w:vAlign w:val="bottom"/>
          </w:tcPr>
          <w:p w14:paraId="07D46E3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time_sequence_config</w:t>
            </w:r>
          </w:p>
        </w:tc>
        <w:tc>
          <w:tcPr>
            <w:tcW w:w="3248" w:type="dxa"/>
          </w:tcPr>
          <w:p w14:paraId="7B94B267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sequence cho bảng config</w:t>
            </w:r>
          </w:p>
        </w:tc>
      </w:tr>
      <w:tr w:rsidR="004F4F88" w:rsidRPr="002209E2" w14:paraId="727DBEF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B2DCE4C" w14:textId="77777777" w:rsidR="004F4F88" w:rsidRPr="00370699" w:rsidRDefault="004F4F88" w:rsidP="004F4F88">
            <w:r w:rsidRPr="00370699">
              <w:t>69</w:t>
            </w:r>
          </w:p>
        </w:tc>
        <w:tc>
          <w:tcPr>
            <w:tcW w:w="4794" w:type="dxa"/>
            <w:vAlign w:val="bottom"/>
          </w:tcPr>
          <w:p w14:paraId="37501912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3248" w:type="dxa"/>
          </w:tcPr>
          <w:p w14:paraId="16DE8AC1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user hệ thông khác gọi sang CCAI</w:t>
            </w:r>
          </w:p>
        </w:tc>
      </w:tr>
      <w:tr w:rsidR="004F4F88" w:rsidRPr="002209E2" w14:paraId="5E8C13F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D13F40D" w14:textId="77777777" w:rsidR="004F4F88" w:rsidRPr="00370699" w:rsidRDefault="004F4F88" w:rsidP="004F4F88">
            <w:r w:rsidRPr="00370699">
              <w:t>70</w:t>
            </w:r>
          </w:p>
        </w:tc>
        <w:tc>
          <w:tcPr>
            <w:tcW w:w="4794" w:type="dxa"/>
            <w:vAlign w:val="bottom"/>
          </w:tcPr>
          <w:p w14:paraId="61868D5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user_detail_log</w:t>
            </w:r>
          </w:p>
        </w:tc>
        <w:tc>
          <w:tcPr>
            <w:tcW w:w="3248" w:type="dxa"/>
          </w:tcPr>
          <w:p w14:paraId="01E8E454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thao tác của user</w:t>
            </w:r>
          </w:p>
        </w:tc>
      </w:tr>
      <w:tr w:rsidR="004F4F88" w:rsidRPr="002209E2" w14:paraId="05CA3E0F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EE63C47" w14:textId="77777777" w:rsidR="004F4F88" w:rsidRPr="00370699" w:rsidRDefault="004F4F88" w:rsidP="004F4F88">
            <w:r w:rsidRPr="00370699">
              <w:t>71</w:t>
            </w:r>
          </w:p>
        </w:tc>
        <w:tc>
          <w:tcPr>
            <w:tcW w:w="4794" w:type="dxa"/>
            <w:vAlign w:val="bottom"/>
          </w:tcPr>
          <w:p w14:paraId="21A348F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user_function_log</w:t>
            </w:r>
          </w:p>
        </w:tc>
        <w:tc>
          <w:tcPr>
            <w:tcW w:w="3248" w:type="dxa"/>
          </w:tcPr>
          <w:p w14:paraId="1032BEB1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hành vi sử dụng</w:t>
            </w:r>
          </w:p>
        </w:tc>
      </w:tr>
      <w:tr w:rsidR="004F4F88" w:rsidRPr="002209E2" w14:paraId="260817A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ABB69F1" w14:textId="77777777" w:rsidR="004F4F88" w:rsidRPr="00370699" w:rsidRDefault="004F4F88" w:rsidP="004F4F88">
            <w:r w:rsidRPr="00370699">
              <w:t>72</w:t>
            </w:r>
          </w:p>
        </w:tc>
        <w:tc>
          <w:tcPr>
            <w:tcW w:w="4794" w:type="dxa"/>
            <w:vAlign w:val="bottom"/>
          </w:tcPr>
          <w:p w14:paraId="42DC07A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vas_audience_ftp</w:t>
            </w:r>
          </w:p>
        </w:tc>
        <w:tc>
          <w:tcPr>
            <w:tcW w:w="3248" w:type="dxa"/>
          </w:tcPr>
          <w:p w14:paraId="0E1DBDD4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cấu hình dẩy sang hệ thống VAS</w:t>
            </w:r>
          </w:p>
        </w:tc>
      </w:tr>
      <w:tr w:rsidR="004F4F88" w:rsidRPr="002209E2" w14:paraId="4CE3233A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F812164" w14:textId="77777777" w:rsidR="004F4F88" w:rsidRPr="00370699" w:rsidRDefault="004F4F88" w:rsidP="004F4F88">
            <w:r w:rsidRPr="00370699">
              <w:t>73</w:t>
            </w:r>
          </w:p>
        </w:tc>
        <w:tc>
          <w:tcPr>
            <w:tcW w:w="4794" w:type="dxa"/>
            <w:vAlign w:val="bottom"/>
          </w:tcPr>
          <w:p w14:paraId="37EAAF2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warning_sms_audience</w:t>
            </w:r>
          </w:p>
        </w:tc>
        <w:tc>
          <w:tcPr>
            <w:tcW w:w="3248" w:type="dxa"/>
          </w:tcPr>
          <w:p w14:paraId="414D4880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danh sách cả bảng đang không có dữ liệu</w:t>
            </w:r>
          </w:p>
        </w:tc>
      </w:tr>
      <w:tr w:rsidR="004F4F88" w:rsidRPr="002209E2" w14:paraId="24AE8D2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0CB41E9" w14:textId="77777777" w:rsidR="004F4F88" w:rsidRPr="00370699" w:rsidRDefault="004F4F88" w:rsidP="004F4F88">
            <w:r w:rsidRPr="00370699">
              <w:t>74</w:t>
            </w:r>
          </w:p>
        </w:tc>
        <w:tc>
          <w:tcPr>
            <w:tcW w:w="4794" w:type="dxa"/>
            <w:vAlign w:val="bottom"/>
          </w:tcPr>
          <w:p w14:paraId="50AC595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ccb_platform</w:t>
            </w:r>
          </w:p>
        </w:tc>
        <w:tc>
          <w:tcPr>
            <w:tcW w:w="3248" w:type="dxa"/>
          </w:tcPr>
          <w:p w14:paraId="7EEB51D0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hệ thông khác gọi sang CCAI</w:t>
            </w:r>
          </w:p>
        </w:tc>
      </w:tr>
      <w:tr w:rsidR="004F4F88" w:rsidRPr="002209E2" w14:paraId="29737C8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769DCEB" w14:textId="77777777" w:rsidR="004F4F88" w:rsidRPr="00370699" w:rsidRDefault="004F4F88" w:rsidP="004F4F88">
            <w:r w:rsidRPr="00370699">
              <w:t>75</w:t>
            </w:r>
          </w:p>
        </w:tc>
        <w:tc>
          <w:tcPr>
            <w:tcW w:w="4794" w:type="dxa"/>
            <w:vAlign w:val="bottom"/>
          </w:tcPr>
          <w:p w14:paraId="134D15B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ccb_role_platform</w:t>
            </w:r>
          </w:p>
        </w:tc>
        <w:tc>
          <w:tcPr>
            <w:tcW w:w="3248" w:type="dxa"/>
          </w:tcPr>
          <w:p w14:paraId="0F46C801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 và platform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hệ thông khác gọi sang CCAI</w:t>
            </w:r>
          </w:p>
        </w:tc>
      </w:tr>
      <w:tr w:rsidR="004F4F88" w:rsidRPr="002209E2" w14:paraId="68A3150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E7CCFF5" w14:textId="77777777" w:rsidR="004F4F88" w:rsidRPr="00370699" w:rsidRDefault="004F4F88" w:rsidP="004F4F88">
            <w:r w:rsidRPr="00370699">
              <w:t>76</w:t>
            </w:r>
          </w:p>
        </w:tc>
        <w:tc>
          <w:tcPr>
            <w:tcW w:w="4794" w:type="dxa"/>
            <w:vAlign w:val="bottom"/>
          </w:tcPr>
          <w:p w14:paraId="2542DB7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ccb_role_table</w:t>
            </w:r>
          </w:p>
        </w:tc>
        <w:tc>
          <w:tcPr>
            <w:tcW w:w="3248" w:type="dxa"/>
          </w:tcPr>
          <w:p w14:paraId="10E97E68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và role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>hệ thông khác gọi sang CCAI</w:t>
            </w:r>
          </w:p>
        </w:tc>
      </w:tr>
      <w:tr w:rsidR="004F4F88" w:rsidRPr="002209E2" w14:paraId="603818F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36A7EB0" w14:textId="77777777" w:rsidR="004F4F88" w:rsidRPr="00370699" w:rsidRDefault="004F4F88" w:rsidP="004F4F88">
            <w:r w:rsidRPr="00370699">
              <w:t>77</w:t>
            </w:r>
          </w:p>
        </w:tc>
        <w:tc>
          <w:tcPr>
            <w:tcW w:w="4794" w:type="dxa"/>
            <w:vAlign w:val="bottom"/>
          </w:tcPr>
          <w:p w14:paraId="378B1B4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ccb_user_platforms</w:t>
            </w:r>
          </w:p>
        </w:tc>
        <w:tc>
          <w:tcPr>
            <w:tcW w:w="3248" w:type="dxa"/>
          </w:tcPr>
          <w:p w14:paraId="6EA23780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user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và paltform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>hệ thông khác gọi sang CCAI</w:t>
            </w:r>
          </w:p>
        </w:tc>
      </w:tr>
      <w:tr w:rsidR="004F4F88" w:rsidRPr="002209E2" w14:paraId="715A2B5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323ACE6" w14:textId="77777777" w:rsidR="004F4F88" w:rsidRPr="00370699" w:rsidRDefault="004F4F88" w:rsidP="004F4F88">
            <w:r w:rsidRPr="00370699">
              <w:t>78</w:t>
            </w:r>
          </w:p>
        </w:tc>
        <w:tc>
          <w:tcPr>
            <w:tcW w:w="4794" w:type="dxa"/>
            <w:vAlign w:val="bottom"/>
          </w:tcPr>
          <w:p w14:paraId="6AACF19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sequence</w:t>
            </w:r>
          </w:p>
        </w:tc>
        <w:tc>
          <w:tcPr>
            <w:tcW w:w="3248" w:type="dxa"/>
          </w:tcPr>
          <w:p w14:paraId="07BCCEE7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4F4F88" w:rsidRPr="002209E2" w14:paraId="557B1B9A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B3E7883" w14:textId="77777777" w:rsidR="004F4F88" w:rsidRPr="00370699" w:rsidRDefault="004F4F88" w:rsidP="004F4F88">
            <w:r w:rsidRPr="00370699">
              <w:t>79</w:t>
            </w:r>
          </w:p>
        </w:tc>
        <w:tc>
          <w:tcPr>
            <w:tcW w:w="4794" w:type="dxa"/>
            <w:vAlign w:val="bottom"/>
          </w:tcPr>
          <w:p w14:paraId="16A1F87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hibernate_sequence</w:t>
            </w:r>
          </w:p>
        </w:tc>
        <w:tc>
          <w:tcPr>
            <w:tcW w:w="3248" w:type="dxa"/>
            <w:vAlign w:val="bottom"/>
          </w:tcPr>
          <w:p w14:paraId="5EC56330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hibernate_sequence cho ứng dụng</w:t>
            </w:r>
          </w:p>
        </w:tc>
      </w:tr>
      <w:tr w:rsidR="004F4F88" w:rsidRPr="002209E2" w14:paraId="3C6AF65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EDEC3C0" w14:textId="77777777" w:rsidR="004F4F88" w:rsidRPr="00370699" w:rsidRDefault="004F4F88" w:rsidP="004F4F88">
            <w:r w:rsidRPr="00370699">
              <w:t>80</w:t>
            </w:r>
          </w:p>
        </w:tc>
        <w:tc>
          <w:tcPr>
            <w:tcW w:w="4794" w:type="dxa"/>
            <w:vAlign w:val="bottom"/>
          </w:tcPr>
          <w:p w14:paraId="730890A9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f_ccai_callbot_data</w:t>
            </w:r>
          </w:p>
        </w:tc>
        <w:tc>
          <w:tcPr>
            <w:tcW w:w="3248" w:type="dxa"/>
          </w:tcPr>
          <w:p w14:paraId="2AA2A399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cho call</w:t>
            </w:r>
          </w:p>
        </w:tc>
      </w:tr>
      <w:tr w:rsidR="004F4F88" w:rsidRPr="002209E2" w14:paraId="57B37CE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E78D4DF" w14:textId="77777777" w:rsidR="004F4F88" w:rsidRPr="00370699" w:rsidRDefault="004F4F88" w:rsidP="004F4F88">
            <w:r w:rsidRPr="00370699">
              <w:t>81</w:t>
            </w:r>
          </w:p>
        </w:tc>
        <w:tc>
          <w:tcPr>
            <w:tcW w:w="4794" w:type="dxa"/>
            <w:vAlign w:val="bottom"/>
          </w:tcPr>
          <w:p w14:paraId="2C8B5F7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d_staff</w:t>
            </w:r>
          </w:p>
        </w:tc>
        <w:tc>
          <w:tcPr>
            <w:tcW w:w="3248" w:type="dxa"/>
          </w:tcPr>
          <w:p w14:paraId="79DABDE2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nhân viên</w:t>
            </w:r>
          </w:p>
        </w:tc>
      </w:tr>
      <w:tr w:rsidR="004F4F88" w:rsidRPr="002209E2" w14:paraId="3CC1371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BCAFEFD" w14:textId="77777777" w:rsidR="004F4F88" w:rsidRPr="00370699" w:rsidRDefault="004F4F88" w:rsidP="004F4F88">
            <w:r w:rsidRPr="00370699">
              <w:t>82</w:t>
            </w:r>
          </w:p>
        </w:tc>
        <w:tc>
          <w:tcPr>
            <w:tcW w:w="4794" w:type="dxa"/>
            <w:vAlign w:val="bottom"/>
          </w:tcPr>
          <w:p w14:paraId="55A4E05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d_shop</w:t>
            </w:r>
          </w:p>
        </w:tc>
        <w:tc>
          <w:tcPr>
            <w:tcW w:w="3248" w:type="dxa"/>
          </w:tcPr>
          <w:p w14:paraId="313E43F1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về shop của nhận viên</w:t>
            </w:r>
          </w:p>
        </w:tc>
      </w:tr>
      <w:tr w:rsidR="004F4F88" w:rsidRPr="002209E2" w14:paraId="51C9E69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B6B2C38" w14:textId="77777777" w:rsidR="004F4F88" w:rsidRPr="00370699" w:rsidRDefault="004F4F88" w:rsidP="004F4F88">
            <w:r w:rsidRPr="00370699">
              <w:t>83</w:t>
            </w:r>
          </w:p>
        </w:tc>
        <w:tc>
          <w:tcPr>
            <w:tcW w:w="4794" w:type="dxa"/>
            <w:vAlign w:val="bottom"/>
          </w:tcPr>
          <w:p w14:paraId="398C496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ccai_process_request_data</w:t>
            </w:r>
          </w:p>
        </w:tc>
        <w:tc>
          <w:tcPr>
            <w:tcW w:w="3248" w:type="dxa"/>
          </w:tcPr>
          <w:p w14:paraId="55E8747E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request của process</w:t>
            </w:r>
          </w:p>
        </w:tc>
      </w:tr>
      <w:tr w:rsidR="004F4F88" w:rsidRPr="002209E2" w14:paraId="01AA463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99FAFAE" w14:textId="77777777" w:rsidR="004F4F88" w:rsidRPr="00370699" w:rsidRDefault="004F4F88" w:rsidP="004F4F88">
            <w:r w:rsidRPr="00370699">
              <w:t>84</w:t>
            </w:r>
          </w:p>
        </w:tc>
        <w:tc>
          <w:tcPr>
            <w:tcW w:w="4794" w:type="dxa"/>
            <w:vAlign w:val="bottom"/>
          </w:tcPr>
          <w:p w14:paraId="0E237FFA" w14:textId="77777777" w:rsidR="004F4F88" w:rsidRPr="00073050" w:rsidRDefault="004F4F88" w:rsidP="004F4F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custom_table_sequence</w:t>
            </w:r>
          </w:p>
        </w:tc>
        <w:tc>
          <w:tcPr>
            <w:tcW w:w="3248" w:type="dxa"/>
          </w:tcPr>
          <w:p w14:paraId="02F16487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sequence cho bảng danh mục bảng</w:t>
            </w:r>
          </w:p>
        </w:tc>
      </w:tr>
      <w:tr w:rsidR="004F4F88" w:rsidRPr="002209E2" w14:paraId="02D598F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C5393A6" w14:textId="77777777" w:rsidR="004F4F88" w:rsidRPr="00370699" w:rsidRDefault="004F4F88" w:rsidP="004F4F88">
            <w:r w:rsidRPr="00370699">
              <w:t>85</w:t>
            </w:r>
          </w:p>
        </w:tc>
        <w:tc>
          <w:tcPr>
            <w:tcW w:w="4794" w:type="dxa"/>
          </w:tcPr>
          <w:p w14:paraId="2D5453F1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ccb_custom_table</w:t>
            </w:r>
          </w:p>
        </w:tc>
        <w:tc>
          <w:tcPr>
            <w:tcW w:w="3248" w:type="dxa"/>
          </w:tcPr>
          <w:p w14:paraId="172508F7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cả bảng do user tự tạo</w:t>
            </w:r>
          </w:p>
        </w:tc>
      </w:tr>
      <w:tr w:rsidR="004F4F88" w:rsidRPr="002209E2" w14:paraId="3A3640A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75AF0A9" w14:textId="77777777" w:rsidR="004F4F88" w:rsidRPr="00370699" w:rsidRDefault="004F4F88" w:rsidP="004F4F88">
            <w:r w:rsidRPr="00370699">
              <w:t>86</w:t>
            </w:r>
          </w:p>
        </w:tc>
        <w:tc>
          <w:tcPr>
            <w:tcW w:w="4794" w:type="dxa"/>
          </w:tcPr>
          <w:p w14:paraId="56CF5990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ccai_process_cn_tp_pkd</w:t>
            </w:r>
          </w:p>
        </w:tc>
        <w:tc>
          <w:tcPr>
            <w:tcW w:w="3248" w:type="dxa"/>
          </w:tcPr>
          <w:p w14:paraId="6BABD5CE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cả bảng do user tự tạo</w:t>
            </w:r>
          </w:p>
        </w:tc>
      </w:tr>
      <w:tr w:rsidR="004F4F88" w:rsidRPr="002209E2" w14:paraId="28F5A80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E5A9058" w14:textId="77777777" w:rsidR="004F4F88" w:rsidRPr="00370699" w:rsidRDefault="004F4F88" w:rsidP="004F4F88">
            <w:r w:rsidRPr="00370699">
              <w:t>87</w:t>
            </w:r>
          </w:p>
        </w:tc>
        <w:tc>
          <w:tcPr>
            <w:tcW w:w="4794" w:type="dxa"/>
          </w:tcPr>
          <w:p w14:paraId="036065BA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ccb_location</w:t>
            </w:r>
          </w:p>
        </w:tc>
        <w:tc>
          <w:tcPr>
            <w:tcW w:w="3248" w:type="dxa"/>
          </w:tcPr>
          <w:p w14:paraId="242B374F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mục tên trường làm địa điểm </w:t>
            </w:r>
          </w:p>
        </w:tc>
      </w:tr>
      <w:tr w:rsidR="004F4F88" w:rsidRPr="002209E2" w14:paraId="57A815C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33B84E1" w14:textId="77777777" w:rsidR="004F4F88" w:rsidRPr="00370699" w:rsidRDefault="004F4F88" w:rsidP="004F4F88">
            <w:r w:rsidRPr="00370699">
              <w:t>88</w:t>
            </w:r>
          </w:p>
        </w:tc>
        <w:tc>
          <w:tcPr>
            <w:tcW w:w="4794" w:type="dxa"/>
          </w:tcPr>
          <w:p w14:paraId="4D65AD5D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ccai_process_vt_nvgs_kchtt_vung</w:t>
            </w:r>
          </w:p>
        </w:tc>
        <w:tc>
          <w:tcPr>
            <w:tcW w:w="3248" w:type="dxa"/>
          </w:tcPr>
          <w:p w14:paraId="50B8ABEA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tổng hợp theo từng vùng</w:t>
            </w:r>
          </w:p>
        </w:tc>
      </w:tr>
      <w:tr w:rsidR="004F4F88" w:rsidRPr="002209E2" w14:paraId="6A006B8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657A6F0" w14:textId="77777777" w:rsidR="004F4F88" w:rsidRPr="00370699" w:rsidRDefault="004F4F88" w:rsidP="004F4F88">
            <w:r w:rsidRPr="00370699">
              <w:lastRenderedPageBreak/>
              <w:t>89</w:t>
            </w:r>
          </w:p>
        </w:tc>
        <w:tc>
          <w:tcPr>
            <w:tcW w:w="4794" w:type="dxa"/>
          </w:tcPr>
          <w:p w14:paraId="4BAC41DE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ccai_process_cn_nvkhkd_kbhtt_tinh</w:t>
            </w:r>
          </w:p>
        </w:tc>
        <w:tc>
          <w:tcPr>
            <w:tcW w:w="3248" w:type="dxa"/>
          </w:tcPr>
          <w:p w14:paraId="2A67C514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tổng hợp theo từng tỉnh</w:t>
            </w:r>
          </w:p>
        </w:tc>
      </w:tr>
      <w:tr w:rsidR="004F4F88" w:rsidRPr="002209E2" w14:paraId="2C2BC7C1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D29FD06" w14:textId="77777777" w:rsidR="004F4F88" w:rsidRPr="00370699" w:rsidRDefault="004F4F88" w:rsidP="004F4F88">
            <w:r w:rsidRPr="00370699">
              <w:t>90</w:t>
            </w:r>
          </w:p>
        </w:tc>
        <w:tc>
          <w:tcPr>
            <w:tcW w:w="4794" w:type="dxa"/>
          </w:tcPr>
          <w:p w14:paraId="3EDCA6FF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ccb_insight_dashboard_table_config</w:t>
            </w:r>
          </w:p>
        </w:tc>
        <w:tc>
          <w:tcPr>
            <w:tcW w:w="3248" w:type="dxa"/>
          </w:tcPr>
          <w:p w14:paraId="31FF59FB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thông tin cấu hình cho quyền xem và sửa inshtdashboard</w:t>
            </w:r>
          </w:p>
        </w:tc>
      </w:tr>
      <w:tr w:rsidR="004F4F88" w:rsidRPr="002209E2" w14:paraId="691C559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69AFB3A" w14:textId="77777777" w:rsidR="004F4F88" w:rsidRPr="00370699" w:rsidRDefault="004F4F88" w:rsidP="004F4F88">
            <w:r w:rsidRPr="00370699">
              <w:t>91</w:t>
            </w:r>
          </w:p>
        </w:tc>
        <w:tc>
          <w:tcPr>
            <w:tcW w:w="4794" w:type="dxa"/>
          </w:tcPr>
          <w:p w14:paraId="22A497D2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ccai_process_vt_telesale_ccai</w:t>
            </w:r>
          </w:p>
        </w:tc>
        <w:tc>
          <w:tcPr>
            <w:tcW w:w="3248" w:type="dxa"/>
          </w:tcPr>
          <w:p w14:paraId="1F610C29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tổng hợp giữ hệ thống telesales và hệ thống ccai</w:t>
            </w:r>
          </w:p>
        </w:tc>
      </w:tr>
      <w:tr w:rsidR="004F4F88" w:rsidRPr="002209E2" w14:paraId="6521F9C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F0B58E4" w14:textId="77777777" w:rsidR="004F4F88" w:rsidRPr="00370699" w:rsidRDefault="004F4F88" w:rsidP="004F4F88">
            <w:r w:rsidRPr="00370699">
              <w:t>92</w:t>
            </w:r>
          </w:p>
        </w:tc>
        <w:tc>
          <w:tcPr>
            <w:tcW w:w="4794" w:type="dxa"/>
          </w:tcPr>
          <w:p w14:paraId="715E0C06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ccai_process_ccai_admin_function</w:t>
            </w:r>
          </w:p>
        </w:tc>
        <w:tc>
          <w:tcPr>
            <w:tcW w:w="3248" w:type="dxa"/>
          </w:tcPr>
          <w:p w14:paraId="40004348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tổng hợp giữ hệ thống tadmin</w:t>
            </w:r>
          </w:p>
        </w:tc>
      </w:tr>
      <w:tr w:rsidR="004F4F88" w:rsidRPr="002209E2" w14:paraId="3A615BFA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378DC60" w14:textId="77777777" w:rsidR="004F4F88" w:rsidRPr="00370699" w:rsidRDefault="004F4F88" w:rsidP="004F4F88">
            <w:r w:rsidRPr="00370699">
              <w:t>93</w:t>
            </w:r>
          </w:p>
        </w:tc>
        <w:tc>
          <w:tcPr>
            <w:tcW w:w="4794" w:type="dxa"/>
          </w:tcPr>
          <w:p w14:paraId="2EAB43D7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ccai_process_ccai_dasboard_management</w:t>
            </w:r>
          </w:p>
        </w:tc>
        <w:tc>
          <w:tcPr>
            <w:tcW w:w="3248" w:type="dxa"/>
          </w:tcPr>
          <w:p w14:paraId="7B565755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quản lý dashboard</w:t>
            </w:r>
          </w:p>
        </w:tc>
      </w:tr>
      <w:tr w:rsidR="004F4F88" w:rsidRPr="002209E2" w14:paraId="5555BA3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41268A7" w14:textId="77777777" w:rsidR="004F4F88" w:rsidRPr="00370699" w:rsidRDefault="004F4F88" w:rsidP="004F4F88">
            <w:r w:rsidRPr="00370699">
              <w:t>94</w:t>
            </w:r>
          </w:p>
        </w:tc>
        <w:tc>
          <w:tcPr>
            <w:tcW w:w="4794" w:type="dxa"/>
          </w:tcPr>
          <w:p w14:paraId="1145988D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ccb_user_table</w:t>
            </w:r>
          </w:p>
        </w:tc>
        <w:tc>
          <w:tcPr>
            <w:tcW w:w="3248" w:type="dxa"/>
          </w:tcPr>
          <w:p w14:paraId="35FA1072" w14:textId="77777777" w:rsidR="004F4F88" w:rsidRPr="003B5A35" w:rsidRDefault="00904927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927">
              <w:rPr>
                <w:rFonts w:ascii="Calibri" w:hAnsi="Calibri" w:cs="Calibri"/>
                <w:color w:val="000000"/>
                <w:sz w:val="22"/>
                <w:szCs w:val="22"/>
              </w:rPr>
              <w:t>Bảng quy định các bảng mà user có thể truy cập trong chức năng insight dashboard</w:t>
            </w:r>
          </w:p>
        </w:tc>
      </w:tr>
      <w:tr w:rsidR="004F4F88" w:rsidRPr="002209E2" w14:paraId="2FD03C0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4D65AF3" w14:textId="77777777" w:rsidR="004F4F88" w:rsidRPr="00370699" w:rsidRDefault="004F4F88" w:rsidP="004F4F88">
            <w:r w:rsidRPr="00370699">
              <w:t>95</w:t>
            </w:r>
          </w:p>
        </w:tc>
        <w:tc>
          <w:tcPr>
            <w:tcW w:w="4794" w:type="dxa"/>
          </w:tcPr>
          <w:p w14:paraId="3E6BFD3C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kpi_log_fail</w:t>
            </w:r>
          </w:p>
        </w:tc>
        <w:tc>
          <w:tcPr>
            <w:tcW w:w="3248" w:type="dxa"/>
          </w:tcPr>
          <w:p w14:paraId="4FDEC249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kpi fail của hệ thống</w:t>
            </w:r>
          </w:p>
        </w:tc>
      </w:tr>
      <w:tr w:rsidR="004F4F88" w:rsidRPr="002209E2" w14:paraId="6E9FBFD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29C3D72" w14:textId="77777777" w:rsidR="004F4F88" w:rsidRPr="00370699" w:rsidRDefault="004F4F88" w:rsidP="004F4F88">
            <w:r w:rsidRPr="00370699">
              <w:t>96</w:t>
            </w:r>
          </w:p>
        </w:tc>
        <w:tc>
          <w:tcPr>
            <w:tcW w:w="4794" w:type="dxa"/>
          </w:tcPr>
          <w:p w14:paraId="1EEE3B3F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mapping_field_table</w:t>
            </w:r>
          </w:p>
        </w:tc>
        <w:tc>
          <w:tcPr>
            <w:tcW w:w="3248" w:type="dxa"/>
          </w:tcPr>
          <w:p w14:paraId="3463AAE4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mapping giữa fiel và table</w:t>
            </w:r>
          </w:p>
        </w:tc>
      </w:tr>
      <w:tr w:rsidR="004F4F88" w:rsidRPr="002209E2" w14:paraId="7FAE341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18FCB91" w14:textId="77777777" w:rsidR="004F4F88" w:rsidRPr="00370699" w:rsidRDefault="004F4F88" w:rsidP="004F4F88">
            <w:r w:rsidRPr="00370699">
              <w:t>97</w:t>
            </w:r>
          </w:p>
        </w:tc>
        <w:tc>
          <w:tcPr>
            <w:tcW w:w="4794" w:type="dxa"/>
          </w:tcPr>
          <w:p w14:paraId="0481242A" w14:textId="77777777" w:rsidR="004F4F88" w:rsidRPr="00D435A5" w:rsidRDefault="004F4F88" w:rsidP="004F4F88">
            <w:pPr>
              <w:ind w:left="0"/>
            </w:pPr>
            <w:r w:rsidRPr="00D435A5">
              <w:t>ccb_config_table</w:t>
            </w:r>
          </w:p>
        </w:tc>
        <w:tc>
          <w:tcPr>
            <w:tcW w:w="3248" w:type="dxa"/>
          </w:tcPr>
          <w:p w14:paraId="6955125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cấu hình bảng</w:t>
            </w:r>
          </w:p>
        </w:tc>
      </w:tr>
      <w:tr w:rsidR="004F4F88" w:rsidRPr="002209E2" w14:paraId="1744D10C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9120B35" w14:textId="77777777" w:rsidR="004F4F88" w:rsidRPr="00370699" w:rsidRDefault="004F4F88" w:rsidP="004F4F88">
            <w:r w:rsidRPr="00370699">
              <w:t>98</w:t>
            </w:r>
          </w:p>
        </w:tc>
        <w:tc>
          <w:tcPr>
            <w:tcW w:w="4794" w:type="dxa"/>
          </w:tcPr>
          <w:p w14:paraId="2444E5F8" w14:textId="77777777" w:rsidR="004F4F88" w:rsidRPr="00D435A5" w:rsidRDefault="004F4F88" w:rsidP="004F4F88">
            <w:pPr>
              <w:ind w:left="0"/>
            </w:pPr>
            <w:r w:rsidRPr="00D435A5">
              <w:t>ccai_process_vt_cdbr_khkd</w:t>
            </w:r>
          </w:p>
        </w:tc>
        <w:tc>
          <w:tcPr>
            <w:tcW w:w="3248" w:type="dxa"/>
          </w:tcPr>
          <w:p w14:paraId="02371C49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vt_cdbr_khkd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51CE7A7B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6147980" w14:textId="77777777" w:rsidR="004F4F88" w:rsidRPr="00370699" w:rsidRDefault="004F4F88" w:rsidP="004F4F88">
            <w:r w:rsidRPr="00370699">
              <w:t>99</w:t>
            </w:r>
          </w:p>
        </w:tc>
        <w:tc>
          <w:tcPr>
            <w:tcW w:w="4794" w:type="dxa"/>
          </w:tcPr>
          <w:p w14:paraId="1A860090" w14:textId="77777777" w:rsidR="004F4F88" w:rsidRPr="00D435A5" w:rsidRDefault="004F4F88" w:rsidP="004F4F88">
            <w:pPr>
              <w:ind w:left="0"/>
            </w:pPr>
            <w:r w:rsidRPr="00D435A5">
              <w:t>ccai_process_vt_ttcds_ccai_core</w:t>
            </w:r>
          </w:p>
        </w:tc>
        <w:tc>
          <w:tcPr>
            <w:tcW w:w="3248" w:type="dxa"/>
          </w:tcPr>
          <w:p w14:paraId="21D05EB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vt_ttcds_ccai_core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3F747C20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93D9F04" w14:textId="77777777" w:rsidR="004F4F88" w:rsidRPr="00370699" w:rsidRDefault="004F4F88" w:rsidP="004F4F88">
            <w:r w:rsidRPr="00370699">
              <w:t>100</w:t>
            </w:r>
          </w:p>
        </w:tc>
        <w:tc>
          <w:tcPr>
            <w:tcW w:w="4794" w:type="dxa"/>
          </w:tcPr>
          <w:p w14:paraId="4C0A5097" w14:textId="77777777" w:rsidR="004F4F88" w:rsidRPr="00D435A5" w:rsidRDefault="004F4F88" w:rsidP="004F4F88">
            <w:pPr>
              <w:ind w:left="0"/>
            </w:pPr>
            <w:r w:rsidRPr="00D435A5">
              <w:t>ccai_process_vt_khmkt_nv_mass</w:t>
            </w:r>
          </w:p>
        </w:tc>
        <w:tc>
          <w:tcPr>
            <w:tcW w:w="3248" w:type="dxa"/>
          </w:tcPr>
          <w:p w14:paraId="42C29FAD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vt_khmkt_nv_mass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30264199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2CAAE04" w14:textId="77777777" w:rsidR="004F4F88" w:rsidRPr="00370699" w:rsidRDefault="004F4F88" w:rsidP="004F4F88">
            <w:r w:rsidRPr="00370699">
              <w:t>101</w:t>
            </w:r>
          </w:p>
        </w:tc>
        <w:tc>
          <w:tcPr>
            <w:tcW w:w="4794" w:type="dxa"/>
          </w:tcPr>
          <w:p w14:paraId="6482B9D9" w14:textId="77777777" w:rsidR="004F4F88" w:rsidRPr="00D435A5" w:rsidRDefault="004F4F88" w:rsidP="004F4F88">
            <w:pPr>
              <w:ind w:left="0"/>
            </w:pPr>
            <w:r w:rsidRPr="00D435A5">
              <w:t>ccai_process_cn_gd_kbhtt_tinh</w:t>
            </w:r>
          </w:p>
        </w:tc>
        <w:tc>
          <w:tcPr>
            <w:tcW w:w="3248" w:type="dxa"/>
          </w:tcPr>
          <w:p w14:paraId="0620B757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cn_gd_kbhtt_tinh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1F0362B5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6AF5EE0" w14:textId="77777777" w:rsidR="004F4F88" w:rsidRPr="00370699" w:rsidRDefault="004F4F88" w:rsidP="004F4F88">
            <w:r w:rsidRPr="00370699">
              <w:t>102</w:t>
            </w:r>
          </w:p>
        </w:tc>
        <w:tc>
          <w:tcPr>
            <w:tcW w:w="4794" w:type="dxa"/>
          </w:tcPr>
          <w:p w14:paraId="50D79E7A" w14:textId="77777777" w:rsidR="004F4F88" w:rsidRPr="00D435A5" w:rsidRDefault="004F4F88" w:rsidP="004F4F88">
            <w:pPr>
              <w:ind w:left="0"/>
            </w:pPr>
            <w:r w:rsidRPr="00D435A5">
              <w:t>ccai_process_vtt_telconew_ccai</w:t>
            </w:r>
          </w:p>
        </w:tc>
        <w:tc>
          <w:tcPr>
            <w:tcW w:w="3248" w:type="dxa"/>
          </w:tcPr>
          <w:p w14:paraId="7AE785C2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vtt_telconew_ccai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1C61625D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FEE7DB6" w14:textId="77777777" w:rsidR="004F4F88" w:rsidRPr="00370699" w:rsidRDefault="004F4F88" w:rsidP="004F4F88">
            <w:r w:rsidRPr="00370699">
              <w:t>103</w:t>
            </w:r>
          </w:p>
        </w:tc>
        <w:tc>
          <w:tcPr>
            <w:tcW w:w="4794" w:type="dxa"/>
          </w:tcPr>
          <w:p w14:paraId="5B59A5A7" w14:textId="77777777" w:rsidR="004F4F88" w:rsidRPr="00D435A5" w:rsidRDefault="004F4F88" w:rsidP="004F4F88">
            <w:pPr>
              <w:ind w:left="0"/>
            </w:pPr>
            <w:r w:rsidRPr="00D435A5">
              <w:t>ccai_process_vt_vas_locdulieuccai</w:t>
            </w:r>
          </w:p>
        </w:tc>
        <w:tc>
          <w:tcPr>
            <w:tcW w:w="3248" w:type="dxa"/>
          </w:tcPr>
          <w:p w14:paraId="1934DF2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vt_vas_locdulieuccai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5E2CF354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F074E0B" w14:textId="77777777" w:rsidR="004F4F88" w:rsidRPr="00370699" w:rsidRDefault="004F4F88" w:rsidP="004F4F88">
            <w:r w:rsidRPr="00370699">
              <w:t>104</w:t>
            </w:r>
          </w:p>
        </w:tc>
        <w:tc>
          <w:tcPr>
            <w:tcW w:w="4794" w:type="dxa"/>
          </w:tcPr>
          <w:p w14:paraId="3649E80B" w14:textId="77777777" w:rsidR="004F4F88" w:rsidRPr="00D435A5" w:rsidRDefault="004F4F88" w:rsidP="004F4F88">
            <w:pPr>
              <w:ind w:left="0"/>
            </w:pPr>
            <w:r w:rsidRPr="00D435A5">
              <w:t>ccb_audience_config</w:t>
            </w:r>
          </w:p>
        </w:tc>
        <w:tc>
          <w:tcPr>
            <w:tcW w:w="3248" w:type="dxa"/>
          </w:tcPr>
          <w:p w14:paraId="4C57C4FD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cấu hình cho audience</w:t>
            </w:r>
          </w:p>
        </w:tc>
      </w:tr>
      <w:tr w:rsidR="004F4F88" w:rsidRPr="002209E2" w14:paraId="6BACEF6B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D7FBA0C" w14:textId="77777777" w:rsidR="004F4F88" w:rsidRPr="00370699" w:rsidRDefault="004F4F88" w:rsidP="004F4F88">
            <w:r w:rsidRPr="00370699">
              <w:t>105</w:t>
            </w:r>
          </w:p>
        </w:tc>
        <w:tc>
          <w:tcPr>
            <w:tcW w:w="4794" w:type="dxa"/>
          </w:tcPr>
          <w:p w14:paraId="28116B14" w14:textId="77777777" w:rsidR="004F4F88" w:rsidRPr="00D435A5" w:rsidRDefault="004F4F88" w:rsidP="004F4F88">
            <w:pPr>
              <w:ind w:left="0"/>
            </w:pPr>
            <w:r w:rsidRPr="00D435A5">
              <w:t>ccb_screen</w:t>
            </w:r>
          </w:p>
        </w:tc>
        <w:tc>
          <w:tcPr>
            <w:tcW w:w="3248" w:type="dxa"/>
          </w:tcPr>
          <w:p w14:paraId="3F45968A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cấu hình màn hình theo role</w:t>
            </w:r>
          </w:p>
        </w:tc>
      </w:tr>
      <w:tr w:rsidR="004F4F88" w:rsidRPr="002209E2" w14:paraId="5CC68DCE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469BA0E" w14:textId="77777777" w:rsidR="004F4F88" w:rsidRPr="00370699" w:rsidRDefault="004F4F88" w:rsidP="004F4F88">
            <w:r w:rsidRPr="00370699">
              <w:t>106</w:t>
            </w:r>
          </w:p>
        </w:tc>
        <w:tc>
          <w:tcPr>
            <w:tcW w:w="4794" w:type="dxa"/>
          </w:tcPr>
          <w:p w14:paraId="4713915D" w14:textId="77777777" w:rsidR="004F4F88" w:rsidRPr="00D435A5" w:rsidRDefault="004F4F88" w:rsidP="004F4F88">
            <w:pPr>
              <w:ind w:left="0"/>
            </w:pPr>
            <w:r w:rsidRPr="00D435A5">
              <w:t>check_table_campaign</w:t>
            </w:r>
          </w:p>
        </w:tc>
        <w:tc>
          <w:tcPr>
            <w:tcW w:w="3248" w:type="dxa"/>
          </w:tcPr>
          <w:p w14:paraId="54BC744D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cấu hình để kiểm tra dữ liệu bảng có hay không</w:t>
            </w:r>
          </w:p>
        </w:tc>
      </w:tr>
      <w:tr w:rsidR="004F4F88" w:rsidRPr="002209E2" w14:paraId="33512D08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83AFDE3" w14:textId="77777777" w:rsidR="004F4F88" w:rsidRPr="00370699" w:rsidRDefault="004F4F88" w:rsidP="004F4F88">
            <w:r w:rsidRPr="00370699">
              <w:t>107</w:t>
            </w:r>
          </w:p>
        </w:tc>
        <w:tc>
          <w:tcPr>
            <w:tcW w:w="4794" w:type="dxa"/>
          </w:tcPr>
          <w:p w14:paraId="1A2AD671" w14:textId="77777777" w:rsidR="004F4F88" w:rsidRPr="00D435A5" w:rsidRDefault="004F4F88" w:rsidP="004F4F88">
            <w:pPr>
              <w:ind w:left="0"/>
            </w:pPr>
            <w:r w:rsidRPr="00D435A5">
              <w:t>ccai_process_ccai_admin</w:t>
            </w:r>
          </w:p>
        </w:tc>
        <w:tc>
          <w:tcPr>
            <w:tcW w:w="3248" w:type="dxa"/>
          </w:tcPr>
          <w:p w14:paraId="787172E1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hệ thống </w:t>
            </w:r>
            <w:r w:rsidRPr="00D435A5">
              <w:t>vtt_telconew_ccai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5121CE44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C395928" w14:textId="77777777" w:rsidR="004F4F88" w:rsidRPr="00370699" w:rsidRDefault="004F4F88" w:rsidP="004F4F88">
            <w:r w:rsidRPr="00370699">
              <w:lastRenderedPageBreak/>
              <w:t>108</w:t>
            </w:r>
          </w:p>
        </w:tc>
        <w:tc>
          <w:tcPr>
            <w:tcW w:w="4794" w:type="dxa"/>
          </w:tcPr>
          <w:p w14:paraId="4F1E37C9" w14:textId="77777777" w:rsidR="004F4F88" w:rsidRPr="00D435A5" w:rsidRDefault="004F4F88" w:rsidP="004F4F88">
            <w:pPr>
              <w:ind w:left="0"/>
            </w:pPr>
            <w:r w:rsidRPr="00D435A5">
              <w:t>ccai_process_vt_dhbh_kbhtt</w:t>
            </w:r>
          </w:p>
        </w:tc>
        <w:tc>
          <w:tcPr>
            <w:tcW w:w="3248" w:type="dxa"/>
          </w:tcPr>
          <w:p w14:paraId="554EF53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dhbh_kbhtt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0541FBFF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8F2E2A5" w14:textId="77777777" w:rsidR="004F4F88" w:rsidRPr="00370699" w:rsidRDefault="004F4F88" w:rsidP="004F4F88">
            <w:r w:rsidRPr="00370699">
              <w:t>109</w:t>
            </w:r>
          </w:p>
        </w:tc>
        <w:tc>
          <w:tcPr>
            <w:tcW w:w="4794" w:type="dxa"/>
          </w:tcPr>
          <w:p w14:paraId="38ED828C" w14:textId="77777777" w:rsidR="004F4F88" w:rsidRPr="00D435A5" w:rsidRDefault="004F4F88" w:rsidP="004F4F88">
            <w:pPr>
              <w:ind w:left="0"/>
            </w:pPr>
            <w:r w:rsidRPr="00D435A5">
              <w:t>ccai_process_ccai_system_internal_tp</w:t>
            </w:r>
          </w:p>
        </w:tc>
        <w:tc>
          <w:tcPr>
            <w:tcW w:w="3248" w:type="dxa"/>
          </w:tcPr>
          <w:p w14:paraId="0AB60DF4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system_internal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175E67A8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F6D1B82" w14:textId="77777777" w:rsidR="004F4F88" w:rsidRPr="00370699" w:rsidRDefault="004F4F88" w:rsidP="004F4F88">
            <w:r w:rsidRPr="00370699">
              <w:t>110</w:t>
            </w:r>
          </w:p>
        </w:tc>
        <w:tc>
          <w:tcPr>
            <w:tcW w:w="4794" w:type="dxa"/>
          </w:tcPr>
          <w:p w14:paraId="27C53B12" w14:textId="77777777" w:rsidR="004F4F88" w:rsidRPr="00D435A5" w:rsidRDefault="004F4F88" w:rsidP="004F4F88">
            <w:pPr>
              <w:ind w:left="0"/>
            </w:pPr>
            <w:r w:rsidRPr="00D435A5">
              <w:t>ccai_process_data_table</w:t>
            </w:r>
          </w:p>
        </w:tc>
        <w:tc>
          <w:tcPr>
            <w:tcW w:w="3248" w:type="dxa"/>
          </w:tcPr>
          <w:p w14:paraId="5477EA2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 liệu kiểm tra bảng</w:t>
            </w:r>
          </w:p>
        </w:tc>
      </w:tr>
      <w:tr w:rsidR="004F4F88" w:rsidRPr="002209E2" w14:paraId="1E18CD67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BBB662F" w14:textId="77777777" w:rsidR="004F4F88" w:rsidRPr="00370699" w:rsidRDefault="004F4F88" w:rsidP="004F4F88">
            <w:r w:rsidRPr="00370699">
              <w:t>111</w:t>
            </w:r>
          </w:p>
        </w:tc>
        <w:tc>
          <w:tcPr>
            <w:tcW w:w="4794" w:type="dxa"/>
          </w:tcPr>
          <w:p w14:paraId="7F4BDDDB" w14:textId="77777777" w:rsidR="004F4F88" w:rsidRPr="00D435A5" w:rsidRDefault="004F4F88" w:rsidP="004F4F88">
            <w:pPr>
              <w:ind w:left="0"/>
            </w:pPr>
            <w:r w:rsidRPr="00D435A5">
              <w:t>ccai_process_vt_dvth_ccai</w:t>
            </w:r>
          </w:p>
        </w:tc>
        <w:tc>
          <w:tcPr>
            <w:tcW w:w="3248" w:type="dxa"/>
          </w:tcPr>
          <w:p w14:paraId="1C8B110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vt_dvth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6807CD10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88CA111" w14:textId="77777777" w:rsidR="004F4F88" w:rsidRPr="00370699" w:rsidRDefault="004F4F88" w:rsidP="004F4F88">
            <w:r w:rsidRPr="00370699">
              <w:t>112</w:t>
            </w:r>
          </w:p>
        </w:tc>
        <w:tc>
          <w:tcPr>
            <w:tcW w:w="4794" w:type="dxa"/>
          </w:tcPr>
          <w:p w14:paraId="060BC8F2" w14:textId="77777777" w:rsidR="004F4F88" w:rsidRPr="00D435A5" w:rsidRDefault="004F4F88" w:rsidP="004F4F88">
            <w:pPr>
              <w:ind w:left="0"/>
            </w:pPr>
            <w:r w:rsidRPr="00D435A5">
              <w:t>ccai_process_vt_ttkhmkt_bccs2</w:t>
            </w:r>
          </w:p>
        </w:tc>
        <w:tc>
          <w:tcPr>
            <w:tcW w:w="3248" w:type="dxa"/>
          </w:tcPr>
          <w:p w14:paraId="0D288F22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vt_ttkhmkt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3C4E3DE3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E52C41E" w14:textId="77777777" w:rsidR="004F4F88" w:rsidRPr="00370699" w:rsidRDefault="004F4F88" w:rsidP="004F4F88">
            <w:r w:rsidRPr="00370699">
              <w:t>113</w:t>
            </w:r>
          </w:p>
        </w:tc>
        <w:tc>
          <w:tcPr>
            <w:tcW w:w="4794" w:type="dxa"/>
          </w:tcPr>
          <w:p w14:paraId="183A7C8E" w14:textId="77777777" w:rsidR="004F4F88" w:rsidRPr="00D435A5" w:rsidRDefault="004F4F88" w:rsidP="004F4F88">
            <w:pPr>
              <w:ind w:left="0"/>
            </w:pPr>
            <w:r w:rsidRPr="00D435A5">
              <w:t>ccai_process_vt_cskh_cscskh_ccai_core</w:t>
            </w:r>
          </w:p>
        </w:tc>
        <w:tc>
          <w:tcPr>
            <w:tcW w:w="3248" w:type="dxa"/>
          </w:tcPr>
          <w:p w14:paraId="16C91C4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vt_cskh_cscskh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7C933556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0A8F77F" w14:textId="77777777" w:rsidR="004F4F88" w:rsidRPr="00370699" w:rsidRDefault="004F4F88" w:rsidP="004F4F88">
            <w:r w:rsidRPr="00370699">
              <w:t>114</w:t>
            </w:r>
          </w:p>
        </w:tc>
        <w:tc>
          <w:tcPr>
            <w:tcW w:w="4794" w:type="dxa"/>
          </w:tcPr>
          <w:p w14:paraId="0D2B884D" w14:textId="77777777" w:rsidR="004F4F88" w:rsidRPr="00D435A5" w:rsidRDefault="004F4F88" w:rsidP="004F4F88">
            <w:pPr>
              <w:ind w:left="0"/>
            </w:pPr>
            <w:r w:rsidRPr="00D435A5">
              <w:t>ccai_process_vt_gd_kchtt_vung</w:t>
            </w:r>
          </w:p>
        </w:tc>
        <w:tc>
          <w:tcPr>
            <w:tcW w:w="3248" w:type="dxa"/>
          </w:tcPr>
          <w:p w14:paraId="5A18982F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vt_cskh_cscskh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78235207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6722485" w14:textId="77777777" w:rsidR="004F4F88" w:rsidRPr="00370699" w:rsidRDefault="004F4F88" w:rsidP="004F4F88">
            <w:r w:rsidRPr="00370699">
              <w:t>115</w:t>
            </w:r>
          </w:p>
        </w:tc>
        <w:tc>
          <w:tcPr>
            <w:tcW w:w="4794" w:type="dxa"/>
          </w:tcPr>
          <w:p w14:paraId="53EFDAF5" w14:textId="77777777" w:rsidR="004F4F88" w:rsidRPr="00D435A5" w:rsidRDefault="004F4F88" w:rsidP="004F4F88">
            <w:pPr>
              <w:ind w:left="0"/>
            </w:pPr>
            <w:r w:rsidRPr="00D435A5">
              <w:t>ccai_process_vtt_qldt_ccai</w:t>
            </w:r>
          </w:p>
        </w:tc>
        <w:tc>
          <w:tcPr>
            <w:tcW w:w="3248" w:type="dxa"/>
          </w:tcPr>
          <w:p w14:paraId="33AFBE4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vt_cskh_cscskh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509EE58D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E0EC522" w14:textId="77777777" w:rsidR="004F4F88" w:rsidRPr="00370699" w:rsidRDefault="004F4F88" w:rsidP="004F4F88">
            <w:r w:rsidRPr="00370699">
              <w:t>116</w:t>
            </w:r>
          </w:p>
        </w:tc>
        <w:tc>
          <w:tcPr>
            <w:tcW w:w="4794" w:type="dxa"/>
          </w:tcPr>
          <w:p w14:paraId="17ADAD74" w14:textId="77777777" w:rsidR="004F4F88" w:rsidRPr="00D435A5" w:rsidRDefault="004F4F88" w:rsidP="004F4F88">
            <w:pPr>
              <w:ind w:left="0"/>
            </w:pPr>
            <w:r w:rsidRPr="00D435A5">
              <w:t>ccb_media_channel</w:t>
            </w:r>
          </w:p>
        </w:tc>
        <w:tc>
          <w:tcPr>
            <w:tcW w:w="3248" w:type="dxa"/>
          </w:tcPr>
          <w:p w14:paraId="7CE3F79B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danh sách chanel</w:t>
            </w:r>
          </w:p>
        </w:tc>
      </w:tr>
      <w:tr w:rsidR="004F4F88" w:rsidRPr="002209E2" w14:paraId="238DA246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AD92FF4" w14:textId="77777777" w:rsidR="004F4F88" w:rsidRPr="00370699" w:rsidRDefault="004F4F88" w:rsidP="004F4F88">
            <w:r w:rsidRPr="00370699">
              <w:t>117</w:t>
            </w:r>
          </w:p>
        </w:tc>
        <w:tc>
          <w:tcPr>
            <w:tcW w:w="4794" w:type="dxa"/>
          </w:tcPr>
          <w:p w14:paraId="7911ACC2" w14:textId="77777777" w:rsidR="004F4F88" w:rsidRPr="00D435A5" w:rsidRDefault="004F4F88" w:rsidP="004F4F88">
            <w:pPr>
              <w:ind w:left="0"/>
            </w:pPr>
            <w:r w:rsidRPr="00D435A5">
              <w:t>ccai_process_cn_cdbr_kbhtt_tinh</w:t>
            </w:r>
          </w:p>
        </w:tc>
        <w:tc>
          <w:tcPr>
            <w:tcW w:w="3248" w:type="dxa"/>
          </w:tcPr>
          <w:p w14:paraId="361D77E7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cdbr_kbhtt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60F637E6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B972A9B" w14:textId="77777777" w:rsidR="004F4F88" w:rsidRPr="00370699" w:rsidRDefault="004F4F88" w:rsidP="004F4F88">
            <w:r w:rsidRPr="00370699">
              <w:t>118</w:t>
            </w:r>
          </w:p>
        </w:tc>
        <w:tc>
          <w:tcPr>
            <w:tcW w:w="4794" w:type="dxa"/>
          </w:tcPr>
          <w:p w14:paraId="414A2140" w14:textId="77777777" w:rsidR="004F4F88" w:rsidRPr="00D435A5" w:rsidRDefault="004F4F88" w:rsidP="004F4F88">
            <w:pPr>
              <w:ind w:left="0"/>
            </w:pPr>
            <w:r w:rsidRPr="00D435A5">
              <w:t>ccai_process_ccai_dasboard_daily</w:t>
            </w:r>
          </w:p>
        </w:tc>
        <w:tc>
          <w:tcPr>
            <w:tcW w:w="3248" w:type="dxa"/>
          </w:tcPr>
          <w:p w14:paraId="53EA5CC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ccai_dasboard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0C9864EA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0CB6B30" w14:textId="77777777" w:rsidR="004F4F88" w:rsidRPr="00370699" w:rsidRDefault="004F4F88" w:rsidP="004F4F88">
            <w:r w:rsidRPr="00370699">
              <w:t>119</w:t>
            </w:r>
          </w:p>
        </w:tc>
        <w:tc>
          <w:tcPr>
            <w:tcW w:w="4794" w:type="dxa"/>
          </w:tcPr>
          <w:p w14:paraId="76DBFB35" w14:textId="77777777" w:rsidR="004F4F88" w:rsidRPr="00D435A5" w:rsidRDefault="004F4F88" w:rsidP="004F4F88">
            <w:pPr>
              <w:ind w:left="0"/>
            </w:pPr>
            <w:r w:rsidRPr="00D435A5">
              <w:t>cca_user_platforms</w:t>
            </w:r>
          </w:p>
        </w:tc>
        <w:tc>
          <w:tcPr>
            <w:tcW w:w="3248" w:type="dxa"/>
          </w:tcPr>
          <w:p w14:paraId="70411A3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danh sách platforms</w:t>
            </w:r>
          </w:p>
        </w:tc>
      </w:tr>
      <w:tr w:rsidR="004F4F88" w:rsidRPr="002209E2" w14:paraId="6C278C49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D6414E3" w14:textId="77777777" w:rsidR="004F4F88" w:rsidRPr="00370699" w:rsidRDefault="004F4F88" w:rsidP="004F4F88">
            <w:r w:rsidRPr="00370699">
              <w:t>120</w:t>
            </w:r>
          </w:p>
        </w:tc>
        <w:tc>
          <w:tcPr>
            <w:tcW w:w="4794" w:type="dxa"/>
          </w:tcPr>
          <w:p w14:paraId="138224EE" w14:textId="77777777" w:rsidR="004F4F88" w:rsidRPr="00D435A5" w:rsidRDefault="004F4F88" w:rsidP="004F4F88">
            <w:pPr>
              <w:ind w:left="0"/>
            </w:pPr>
            <w:r w:rsidRPr="00D435A5">
              <w:t>ccai_audience_log_process</w:t>
            </w:r>
          </w:p>
        </w:tc>
        <w:tc>
          <w:tcPr>
            <w:tcW w:w="3248" w:type="dxa"/>
          </w:tcPr>
          <w:p w14:paraId="02CF777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thực thi của audince</w:t>
            </w:r>
          </w:p>
        </w:tc>
      </w:tr>
      <w:tr w:rsidR="004F4F88" w:rsidRPr="002209E2" w14:paraId="5C3503B3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43DCE39" w14:textId="77777777" w:rsidR="004F4F88" w:rsidRPr="00370699" w:rsidRDefault="004F4F88" w:rsidP="004F4F88">
            <w:r w:rsidRPr="00370699">
              <w:t>121</w:t>
            </w:r>
          </w:p>
        </w:tc>
        <w:tc>
          <w:tcPr>
            <w:tcW w:w="4794" w:type="dxa"/>
          </w:tcPr>
          <w:p w14:paraId="121D3B4C" w14:textId="77777777" w:rsidR="004F4F88" w:rsidRPr="00D435A5" w:rsidRDefault="004F4F88" w:rsidP="004F4F88">
            <w:pPr>
              <w:ind w:left="0"/>
            </w:pPr>
            <w:r w:rsidRPr="00D435A5">
              <w:t>ccb_platform_channel</w:t>
            </w:r>
          </w:p>
        </w:tc>
        <w:tc>
          <w:tcPr>
            <w:tcW w:w="3248" w:type="dxa"/>
          </w:tcPr>
          <w:p w14:paraId="06789D3E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quan hệ giữa platform và channel</w:t>
            </w:r>
          </w:p>
        </w:tc>
      </w:tr>
      <w:tr w:rsidR="004F4F88" w:rsidRPr="002209E2" w14:paraId="79CDE154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8DBE25C" w14:textId="77777777" w:rsidR="004F4F88" w:rsidRPr="00370699" w:rsidRDefault="004F4F88" w:rsidP="004F4F88">
            <w:r w:rsidRPr="00370699">
              <w:t>122</w:t>
            </w:r>
          </w:p>
        </w:tc>
        <w:tc>
          <w:tcPr>
            <w:tcW w:w="4794" w:type="dxa"/>
          </w:tcPr>
          <w:p w14:paraId="2687D8B0" w14:textId="77777777" w:rsidR="004F4F88" w:rsidRPr="00D435A5" w:rsidRDefault="004F4F88" w:rsidP="004F4F88">
            <w:pPr>
              <w:ind w:left="0"/>
            </w:pPr>
            <w:r w:rsidRPr="00D435A5">
              <w:t>data_source</w:t>
            </w:r>
          </w:p>
        </w:tc>
        <w:tc>
          <w:tcPr>
            <w:tcW w:w="3248" w:type="dxa"/>
          </w:tcPr>
          <w:p w14:paraId="449095C1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data source</w:t>
            </w:r>
          </w:p>
        </w:tc>
      </w:tr>
      <w:tr w:rsidR="004F4F88" w:rsidRPr="002209E2" w14:paraId="1F01591F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A4A5A02" w14:textId="77777777" w:rsidR="004F4F88" w:rsidRPr="00370699" w:rsidRDefault="004F4F88" w:rsidP="004F4F88">
            <w:r w:rsidRPr="00370699">
              <w:t>123</w:t>
            </w:r>
          </w:p>
        </w:tc>
        <w:tc>
          <w:tcPr>
            <w:tcW w:w="4794" w:type="dxa"/>
          </w:tcPr>
          <w:p w14:paraId="416C00BA" w14:textId="77777777" w:rsidR="004F4F88" w:rsidRPr="00D435A5" w:rsidRDefault="004F4F88" w:rsidP="004F4F88">
            <w:pPr>
              <w:ind w:left="0"/>
            </w:pPr>
            <w:r w:rsidRPr="00D435A5">
              <w:t>ccai_process_vt_dh_tls</w:t>
            </w:r>
          </w:p>
        </w:tc>
        <w:tc>
          <w:tcPr>
            <w:tcW w:w="3248" w:type="dxa"/>
          </w:tcPr>
          <w:p w14:paraId="6764BF07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vt_dh_tls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72185131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1C4AB1E" w14:textId="77777777" w:rsidR="004F4F88" w:rsidRPr="00370699" w:rsidRDefault="004F4F88" w:rsidP="004F4F88">
            <w:r w:rsidRPr="00370699">
              <w:t>124</w:t>
            </w:r>
          </w:p>
        </w:tc>
        <w:tc>
          <w:tcPr>
            <w:tcW w:w="4794" w:type="dxa"/>
          </w:tcPr>
          <w:p w14:paraId="40E561DC" w14:textId="77777777" w:rsidR="004F4F88" w:rsidRPr="00D435A5" w:rsidRDefault="004F4F88" w:rsidP="004F4F88">
            <w:pPr>
              <w:ind w:left="0"/>
            </w:pPr>
            <w:r w:rsidRPr="00D435A5">
              <w:t>ccai_process_vtp_cn_nvqlcnkd_bhtt_tinh</w:t>
            </w:r>
          </w:p>
        </w:tc>
        <w:tc>
          <w:tcPr>
            <w:tcW w:w="3248" w:type="dxa"/>
          </w:tcPr>
          <w:p w14:paraId="3AE80519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nvqlcnkd_bhtt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610B1CC0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9EFBF16" w14:textId="77777777" w:rsidR="004F4F88" w:rsidRPr="00370699" w:rsidRDefault="004F4F88" w:rsidP="004F4F88">
            <w:r w:rsidRPr="00370699">
              <w:lastRenderedPageBreak/>
              <w:t>125</w:t>
            </w:r>
          </w:p>
        </w:tc>
        <w:tc>
          <w:tcPr>
            <w:tcW w:w="4794" w:type="dxa"/>
          </w:tcPr>
          <w:p w14:paraId="6D827340" w14:textId="77777777" w:rsidR="004F4F88" w:rsidRPr="00D435A5" w:rsidRDefault="004F4F88" w:rsidP="004F4F88">
            <w:pPr>
              <w:ind w:left="0"/>
            </w:pPr>
            <w:r w:rsidRPr="00D435A5">
              <w:t>transform_data_job</w:t>
            </w:r>
          </w:p>
        </w:tc>
        <w:tc>
          <w:tcPr>
            <w:tcW w:w="3248" w:type="dxa"/>
          </w:tcPr>
          <w:p w14:paraId="408C4A4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metada cho job transform</w:t>
            </w:r>
          </w:p>
        </w:tc>
      </w:tr>
      <w:tr w:rsidR="004F4F88" w:rsidRPr="002209E2" w14:paraId="55520E61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25AD51C" w14:textId="77777777" w:rsidR="004F4F88" w:rsidRPr="00370699" w:rsidRDefault="004F4F88" w:rsidP="004F4F88">
            <w:r w:rsidRPr="00370699">
              <w:t>126</w:t>
            </w:r>
          </w:p>
        </w:tc>
        <w:tc>
          <w:tcPr>
            <w:tcW w:w="4794" w:type="dxa"/>
          </w:tcPr>
          <w:p w14:paraId="71AE411A" w14:textId="77777777" w:rsidR="004F4F88" w:rsidRPr="00D435A5" w:rsidRDefault="004F4F88" w:rsidP="004F4F88">
            <w:pPr>
              <w:ind w:left="0"/>
            </w:pPr>
            <w:r w:rsidRPr="00D435A5">
              <w:t>event_default</w:t>
            </w:r>
          </w:p>
        </w:tc>
        <w:tc>
          <w:tcPr>
            <w:tcW w:w="3248" w:type="dxa"/>
          </w:tcPr>
          <w:p w14:paraId="4504698D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cho luồng evet-tecking</w:t>
            </w:r>
          </w:p>
        </w:tc>
      </w:tr>
      <w:tr w:rsidR="004F4F88" w:rsidRPr="002209E2" w14:paraId="410060AD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7FE7601" w14:textId="77777777" w:rsidR="004F4F88" w:rsidRPr="00370699" w:rsidRDefault="004F4F88" w:rsidP="004F4F88">
            <w:r w:rsidRPr="00370699">
              <w:t>127</w:t>
            </w:r>
          </w:p>
        </w:tc>
        <w:tc>
          <w:tcPr>
            <w:tcW w:w="4794" w:type="dxa"/>
          </w:tcPr>
          <w:p w14:paraId="0801EB3E" w14:textId="77777777" w:rsidR="004F4F88" w:rsidRPr="00D435A5" w:rsidRDefault="004F4F88" w:rsidP="004F4F88">
            <w:pPr>
              <w:ind w:left="0"/>
            </w:pPr>
            <w:r w:rsidRPr="00D435A5">
              <w:t>transform_data_job_backup</w:t>
            </w:r>
          </w:p>
        </w:tc>
        <w:tc>
          <w:tcPr>
            <w:tcW w:w="3248" w:type="dxa"/>
          </w:tcPr>
          <w:p w14:paraId="4CAA6C0F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metada cho job backup</w:t>
            </w:r>
          </w:p>
        </w:tc>
      </w:tr>
      <w:tr w:rsidR="004F4F88" w:rsidRPr="002209E2" w14:paraId="01AA9634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689B5E6" w14:textId="77777777" w:rsidR="004F4F88" w:rsidRDefault="004F4F88" w:rsidP="004F4F88">
            <w:r w:rsidRPr="00370699">
              <w:t>128</w:t>
            </w:r>
          </w:p>
        </w:tc>
        <w:tc>
          <w:tcPr>
            <w:tcW w:w="4794" w:type="dxa"/>
          </w:tcPr>
          <w:p w14:paraId="2C14055C" w14:textId="77777777" w:rsidR="004F4F88" w:rsidRDefault="004F4F88" w:rsidP="004F4F88">
            <w:pPr>
              <w:ind w:left="0"/>
            </w:pPr>
            <w:r w:rsidRPr="00D435A5">
              <w:t>ccai_process_ccai_system_external</w:t>
            </w:r>
          </w:p>
        </w:tc>
        <w:tc>
          <w:tcPr>
            <w:tcW w:w="3248" w:type="dxa"/>
          </w:tcPr>
          <w:p w14:paraId="171E54DE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custom cho các hệ thống ngoài</w:t>
            </w:r>
          </w:p>
        </w:tc>
      </w:tr>
    </w:tbl>
    <w:p w14:paraId="0850FC4C" w14:textId="77777777" w:rsidR="00375C76" w:rsidRPr="002209E2" w:rsidRDefault="00375C76">
      <w:pPr>
        <w:rPr>
          <w:rFonts w:ascii="Times New Roman" w:hAnsi="Times New Roman"/>
          <w:sz w:val="24"/>
          <w:szCs w:val="24"/>
        </w:rPr>
      </w:pPr>
    </w:p>
    <w:p w14:paraId="25EB93F4" w14:textId="77777777" w:rsidR="00993334" w:rsidRDefault="00993334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20" w:name="_Toc241027524"/>
      <w:bookmarkStart w:id="21" w:name="_Toc170222074"/>
      <w:bookmarkStart w:id="22" w:name="_GoBack"/>
      <w:bookmarkEnd w:id="2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user_table</w:t>
      </w:r>
      <w:bookmarkEnd w:id="21"/>
    </w:p>
    <w:p w14:paraId="5997C5C8" w14:textId="77777777" w:rsidR="00904927" w:rsidRPr="00904927" w:rsidRDefault="00904927" w:rsidP="00904927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Bảng quy định các bảng mà user có thể truy cập trong chức năng insight dashboard</w:t>
      </w:r>
    </w:p>
    <w:p w14:paraId="2E8B658F" w14:textId="77777777" w:rsidR="00904927" w:rsidRPr="00904927" w:rsidRDefault="00904927" w:rsidP="00904927">
      <w:pPr>
        <w:ind w:left="0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993334" w:rsidRPr="002209E2" w14:paraId="04E21308" w14:textId="77777777" w:rsidTr="00856EB4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4C3DD4A" w14:textId="77777777" w:rsidR="00993334" w:rsidRPr="002209E2" w:rsidRDefault="00993334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90D3E84" w14:textId="77777777" w:rsidR="00993334" w:rsidRPr="002209E2" w:rsidRDefault="00993334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6C24379A" w14:textId="77777777" w:rsidR="00993334" w:rsidRPr="002209E2" w:rsidRDefault="00993334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4475ED21" w14:textId="77777777" w:rsidR="00993334" w:rsidRPr="002209E2" w:rsidRDefault="00993334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B16F143" w14:textId="77777777" w:rsidR="00993334" w:rsidRPr="002209E2" w:rsidRDefault="00993334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A329538" w14:textId="77777777" w:rsidR="00993334" w:rsidRPr="002209E2" w:rsidRDefault="00993334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193652D" w14:textId="77777777" w:rsidR="00993334" w:rsidRPr="002209E2" w:rsidRDefault="00993334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E9D5566" w14:textId="77777777" w:rsidR="00993334" w:rsidRPr="002209E2" w:rsidRDefault="00993334" w:rsidP="000102D5">
            <w:pPr>
              <w:pStyle w:val="NormalTableHeader"/>
            </w:pPr>
            <w:r w:rsidRPr="002209E2">
              <w:t>Mô tả</w:t>
            </w:r>
          </w:p>
        </w:tc>
      </w:tr>
      <w:tr w:rsidR="00993334" w:rsidRPr="002209E2" w14:paraId="654B8E96" w14:textId="77777777" w:rsidTr="00856EB4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00DFBD" w14:textId="77777777" w:rsidR="00993334" w:rsidRPr="002209E2" w:rsidRDefault="00993334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579" w:type="dxa"/>
          </w:tcPr>
          <w:p w14:paraId="6C943A96" w14:textId="77777777" w:rsidR="00993334" w:rsidRPr="002209E2" w:rsidRDefault="007B6802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800" w:type="dxa"/>
          </w:tcPr>
          <w:p w14:paraId="0D98801C" w14:textId="77777777" w:rsidR="00993334" w:rsidRPr="002209E2" w:rsidRDefault="00DF74CA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990" w:type="dxa"/>
          </w:tcPr>
          <w:p w14:paraId="2E777024" w14:textId="77777777" w:rsidR="00993334" w:rsidRPr="002209E2" w:rsidRDefault="008A5CC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3715D0DF" w14:textId="77777777" w:rsidR="00993334" w:rsidRPr="002209E2" w:rsidRDefault="0014536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5AFAD2E7" w14:textId="77777777" w:rsidR="00993334" w:rsidRPr="002209E2" w:rsidRDefault="002209E2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A82EDD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1080" w:type="dxa"/>
          </w:tcPr>
          <w:p w14:paraId="6379C43A" w14:textId="77777777" w:rsidR="00993334" w:rsidRPr="002209E2" w:rsidRDefault="0099333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169DCE1" w14:textId="77777777" w:rsidR="00993334" w:rsidRPr="002209E2" w:rsidRDefault="00145364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  <w:tr w:rsidR="00993334" w:rsidRPr="002209E2" w14:paraId="19CBB92D" w14:textId="77777777" w:rsidTr="00856EB4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A9EB15" w14:textId="77777777" w:rsidR="00993334" w:rsidRPr="002209E2" w:rsidRDefault="00993334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579" w:type="dxa"/>
          </w:tcPr>
          <w:p w14:paraId="77AC4F41" w14:textId="77777777" w:rsidR="00993334" w:rsidRPr="002209E2" w:rsidRDefault="00993334" w:rsidP="002209E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table_id</w:t>
            </w:r>
          </w:p>
        </w:tc>
        <w:tc>
          <w:tcPr>
            <w:tcW w:w="1800" w:type="dxa"/>
          </w:tcPr>
          <w:p w14:paraId="28696D85" w14:textId="77777777" w:rsidR="00EE221C" w:rsidRPr="002209E2" w:rsidRDefault="00EE221C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990" w:type="dxa"/>
          </w:tcPr>
          <w:p w14:paraId="6F9B595C" w14:textId="77777777" w:rsidR="00993334" w:rsidRPr="002209E2" w:rsidRDefault="008A5CC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35C01AA7" w14:textId="77777777" w:rsidR="00993334" w:rsidRPr="002209E2" w:rsidRDefault="0014536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25CB58CE" w14:textId="77777777" w:rsidR="00993334" w:rsidRPr="002209E2" w:rsidRDefault="002209E2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A82EDD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1080" w:type="dxa"/>
          </w:tcPr>
          <w:p w14:paraId="051A8C0A" w14:textId="77777777" w:rsidR="00993334" w:rsidRPr="002209E2" w:rsidRDefault="0099333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67B0DC2" w14:textId="77777777" w:rsidR="00993334" w:rsidRPr="002209E2" w:rsidRDefault="00145364" w:rsidP="0014536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trong bảng ccb_table</w:t>
            </w:r>
          </w:p>
        </w:tc>
      </w:tr>
    </w:tbl>
    <w:p w14:paraId="378BA3D4" w14:textId="77777777" w:rsidR="00DE5A01" w:rsidRDefault="00DE5A01" w:rsidP="00DE5A01">
      <w:pPr>
        <w:pStyle w:val="Heading3"/>
      </w:pPr>
      <w:bookmarkStart w:id="23" w:name="_Toc170222075"/>
      <w:r w:rsidRPr="002209E2">
        <w:t>Constraint</w:t>
      </w:r>
      <w:bookmarkEnd w:id="23"/>
    </w:p>
    <w:p w14:paraId="0318C380" w14:textId="77777777" w:rsidR="001E6B0B" w:rsidRPr="001E6B0B" w:rsidRDefault="001E6B0B" w:rsidP="001E6B0B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6F71230A" w14:textId="77777777" w:rsidTr="00EB25C2">
        <w:trPr>
          <w:jc w:val="center"/>
        </w:trPr>
        <w:tc>
          <w:tcPr>
            <w:tcW w:w="1800" w:type="dxa"/>
            <w:shd w:val="clear" w:color="auto" w:fill="FDE9D5"/>
          </w:tcPr>
          <w:p w14:paraId="6810C3EA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638CD9C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C34D634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20A5E63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2D3B91B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461AA767" w14:textId="77777777" w:rsidTr="00EB25C2">
        <w:trPr>
          <w:jc w:val="center"/>
        </w:trPr>
        <w:tc>
          <w:tcPr>
            <w:tcW w:w="1800" w:type="dxa"/>
            <w:shd w:val="clear" w:color="auto" w:fill="auto"/>
          </w:tcPr>
          <w:p w14:paraId="625A2C7E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3869D356" w14:textId="77777777" w:rsidR="00EB25C2" w:rsidRPr="002209E2" w:rsidRDefault="00EB25C2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4EDD63DB" w14:textId="77777777" w:rsidR="00EB25C2" w:rsidRDefault="00904927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E4CABB1" w14:textId="77777777" w:rsidR="00EB25C2" w:rsidRDefault="00EB25C2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7E6364B0" w14:textId="77777777" w:rsidR="00EB25C2" w:rsidRDefault="00904927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EB25C2" w14:paraId="7867D22B" w14:textId="77777777" w:rsidTr="00EB25C2">
        <w:trPr>
          <w:jc w:val="center"/>
        </w:trPr>
        <w:tc>
          <w:tcPr>
            <w:tcW w:w="1800" w:type="dxa"/>
            <w:shd w:val="clear" w:color="auto" w:fill="auto"/>
          </w:tcPr>
          <w:p w14:paraId="0794F0D0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77E71F98" w14:textId="77777777" w:rsidR="00EB25C2" w:rsidRPr="002209E2" w:rsidRDefault="00EB25C2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table_id</w:t>
            </w:r>
          </w:p>
        </w:tc>
        <w:tc>
          <w:tcPr>
            <w:tcW w:w="1350" w:type="dxa"/>
          </w:tcPr>
          <w:p w14:paraId="78B407B8" w14:textId="77777777" w:rsidR="00EB25C2" w:rsidRDefault="00904927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2D9927A3" w14:textId="77777777" w:rsidR="00EB25C2" w:rsidRDefault="00EB25C2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ccb_table</w:t>
            </w:r>
          </w:p>
        </w:tc>
        <w:tc>
          <w:tcPr>
            <w:tcW w:w="2164" w:type="dxa"/>
          </w:tcPr>
          <w:p w14:paraId="6792738D" w14:textId="77777777" w:rsidR="00EB25C2" w:rsidRDefault="00904927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41F6B5AE" w14:textId="77777777" w:rsidR="001E6B0B" w:rsidRPr="002209E2" w:rsidRDefault="001E6B0B" w:rsidP="00BB5EDF">
      <w:pPr>
        <w:ind w:left="0"/>
      </w:pPr>
    </w:p>
    <w:p w14:paraId="30A4AA01" w14:textId="77777777" w:rsidR="00DE5A01" w:rsidRPr="002209E2" w:rsidRDefault="00DE5A01" w:rsidP="00DE5A01">
      <w:pPr>
        <w:pStyle w:val="Heading3"/>
        <w:rPr>
          <w:rFonts w:ascii="Times New Roman" w:hAnsi="Times New Roman"/>
          <w:sz w:val="24"/>
          <w:szCs w:val="24"/>
        </w:rPr>
      </w:pPr>
      <w:bookmarkStart w:id="24" w:name="_Toc170222076"/>
      <w:r w:rsidRPr="002209E2">
        <w:rPr>
          <w:rFonts w:ascii="Times New Roman" w:hAnsi="Times New Roman"/>
          <w:sz w:val="24"/>
          <w:szCs w:val="24"/>
        </w:rPr>
        <w:t>Index</w:t>
      </w:r>
      <w:bookmarkEnd w:id="24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33003489" w14:textId="77777777" w:rsidTr="00EB25C2">
        <w:trPr>
          <w:jc w:val="center"/>
        </w:trPr>
        <w:tc>
          <w:tcPr>
            <w:tcW w:w="2814" w:type="dxa"/>
            <w:shd w:val="clear" w:color="auto" w:fill="FDE9D5"/>
          </w:tcPr>
          <w:p w14:paraId="381AC161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7977FB" w14:textId="77777777" w:rsidR="00EB25C2" w:rsidRDefault="00EB25C2" w:rsidP="00904927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904927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4FFCDEE7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77A56841" w14:textId="77777777" w:rsidTr="00EB25C2">
        <w:trPr>
          <w:jc w:val="center"/>
        </w:trPr>
        <w:tc>
          <w:tcPr>
            <w:tcW w:w="2814" w:type="dxa"/>
            <w:shd w:val="clear" w:color="auto" w:fill="auto"/>
          </w:tcPr>
          <w:p w14:paraId="29EC45D6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83FE2F4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75F29E07" w14:textId="77777777" w:rsidR="00EB25C2" w:rsidRPr="002209E2" w:rsidRDefault="00EB25C2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  <w:tr w:rsidR="00EB25C2" w14:paraId="508EC837" w14:textId="77777777" w:rsidTr="00EB25C2">
        <w:trPr>
          <w:jc w:val="center"/>
        </w:trPr>
        <w:tc>
          <w:tcPr>
            <w:tcW w:w="2814" w:type="dxa"/>
            <w:shd w:val="clear" w:color="auto" w:fill="auto"/>
          </w:tcPr>
          <w:p w14:paraId="1F9D6D3E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5749F17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16081EB5" w14:textId="77777777" w:rsidR="00EB25C2" w:rsidRPr="002209E2" w:rsidRDefault="00EB25C2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table_id</w:t>
            </w:r>
          </w:p>
        </w:tc>
      </w:tr>
    </w:tbl>
    <w:p w14:paraId="10A3C43E" w14:textId="77777777" w:rsidR="00DE5A01" w:rsidRPr="002209E2" w:rsidRDefault="00DE5A01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75AC4554" w14:textId="77777777" w:rsidR="00DE5A01" w:rsidRPr="002209E2" w:rsidRDefault="00DE5A01" w:rsidP="00993334">
      <w:pPr>
        <w:pStyle w:val="Heading3"/>
        <w:rPr>
          <w:rFonts w:ascii="Times New Roman" w:hAnsi="Times New Roman"/>
          <w:sz w:val="24"/>
          <w:szCs w:val="24"/>
        </w:rPr>
      </w:pPr>
      <w:bookmarkStart w:id="25" w:name="_Toc170222077"/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  <w:bookmarkEnd w:id="25"/>
    </w:p>
    <w:p w14:paraId="6CEC9A4E" w14:textId="77777777" w:rsidR="0093603F" w:rsidRDefault="0093603F" w:rsidP="0093603F">
      <w:pPr>
        <w:pStyle w:val="Heading2"/>
        <w:rPr>
          <w:rFonts w:ascii="Times New Roman" w:hAnsi="Times New Roman"/>
          <w:sz w:val="24"/>
          <w:szCs w:val="24"/>
        </w:rPr>
      </w:pPr>
      <w:bookmarkStart w:id="26" w:name="_Toc17022207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ccb_</w:t>
      </w:r>
      <w:r w:rsidRPr="002209E2">
        <w:rPr>
          <w:rFonts w:ascii="Times New Roman" w:hAnsi="Times New Roman"/>
          <w:sz w:val="24"/>
          <w:szCs w:val="24"/>
        </w:rPr>
        <w:t>user</w:t>
      </w:r>
      <w:bookmarkEnd w:id="26"/>
    </w:p>
    <w:p w14:paraId="4BE886AA" w14:textId="77777777" w:rsidR="005979F4" w:rsidRPr="005979F4" w:rsidRDefault="005979F4" w:rsidP="005979F4">
      <w:pPr>
        <w:ind w:left="0"/>
        <w:rPr>
          <w:rFonts w:ascii="Times New Roman" w:hAnsi="Times New Roman"/>
          <w:sz w:val="24"/>
          <w:szCs w:val="24"/>
        </w:rPr>
      </w:pPr>
      <w:r w:rsidRPr="005979F4">
        <w:rPr>
          <w:rFonts w:ascii="Times New Roman" w:hAnsi="Times New Roman"/>
          <w:sz w:val="24"/>
          <w:szCs w:val="24"/>
        </w:rPr>
        <w:t>Bảng lưu trữ thông tin của người dùng</w:t>
      </w:r>
    </w:p>
    <w:p w14:paraId="328309FD" w14:textId="77777777" w:rsidR="005979F4" w:rsidRPr="005979F4" w:rsidRDefault="005979F4" w:rsidP="005979F4">
      <w:pPr>
        <w:ind w:left="0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669"/>
        <w:gridCol w:w="1800"/>
        <w:gridCol w:w="900"/>
        <w:gridCol w:w="900"/>
        <w:gridCol w:w="720"/>
        <w:gridCol w:w="1080"/>
        <w:gridCol w:w="1293"/>
      </w:tblGrid>
      <w:tr w:rsidR="0093603F" w:rsidRPr="002209E2" w14:paraId="14CBD386" w14:textId="77777777" w:rsidTr="00856EB4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8230DC4" w14:textId="77777777" w:rsidR="0093603F" w:rsidRPr="002209E2" w:rsidRDefault="0093603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669" w:type="dxa"/>
            <w:shd w:val="clear" w:color="auto" w:fill="FFE8E1"/>
          </w:tcPr>
          <w:p w14:paraId="23D416C2" w14:textId="77777777" w:rsidR="0093603F" w:rsidRPr="002209E2" w:rsidRDefault="0093603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A79E24D" w14:textId="77777777" w:rsidR="0093603F" w:rsidRPr="002209E2" w:rsidRDefault="0093603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00" w:type="dxa"/>
            <w:shd w:val="clear" w:color="auto" w:fill="FFE8E1"/>
          </w:tcPr>
          <w:p w14:paraId="50EB64EF" w14:textId="77777777" w:rsidR="0093603F" w:rsidRPr="002209E2" w:rsidRDefault="0093603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00" w:type="dxa"/>
            <w:shd w:val="clear" w:color="auto" w:fill="FFE8E1"/>
          </w:tcPr>
          <w:p w14:paraId="718C112B" w14:textId="77777777" w:rsidR="0093603F" w:rsidRPr="002209E2" w:rsidRDefault="0093603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720" w:type="dxa"/>
            <w:shd w:val="clear" w:color="auto" w:fill="FFE8E1"/>
          </w:tcPr>
          <w:p w14:paraId="257B917D" w14:textId="77777777" w:rsidR="0093603F" w:rsidRPr="002209E2" w:rsidRDefault="0093603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0892D6C" w14:textId="77777777" w:rsidR="0093603F" w:rsidRPr="002209E2" w:rsidRDefault="0093603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9A046DF" w14:textId="77777777" w:rsidR="0093603F" w:rsidRPr="002209E2" w:rsidRDefault="0093603F" w:rsidP="000102D5">
            <w:pPr>
              <w:pStyle w:val="NormalTableHeader"/>
            </w:pPr>
            <w:r w:rsidRPr="002209E2">
              <w:t>Mô tả</w:t>
            </w:r>
          </w:p>
        </w:tc>
      </w:tr>
      <w:tr w:rsidR="00B37255" w:rsidRPr="002209E2" w14:paraId="2BE611FB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7E6E8E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669" w:type="dxa"/>
            <w:vAlign w:val="bottom"/>
          </w:tcPr>
          <w:p w14:paraId="0F64243E" w14:textId="77777777" w:rsidR="00B37255" w:rsidRPr="00B37255" w:rsidRDefault="00B37255" w:rsidP="00B37255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00" w:type="dxa"/>
          </w:tcPr>
          <w:p w14:paraId="0FCF0C28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151225C3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743F6B66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400825C9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  <w:vAlign w:val="bottom"/>
          </w:tcPr>
          <w:p w14:paraId="139E6212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E24FC0B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</w:t>
            </w:r>
          </w:p>
        </w:tc>
      </w:tr>
      <w:tr w:rsidR="00B37255" w:rsidRPr="002209E2" w14:paraId="4A5F30F7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4C97CF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669" w:type="dxa"/>
            <w:vAlign w:val="bottom"/>
          </w:tcPr>
          <w:p w14:paraId="7968C0EE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cellphone</w:t>
            </w:r>
          </w:p>
        </w:tc>
        <w:tc>
          <w:tcPr>
            <w:tcW w:w="1800" w:type="dxa"/>
          </w:tcPr>
          <w:p w14:paraId="42BE5768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1B2C0ED2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0441403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56487097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34143410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061E102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 của user</w:t>
            </w:r>
          </w:p>
        </w:tc>
      </w:tr>
      <w:tr w:rsidR="00B37255" w:rsidRPr="002209E2" w14:paraId="441D986B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E64A6C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669" w:type="dxa"/>
            <w:vAlign w:val="bottom"/>
          </w:tcPr>
          <w:p w14:paraId="5DC1F124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create_date</w:t>
            </w:r>
          </w:p>
        </w:tc>
        <w:tc>
          <w:tcPr>
            <w:tcW w:w="1800" w:type="dxa"/>
          </w:tcPr>
          <w:p w14:paraId="744CDF19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4417A6F0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5A6C0B8B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7E03C2D6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15688CB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1FCADA18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tài khoản</w:t>
            </w:r>
          </w:p>
        </w:tc>
      </w:tr>
      <w:tr w:rsidR="00B37255" w:rsidRPr="002209E2" w14:paraId="3E66B74C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6D289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669" w:type="dxa"/>
            <w:vAlign w:val="bottom"/>
          </w:tcPr>
          <w:p w14:paraId="7CBA51DC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created_date</w:t>
            </w:r>
          </w:p>
        </w:tc>
        <w:tc>
          <w:tcPr>
            <w:tcW w:w="1800" w:type="dxa"/>
          </w:tcPr>
          <w:p w14:paraId="12E3698C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900" w:type="dxa"/>
          </w:tcPr>
          <w:p w14:paraId="3954E6D1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0927BA4B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542284F8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B540100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293" w:type="dxa"/>
          </w:tcPr>
          <w:p w14:paraId="70B72DD8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tài khoản</w:t>
            </w:r>
          </w:p>
        </w:tc>
      </w:tr>
      <w:tr w:rsidR="00B37255" w:rsidRPr="002209E2" w14:paraId="1226F0E2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92B3F5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669" w:type="dxa"/>
            <w:vAlign w:val="bottom"/>
          </w:tcPr>
          <w:p w14:paraId="680E6D3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00" w:type="dxa"/>
          </w:tcPr>
          <w:p w14:paraId="0C8074B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370AE1AE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3780AF7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5ED77D15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BE67236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22B84475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email</w:t>
            </w:r>
          </w:p>
        </w:tc>
      </w:tr>
      <w:tr w:rsidR="00B37255" w:rsidRPr="002209E2" w14:paraId="38B96CC3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AF3C04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669" w:type="dxa"/>
            <w:vAlign w:val="bottom"/>
          </w:tcPr>
          <w:p w14:paraId="74253EA2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full_name</w:t>
            </w:r>
          </w:p>
        </w:tc>
        <w:tc>
          <w:tcPr>
            <w:tcW w:w="1800" w:type="dxa"/>
          </w:tcPr>
          <w:p w14:paraId="53E0C602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71192FF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6E52E10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7C8F23B3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A5994B9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79AB391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đầy đủ của user</w:t>
            </w:r>
          </w:p>
        </w:tc>
      </w:tr>
      <w:tr w:rsidR="00B37255" w:rsidRPr="002209E2" w14:paraId="1E7B2BD8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8E4D2E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669" w:type="dxa"/>
            <w:vAlign w:val="bottom"/>
          </w:tcPr>
          <w:p w14:paraId="3A33BD78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00" w:type="dxa"/>
          </w:tcPr>
          <w:p w14:paraId="6DF883A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71E070F1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4A59B95F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6F295A09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06FF406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01F13B4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Giới tính</w:t>
            </w:r>
          </w:p>
        </w:tc>
      </w:tr>
      <w:tr w:rsidR="00B37255" w:rsidRPr="002209E2" w14:paraId="72520C17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4DC147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669" w:type="dxa"/>
            <w:vAlign w:val="bottom"/>
          </w:tcPr>
          <w:p w14:paraId="1FFCC066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identity_card</w:t>
            </w:r>
          </w:p>
        </w:tc>
        <w:tc>
          <w:tcPr>
            <w:tcW w:w="1800" w:type="dxa"/>
          </w:tcPr>
          <w:p w14:paraId="3E6DC96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14D4E8D6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46F520D9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44FA0D22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7D6A532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108C52D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CCCD</w:t>
            </w:r>
          </w:p>
        </w:tc>
      </w:tr>
      <w:tr w:rsidR="00B37255" w:rsidRPr="002209E2" w14:paraId="5C9E24F1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0A6CB56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669" w:type="dxa"/>
            <w:vAlign w:val="bottom"/>
          </w:tcPr>
          <w:p w14:paraId="29D37B2F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manager_id</w:t>
            </w:r>
          </w:p>
        </w:tc>
        <w:tc>
          <w:tcPr>
            <w:tcW w:w="1800" w:type="dxa"/>
          </w:tcPr>
          <w:p w14:paraId="312984D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0DA83A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79FA4D9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127EF66B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BC01DA5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043E1451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quản lý</w:t>
            </w:r>
          </w:p>
        </w:tc>
      </w:tr>
      <w:tr w:rsidR="00B37255" w:rsidRPr="002209E2" w14:paraId="5084A73F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9FC104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669" w:type="dxa"/>
            <w:vAlign w:val="bottom"/>
          </w:tcPr>
          <w:p w14:paraId="1608A499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staff_code</w:t>
            </w:r>
          </w:p>
        </w:tc>
        <w:tc>
          <w:tcPr>
            <w:tcW w:w="1800" w:type="dxa"/>
          </w:tcPr>
          <w:p w14:paraId="649F3548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4ACBF1BC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0D058654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27FEED81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9EA2F0C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281BE09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Mã nhân viên</w:t>
            </w:r>
          </w:p>
        </w:tc>
      </w:tr>
      <w:tr w:rsidR="00B37255" w:rsidRPr="002209E2" w14:paraId="6AF39B1C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110F48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669" w:type="dxa"/>
            <w:vAlign w:val="bottom"/>
          </w:tcPr>
          <w:p w14:paraId="0583E62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00" w:type="dxa"/>
          </w:tcPr>
          <w:p w14:paraId="3020DAA1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77702D60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2589A261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2C27294C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5681C14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360A1271" w14:textId="77777777" w:rsid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tài k</w:t>
            </w:r>
            <w:r w:rsidR="005729D7">
              <w:rPr>
                <w:rFonts w:ascii="Times New Roman" w:hAnsi="Times New Roman" w:cs="Times New Roman"/>
                <w:i w:val="0"/>
                <w:sz w:val="24"/>
                <w:szCs w:val="24"/>
              </w:rPr>
              <w:t>hoản:</w:t>
            </w:r>
          </w:p>
          <w:p w14:paraId="3B725789" w14:textId="77777777" w:rsidR="005729D7" w:rsidRDefault="005729D7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1: user đang hoạt động</w:t>
            </w:r>
          </w:p>
          <w:p w14:paraId="2C94FE7C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0: user không hoạt động hoặc bị khóa</w:t>
            </w:r>
          </w:p>
        </w:tc>
      </w:tr>
      <w:tr w:rsidR="00B37255" w:rsidRPr="002209E2" w14:paraId="0D168BA3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9266A1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669" w:type="dxa"/>
            <w:vAlign w:val="bottom"/>
          </w:tcPr>
          <w:p w14:paraId="7177DFD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updated_date</w:t>
            </w:r>
          </w:p>
        </w:tc>
        <w:tc>
          <w:tcPr>
            <w:tcW w:w="1800" w:type="dxa"/>
          </w:tcPr>
          <w:p w14:paraId="1ED41607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900" w:type="dxa"/>
          </w:tcPr>
          <w:p w14:paraId="495DBE0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2C4F977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04736FCE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5B94D9B2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293" w:type="dxa"/>
          </w:tcPr>
          <w:p w14:paraId="787073C7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B37255" w:rsidRPr="002209E2" w14:paraId="462F0789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F7A6E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669" w:type="dxa"/>
            <w:vAlign w:val="bottom"/>
          </w:tcPr>
          <w:p w14:paraId="1BCA0E8F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1800" w:type="dxa"/>
          </w:tcPr>
          <w:p w14:paraId="319D515A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7B46B58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62AEA8A0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6187DEF6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34815F3B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622F286F" w14:textId="77777777" w:rsidR="00B37255" w:rsidRPr="00B37255" w:rsidRDefault="005729D7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Í của user trên hệ thống vsa</w:t>
            </w:r>
          </w:p>
        </w:tc>
      </w:tr>
      <w:tr w:rsidR="00B37255" w:rsidRPr="002209E2" w14:paraId="218738BA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40EB1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669" w:type="dxa"/>
            <w:vAlign w:val="bottom"/>
          </w:tcPr>
          <w:p w14:paraId="768870E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800" w:type="dxa"/>
          </w:tcPr>
          <w:p w14:paraId="6B61398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BE976AC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167A4AA0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6C8DA10E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0689A7D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17FB5F64" w14:textId="77777777" w:rsidR="00B37255" w:rsidRPr="00B37255" w:rsidRDefault="005729D7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đăng nhập</w:t>
            </w:r>
          </w:p>
        </w:tc>
      </w:tr>
      <w:tr w:rsidR="00B37255" w:rsidRPr="002209E2" w14:paraId="3BF618FF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97F04A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669" w:type="dxa"/>
            <w:vAlign w:val="bottom"/>
          </w:tcPr>
          <w:p w14:paraId="6EEA33FA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area_code</w:t>
            </w:r>
          </w:p>
        </w:tc>
        <w:tc>
          <w:tcPr>
            <w:tcW w:w="1800" w:type="dxa"/>
          </w:tcPr>
          <w:p w14:paraId="29D8E9A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188211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5E6ACB3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42021475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64D7A2E5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3F911597" w14:textId="77777777" w:rsidR="00B37255" w:rsidRPr="00B37255" w:rsidRDefault="005729D7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khu vực</w:t>
            </w:r>
          </w:p>
        </w:tc>
      </w:tr>
      <w:tr w:rsidR="005729D7" w:rsidRPr="002209E2" w14:paraId="1E106981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B29D1FD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669" w:type="dxa"/>
            <w:vAlign w:val="bottom"/>
          </w:tcPr>
          <w:p w14:paraId="3E69D191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district_code</w:t>
            </w:r>
          </w:p>
        </w:tc>
        <w:tc>
          <w:tcPr>
            <w:tcW w:w="1800" w:type="dxa"/>
          </w:tcPr>
          <w:p w14:paraId="7C998ED9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A0A1F9B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616B520D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6D37A745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B18E726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556851A1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Mã huyện</w:t>
            </w:r>
          </w:p>
        </w:tc>
      </w:tr>
      <w:tr w:rsidR="005729D7" w:rsidRPr="002209E2" w14:paraId="4672A2FD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AC2F6F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669" w:type="dxa"/>
            <w:vAlign w:val="bottom"/>
          </w:tcPr>
          <w:p w14:paraId="46A4B0A8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province_code</w:t>
            </w:r>
          </w:p>
        </w:tc>
        <w:tc>
          <w:tcPr>
            <w:tcW w:w="1800" w:type="dxa"/>
          </w:tcPr>
          <w:p w14:paraId="3719F646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7A099BB7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5DA7B5D6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05F7C46A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D36B8AE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07579819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Mả tỉnh</w:t>
            </w:r>
          </w:p>
        </w:tc>
      </w:tr>
      <w:tr w:rsidR="005729D7" w:rsidRPr="002209E2" w14:paraId="1A0DD87C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E3AEAF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69" w:type="dxa"/>
            <w:vAlign w:val="bottom"/>
          </w:tcPr>
          <w:p w14:paraId="57B14331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shop_code</w:t>
            </w:r>
          </w:p>
        </w:tc>
        <w:tc>
          <w:tcPr>
            <w:tcW w:w="1800" w:type="dxa"/>
          </w:tcPr>
          <w:p w14:paraId="466BA3EA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A7C1E2D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769E79D6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38B5109C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54B12E8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7C2106C6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Shop code</w:t>
            </w:r>
          </w:p>
        </w:tc>
      </w:tr>
    </w:tbl>
    <w:p w14:paraId="2036DEF2" w14:textId="77777777" w:rsidR="00EB25C2" w:rsidRDefault="00EB25C2" w:rsidP="00EB25C2">
      <w:pPr>
        <w:pStyle w:val="Heading3"/>
      </w:pPr>
      <w:bookmarkStart w:id="27" w:name="_Toc170222079"/>
      <w:r w:rsidRPr="002209E2">
        <w:t>Constraint</w:t>
      </w:r>
      <w:bookmarkEnd w:id="27"/>
    </w:p>
    <w:p w14:paraId="7413B1D8" w14:textId="77777777" w:rsidR="00EB25C2" w:rsidRPr="001E6B0B" w:rsidRDefault="00EB25C2" w:rsidP="00EB25C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0AE13C55" w14:textId="77777777" w:rsidTr="000124D4">
        <w:trPr>
          <w:jc w:val="center"/>
        </w:trPr>
        <w:tc>
          <w:tcPr>
            <w:tcW w:w="1800" w:type="dxa"/>
            <w:shd w:val="clear" w:color="auto" w:fill="FDE9D5"/>
          </w:tcPr>
          <w:p w14:paraId="329A93B2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F20E09D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B55D5C7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6F71F1E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17183FC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7DD43DED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52589E04" w14:textId="77777777" w:rsidR="00EB25C2" w:rsidRPr="002209E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28" w:name="_Toc170222080"/>
      <w:r w:rsidRPr="002209E2">
        <w:rPr>
          <w:rFonts w:ascii="Times New Roman" w:hAnsi="Times New Roman"/>
          <w:sz w:val="24"/>
          <w:szCs w:val="24"/>
        </w:rPr>
        <w:t>Index</w:t>
      </w:r>
      <w:bookmarkEnd w:id="28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4BB4767D" w14:textId="77777777" w:rsidTr="000124D4">
        <w:trPr>
          <w:jc w:val="center"/>
        </w:trPr>
        <w:tc>
          <w:tcPr>
            <w:tcW w:w="2814" w:type="dxa"/>
            <w:shd w:val="clear" w:color="auto" w:fill="FDE9D5"/>
          </w:tcPr>
          <w:p w14:paraId="2CB2CF1A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2BFF581" w14:textId="77777777" w:rsidR="00EB25C2" w:rsidRDefault="0037085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3490" w:type="dxa"/>
            <w:shd w:val="clear" w:color="auto" w:fill="FDE9D5"/>
          </w:tcPr>
          <w:p w14:paraId="793A46A1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7DD64803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653277BE" w14:textId="77777777" w:rsidR="00EB25C2" w:rsidRPr="002209E2" w:rsidRDefault="0037085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5C28A829" w14:textId="77777777" w:rsidR="00EB25C2" w:rsidRPr="002209E2" w:rsidRDefault="0037085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1EC81B91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2095A017" w14:textId="77777777" w:rsidR="00EB25C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29" w:name="_Toc170222081"/>
      <w:r w:rsidRPr="002209E2">
        <w:rPr>
          <w:rFonts w:ascii="Times New Roman" w:hAnsi="Times New Roman"/>
          <w:sz w:val="24"/>
          <w:szCs w:val="24"/>
        </w:rPr>
        <w:t>Trigger</w:t>
      </w:r>
      <w:bookmarkEnd w:id="29"/>
    </w:p>
    <w:p w14:paraId="272B55B8" w14:textId="77777777" w:rsidR="00EB25C2" w:rsidRPr="00EB25C2" w:rsidRDefault="00EB25C2" w:rsidP="00EB25C2">
      <w:pPr>
        <w:rPr>
          <w:rStyle w:val="Emphasis"/>
        </w:rPr>
      </w:pPr>
    </w:p>
    <w:p w14:paraId="448432A2" w14:textId="77777777" w:rsidR="0093603F" w:rsidRDefault="0093603F" w:rsidP="0093603F">
      <w:pPr>
        <w:pStyle w:val="Heading2"/>
        <w:rPr>
          <w:rFonts w:ascii="Times New Roman" w:hAnsi="Times New Roman"/>
          <w:sz w:val="24"/>
          <w:szCs w:val="24"/>
        </w:rPr>
      </w:pPr>
      <w:bookmarkStart w:id="30" w:name="_Toc170222082"/>
      <w:r w:rsidRPr="002209E2">
        <w:rPr>
          <w:rFonts w:ascii="Times New Roman" w:hAnsi="Times New Roman"/>
          <w:sz w:val="24"/>
          <w:szCs w:val="24"/>
        </w:rPr>
        <w:lastRenderedPageBreak/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user_role</w:t>
      </w:r>
      <w:bookmarkEnd w:id="30"/>
    </w:p>
    <w:p w14:paraId="1E9752EF" w14:textId="77777777" w:rsidR="008A5CC4" w:rsidRPr="008A5CC4" w:rsidRDefault="008A5CC4" w:rsidP="008A5CC4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Bảng lưu trữ thông tiên liên kết giữa người dùng và nhóm quyền</w:t>
      </w: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7E23C178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E556BC0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1E135ED2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68296F5C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18A20ACB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1B84D694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228B485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EA23A77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0A9D381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EE221C" w:rsidRPr="002209E2" w14:paraId="5BD00B6C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C20EFB" w14:textId="77777777" w:rsidR="00EE221C" w:rsidRPr="002209E2" w:rsidRDefault="00EE221C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="000D2187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7BC58CB8" w14:textId="77777777" w:rsidR="00EE221C" w:rsidRPr="002209E2" w:rsidRDefault="00EE221C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560" w:type="dxa"/>
          </w:tcPr>
          <w:p w14:paraId="64B4715E" w14:textId="77777777" w:rsidR="00EE221C" w:rsidRPr="002209E2" w:rsidRDefault="00A82EDD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796E0D2B" w14:textId="77777777" w:rsidR="00EE221C" w:rsidRPr="002209E2" w:rsidRDefault="008A5CC4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DFC2BA7" w14:textId="77777777" w:rsidR="00EE221C" w:rsidRPr="002209E2" w:rsidRDefault="008A5CC4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23510E" w14:textId="77777777" w:rsidR="00EE221C" w:rsidRPr="002209E2" w:rsidRDefault="002209E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A82EDD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4BE94014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>
            <w:r>
              <w:t>Chưa có thông tin mô tả, cần bổ sung.</w:t>
            </w:r>
          </w:p>
        </w:tc>
      </w:tr>
      <w:tr w:rsidR="00EE221C" w:rsidRPr="002209E2" w14:paraId="294937C4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531D0D" w14:textId="77777777" w:rsidR="00EE221C" w:rsidRPr="002209E2" w:rsidRDefault="00EE221C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="000D2187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2A8E6E5D" w14:textId="77777777" w:rsidR="00EE221C" w:rsidRPr="002209E2" w:rsidRDefault="00EE221C" w:rsidP="00C9073A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560" w:type="dxa"/>
          </w:tcPr>
          <w:p w14:paraId="352CBC2E" w14:textId="77777777" w:rsidR="00EE221C" w:rsidRPr="002209E2" w:rsidRDefault="003869D0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103BF4C0" w14:textId="77777777" w:rsidR="00EE221C" w:rsidRPr="002209E2" w:rsidRDefault="008A5CC4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7291A87" w14:textId="77777777" w:rsidR="00EE221C" w:rsidRPr="002209E2" w:rsidRDefault="008A5CC4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EEB9066" w14:textId="77777777" w:rsidR="00EE221C" w:rsidRPr="002209E2" w:rsidRDefault="002209E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A82EDD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1E0F6D5A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>
            <w:r>
              <w:t>Chưa có thông tin mô tả, cần bổ sung.</w:t>
            </w:r>
          </w:p>
        </w:tc>
      </w:tr>
    </w:tbl>
    <w:p w14:paraId="78ED3311" w14:textId="77777777" w:rsidR="00EB25C2" w:rsidRDefault="00EB25C2" w:rsidP="00EB25C2">
      <w:pPr>
        <w:pStyle w:val="Heading3"/>
      </w:pPr>
      <w:bookmarkStart w:id="31" w:name="_Toc170222083"/>
      <w:r w:rsidRPr="002209E2">
        <w:t>Constraint</w:t>
      </w:r>
      <w:bookmarkEnd w:id="31"/>
    </w:p>
    <w:p w14:paraId="3ECCFD59" w14:textId="77777777" w:rsidR="00EB25C2" w:rsidRPr="001E6B0B" w:rsidRDefault="00EB25C2" w:rsidP="00EB25C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399511F5" w14:textId="77777777" w:rsidTr="000124D4">
        <w:trPr>
          <w:jc w:val="center"/>
        </w:trPr>
        <w:tc>
          <w:tcPr>
            <w:tcW w:w="1800" w:type="dxa"/>
            <w:shd w:val="clear" w:color="auto" w:fill="FDE9D5"/>
          </w:tcPr>
          <w:p w14:paraId="59202801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1ABA50D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0E7B2C5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3C2219C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99022D5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337FB960" w14:textId="77777777" w:rsidTr="000124D4">
        <w:trPr>
          <w:jc w:val="center"/>
        </w:trPr>
        <w:tc>
          <w:tcPr>
            <w:tcW w:w="1800" w:type="dxa"/>
            <w:shd w:val="clear" w:color="auto" w:fill="auto"/>
          </w:tcPr>
          <w:p w14:paraId="26DEAFE8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847" w:type="dxa"/>
            <w:shd w:val="clear" w:color="auto" w:fill="auto"/>
          </w:tcPr>
          <w:p w14:paraId="480F3132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09DF23CF" w14:textId="77777777" w:rsidR="00EB25C2" w:rsidRDefault="008A5CC4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06D6B1B" w14:textId="77777777" w:rsidR="00EB25C2" w:rsidRDefault="00EB25C2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10B2B969" w14:textId="77777777" w:rsidR="00EB25C2" w:rsidRDefault="008A5CC4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EB25C2" w14:paraId="511A36A2" w14:textId="77777777" w:rsidTr="000124D4">
        <w:trPr>
          <w:jc w:val="center"/>
        </w:trPr>
        <w:tc>
          <w:tcPr>
            <w:tcW w:w="1800" w:type="dxa"/>
            <w:shd w:val="clear" w:color="auto" w:fill="auto"/>
          </w:tcPr>
          <w:p w14:paraId="45F7759C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847" w:type="dxa"/>
            <w:shd w:val="clear" w:color="auto" w:fill="auto"/>
          </w:tcPr>
          <w:p w14:paraId="4167C46D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350" w:type="dxa"/>
          </w:tcPr>
          <w:p w14:paraId="44E772DF" w14:textId="77777777" w:rsidR="00EB25C2" w:rsidRDefault="008A5CC4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E2EB6B7" w14:textId="77777777" w:rsidR="00EB25C2" w:rsidRDefault="00EB25C2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ccb_role</w:t>
            </w:r>
          </w:p>
        </w:tc>
        <w:tc>
          <w:tcPr>
            <w:tcW w:w="2164" w:type="dxa"/>
          </w:tcPr>
          <w:p w14:paraId="61248549" w14:textId="77777777" w:rsidR="00EB25C2" w:rsidRDefault="008A5CC4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75AEBB04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4B49844F" w14:textId="77777777" w:rsidR="00EB25C2" w:rsidRPr="002209E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32" w:name="_Toc170222084"/>
      <w:r w:rsidRPr="002209E2">
        <w:rPr>
          <w:rFonts w:ascii="Times New Roman" w:hAnsi="Times New Roman"/>
          <w:sz w:val="24"/>
          <w:szCs w:val="24"/>
        </w:rPr>
        <w:t>Index</w:t>
      </w:r>
      <w:bookmarkEnd w:id="32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5933FCBB" w14:textId="77777777" w:rsidTr="000124D4">
        <w:trPr>
          <w:jc w:val="center"/>
        </w:trPr>
        <w:tc>
          <w:tcPr>
            <w:tcW w:w="2814" w:type="dxa"/>
            <w:shd w:val="clear" w:color="auto" w:fill="FDE9D5"/>
          </w:tcPr>
          <w:p w14:paraId="5E65AE47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DDBC2FD" w14:textId="77777777" w:rsidR="00EB25C2" w:rsidRDefault="008A5CC4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3490" w:type="dxa"/>
            <w:shd w:val="clear" w:color="auto" w:fill="FDE9D5"/>
          </w:tcPr>
          <w:p w14:paraId="72D46502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7CF03A5F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3A736747" w14:textId="77777777" w:rsidR="00EB25C2" w:rsidRPr="002209E2" w:rsidRDefault="008A5CC4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84DE45C" w14:textId="77777777" w:rsidR="00EB25C2" w:rsidRPr="002209E2" w:rsidRDefault="008A5CC4" w:rsidP="008A5CC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5F3E87E5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  <w:tr w:rsidR="00EB25C2" w14:paraId="4B9E6EA1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26FC5B14" w14:textId="77777777" w:rsidR="00EB25C2" w:rsidRPr="002209E2" w:rsidRDefault="008A5CC4" w:rsidP="000124D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3A3EDED0" w14:textId="77777777" w:rsidR="00EB25C2" w:rsidRPr="002209E2" w:rsidRDefault="008A5CC4" w:rsidP="008A5CC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18F6B585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</w:tr>
    </w:tbl>
    <w:p w14:paraId="180702FD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600A57FC" w14:textId="77777777" w:rsidR="00EE221C" w:rsidRDefault="00DE5A01" w:rsidP="00EE221C">
      <w:pPr>
        <w:pStyle w:val="Heading3"/>
        <w:rPr>
          <w:rFonts w:ascii="Times New Roman" w:hAnsi="Times New Roman"/>
          <w:sz w:val="24"/>
          <w:szCs w:val="24"/>
        </w:rPr>
      </w:pPr>
      <w:bookmarkStart w:id="33" w:name="_Toc170222085"/>
      <w:r w:rsidRPr="002209E2">
        <w:rPr>
          <w:rFonts w:ascii="Times New Roman" w:hAnsi="Times New Roman"/>
          <w:sz w:val="24"/>
          <w:szCs w:val="24"/>
        </w:rPr>
        <w:t>Trigger</w:t>
      </w:r>
      <w:bookmarkEnd w:id="33"/>
    </w:p>
    <w:p w14:paraId="07DE419B" w14:textId="77777777" w:rsidR="00EB25C2" w:rsidRPr="00EB25C2" w:rsidRDefault="00EB25C2" w:rsidP="00EB25C2"/>
    <w:p w14:paraId="74878FBA" w14:textId="77777777" w:rsidR="0093603F" w:rsidRDefault="0093603F" w:rsidP="0077581F">
      <w:pPr>
        <w:pStyle w:val="Heading2"/>
        <w:rPr>
          <w:rFonts w:ascii="Times New Roman" w:hAnsi="Times New Roman"/>
          <w:sz w:val="24"/>
          <w:szCs w:val="24"/>
        </w:rPr>
      </w:pPr>
      <w:bookmarkStart w:id="34" w:name="_Toc170222086"/>
      <w:r w:rsidRPr="002209E2">
        <w:rPr>
          <w:rFonts w:ascii="Times New Roman" w:hAnsi="Times New Roman"/>
          <w:sz w:val="24"/>
          <w:szCs w:val="24"/>
        </w:rPr>
        <w:t xml:space="preserve">Bảng </w:t>
      </w:r>
      <w:bookmarkEnd w:id="34"/>
      <w:r w:rsidR="0077581F" w:rsidRPr="0077581F">
        <w:rPr>
          <w:rFonts w:ascii="Times New Roman" w:hAnsi="Times New Roman"/>
          <w:sz w:val="24"/>
          <w:szCs w:val="24"/>
        </w:rPr>
        <w:t>ccb_role</w:t>
      </w:r>
    </w:p>
    <w:p w14:paraId="0FA1CA29" w14:textId="77777777" w:rsidR="0077581F" w:rsidRPr="0077581F" w:rsidRDefault="0077581F" w:rsidP="0077581F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Bảng lưu trữ thông tin về nhóm quyền</w:t>
      </w:r>
    </w:p>
    <w:p w14:paraId="4CD53679" w14:textId="77777777" w:rsidR="0077581F" w:rsidRPr="0077581F" w:rsidRDefault="0077581F" w:rsidP="0077581F"/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7493B457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A97A6E9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16EB0227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50BE4CE9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2F997012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2C6D2BD2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7336E37D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1BC22833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028CF4B0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632C31" w:rsidRPr="002209E2" w14:paraId="1FCC7369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17A547C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2D07F296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24F240A8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7CA7308A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4FE1139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11E7918D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7BC77987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E8E2FCC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nhóm quyền</w:t>
            </w:r>
          </w:p>
        </w:tc>
      </w:tr>
      <w:tr w:rsidR="00632C31" w:rsidRPr="002209E2" w14:paraId="6F4A47F6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7455DF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670EED81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</w:t>
            </w: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560" w:type="dxa"/>
          </w:tcPr>
          <w:p w14:paraId="42BA4F1F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</w:t>
            </w:r>
          </w:p>
        </w:tc>
        <w:tc>
          <w:tcPr>
            <w:tcW w:w="1134" w:type="dxa"/>
            <w:vAlign w:val="bottom"/>
          </w:tcPr>
          <w:p w14:paraId="007A34BA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B457C97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3C98F76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9188BE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</w:t>
            </w: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_timestamp()</w:t>
            </w:r>
          </w:p>
        </w:tc>
        <w:tc>
          <w:tcPr>
            <w:tcW w:w="1700" w:type="dxa"/>
          </w:tcPr>
          <w:p w14:paraId="5837C9EC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 xml:space="preserve">Thời gian tạo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nhóm quyền</w:t>
            </w:r>
          </w:p>
        </w:tc>
      </w:tr>
      <w:tr w:rsidR="00632C31" w:rsidRPr="002209E2" w14:paraId="2BCD5C74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B7916C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03</w:t>
            </w:r>
          </w:p>
        </w:tc>
        <w:tc>
          <w:tcPr>
            <w:tcW w:w="1133" w:type="dxa"/>
          </w:tcPr>
          <w:p w14:paraId="105282D3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</w:tcPr>
          <w:p w14:paraId="4871A108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VARCHAR(80)</w:t>
            </w:r>
          </w:p>
        </w:tc>
        <w:tc>
          <w:tcPr>
            <w:tcW w:w="1134" w:type="dxa"/>
            <w:vAlign w:val="bottom"/>
          </w:tcPr>
          <w:p w14:paraId="4A3B9B94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BCC5747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93D28D2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A53B4AA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846B652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của nhóm quyền</w:t>
            </w:r>
          </w:p>
        </w:tc>
      </w:tr>
      <w:tr w:rsidR="00632C31" w:rsidRPr="002209E2" w14:paraId="5978603F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60A0DE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16080625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is_admin</w:t>
            </w:r>
          </w:p>
        </w:tc>
        <w:tc>
          <w:tcPr>
            <w:tcW w:w="1560" w:type="dxa"/>
          </w:tcPr>
          <w:p w14:paraId="4CE07456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59DBE69B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42AB2C8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51980C4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E6DBE70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32FA35B" w14:textId="77777777" w:rsidR="00632C31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quyền quản trị hay không</w:t>
            </w:r>
          </w:p>
          <w:p w14:paraId="359ABDA4" w14:textId="77777777" w:rsidR="00632C31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1: là quyền quản trị</w:t>
            </w:r>
          </w:p>
          <w:p w14:paraId="0C69FF6B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0: không phải là quyền quản trị</w:t>
            </w:r>
          </w:p>
        </w:tc>
      </w:tr>
      <w:tr w:rsidR="00632C31" w:rsidRPr="002209E2" w14:paraId="34DD53E6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A112973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7F701570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role_code</w:t>
            </w:r>
          </w:p>
        </w:tc>
        <w:tc>
          <w:tcPr>
            <w:tcW w:w="1560" w:type="dxa"/>
          </w:tcPr>
          <w:p w14:paraId="09F362DA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5923EDBB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2640309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1D563E2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265B95B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384B340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của nhóm quyền</w:t>
            </w:r>
          </w:p>
        </w:tc>
      </w:tr>
      <w:tr w:rsidR="00632C31" w:rsidRPr="002209E2" w14:paraId="2F19D649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9E87A7E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56B008BE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role_name</w:t>
            </w:r>
          </w:p>
        </w:tc>
        <w:tc>
          <w:tcPr>
            <w:tcW w:w="1560" w:type="dxa"/>
          </w:tcPr>
          <w:p w14:paraId="3A4C3A1D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  <w:vAlign w:val="bottom"/>
          </w:tcPr>
          <w:p w14:paraId="195E4341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046CA7C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6D2E7E4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416DE70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C60228A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đầy đủ của nhóm</w:t>
            </w:r>
          </w:p>
        </w:tc>
      </w:tr>
      <w:tr w:rsidR="00632C31" w:rsidRPr="002209E2" w14:paraId="59FBD9D8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D3E734F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2FDA4770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status</w:t>
            </w:r>
          </w:p>
        </w:tc>
        <w:tc>
          <w:tcPr>
            <w:tcW w:w="1560" w:type="dxa"/>
          </w:tcPr>
          <w:p w14:paraId="63F34DD4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  <w:vAlign w:val="bottom"/>
          </w:tcPr>
          <w:p w14:paraId="07FDBC6C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C323F1F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AC5178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3BE2DD4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1F0F190" w14:textId="77777777" w:rsidR="00632C31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nhóm quyền:</w:t>
            </w:r>
          </w:p>
          <w:p w14:paraId="536FE918" w14:textId="77777777" w:rsidR="00632C31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1: là hoạt động</w:t>
            </w:r>
          </w:p>
          <w:p w14:paraId="074E1803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0: là bị khóa</w:t>
            </w:r>
          </w:p>
        </w:tc>
      </w:tr>
      <w:tr w:rsidR="00632C31" w:rsidRPr="002209E2" w14:paraId="2075D78C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DE11A7F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2FC24A9C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</w:tcPr>
          <w:p w14:paraId="4BB51FA8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BOOLEAN</w:t>
            </w:r>
          </w:p>
        </w:tc>
        <w:tc>
          <w:tcPr>
            <w:tcW w:w="1134" w:type="dxa"/>
            <w:vAlign w:val="bottom"/>
          </w:tcPr>
          <w:p w14:paraId="7E8C59D4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95F0623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D7B4ABF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DEF8003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80EF264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cập nhật nhóm quyền</w:t>
            </w:r>
          </w:p>
        </w:tc>
      </w:tr>
    </w:tbl>
    <w:p w14:paraId="63DADAF1" w14:textId="77777777" w:rsidR="00EB25C2" w:rsidRDefault="00EB25C2" w:rsidP="00EB25C2">
      <w:pPr>
        <w:pStyle w:val="Heading3"/>
      </w:pPr>
      <w:bookmarkStart w:id="35" w:name="_Toc170222087"/>
      <w:r w:rsidRPr="002209E2">
        <w:t>Constraint</w:t>
      </w:r>
      <w:bookmarkEnd w:id="35"/>
    </w:p>
    <w:p w14:paraId="5E0E3B85" w14:textId="77777777" w:rsidR="00EB25C2" w:rsidRPr="001E6B0B" w:rsidRDefault="00EB25C2" w:rsidP="00EB25C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6767F863" w14:textId="77777777" w:rsidTr="000124D4">
        <w:trPr>
          <w:jc w:val="center"/>
        </w:trPr>
        <w:tc>
          <w:tcPr>
            <w:tcW w:w="1800" w:type="dxa"/>
            <w:shd w:val="clear" w:color="auto" w:fill="FDE9D5"/>
          </w:tcPr>
          <w:p w14:paraId="630E53B4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7ADF9EE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859FBA0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F16ECA3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D80F5F1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1AB0E601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0F746765" w14:textId="77777777" w:rsidR="00EB25C2" w:rsidRPr="002209E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36" w:name="_Toc170222088"/>
      <w:r w:rsidRPr="002209E2">
        <w:rPr>
          <w:rFonts w:ascii="Times New Roman" w:hAnsi="Times New Roman"/>
          <w:sz w:val="24"/>
          <w:szCs w:val="24"/>
        </w:rPr>
        <w:t>Index</w:t>
      </w:r>
      <w:bookmarkEnd w:id="36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7AC269F4" w14:textId="77777777" w:rsidTr="000124D4">
        <w:trPr>
          <w:jc w:val="center"/>
        </w:trPr>
        <w:tc>
          <w:tcPr>
            <w:tcW w:w="2814" w:type="dxa"/>
            <w:shd w:val="clear" w:color="auto" w:fill="FDE9D5"/>
          </w:tcPr>
          <w:p w14:paraId="7FAF358D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FA65456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AFE59A9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1A0305E9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0F67B360" w14:textId="77777777" w:rsidR="00EB25C2" w:rsidRPr="002209E2" w:rsidRDefault="001B5EE1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18591590" w14:textId="77777777" w:rsidR="00EB25C2" w:rsidRPr="002209E2" w:rsidRDefault="001B5EE1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2C9CE4D2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6BB40182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01068946" w14:textId="77777777" w:rsidR="00C414F7" w:rsidRDefault="00C414F7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u_role</w:t>
            </w:r>
          </w:p>
        </w:tc>
        <w:tc>
          <w:tcPr>
            <w:tcW w:w="2880" w:type="dxa"/>
            <w:shd w:val="clear" w:color="auto" w:fill="auto"/>
          </w:tcPr>
          <w:p w14:paraId="72CCFCCC" w14:textId="77777777" w:rsidR="00C414F7" w:rsidRDefault="00C414F7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UNI</w:t>
            </w:r>
          </w:p>
        </w:tc>
        <w:tc>
          <w:tcPr>
            <w:tcW w:w="3490" w:type="dxa"/>
          </w:tcPr>
          <w:p w14:paraId="3D0B0B0F" w14:textId="77777777" w:rsidR="00C414F7" w:rsidRPr="002209E2" w:rsidRDefault="00C414F7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role_code</w:t>
            </w:r>
          </w:p>
        </w:tc>
      </w:tr>
    </w:tbl>
    <w:p w14:paraId="73AAC7DE" w14:textId="77777777" w:rsidR="00EB25C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37" w:name="_Toc170222089"/>
      <w:r w:rsidRPr="002209E2">
        <w:rPr>
          <w:rFonts w:ascii="Times New Roman" w:hAnsi="Times New Roman"/>
          <w:sz w:val="24"/>
          <w:szCs w:val="24"/>
        </w:rPr>
        <w:t>Trigger</w:t>
      </w:r>
      <w:bookmarkEnd w:id="37"/>
    </w:p>
    <w:p w14:paraId="79C2825C" w14:textId="77777777" w:rsidR="00EB25C2" w:rsidRPr="00EB25C2" w:rsidRDefault="00EB25C2" w:rsidP="00EB25C2"/>
    <w:p w14:paraId="36100739" w14:textId="77777777" w:rsidR="00E276EB" w:rsidRDefault="00E276EB" w:rsidP="00E276EB">
      <w:pPr>
        <w:pStyle w:val="Heading2"/>
        <w:rPr>
          <w:rFonts w:ascii="Times New Roman" w:hAnsi="Times New Roman"/>
          <w:sz w:val="24"/>
          <w:szCs w:val="24"/>
        </w:rPr>
      </w:pPr>
      <w:bookmarkStart w:id="38" w:name="_Toc17022209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53723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function</w:t>
      </w:r>
      <w:bookmarkEnd w:id="38"/>
    </w:p>
    <w:p w14:paraId="1FF1DCAB" w14:textId="77777777" w:rsidR="00674D78" w:rsidRDefault="00674D78" w:rsidP="00674D78">
      <w:pPr>
        <w:ind w:left="0"/>
      </w:pPr>
      <w:r w:rsidRPr="00674D78">
        <w:t>Bảng lưu trữ chức năng hiện tại của hệ thống</w:t>
      </w:r>
    </w:p>
    <w:p w14:paraId="1CAB4020" w14:textId="77777777" w:rsidR="00674D78" w:rsidRPr="00674D78" w:rsidRDefault="00674D78" w:rsidP="00674D78"/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276EB" w:rsidRPr="002209E2" w14:paraId="55D7B195" w14:textId="77777777" w:rsidTr="0011119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0C7C159" w14:textId="77777777" w:rsidR="00E276EB" w:rsidRPr="002209E2" w:rsidRDefault="00E276E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3A51563D" w14:textId="77777777" w:rsidR="00E276EB" w:rsidRPr="002209E2" w:rsidRDefault="00E276E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5D663302" w14:textId="77777777" w:rsidR="00E276EB" w:rsidRPr="002209E2" w:rsidRDefault="00E276E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34BFAD31" w14:textId="77777777" w:rsidR="00E276EB" w:rsidRPr="002209E2" w:rsidRDefault="00E276E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86405FF" w14:textId="77777777" w:rsidR="00E276EB" w:rsidRPr="002209E2" w:rsidRDefault="00E276E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7046CF44" w14:textId="77777777" w:rsidR="00E276EB" w:rsidRPr="002209E2" w:rsidRDefault="00E276E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78A566B" w14:textId="77777777" w:rsidR="00E276EB" w:rsidRPr="002209E2" w:rsidRDefault="00E276E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4122244F" w14:textId="77777777" w:rsidR="00E276EB" w:rsidRPr="002209E2" w:rsidRDefault="00E276EB" w:rsidP="000102D5">
            <w:pPr>
              <w:pStyle w:val="NormalTableHeader"/>
            </w:pPr>
            <w:r w:rsidRPr="002209E2">
              <w:t>Mô tả</w:t>
            </w:r>
          </w:p>
        </w:tc>
      </w:tr>
      <w:tr w:rsidR="00AC0E59" w:rsidRPr="002209E2" w14:paraId="586027C7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C47486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61B718E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8429EFF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EDA7102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D2E216E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4DC572A5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2ACBFD2F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EBCB45C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chức năng</w:t>
            </w:r>
          </w:p>
        </w:tc>
      </w:tr>
      <w:tr w:rsidR="00AC0E59" w:rsidRPr="002209E2" w14:paraId="6CBC84B8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E2EEF5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4BF61BE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create_date</w:t>
            </w:r>
          </w:p>
        </w:tc>
        <w:tc>
          <w:tcPr>
            <w:tcW w:w="1560" w:type="dxa"/>
            <w:vAlign w:val="bottom"/>
          </w:tcPr>
          <w:p w14:paraId="3B9919CD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B7F9FBE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A2026CB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E7D33CD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4393B8E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2AE88A2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chức năng</w:t>
            </w:r>
          </w:p>
        </w:tc>
      </w:tr>
      <w:tr w:rsidR="00AC0E59" w:rsidRPr="002209E2" w14:paraId="0411101E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73C66D4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0341A0B8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7BF742F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56D8F18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BB70A0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8085D00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3E49428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43147D20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chức năng</w:t>
            </w:r>
          </w:p>
        </w:tc>
      </w:tr>
      <w:tr w:rsidR="00AC0E59" w:rsidRPr="002209E2" w14:paraId="45900922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DA3FA0F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36BCDCE7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object_core</w:t>
            </w:r>
          </w:p>
        </w:tc>
        <w:tc>
          <w:tcPr>
            <w:tcW w:w="1560" w:type="dxa"/>
            <w:vAlign w:val="bottom"/>
          </w:tcPr>
          <w:p w14:paraId="06736064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34580F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C717D1D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8D9A543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0A5F28D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956E4AF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đối tượng</w:t>
            </w:r>
          </w:p>
        </w:tc>
      </w:tr>
      <w:tr w:rsidR="00AC0E59" w:rsidRPr="002209E2" w14:paraId="3A3A711C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BB24FC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4386A3E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object_id</w:t>
            </w:r>
          </w:p>
        </w:tc>
        <w:tc>
          <w:tcPr>
            <w:tcW w:w="1560" w:type="dxa"/>
            <w:vAlign w:val="bottom"/>
          </w:tcPr>
          <w:p w14:paraId="1F4A8BEB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9E6764A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954A60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F72871A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7B5D680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5F2AF43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đối tượng</w:t>
            </w:r>
          </w:p>
        </w:tc>
      </w:tr>
      <w:tr w:rsidR="00AC0E59" w:rsidRPr="002209E2" w14:paraId="242D8605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121BDB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24C394D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object_level</w:t>
            </w:r>
          </w:p>
        </w:tc>
        <w:tc>
          <w:tcPr>
            <w:tcW w:w="1560" w:type="dxa"/>
            <w:vAlign w:val="bottom"/>
          </w:tcPr>
          <w:p w14:paraId="7E321F12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3DEF85D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BEAE751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DB8FEF7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D1A4357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39632F4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Cấp bậc của đối tượng</w:t>
            </w:r>
          </w:p>
        </w:tc>
      </w:tr>
      <w:tr w:rsidR="00AC0E59" w:rsidRPr="002209E2" w14:paraId="5647377A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7B3D52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FEC1B8C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object_name</w:t>
            </w:r>
          </w:p>
        </w:tc>
        <w:tc>
          <w:tcPr>
            <w:tcW w:w="1560" w:type="dxa"/>
            <w:vAlign w:val="bottom"/>
          </w:tcPr>
          <w:p w14:paraId="4FE9C2DE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5E5B18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7D7D9E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ECEB780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B6281C4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D1914FE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đối tượng</w:t>
            </w:r>
          </w:p>
        </w:tc>
      </w:tr>
      <w:tr w:rsidR="00AC0E59" w:rsidRPr="002209E2" w14:paraId="0EB87621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28300C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71C7DEF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object_type_id</w:t>
            </w:r>
          </w:p>
        </w:tc>
        <w:tc>
          <w:tcPr>
            <w:tcW w:w="1560" w:type="dxa"/>
            <w:vAlign w:val="bottom"/>
          </w:tcPr>
          <w:p w14:paraId="1BC1F384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AA7C892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1C67D08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6B75647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75A860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6C948C3" w14:textId="77777777" w:rsid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đối tượng:</w:t>
            </w:r>
          </w:p>
          <w:p w14:paraId="62F92B2B" w14:textId="77777777" w:rsid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M: là module</w:t>
            </w:r>
          </w:p>
          <w:p w14:paraId="0BF9F1A8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C: component</w:t>
            </w:r>
          </w:p>
        </w:tc>
      </w:tr>
      <w:tr w:rsidR="00AC0E59" w:rsidRPr="002209E2" w14:paraId="46502807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987706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</w:tcPr>
          <w:p w14:paraId="551B135F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parent_id</w:t>
            </w:r>
          </w:p>
        </w:tc>
        <w:tc>
          <w:tcPr>
            <w:tcW w:w="1560" w:type="dxa"/>
            <w:vAlign w:val="bottom"/>
          </w:tcPr>
          <w:p w14:paraId="0AC2F67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475C34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4D0DC98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BABABC7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3E9D51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CA0F7D2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của đối tượng cha</w:t>
            </w:r>
          </w:p>
        </w:tc>
      </w:tr>
      <w:tr w:rsidR="00AC0E59" w:rsidRPr="002209E2" w14:paraId="4720E00F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1C6E63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33" w:type="dxa"/>
          </w:tcPr>
          <w:p w14:paraId="39C3774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1AC391D2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5BBDF38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2133DAB5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5A1DBB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5336FD0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01557973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</w:tbl>
    <w:p w14:paraId="53406A87" w14:textId="77777777" w:rsidR="00EB25C2" w:rsidRDefault="00EB25C2" w:rsidP="00EB25C2">
      <w:pPr>
        <w:pStyle w:val="Heading3"/>
      </w:pPr>
      <w:bookmarkStart w:id="39" w:name="_Toc170222091"/>
      <w:r w:rsidRPr="002209E2">
        <w:t>Constraint</w:t>
      </w:r>
      <w:bookmarkEnd w:id="39"/>
    </w:p>
    <w:p w14:paraId="6943A27E" w14:textId="77777777" w:rsidR="00EB25C2" w:rsidRPr="001E6B0B" w:rsidRDefault="00EB25C2" w:rsidP="00EB25C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5EFEBC41" w14:textId="77777777" w:rsidTr="000124D4">
        <w:trPr>
          <w:jc w:val="center"/>
        </w:trPr>
        <w:tc>
          <w:tcPr>
            <w:tcW w:w="1800" w:type="dxa"/>
            <w:shd w:val="clear" w:color="auto" w:fill="FDE9D5"/>
          </w:tcPr>
          <w:p w14:paraId="62BDB9BA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38AFB60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5DA4D72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2D9D166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9431EBB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6D88FF06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3BAC7B39" w14:textId="77777777" w:rsidR="00EB25C2" w:rsidRPr="002209E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40" w:name="_Toc170222092"/>
      <w:r w:rsidRPr="002209E2">
        <w:rPr>
          <w:rFonts w:ascii="Times New Roman" w:hAnsi="Times New Roman"/>
          <w:sz w:val="24"/>
          <w:szCs w:val="24"/>
        </w:rPr>
        <w:t>Index</w:t>
      </w:r>
      <w:bookmarkEnd w:id="40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7290855E" w14:textId="77777777" w:rsidTr="000124D4">
        <w:trPr>
          <w:jc w:val="center"/>
        </w:trPr>
        <w:tc>
          <w:tcPr>
            <w:tcW w:w="2814" w:type="dxa"/>
            <w:shd w:val="clear" w:color="auto" w:fill="FDE9D5"/>
          </w:tcPr>
          <w:p w14:paraId="62FFFEDD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1E1573A" w14:textId="77777777" w:rsidR="00EB25C2" w:rsidRDefault="00AC0E59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3490" w:type="dxa"/>
            <w:shd w:val="clear" w:color="auto" w:fill="FDE9D5"/>
          </w:tcPr>
          <w:p w14:paraId="0CDC17FA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3259F701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2D596627" w14:textId="77777777" w:rsidR="00EB25C2" w:rsidRPr="002209E2" w:rsidRDefault="00AC0E59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59B0BB83" w14:textId="77777777" w:rsidR="00EB25C2" w:rsidRPr="002209E2" w:rsidRDefault="00AC0E59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6C166628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4065BF8C" w14:textId="77777777" w:rsidR="00EB25C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41" w:name="_Toc170222093"/>
      <w:r w:rsidRPr="002209E2">
        <w:rPr>
          <w:rFonts w:ascii="Times New Roman" w:hAnsi="Times New Roman"/>
          <w:sz w:val="24"/>
          <w:szCs w:val="24"/>
        </w:rPr>
        <w:t>Trigger</w:t>
      </w:r>
      <w:bookmarkEnd w:id="41"/>
    </w:p>
    <w:p w14:paraId="1A724410" w14:textId="77777777" w:rsidR="00EB25C2" w:rsidRPr="00EB25C2" w:rsidRDefault="00EB25C2" w:rsidP="00EB25C2"/>
    <w:p w14:paraId="2CA9EA5D" w14:textId="77777777" w:rsidR="0093603F" w:rsidRDefault="0093603F" w:rsidP="0093603F">
      <w:pPr>
        <w:pStyle w:val="Heading2"/>
        <w:rPr>
          <w:rFonts w:ascii="Times New Roman" w:hAnsi="Times New Roman"/>
          <w:sz w:val="24"/>
          <w:szCs w:val="24"/>
        </w:rPr>
      </w:pPr>
      <w:bookmarkStart w:id="42" w:name="_Toc17022209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53723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role_function</w:t>
      </w:r>
      <w:bookmarkEnd w:id="42"/>
    </w:p>
    <w:p w14:paraId="0D90AF61" w14:textId="77777777" w:rsidR="0039130B" w:rsidRPr="0039130B" w:rsidRDefault="0039130B" w:rsidP="0039130B">
      <w:pPr>
        <w:ind w:left="0"/>
        <w:rPr>
          <w:rFonts w:ascii="Times New Roman" w:hAnsi="Times New Roman"/>
          <w:sz w:val="24"/>
          <w:szCs w:val="24"/>
        </w:rPr>
      </w:pPr>
      <w:r w:rsidRPr="0039130B">
        <w:rPr>
          <w:rFonts w:ascii="Times New Roman" w:hAnsi="Times New Roman"/>
          <w:sz w:val="24"/>
          <w:szCs w:val="24"/>
        </w:rPr>
        <w:t xml:space="preserve">Bảng lưu trữ thông tin </w:t>
      </w:r>
      <w:r>
        <w:rPr>
          <w:rFonts w:ascii="Times New Roman" w:hAnsi="Times New Roman"/>
          <w:sz w:val="24"/>
          <w:szCs w:val="24"/>
        </w:rPr>
        <w:t>liên kết giữa nhóm quyền và đối tượng chức năng</w:t>
      </w:r>
    </w:p>
    <w:p w14:paraId="02A4DB8F" w14:textId="77777777" w:rsidR="0039130B" w:rsidRPr="0039130B" w:rsidRDefault="0039130B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682F7EF6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9879CB9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32941949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769AD934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2D8B8CBA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5DA27BEF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3D795ACA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39CBE7D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5F44A9B5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EE221C" w:rsidRPr="002209E2" w14:paraId="4FF8CEF5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268707" w14:textId="77777777" w:rsidR="00EE221C" w:rsidRPr="002209E2" w:rsidRDefault="00EE221C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="000D2187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3E16BAFC" w14:textId="77777777" w:rsidR="00EE221C" w:rsidRPr="002209E2" w:rsidRDefault="00DF74CA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560" w:type="dxa"/>
          </w:tcPr>
          <w:p w14:paraId="09102C2B" w14:textId="77777777" w:rsidR="00EE221C" w:rsidRPr="000B2A5E" w:rsidRDefault="002E3BBA" w:rsidP="000B2A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</w:t>
            </w:r>
            <w:r w:rsidR="00EB260E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C7B2BA9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46DB85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605116" w14:textId="77777777" w:rsidR="00EE221C" w:rsidRPr="002209E2" w:rsidRDefault="00C9073A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90311F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4B1395AE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>
            <w:r>
              <w:t>Chưa có thông tin mô tả, cần bổ sung.</w:t>
            </w:r>
          </w:p>
        </w:tc>
      </w:tr>
      <w:tr w:rsidR="00EE221C" w:rsidRPr="002209E2" w14:paraId="53051D31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7286978" w14:textId="77777777" w:rsidR="00EE221C" w:rsidRPr="002209E2" w:rsidRDefault="00EE221C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="000D2187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0462D99E" w14:textId="77777777" w:rsidR="00EE221C" w:rsidRPr="002209E2" w:rsidRDefault="00DF74CA" w:rsidP="00EE221C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function_id</w:t>
            </w:r>
          </w:p>
        </w:tc>
        <w:tc>
          <w:tcPr>
            <w:tcW w:w="1560" w:type="dxa"/>
          </w:tcPr>
          <w:p w14:paraId="5F433EA4" w14:textId="77777777" w:rsidR="00EE221C" w:rsidRPr="002209E2" w:rsidRDefault="002E3BBA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</w:t>
            </w:r>
            <w:r w:rsidR="00EB260E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31C6F4EB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AE9EF5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14F0B4" w14:textId="77777777" w:rsidR="00EE221C" w:rsidRPr="002209E2" w:rsidRDefault="00C9073A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90311F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2462D8BF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>
            <w:r>
              <w:t>Chưa có thông tin mô tả, cần bổ sung.</w:t>
            </w:r>
          </w:p>
        </w:tc>
      </w:tr>
    </w:tbl>
    <w:p w14:paraId="063DC0F0" w14:textId="77777777" w:rsidR="00DE5A01" w:rsidRPr="004E46B5" w:rsidRDefault="00DE5A01" w:rsidP="004E46B5">
      <w:pPr>
        <w:ind w:left="0"/>
        <w:rPr>
          <w:rStyle w:val="Emphasis"/>
        </w:rPr>
      </w:pPr>
    </w:p>
    <w:p w14:paraId="0A1F6C64" w14:textId="77777777" w:rsidR="004E46B5" w:rsidRDefault="004E46B5" w:rsidP="004E46B5">
      <w:pPr>
        <w:pStyle w:val="Heading3"/>
      </w:pPr>
      <w:bookmarkStart w:id="43" w:name="_Toc170222095"/>
      <w:r w:rsidRPr="002209E2">
        <w:t>Constraint</w:t>
      </w:r>
      <w:bookmarkEnd w:id="43"/>
    </w:p>
    <w:p w14:paraId="728DEA74" w14:textId="77777777" w:rsidR="004E46B5" w:rsidRPr="001E6B0B" w:rsidRDefault="004E46B5" w:rsidP="004E46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E46B5" w14:paraId="2DD6EC95" w14:textId="77777777" w:rsidTr="00320ED1">
        <w:trPr>
          <w:jc w:val="center"/>
        </w:trPr>
        <w:tc>
          <w:tcPr>
            <w:tcW w:w="1800" w:type="dxa"/>
            <w:shd w:val="clear" w:color="auto" w:fill="FDE9D5"/>
          </w:tcPr>
          <w:p w14:paraId="496851D6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2185596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A9822F9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9828F3B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0BDD667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E46B5" w14:paraId="102726B5" w14:textId="77777777" w:rsidTr="00320ED1">
        <w:trPr>
          <w:jc w:val="center"/>
        </w:trPr>
        <w:tc>
          <w:tcPr>
            <w:tcW w:w="1800" w:type="dxa"/>
            <w:shd w:val="clear" w:color="auto" w:fill="auto"/>
          </w:tcPr>
          <w:p w14:paraId="293EEEB1" w14:textId="77777777" w:rsidR="004E46B5" w:rsidRPr="002209E2" w:rsidRDefault="000B2A5E" w:rsidP="00320ED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6E57B89E" w14:textId="77777777" w:rsidR="004E46B5" w:rsidRPr="002209E2" w:rsidRDefault="004E46B5" w:rsidP="00320ED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350" w:type="dxa"/>
          </w:tcPr>
          <w:p w14:paraId="365267B5" w14:textId="77777777" w:rsidR="004E46B5" w:rsidRDefault="000B2A5E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2614A39" w14:textId="77777777" w:rsidR="004E46B5" w:rsidRDefault="004E46B5" w:rsidP="004E46B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ccb_role</w:t>
            </w:r>
          </w:p>
        </w:tc>
        <w:tc>
          <w:tcPr>
            <w:tcW w:w="2164" w:type="dxa"/>
          </w:tcPr>
          <w:p w14:paraId="39691A6A" w14:textId="77777777" w:rsidR="004E46B5" w:rsidRDefault="000B2A5E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4E46B5" w14:paraId="0B474F30" w14:textId="77777777" w:rsidTr="00320ED1">
        <w:trPr>
          <w:jc w:val="center"/>
        </w:trPr>
        <w:tc>
          <w:tcPr>
            <w:tcW w:w="1800" w:type="dxa"/>
            <w:shd w:val="clear" w:color="auto" w:fill="auto"/>
          </w:tcPr>
          <w:p w14:paraId="4904AB32" w14:textId="77777777" w:rsidR="004E46B5" w:rsidRPr="004E46B5" w:rsidRDefault="000B2A5E" w:rsidP="00320ED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532874E7" w14:textId="77777777" w:rsidR="004E46B5" w:rsidRPr="004E46B5" w:rsidRDefault="004E46B5" w:rsidP="00320ED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4E46B5">
              <w:rPr>
                <w:rFonts w:ascii="Times New Roman" w:hAnsi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function_id</w:t>
            </w:r>
          </w:p>
        </w:tc>
        <w:tc>
          <w:tcPr>
            <w:tcW w:w="1350" w:type="dxa"/>
          </w:tcPr>
          <w:p w14:paraId="5219B6A8" w14:textId="77777777" w:rsidR="004E46B5" w:rsidRDefault="000B2A5E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F8124B9" w14:textId="77777777" w:rsidR="004E46B5" w:rsidRDefault="004E46B5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ccb_function</w:t>
            </w:r>
          </w:p>
        </w:tc>
        <w:tc>
          <w:tcPr>
            <w:tcW w:w="2164" w:type="dxa"/>
          </w:tcPr>
          <w:p w14:paraId="586A90F1" w14:textId="77777777" w:rsidR="004E46B5" w:rsidRDefault="000B2A5E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49B58B8D" w14:textId="77777777" w:rsidR="004E46B5" w:rsidRPr="002209E2" w:rsidRDefault="004E46B5" w:rsidP="004E46B5">
      <w:pPr>
        <w:ind w:left="0"/>
        <w:rPr>
          <w:rFonts w:ascii="Times New Roman" w:hAnsi="Times New Roman"/>
          <w:i/>
          <w:sz w:val="24"/>
          <w:szCs w:val="24"/>
        </w:rPr>
      </w:pPr>
    </w:p>
    <w:p w14:paraId="54B77304" w14:textId="77777777" w:rsidR="004E46B5" w:rsidRPr="002209E2" w:rsidRDefault="004E46B5" w:rsidP="004E46B5">
      <w:pPr>
        <w:pStyle w:val="Heading3"/>
        <w:rPr>
          <w:rFonts w:ascii="Times New Roman" w:hAnsi="Times New Roman"/>
          <w:sz w:val="24"/>
          <w:szCs w:val="24"/>
        </w:rPr>
      </w:pPr>
      <w:bookmarkStart w:id="44" w:name="_Toc170222096"/>
      <w:r w:rsidRPr="002209E2">
        <w:rPr>
          <w:rFonts w:ascii="Times New Roman" w:hAnsi="Times New Roman"/>
          <w:sz w:val="24"/>
          <w:szCs w:val="24"/>
        </w:rPr>
        <w:lastRenderedPageBreak/>
        <w:t>Index</w:t>
      </w:r>
      <w:bookmarkEnd w:id="44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E46B5" w14:paraId="772C5112" w14:textId="77777777" w:rsidTr="00320ED1">
        <w:trPr>
          <w:jc w:val="center"/>
        </w:trPr>
        <w:tc>
          <w:tcPr>
            <w:tcW w:w="2814" w:type="dxa"/>
            <w:shd w:val="clear" w:color="auto" w:fill="FDE9D5"/>
          </w:tcPr>
          <w:p w14:paraId="1CC455A5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31651B7" w14:textId="77777777" w:rsidR="004E46B5" w:rsidRDefault="004E46B5" w:rsidP="000B2A5E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0B2A5E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7A49AAD9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B2A5E" w14:paraId="63754187" w14:textId="77777777" w:rsidTr="00320ED1">
        <w:trPr>
          <w:jc w:val="center"/>
        </w:trPr>
        <w:tc>
          <w:tcPr>
            <w:tcW w:w="2814" w:type="dxa"/>
            <w:shd w:val="clear" w:color="auto" w:fill="auto"/>
          </w:tcPr>
          <w:p w14:paraId="7A2F24AF" w14:textId="77777777" w:rsidR="000B2A5E" w:rsidRPr="002209E2" w:rsidRDefault="000B2A5E" w:rsidP="000B2A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D9F453B" w14:textId="77777777" w:rsidR="000B2A5E" w:rsidRPr="002209E2" w:rsidRDefault="000B2A5E" w:rsidP="000B2A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622FEBC8" w14:textId="77777777" w:rsidR="000B2A5E" w:rsidRPr="002209E2" w:rsidRDefault="000B2A5E" w:rsidP="000B2A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</w:tr>
      <w:tr w:rsidR="000B2A5E" w14:paraId="5BBFD958" w14:textId="77777777" w:rsidTr="00320ED1">
        <w:trPr>
          <w:jc w:val="center"/>
        </w:trPr>
        <w:tc>
          <w:tcPr>
            <w:tcW w:w="2814" w:type="dxa"/>
            <w:shd w:val="clear" w:color="auto" w:fill="auto"/>
          </w:tcPr>
          <w:p w14:paraId="245FCB23" w14:textId="77777777" w:rsidR="000B2A5E" w:rsidRPr="004E46B5" w:rsidRDefault="000B2A5E" w:rsidP="000B2A5E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0A00B132" w14:textId="77777777" w:rsidR="000B2A5E" w:rsidRPr="004E46B5" w:rsidRDefault="000B2A5E" w:rsidP="000B2A5E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579A7679" w14:textId="77777777" w:rsidR="000B2A5E" w:rsidRPr="004E46B5" w:rsidRDefault="000B2A5E" w:rsidP="000B2A5E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4E46B5">
              <w:rPr>
                <w:rFonts w:ascii="Times New Roman" w:hAnsi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function_id</w:t>
            </w:r>
          </w:p>
        </w:tc>
      </w:tr>
    </w:tbl>
    <w:p w14:paraId="6A01F98E" w14:textId="77777777" w:rsidR="004E46B5" w:rsidRPr="002209E2" w:rsidRDefault="004E46B5" w:rsidP="004E46B5">
      <w:pPr>
        <w:ind w:left="0"/>
        <w:rPr>
          <w:rFonts w:ascii="Times New Roman" w:hAnsi="Times New Roman"/>
          <w:i/>
          <w:sz w:val="24"/>
          <w:szCs w:val="24"/>
        </w:rPr>
      </w:pPr>
    </w:p>
    <w:p w14:paraId="68CFAEB3" w14:textId="77777777" w:rsidR="004E46B5" w:rsidRDefault="004E46B5" w:rsidP="004E46B5">
      <w:pPr>
        <w:pStyle w:val="Heading3"/>
        <w:rPr>
          <w:rFonts w:ascii="Times New Roman" w:hAnsi="Times New Roman"/>
          <w:sz w:val="24"/>
          <w:szCs w:val="24"/>
        </w:rPr>
      </w:pPr>
      <w:bookmarkStart w:id="45" w:name="_Toc170222097"/>
      <w:r w:rsidRPr="002209E2">
        <w:rPr>
          <w:rFonts w:ascii="Times New Roman" w:hAnsi="Times New Roman"/>
          <w:sz w:val="24"/>
          <w:szCs w:val="24"/>
        </w:rPr>
        <w:t>Trigger</w:t>
      </w:r>
      <w:bookmarkEnd w:id="45"/>
    </w:p>
    <w:p w14:paraId="026DFB5F" w14:textId="77777777" w:rsidR="00EE221C" w:rsidRPr="002209E2" w:rsidRDefault="00EE221C" w:rsidP="000102D5">
      <w:pPr>
        <w:pStyle w:val="NormalIndent"/>
      </w:pPr>
    </w:p>
    <w:p w14:paraId="50512608" w14:textId="77777777" w:rsidR="006E1D84" w:rsidRDefault="006E1D84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46" w:name="_Toc17022209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insight_dashboard_</w:t>
      </w:r>
      <w:r w:rsidR="00DD10CF" w:rsidRPr="002209E2">
        <w:rPr>
          <w:rFonts w:ascii="Times New Roman" w:hAnsi="Times New Roman"/>
          <w:sz w:val="24"/>
          <w:szCs w:val="24"/>
        </w:rPr>
        <w:t>action</w:t>
      </w:r>
      <w:bookmarkEnd w:id="46"/>
    </w:p>
    <w:p w14:paraId="542CD56D" w14:textId="77777777" w:rsidR="00B25452" w:rsidRPr="00B25452" w:rsidRDefault="00B25452" w:rsidP="00B25452">
      <w:pPr>
        <w:ind w:left="0"/>
        <w:rPr>
          <w:rFonts w:ascii="Times New Roman" w:hAnsi="Times New Roman"/>
          <w:sz w:val="24"/>
          <w:szCs w:val="24"/>
        </w:rPr>
      </w:pPr>
      <w:r w:rsidRPr="00B25452">
        <w:rPr>
          <w:rFonts w:ascii="Times New Roman" w:hAnsi="Times New Roman"/>
          <w:sz w:val="24"/>
          <w:szCs w:val="24"/>
        </w:rPr>
        <w:t>Bảng lưu trữ thông tin quyền thao tác trên insight dashboard</w:t>
      </w:r>
    </w:p>
    <w:p w14:paraId="5704A33E" w14:textId="77777777" w:rsidR="00B25452" w:rsidRPr="00B25452" w:rsidRDefault="00B25452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E1D84" w:rsidRPr="002209E2" w14:paraId="026CD6B2" w14:textId="77777777" w:rsidTr="00FB3A12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7F769E5" w14:textId="77777777" w:rsidR="006E1D84" w:rsidRPr="002209E2" w:rsidRDefault="006E1D84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19A6775F" w14:textId="77777777" w:rsidR="006E1D84" w:rsidRPr="002209E2" w:rsidRDefault="006E1D84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23E30AF" w14:textId="77777777" w:rsidR="006E1D84" w:rsidRPr="002209E2" w:rsidRDefault="006E1D84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6DE73C1" w14:textId="77777777" w:rsidR="006E1D84" w:rsidRPr="002209E2" w:rsidRDefault="006E1D84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5F0B8635" w14:textId="77777777" w:rsidR="006E1D84" w:rsidRPr="002209E2" w:rsidRDefault="006E1D84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82889F3" w14:textId="77777777" w:rsidR="006E1D84" w:rsidRPr="002209E2" w:rsidRDefault="006E1D84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2641224B" w14:textId="77777777" w:rsidR="006E1D84" w:rsidRPr="002209E2" w:rsidRDefault="006E1D84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2BCD6A1E" w14:textId="77777777" w:rsidR="006E1D84" w:rsidRPr="002209E2" w:rsidRDefault="006E1D84" w:rsidP="000102D5">
            <w:pPr>
              <w:pStyle w:val="NormalTableHeader"/>
            </w:pPr>
            <w:r w:rsidRPr="002209E2">
              <w:t>Mô tả</w:t>
            </w:r>
          </w:p>
        </w:tc>
      </w:tr>
      <w:tr w:rsidR="00B25452" w:rsidRPr="002209E2" w14:paraId="14D5F8EA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4751D51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3BF27E2D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60DF5558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2D9F85E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2F1A2177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18829AB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65751E36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914FA5F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quyền thao tác insight dashboard</w:t>
            </w:r>
          </w:p>
        </w:tc>
      </w:tr>
      <w:tr w:rsidR="00B25452" w:rsidRPr="002209E2" w14:paraId="2845E199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BAD9C9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6E41D75F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action</w:t>
            </w:r>
          </w:p>
        </w:tc>
        <w:tc>
          <w:tcPr>
            <w:tcW w:w="1560" w:type="dxa"/>
            <w:vAlign w:val="bottom"/>
          </w:tcPr>
          <w:p w14:paraId="6EF05251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92E28B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2099E6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60DA557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48CB39F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4D3E3BB" w14:textId="77777777" w:rsid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Hành động trên insight dashboard:</w:t>
            </w:r>
          </w:p>
          <w:p w14:paraId="5FD45845" w14:textId="77777777" w:rsid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EDIT_VIEW: sửa và xem</w:t>
            </w:r>
          </w:p>
          <w:p w14:paraId="704B3903" w14:textId="77777777" w:rsid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EDIT: sửa</w:t>
            </w:r>
          </w:p>
          <w:p w14:paraId="10D72227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VIEW: xem</w:t>
            </w:r>
          </w:p>
        </w:tc>
      </w:tr>
      <w:tr w:rsidR="00B25452" w:rsidRPr="002209E2" w14:paraId="1F134C93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EC8399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5B815654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BD9B4E0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9FCBF7B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04A9DD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994FD05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3BB7518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987F01C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quyền thao tác</w:t>
            </w:r>
          </w:p>
        </w:tc>
      </w:tr>
      <w:tr w:rsidR="00B25452" w:rsidRPr="002209E2" w14:paraId="4B4C097B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6D542E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7434C10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6BC9FC78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EE76EC5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F915A0D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638807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0A408C1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FF09333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quyền thao tác</w:t>
            </w:r>
          </w:p>
        </w:tc>
      </w:tr>
      <w:tr w:rsidR="00B25452" w:rsidRPr="002209E2" w14:paraId="6E1B06AB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149A8F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147A48DA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</w:t>
            </w: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560" w:type="dxa"/>
            <w:vAlign w:val="bottom"/>
          </w:tcPr>
          <w:p w14:paraId="32499210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bigint(20)</w:t>
            </w:r>
          </w:p>
        </w:tc>
        <w:tc>
          <w:tcPr>
            <w:tcW w:w="1134" w:type="dxa"/>
            <w:vAlign w:val="bottom"/>
          </w:tcPr>
          <w:p w14:paraId="4B753280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A1F254D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7E6DBC8" w14:textId="77777777" w:rsidR="00B25452" w:rsidRPr="002209E2" w:rsidRDefault="00587F6A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7E8A5534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BF3AC05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insight dashboard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trong bảng ccb_insight_dashboard</w:t>
            </w:r>
          </w:p>
        </w:tc>
      </w:tr>
      <w:tr w:rsidR="00B25452" w:rsidRPr="002209E2" w14:paraId="2CD90237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DDBB992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06</w:t>
            </w:r>
          </w:p>
        </w:tc>
        <w:tc>
          <w:tcPr>
            <w:tcW w:w="1133" w:type="dxa"/>
            <w:vAlign w:val="bottom"/>
          </w:tcPr>
          <w:p w14:paraId="116ADBCD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bottom"/>
          </w:tcPr>
          <w:p w14:paraId="4B7EFF12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20C26D6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73ABCA8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364357F" w14:textId="77777777" w:rsidR="00B25452" w:rsidRPr="002209E2" w:rsidRDefault="00587F6A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66653961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4571BF9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</w:t>
            </w:r>
            <w:r w:rsidR="004666D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trong bảng ccb_user</w:t>
            </w:r>
          </w:p>
        </w:tc>
      </w:tr>
      <w:tr w:rsidR="00B25452" w:rsidRPr="002209E2" w14:paraId="76EB7E43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36BAE5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AAC9E88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  <w:tc>
          <w:tcPr>
            <w:tcW w:w="1560" w:type="dxa"/>
            <w:vAlign w:val="bottom"/>
          </w:tcPr>
          <w:p w14:paraId="4B4AC237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E0986BC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E828A1A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0F8DCF1" w14:textId="77777777" w:rsidR="00B25452" w:rsidRPr="002209E2" w:rsidRDefault="00587F6A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3640C6B1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E135687" w14:textId="77777777" w:rsidR="00B25452" w:rsidRPr="002209E2" w:rsidRDefault="004666D6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dashboard trong bảng ccb_insight_dashboard</w:t>
            </w:r>
          </w:p>
        </w:tc>
      </w:tr>
      <w:tr w:rsidR="00B25452" w:rsidRPr="002209E2" w14:paraId="195AECD0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57CF0B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1AAEB8D5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  <w:tc>
          <w:tcPr>
            <w:tcW w:w="1560" w:type="dxa"/>
            <w:vAlign w:val="bottom"/>
          </w:tcPr>
          <w:p w14:paraId="3BF58312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4B20C26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D88FA0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AEBB6EE" w14:textId="77777777" w:rsidR="00B25452" w:rsidRPr="002209E2" w:rsidRDefault="00587F6A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5FD595A3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FDA6B81" w14:textId="77777777" w:rsidR="00B25452" w:rsidRPr="002209E2" w:rsidRDefault="004666D6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  <w:tr w:rsidR="00B25452" w:rsidRPr="002209E2" w14:paraId="138740DD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03B9CD6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19FC9D34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role_code</w:t>
            </w:r>
          </w:p>
        </w:tc>
        <w:tc>
          <w:tcPr>
            <w:tcW w:w="1560" w:type="dxa"/>
            <w:vAlign w:val="bottom"/>
          </w:tcPr>
          <w:p w14:paraId="0B27971B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8DC97AA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1B318B9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C81B05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DC14FED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C243161" w14:textId="77777777" w:rsidR="00B25452" w:rsidRPr="002209E2" w:rsidRDefault="004666D6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Role_code của role trong bảng ccb_role</w:t>
            </w:r>
          </w:p>
        </w:tc>
      </w:tr>
    </w:tbl>
    <w:p w14:paraId="46D0240B" w14:textId="77777777" w:rsidR="004E46B5" w:rsidRDefault="004E46B5" w:rsidP="004E46B5">
      <w:pPr>
        <w:pStyle w:val="Heading3"/>
      </w:pPr>
      <w:bookmarkStart w:id="47" w:name="_Toc170222099"/>
      <w:r w:rsidRPr="002209E2">
        <w:t>Constraint</w:t>
      </w:r>
      <w:bookmarkEnd w:id="47"/>
    </w:p>
    <w:p w14:paraId="3A0397F5" w14:textId="77777777" w:rsidR="004E46B5" w:rsidRPr="001E6B0B" w:rsidRDefault="004E46B5" w:rsidP="004E46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E46B5" w14:paraId="05EDA0A5" w14:textId="77777777" w:rsidTr="00320ED1">
        <w:trPr>
          <w:jc w:val="center"/>
        </w:trPr>
        <w:tc>
          <w:tcPr>
            <w:tcW w:w="1800" w:type="dxa"/>
            <w:shd w:val="clear" w:color="auto" w:fill="FDE9D5"/>
          </w:tcPr>
          <w:p w14:paraId="36E9634D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2935DE3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A8589EE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0095FB4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2A959FB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414F7" w14:paraId="4B46A54B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08387EBC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FKkn54rmwnhjtmb0tsriw3xojgr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7A62ACE3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  <w:tc>
          <w:tcPr>
            <w:tcW w:w="1350" w:type="dxa"/>
          </w:tcPr>
          <w:p w14:paraId="368F8251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A872F06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ccb_insight_dashboard</w:t>
            </w:r>
          </w:p>
        </w:tc>
        <w:tc>
          <w:tcPr>
            <w:tcW w:w="2164" w:type="dxa"/>
          </w:tcPr>
          <w:p w14:paraId="6F23CB99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1D73CB7C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03FF9B2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FK1kxwfnbsmvdam1t5i74kydho1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615B1E7E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userId</w:t>
            </w:r>
          </w:p>
        </w:tc>
        <w:tc>
          <w:tcPr>
            <w:tcW w:w="1350" w:type="dxa"/>
          </w:tcPr>
          <w:p w14:paraId="7FADB949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6AA2CD7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09870FBF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13CA366A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E521741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FKgtr3x65bfrerj4fuulexstdyo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2E531632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  <w:tc>
          <w:tcPr>
            <w:tcW w:w="1350" w:type="dxa"/>
          </w:tcPr>
          <w:p w14:paraId="44874020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3B3DBCD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ccb_insight_dashboard</w:t>
            </w:r>
          </w:p>
        </w:tc>
        <w:tc>
          <w:tcPr>
            <w:tcW w:w="2164" w:type="dxa"/>
          </w:tcPr>
          <w:p w14:paraId="76040895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0459B059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4F9644C4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FKeffqlsxv73ms7kmeuverw29cm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52D8FF40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  <w:tc>
          <w:tcPr>
            <w:tcW w:w="1350" w:type="dxa"/>
          </w:tcPr>
          <w:p w14:paraId="69C5113D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8334CF1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731B9616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7FCEFE9A" w14:textId="77777777" w:rsidR="004E46B5" w:rsidRPr="002209E2" w:rsidRDefault="004E46B5" w:rsidP="004E46B5">
      <w:pPr>
        <w:ind w:left="0"/>
        <w:rPr>
          <w:rFonts w:ascii="Times New Roman" w:hAnsi="Times New Roman"/>
          <w:i/>
          <w:sz w:val="24"/>
          <w:szCs w:val="24"/>
        </w:rPr>
      </w:pPr>
    </w:p>
    <w:p w14:paraId="430A4398" w14:textId="77777777" w:rsidR="004E46B5" w:rsidRPr="002209E2" w:rsidRDefault="004E46B5" w:rsidP="004E46B5">
      <w:pPr>
        <w:pStyle w:val="Heading3"/>
        <w:rPr>
          <w:rFonts w:ascii="Times New Roman" w:hAnsi="Times New Roman"/>
          <w:sz w:val="24"/>
          <w:szCs w:val="24"/>
        </w:rPr>
      </w:pPr>
      <w:bookmarkStart w:id="48" w:name="_Toc170222100"/>
      <w:r w:rsidRPr="002209E2">
        <w:rPr>
          <w:rFonts w:ascii="Times New Roman" w:hAnsi="Times New Roman"/>
          <w:sz w:val="24"/>
          <w:szCs w:val="24"/>
        </w:rPr>
        <w:t>Index</w:t>
      </w:r>
      <w:bookmarkEnd w:id="48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E46B5" w14:paraId="294E57E1" w14:textId="77777777" w:rsidTr="00320ED1">
        <w:trPr>
          <w:jc w:val="center"/>
        </w:trPr>
        <w:tc>
          <w:tcPr>
            <w:tcW w:w="2814" w:type="dxa"/>
            <w:shd w:val="clear" w:color="auto" w:fill="FDE9D5"/>
          </w:tcPr>
          <w:p w14:paraId="7BCFFC8D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18A15C" w14:textId="77777777" w:rsidR="004E46B5" w:rsidRDefault="004E46B5" w:rsidP="00587F6A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587F6A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4CF3353E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E46B5" w14:paraId="4D260C34" w14:textId="77777777" w:rsidTr="00320ED1">
        <w:trPr>
          <w:jc w:val="center"/>
        </w:trPr>
        <w:tc>
          <w:tcPr>
            <w:tcW w:w="2814" w:type="dxa"/>
            <w:shd w:val="clear" w:color="auto" w:fill="auto"/>
          </w:tcPr>
          <w:p w14:paraId="3D8E09BC" w14:textId="77777777" w:rsidR="004E46B5" w:rsidRPr="00C414F7" w:rsidRDefault="00587F6A" w:rsidP="00587F6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PRMARY</w:t>
            </w:r>
          </w:p>
        </w:tc>
        <w:tc>
          <w:tcPr>
            <w:tcW w:w="2880" w:type="dxa"/>
            <w:shd w:val="clear" w:color="auto" w:fill="auto"/>
          </w:tcPr>
          <w:p w14:paraId="0D185794" w14:textId="77777777" w:rsidR="004E46B5" w:rsidRPr="00C414F7" w:rsidRDefault="00587F6A" w:rsidP="004E46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79E479EA" w14:textId="77777777" w:rsidR="004E46B5" w:rsidRPr="00C414F7" w:rsidRDefault="00955A3E" w:rsidP="004E46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702EB881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7AF0D05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FKkn54rmwnhjtmb0tsriw3xojgr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1934266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FKkn54rmwnhjtmb0tsriw3xojgr</w:t>
            </w:r>
          </w:p>
        </w:tc>
        <w:tc>
          <w:tcPr>
            <w:tcW w:w="3490" w:type="dxa"/>
            <w:vAlign w:val="bottom"/>
          </w:tcPr>
          <w:p w14:paraId="296704C5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</w:tr>
      <w:tr w:rsidR="00C414F7" w14:paraId="11562307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B691CE1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FK1kxwfnbsmvdam1t5i74kydho1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A85D2DC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FK1kxwfnbsmvdam1t5i74kydho1</w:t>
            </w:r>
          </w:p>
        </w:tc>
        <w:tc>
          <w:tcPr>
            <w:tcW w:w="3490" w:type="dxa"/>
            <w:vAlign w:val="bottom"/>
          </w:tcPr>
          <w:p w14:paraId="1AF703B6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userId</w:t>
            </w:r>
          </w:p>
        </w:tc>
      </w:tr>
      <w:tr w:rsidR="00C414F7" w14:paraId="65D3F790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308A8914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FKgtr3x65bfrerj4fuulexstdyo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DB98D52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FKgtr3x65bfrerj4fuulexstdyo</w:t>
            </w:r>
          </w:p>
        </w:tc>
        <w:tc>
          <w:tcPr>
            <w:tcW w:w="3490" w:type="dxa"/>
            <w:vAlign w:val="bottom"/>
          </w:tcPr>
          <w:p w14:paraId="626F6073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</w:tr>
      <w:tr w:rsidR="00C414F7" w14:paraId="0948464A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0FCD3CB6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FKeffqlsxv73ms7kmeuverw29cm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F9ECD16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FKeffqlsxv73ms7kmeuverw29cm</w:t>
            </w:r>
          </w:p>
        </w:tc>
        <w:tc>
          <w:tcPr>
            <w:tcW w:w="3490" w:type="dxa"/>
            <w:vAlign w:val="bottom"/>
          </w:tcPr>
          <w:p w14:paraId="1A2E9CF6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</w:tr>
    </w:tbl>
    <w:p w14:paraId="34BD2BD9" w14:textId="77777777" w:rsidR="004E46B5" w:rsidRPr="002209E2" w:rsidRDefault="004E46B5" w:rsidP="004E46B5">
      <w:pPr>
        <w:ind w:left="0"/>
        <w:rPr>
          <w:rFonts w:ascii="Times New Roman" w:hAnsi="Times New Roman"/>
          <w:i/>
          <w:sz w:val="24"/>
          <w:szCs w:val="24"/>
        </w:rPr>
      </w:pPr>
    </w:p>
    <w:p w14:paraId="5847E8B1" w14:textId="77777777" w:rsidR="004E46B5" w:rsidRDefault="004E46B5" w:rsidP="004E46B5">
      <w:pPr>
        <w:pStyle w:val="Heading3"/>
        <w:rPr>
          <w:rFonts w:ascii="Times New Roman" w:hAnsi="Times New Roman"/>
          <w:sz w:val="24"/>
          <w:szCs w:val="24"/>
        </w:rPr>
      </w:pPr>
      <w:bookmarkStart w:id="49" w:name="_Toc170222101"/>
      <w:r w:rsidRPr="002209E2">
        <w:rPr>
          <w:rFonts w:ascii="Times New Roman" w:hAnsi="Times New Roman"/>
          <w:sz w:val="24"/>
          <w:szCs w:val="24"/>
        </w:rPr>
        <w:t>Trigger</w:t>
      </w:r>
      <w:bookmarkEnd w:id="49"/>
    </w:p>
    <w:p w14:paraId="59B6A55E" w14:textId="77777777" w:rsidR="004E46B5" w:rsidRPr="004E46B5" w:rsidRDefault="004E46B5" w:rsidP="004E46B5"/>
    <w:p w14:paraId="4EF2E389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50" w:name="_Toc17022210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insight_dashboard</w:t>
      </w:r>
      <w:bookmarkEnd w:id="50"/>
    </w:p>
    <w:p w14:paraId="570FD72F" w14:textId="77777777" w:rsidR="00581FAB" w:rsidRPr="00581FAB" w:rsidRDefault="00581FAB" w:rsidP="00581FAB">
      <w:pPr>
        <w:ind w:left="0"/>
        <w:rPr>
          <w:rFonts w:ascii="Times New Roman" w:hAnsi="Times New Roman"/>
          <w:sz w:val="24"/>
          <w:szCs w:val="24"/>
        </w:rPr>
      </w:pPr>
      <w:r w:rsidRPr="00581FAB">
        <w:rPr>
          <w:rFonts w:ascii="Times New Roman" w:hAnsi="Times New Roman"/>
          <w:color w:val="000000"/>
          <w:sz w:val="24"/>
          <w:szCs w:val="24"/>
        </w:rPr>
        <w:t>Bảng lưu trữ danh sách và thông tin insight dashboard</w:t>
      </w:r>
    </w:p>
    <w:p w14:paraId="15BF0CCE" w14:textId="77777777" w:rsidR="00581FAB" w:rsidRPr="00581FAB" w:rsidRDefault="00581FAB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48F9BC7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5D5AEF6F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04A062CC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7FAEE0D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108B1635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42DFAC8C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19EB40AB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11C905F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FDB8BD0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581FAB" w:rsidRPr="002209E2" w14:paraId="444710E0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4580CD1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60F07A80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action</w:t>
            </w:r>
          </w:p>
        </w:tc>
        <w:tc>
          <w:tcPr>
            <w:tcW w:w="1560" w:type="dxa"/>
            <w:vAlign w:val="bottom"/>
          </w:tcPr>
          <w:p w14:paraId="049872C5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777A31D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3B98E89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09E1967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3C41532B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1206ECA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insight dashboard</w:t>
            </w:r>
          </w:p>
        </w:tc>
      </w:tr>
      <w:tr w:rsidR="00581FAB" w:rsidRPr="002209E2" w14:paraId="19E8F617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55F44E0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2E24DF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action</w:t>
            </w:r>
          </w:p>
        </w:tc>
        <w:tc>
          <w:tcPr>
            <w:tcW w:w="1560" w:type="dxa"/>
            <w:vAlign w:val="bottom"/>
          </w:tcPr>
          <w:p w14:paraId="1ED6020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318A5B4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399B818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B38320F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5E52BEA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3D267E7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Hành động được cho phép trên bảng</w:t>
            </w:r>
          </w:p>
        </w:tc>
      </w:tr>
      <w:tr w:rsidR="00581FAB" w:rsidRPr="002209E2" w14:paraId="40D25022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359CC9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8CC88FC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19B00DB5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120A8A49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967C878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82750A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0D0EB7A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19E6A846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insight dashboard</w:t>
            </w:r>
          </w:p>
        </w:tc>
      </w:tr>
      <w:tr w:rsidR="00581FAB" w:rsidRPr="002209E2" w14:paraId="758717D9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5905DC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7542BD22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1C5EB6FE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89EE8A4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34FC887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6CC9AB7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25836C0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D392D2E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insight dashboard</w:t>
            </w:r>
          </w:p>
        </w:tc>
      </w:tr>
      <w:tr w:rsidR="00581FAB" w:rsidRPr="002209E2" w14:paraId="7E73D802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AAACD60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04</w:t>
            </w:r>
          </w:p>
        </w:tc>
        <w:tc>
          <w:tcPr>
            <w:tcW w:w="1133" w:type="dxa"/>
          </w:tcPr>
          <w:p w14:paraId="6595CB4B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3EA4D9E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5487511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7BFFA92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AFC945E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D4D87A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E81A3BF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insight dashboard</w:t>
            </w:r>
          </w:p>
        </w:tc>
      </w:tr>
      <w:tr w:rsidR="00581FAB" w:rsidRPr="002209E2" w14:paraId="21EE69F6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D32CE38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611E202B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5BC50C0D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16C4749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21F778F7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DE84D1C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3E2F98C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58C498C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  <w:r w:rsidR="001C685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insight dashboard</w:t>
            </w:r>
          </w:p>
        </w:tc>
      </w:tr>
      <w:tr w:rsidR="00581FAB" w:rsidRPr="002209E2" w14:paraId="2603BC3E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263BDA2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576EE3B1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bottom"/>
          </w:tcPr>
          <w:p w14:paraId="5421D01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0391DE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A3D2A6B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7911C3E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54F55A67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39A0020" w14:textId="77777777" w:rsidR="00581FAB" w:rsidRPr="002209E2" w:rsidRDefault="001C685D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  <w:tr w:rsidR="00581FAB" w:rsidRPr="002209E2" w14:paraId="2C995876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597096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A411112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  <w:tc>
          <w:tcPr>
            <w:tcW w:w="1560" w:type="dxa"/>
            <w:vAlign w:val="bottom"/>
          </w:tcPr>
          <w:p w14:paraId="4D38ACA4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243E5E6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1D7659F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F626006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0C0AA92A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00861B7" w14:textId="77777777" w:rsidR="00581FAB" w:rsidRPr="002209E2" w:rsidRDefault="001C685D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</w:tbl>
    <w:p w14:paraId="11E37C70" w14:textId="77777777" w:rsidR="00955A3E" w:rsidRDefault="00955A3E" w:rsidP="00955A3E">
      <w:pPr>
        <w:pStyle w:val="Heading3"/>
      </w:pPr>
      <w:r w:rsidRPr="002209E2">
        <w:t>Constraint</w:t>
      </w:r>
    </w:p>
    <w:p w14:paraId="5F2998CC" w14:textId="77777777" w:rsidR="00955A3E" w:rsidRPr="001E6B0B" w:rsidRDefault="00955A3E" w:rsidP="00955A3E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55A3E" w14:paraId="275416A3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59D7A838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15D4B94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3294170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0C022E7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607E11D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414F7" w14:paraId="4942FC76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5FF543DA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FKbasu3grfg34qomnmi0jvnxkyy</w:t>
            </w:r>
          </w:p>
        </w:tc>
        <w:tc>
          <w:tcPr>
            <w:tcW w:w="1847" w:type="dxa"/>
            <w:shd w:val="clear" w:color="auto" w:fill="auto"/>
          </w:tcPr>
          <w:p w14:paraId="5F38FDD3" w14:textId="77777777" w:rsidR="00C414F7" w:rsidRPr="002209E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286E7C9E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1AF81A1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350CDB39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C414F7" w14:paraId="75E64D2F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9DC2425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FKo7r6542nmnt3cvmlquar7ehca</w:t>
            </w:r>
          </w:p>
        </w:tc>
        <w:tc>
          <w:tcPr>
            <w:tcW w:w="1847" w:type="dxa"/>
            <w:shd w:val="clear" w:color="auto" w:fill="auto"/>
          </w:tcPr>
          <w:p w14:paraId="7D635AC8" w14:textId="77777777" w:rsidR="00C414F7" w:rsidRPr="002209E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679EA576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C3E94FB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17E6375B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1F2C0DF2" w14:textId="77777777" w:rsidR="00955A3E" w:rsidRPr="002209E2" w:rsidRDefault="00955A3E" w:rsidP="00955A3E">
      <w:pPr>
        <w:ind w:left="0"/>
        <w:rPr>
          <w:rFonts w:ascii="Times New Roman" w:hAnsi="Times New Roman"/>
          <w:i/>
          <w:sz w:val="24"/>
          <w:szCs w:val="24"/>
        </w:rPr>
      </w:pPr>
    </w:p>
    <w:p w14:paraId="781FB8C7" w14:textId="77777777" w:rsidR="00955A3E" w:rsidRPr="002209E2" w:rsidRDefault="00955A3E" w:rsidP="00955A3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55A3E" w14:paraId="53997951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7400AF83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95A334B" w14:textId="77777777" w:rsidR="00955A3E" w:rsidRDefault="00955A3E" w:rsidP="001C685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1C685D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746EA414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55A3E" w14:paraId="135E004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1D0018D" w14:textId="77777777" w:rsidR="00955A3E" w:rsidRPr="001C685D" w:rsidRDefault="001C685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3D851FE" w14:textId="77777777" w:rsidR="00955A3E" w:rsidRPr="001C685D" w:rsidRDefault="001C685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7CCE59F5" w14:textId="77777777" w:rsidR="00955A3E" w:rsidRPr="00955A3E" w:rsidRDefault="00955A3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</w:tr>
      <w:tr w:rsidR="00C414F7" w14:paraId="423FD54C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183E137E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FKbasu3grfg34qomnmi0jvnxkyy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07E7EE0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FKbasu3grfg34qomnmi0jvnxkyy</w:t>
            </w:r>
          </w:p>
        </w:tc>
        <w:tc>
          <w:tcPr>
            <w:tcW w:w="3490" w:type="dxa"/>
          </w:tcPr>
          <w:p w14:paraId="2FD61066" w14:textId="77777777" w:rsidR="00C414F7" w:rsidRPr="002209E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  <w:tr w:rsidR="00C414F7" w14:paraId="7E376FE6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5E69FF3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FKo7r6542nmnt3cvmlquar7ehca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B92F0DD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FKo7r6542nmnt3cvmlquar7ehca</w:t>
            </w:r>
          </w:p>
        </w:tc>
        <w:tc>
          <w:tcPr>
            <w:tcW w:w="3490" w:type="dxa"/>
          </w:tcPr>
          <w:p w14:paraId="6F2F21FA" w14:textId="77777777" w:rsidR="00C414F7" w:rsidRPr="002209E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</w:tbl>
    <w:p w14:paraId="2FCCC2F7" w14:textId="77777777" w:rsidR="00955A3E" w:rsidRPr="00955A3E" w:rsidRDefault="00955A3E" w:rsidP="00955A3E"/>
    <w:p w14:paraId="5D6053AC" w14:textId="77777777" w:rsidR="00955A3E" w:rsidRDefault="00955A3E" w:rsidP="00955A3E">
      <w:pPr>
        <w:pStyle w:val="Heading3"/>
        <w:rPr>
          <w:rFonts w:ascii="Times New Roman" w:hAnsi="Times New Roman"/>
          <w:sz w:val="24"/>
          <w:szCs w:val="24"/>
        </w:rPr>
      </w:pPr>
      <w:bookmarkStart w:id="51" w:name="_Toc170222105"/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  <w:bookmarkEnd w:id="51"/>
    </w:p>
    <w:p w14:paraId="5376D46F" w14:textId="77777777" w:rsidR="00EE221C" w:rsidRPr="002209E2" w:rsidRDefault="00EE221C" w:rsidP="000102D5">
      <w:pPr>
        <w:pStyle w:val="NormalIndent"/>
      </w:pPr>
    </w:p>
    <w:p w14:paraId="10C09632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52" w:name="_Toc170222106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</w:t>
      </w:r>
      <w:r w:rsidR="00DD10CF" w:rsidRPr="002209E2">
        <w:rPr>
          <w:rFonts w:ascii="Times New Roman" w:hAnsi="Times New Roman"/>
          <w:sz w:val="24"/>
          <w:szCs w:val="24"/>
        </w:rPr>
        <w:t>dashboard_</w:t>
      </w:r>
      <w:r w:rsidRPr="002209E2">
        <w:rPr>
          <w:rFonts w:ascii="Times New Roman" w:hAnsi="Times New Roman"/>
          <w:sz w:val="24"/>
          <w:szCs w:val="24"/>
        </w:rPr>
        <w:t>tab</w:t>
      </w:r>
      <w:bookmarkEnd w:id="52"/>
    </w:p>
    <w:p w14:paraId="474EB6E8" w14:textId="77777777" w:rsidR="00C414F7" w:rsidRPr="00C414F7" w:rsidRDefault="00C414F7" w:rsidP="00C414F7">
      <w:pPr>
        <w:ind w:left="0"/>
        <w:rPr>
          <w:rFonts w:ascii="Times New Roman" w:hAnsi="Times New Roman"/>
          <w:sz w:val="24"/>
          <w:szCs w:val="24"/>
        </w:rPr>
      </w:pPr>
      <w:r w:rsidRPr="00C414F7">
        <w:rPr>
          <w:rFonts w:ascii="Times New Roman" w:hAnsi="Times New Roman"/>
          <w:sz w:val="24"/>
          <w:szCs w:val="24"/>
        </w:rPr>
        <w:t>Bảng lưu trữ danh sách các tab trong 1 insight dashboard</w:t>
      </w:r>
    </w:p>
    <w:p w14:paraId="31CBCBB5" w14:textId="77777777" w:rsidR="00C414F7" w:rsidRPr="00C414F7" w:rsidRDefault="00C414F7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278B7ADB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252A808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68052D78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9AE4A75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1E6B39A1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128EA823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05D5079B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58918452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18E34C6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F83828" w:rsidRPr="002209E2" w14:paraId="768FAEAA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CF4DEC1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4912589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5FDEA2A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B13BBA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F13230D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5C348FD9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677F67C6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DBCFF02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tab trong insight</w:t>
            </w:r>
          </w:p>
        </w:tc>
      </w:tr>
      <w:tr w:rsidR="00F83828" w:rsidRPr="002209E2" w14:paraId="7F72509F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2C9FC8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27FA5E0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4AF6DA83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B29A4F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7ABC539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3B9D57A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B3F84E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ED9AA97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tab trong insight</w:t>
            </w:r>
          </w:p>
        </w:tc>
      </w:tr>
      <w:tr w:rsidR="00F83828" w:rsidRPr="002209E2" w14:paraId="142B31AB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8BE802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1550857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4D1E1AC6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6F5FC44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DB8A7A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25C58FE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BCEC6B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6A9338B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của tab trong insight</w:t>
            </w:r>
          </w:p>
        </w:tc>
      </w:tr>
      <w:tr w:rsidR="00F83828" w:rsidRPr="002209E2" w14:paraId="79AEF92B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1D1C40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6FD1A6C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58F71C5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B073AE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F6B8F13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C5CBFF7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3D4E8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3F99AA8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tab</w:t>
            </w:r>
          </w:p>
        </w:tc>
      </w:tr>
      <w:tr w:rsidR="00F83828" w:rsidRPr="002209E2" w14:paraId="0FFC3734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99D42B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506D3EA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0A0A5083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8BF6703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1DFCB7C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18E3561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7A2A24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538680A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tab trong insght dashboard</w:t>
            </w:r>
          </w:p>
        </w:tc>
      </w:tr>
      <w:tr w:rsidR="00F83828" w:rsidRPr="002209E2" w14:paraId="63680C6C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DE8B33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498EFE0A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0DB4AFA9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67C39AB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6127043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C698CC3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49E730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636E7D0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cập nhật tab</w:t>
            </w:r>
          </w:p>
        </w:tc>
      </w:tr>
      <w:tr w:rsidR="00F83828" w:rsidRPr="002209E2" w14:paraId="626598D8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9B180B9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19A40BDB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  <w:tc>
          <w:tcPr>
            <w:tcW w:w="1560" w:type="dxa"/>
            <w:vAlign w:val="bottom"/>
          </w:tcPr>
          <w:p w14:paraId="45679172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143A7CB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B88E75F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20EC13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700D501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9C69597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dashboard trong bảng ccb_insight_dasboard</w:t>
            </w:r>
          </w:p>
        </w:tc>
      </w:tr>
      <w:tr w:rsidR="00F83828" w:rsidRPr="002209E2" w14:paraId="4EC770AE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A5923F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0E87DC9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  <w:tc>
          <w:tcPr>
            <w:tcW w:w="1560" w:type="dxa"/>
            <w:vAlign w:val="bottom"/>
          </w:tcPr>
          <w:p w14:paraId="522E6E72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A4FF0DE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7D84C3D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FF1A6F6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049F0D4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4CE05F5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dashboard trong bảng ccb_insight_dasboard</w:t>
            </w:r>
          </w:p>
        </w:tc>
      </w:tr>
    </w:tbl>
    <w:p w14:paraId="543A9388" w14:textId="77777777" w:rsidR="008C1A23" w:rsidRDefault="008C1A23" w:rsidP="008C1A23">
      <w:pPr>
        <w:pStyle w:val="Heading3"/>
      </w:pPr>
      <w:r w:rsidRPr="002209E2">
        <w:lastRenderedPageBreak/>
        <w:t>Constraint</w:t>
      </w:r>
    </w:p>
    <w:p w14:paraId="663ABDD1" w14:textId="77777777" w:rsidR="008C1A23" w:rsidRPr="001E6B0B" w:rsidRDefault="008C1A23" w:rsidP="008C1A23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C1A23" w14:paraId="3B3B9971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7690ECF7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0DFAB1B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FB3E987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41294CC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7E304CA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83828" w14:paraId="2C9A05B5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87A58A4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FK5ktram5xb2te3pg19o3hlntic</w:t>
            </w:r>
          </w:p>
        </w:tc>
        <w:tc>
          <w:tcPr>
            <w:tcW w:w="1847" w:type="dxa"/>
            <w:shd w:val="clear" w:color="auto" w:fill="auto"/>
          </w:tcPr>
          <w:p w14:paraId="08A78E8E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  <w:tc>
          <w:tcPr>
            <w:tcW w:w="1350" w:type="dxa"/>
          </w:tcPr>
          <w:p w14:paraId="1F14A48C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5F942DB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</w:t>
            </w:r>
          </w:p>
        </w:tc>
        <w:tc>
          <w:tcPr>
            <w:tcW w:w="2164" w:type="dxa"/>
          </w:tcPr>
          <w:p w14:paraId="7686CE01" w14:textId="77777777" w:rsidR="00F83828" w:rsidRDefault="00F83828" w:rsidP="00F83828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F83828" w14:paraId="57B717E5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BD9C8A5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FKgwc93nhlilp7cqsxi26uoxpxu</w:t>
            </w:r>
          </w:p>
        </w:tc>
        <w:tc>
          <w:tcPr>
            <w:tcW w:w="1847" w:type="dxa"/>
            <w:shd w:val="clear" w:color="auto" w:fill="auto"/>
          </w:tcPr>
          <w:p w14:paraId="5CF33E40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  <w:tc>
          <w:tcPr>
            <w:tcW w:w="1350" w:type="dxa"/>
          </w:tcPr>
          <w:p w14:paraId="7AA8150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D3CCB4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</w:t>
            </w:r>
          </w:p>
        </w:tc>
        <w:tc>
          <w:tcPr>
            <w:tcW w:w="2164" w:type="dxa"/>
          </w:tcPr>
          <w:p w14:paraId="404FFD59" w14:textId="77777777" w:rsidR="00F83828" w:rsidRDefault="00F83828" w:rsidP="00F83828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261CA0DB" w14:textId="77777777" w:rsidR="008C1A23" w:rsidRPr="002209E2" w:rsidRDefault="008C1A23" w:rsidP="008C1A23">
      <w:pPr>
        <w:ind w:left="0"/>
        <w:rPr>
          <w:rFonts w:ascii="Times New Roman" w:hAnsi="Times New Roman"/>
          <w:i/>
          <w:sz w:val="24"/>
          <w:szCs w:val="24"/>
        </w:rPr>
      </w:pPr>
    </w:p>
    <w:p w14:paraId="3353C448" w14:textId="77777777" w:rsidR="008C1A23" w:rsidRPr="002209E2" w:rsidRDefault="008C1A23" w:rsidP="008C1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C1A23" w14:paraId="78A37AE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F9DC604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2C24259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1782155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C1A23" w14:paraId="33FA95D5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2AF5653" w14:textId="77777777" w:rsidR="008C1A23" w:rsidRPr="00F83828" w:rsidRDefault="00F8382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0B8F8227" w14:textId="77777777" w:rsidR="008C1A23" w:rsidRPr="00F83828" w:rsidRDefault="00F8382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1B80B709" w14:textId="77777777" w:rsidR="008C1A23" w:rsidRPr="00955A3E" w:rsidRDefault="008C1A23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</w:tr>
      <w:tr w:rsidR="00F83828" w14:paraId="79F92400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F52E3B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FK5ktram5xb2te3pg19o3hlntic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9F7E849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FK5ktram5xb2te3pg19o3hlntic</w:t>
            </w:r>
          </w:p>
        </w:tc>
        <w:tc>
          <w:tcPr>
            <w:tcW w:w="3490" w:type="dxa"/>
          </w:tcPr>
          <w:p w14:paraId="56970073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</w:tr>
      <w:tr w:rsidR="00F83828" w14:paraId="144FE179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5E7073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FKgwc93nhlilp7cqsxi26uoxpxu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B0D9715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FKgwc93nhlilp7cqsxi26uoxpxu</w:t>
            </w:r>
          </w:p>
        </w:tc>
        <w:tc>
          <w:tcPr>
            <w:tcW w:w="3490" w:type="dxa"/>
          </w:tcPr>
          <w:p w14:paraId="0369FE5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</w:tr>
    </w:tbl>
    <w:p w14:paraId="57898E76" w14:textId="77777777" w:rsidR="008C1A23" w:rsidRPr="00955A3E" w:rsidRDefault="008C1A23" w:rsidP="008C1A23">
      <w:pPr>
        <w:ind w:left="0"/>
      </w:pPr>
    </w:p>
    <w:p w14:paraId="532B24D9" w14:textId="77777777" w:rsidR="008C1A23" w:rsidRDefault="008C1A23" w:rsidP="008C1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9318CD2" w14:textId="77777777" w:rsidR="008C1A23" w:rsidRPr="008C1A23" w:rsidRDefault="008C1A23" w:rsidP="008C1A23"/>
    <w:p w14:paraId="3CF43506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53" w:name="_Toc17022211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</w:t>
      </w:r>
      <w:r w:rsidR="00DD10CF" w:rsidRPr="002209E2">
        <w:rPr>
          <w:rFonts w:ascii="Times New Roman" w:hAnsi="Times New Roman"/>
          <w:sz w:val="24"/>
          <w:szCs w:val="24"/>
        </w:rPr>
        <w:t>dashboard_</w:t>
      </w:r>
      <w:r w:rsidRPr="002209E2">
        <w:rPr>
          <w:rFonts w:ascii="Times New Roman" w:hAnsi="Times New Roman"/>
          <w:sz w:val="24"/>
          <w:szCs w:val="24"/>
        </w:rPr>
        <w:t>section</w:t>
      </w:r>
      <w:bookmarkEnd w:id="53"/>
    </w:p>
    <w:p w14:paraId="7FA2EDC2" w14:textId="77777777" w:rsidR="00A84621" w:rsidRPr="00A84621" w:rsidRDefault="00A84621" w:rsidP="00A84621">
      <w:pPr>
        <w:ind w:left="0"/>
        <w:rPr>
          <w:rFonts w:ascii="Times New Roman" w:hAnsi="Times New Roman"/>
          <w:sz w:val="24"/>
          <w:szCs w:val="24"/>
        </w:rPr>
      </w:pPr>
      <w:r w:rsidRPr="00A84621">
        <w:rPr>
          <w:rFonts w:ascii="Times New Roman" w:hAnsi="Times New Roman"/>
          <w:color w:val="000000"/>
          <w:sz w:val="24"/>
          <w:szCs w:val="24"/>
        </w:rPr>
        <w:t>Bảng lưu trữ danh sách các section trong một tab của insight dashboard</w:t>
      </w:r>
    </w:p>
    <w:p w14:paraId="28882FBA" w14:textId="77777777" w:rsidR="00A84621" w:rsidRPr="00A84621" w:rsidRDefault="00A84621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24A54304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B9BBCFA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0AD8474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4BBF5AD7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70CB7F6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0DFA0148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B0FE160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3B45FEE2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07500A3C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A84621" w:rsidRPr="002209E2" w14:paraId="757B3AB0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08B22A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2FA7DA90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55788FF7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D37E5C7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476BE1D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4A682890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18E907D6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EDE6952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section trong tab</w:t>
            </w:r>
          </w:p>
        </w:tc>
      </w:tr>
      <w:tr w:rsidR="00A84621" w:rsidRPr="002209E2" w14:paraId="2809AA3C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877238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4E35809F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75942907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FF6E681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DF5D188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A74331C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6D997CF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4A1A37C" w14:textId="77777777" w:rsidR="00A84621" w:rsidRPr="002209E2" w:rsidRDefault="003C4BC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secsion trong tab</w:t>
            </w:r>
          </w:p>
        </w:tc>
      </w:tr>
      <w:tr w:rsidR="00A84621" w:rsidRPr="002209E2" w14:paraId="2B20702A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D47FA4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143160C4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</w:t>
            </w: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ashboardLayoutId</w:t>
            </w:r>
          </w:p>
        </w:tc>
        <w:tc>
          <w:tcPr>
            <w:tcW w:w="1560" w:type="dxa"/>
            <w:vAlign w:val="bottom"/>
          </w:tcPr>
          <w:p w14:paraId="4559FCCB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bigint(20)</w:t>
            </w:r>
          </w:p>
        </w:tc>
        <w:tc>
          <w:tcPr>
            <w:tcW w:w="1134" w:type="dxa"/>
            <w:vAlign w:val="bottom"/>
          </w:tcPr>
          <w:p w14:paraId="2843DD6D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E9264BB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12F345F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6AF90391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E0AB075" w14:textId="77777777" w:rsidR="00A84621" w:rsidRPr="002209E2" w:rsidRDefault="003C4BC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layout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trong bảng ccb_insight_dashbaord_layout</w:t>
            </w:r>
          </w:p>
        </w:tc>
      </w:tr>
      <w:tr w:rsidR="00A84621" w:rsidRPr="002209E2" w14:paraId="1376172E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7BD83F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04</w:t>
            </w:r>
          </w:p>
        </w:tc>
        <w:tc>
          <w:tcPr>
            <w:tcW w:w="1133" w:type="dxa"/>
            <w:vAlign w:val="bottom"/>
          </w:tcPr>
          <w:p w14:paraId="2823AC53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insightDashboardTabId</w:t>
            </w:r>
          </w:p>
        </w:tc>
        <w:tc>
          <w:tcPr>
            <w:tcW w:w="1560" w:type="dxa"/>
            <w:vAlign w:val="bottom"/>
          </w:tcPr>
          <w:p w14:paraId="7B96B1E8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F34159A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C2DACC1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F4952F6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2B00821B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D8C1E60" w14:textId="77777777" w:rsidR="00A8462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 trong bảng ccb_insight_dashbaord_tab</w:t>
            </w:r>
          </w:p>
        </w:tc>
      </w:tr>
      <w:tr w:rsidR="003C4BC1" w:rsidRPr="002209E2" w14:paraId="181A74B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63EC12" w14:textId="77777777" w:rsidR="003C4BC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8643664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insight_dashboard_layout_id</w:t>
            </w:r>
          </w:p>
        </w:tc>
        <w:tc>
          <w:tcPr>
            <w:tcW w:w="1560" w:type="dxa"/>
            <w:vAlign w:val="bottom"/>
          </w:tcPr>
          <w:p w14:paraId="3787A1F3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95CB86C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51BFC93" w14:textId="77777777" w:rsidR="003C4BC1" w:rsidRPr="002209E2" w:rsidRDefault="003C4BC1" w:rsidP="003C4BC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DB5581D" w14:textId="77777777" w:rsidR="003C4BC1" w:rsidRPr="002209E2" w:rsidRDefault="003C4BC1" w:rsidP="003C4BC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710219AA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9F7362" w14:textId="77777777" w:rsidR="003C4BC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layout trong bảng ccb_insight_dashbaord_layout</w:t>
            </w:r>
          </w:p>
        </w:tc>
      </w:tr>
      <w:tr w:rsidR="003C4BC1" w:rsidRPr="002209E2" w14:paraId="69412FBF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FC1234" w14:textId="77777777" w:rsidR="003C4BC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6653358C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insight_dashboard_tab_id</w:t>
            </w:r>
          </w:p>
        </w:tc>
        <w:tc>
          <w:tcPr>
            <w:tcW w:w="1560" w:type="dxa"/>
            <w:vAlign w:val="bottom"/>
          </w:tcPr>
          <w:p w14:paraId="213A21D7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E30F0BF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690BFB4" w14:textId="77777777" w:rsidR="003C4BC1" w:rsidRPr="002209E2" w:rsidRDefault="003C4BC1" w:rsidP="003C4BC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A1740F2" w14:textId="77777777" w:rsidR="003C4BC1" w:rsidRPr="002209E2" w:rsidRDefault="003C4BC1" w:rsidP="003C4BC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2923549D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B71D690" w14:textId="77777777" w:rsidR="003C4BC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 trong bảng ccb_insight_dashbaord_tab</w:t>
            </w:r>
          </w:p>
        </w:tc>
      </w:tr>
    </w:tbl>
    <w:p w14:paraId="04D19FA3" w14:textId="77777777" w:rsidR="008C1A23" w:rsidRDefault="008C1A23" w:rsidP="008C1A23">
      <w:pPr>
        <w:pStyle w:val="Heading3"/>
      </w:pPr>
      <w:r w:rsidRPr="002209E2">
        <w:t>Constraint</w:t>
      </w:r>
    </w:p>
    <w:p w14:paraId="78E5DD3E" w14:textId="77777777" w:rsidR="008C1A23" w:rsidRPr="001E6B0B" w:rsidRDefault="008C1A23" w:rsidP="008C1A23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C1A23" w14:paraId="4142873F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25659A19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5D56D40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7CD049F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F370F77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E5941E9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3B61EC" w14:paraId="092FDE1D" w14:textId="77777777" w:rsidTr="00C2551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304B629D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FKrouaexsht8vy0b2yvdmlkl899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5712FBFF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insightDashboardLayoutId</w:t>
            </w:r>
          </w:p>
        </w:tc>
        <w:tc>
          <w:tcPr>
            <w:tcW w:w="1350" w:type="dxa"/>
          </w:tcPr>
          <w:p w14:paraId="0E5A531C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A331B1C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dashboard_layout</w:t>
            </w:r>
          </w:p>
        </w:tc>
        <w:tc>
          <w:tcPr>
            <w:tcW w:w="2164" w:type="dxa"/>
          </w:tcPr>
          <w:p w14:paraId="55A3D504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3B61EC" w14:paraId="789107E0" w14:textId="77777777" w:rsidTr="00C2551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0C68A1FB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FKq39ld8aw9nuhwp0c5nao2cfxt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251ACA70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insightDashboardTabId</w:t>
            </w:r>
          </w:p>
        </w:tc>
        <w:tc>
          <w:tcPr>
            <w:tcW w:w="1350" w:type="dxa"/>
          </w:tcPr>
          <w:p w14:paraId="0FD503A1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9F90243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dashboard_tab</w:t>
            </w:r>
          </w:p>
        </w:tc>
        <w:tc>
          <w:tcPr>
            <w:tcW w:w="2164" w:type="dxa"/>
          </w:tcPr>
          <w:p w14:paraId="60D8CF2E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3B61EC" w14:paraId="59F7ECFC" w14:textId="77777777" w:rsidTr="00C2551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6EE8195A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FKc3drhnb0lnno8go8tpev9ik23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592190FF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insight_dashboard_layout_id</w:t>
            </w:r>
          </w:p>
        </w:tc>
        <w:tc>
          <w:tcPr>
            <w:tcW w:w="1350" w:type="dxa"/>
          </w:tcPr>
          <w:p w14:paraId="77C477DA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736D1A4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dashboard_layout</w:t>
            </w:r>
          </w:p>
        </w:tc>
        <w:tc>
          <w:tcPr>
            <w:tcW w:w="2164" w:type="dxa"/>
          </w:tcPr>
          <w:p w14:paraId="1D156CB4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3B61EC" w14:paraId="37086E6C" w14:textId="77777777" w:rsidTr="00C2551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174B7736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FKrjjxd89yl1n97utc47i9a4rpk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529092A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insight_dashboard_tab_id</w:t>
            </w:r>
          </w:p>
        </w:tc>
        <w:tc>
          <w:tcPr>
            <w:tcW w:w="1350" w:type="dxa"/>
          </w:tcPr>
          <w:p w14:paraId="52517316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9B9033D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dashboard_tab</w:t>
            </w:r>
          </w:p>
        </w:tc>
        <w:tc>
          <w:tcPr>
            <w:tcW w:w="2164" w:type="dxa"/>
          </w:tcPr>
          <w:p w14:paraId="69BDF261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5980F063" w14:textId="77777777" w:rsidR="008C1A23" w:rsidRPr="002209E2" w:rsidRDefault="008C1A23" w:rsidP="008C1A23">
      <w:pPr>
        <w:ind w:left="0"/>
        <w:rPr>
          <w:rFonts w:ascii="Times New Roman" w:hAnsi="Times New Roman"/>
          <w:i/>
          <w:sz w:val="24"/>
          <w:szCs w:val="24"/>
        </w:rPr>
      </w:pPr>
    </w:p>
    <w:p w14:paraId="4292E6EC" w14:textId="77777777" w:rsidR="008C1A23" w:rsidRPr="002209E2" w:rsidRDefault="008C1A23" w:rsidP="008C1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C1A23" w14:paraId="38B8D402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8B1C739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734A73A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A004DE3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3B61EC" w14:paraId="0AF77325" w14:textId="77777777" w:rsidTr="00C2551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5AA22B3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FKq39ld8aw9nuhwp0c5nao2cfxt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0B01FBEE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FKq39ld8aw9nuhwp0c5nao2cfxt</w:t>
            </w:r>
          </w:p>
        </w:tc>
        <w:tc>
          <w:tcPr>
            <w:tcW w:w="3490" w:type="dxa"/>
            <w:vAlign w:val="bottom"/>
          </w:tcPr>
          <w:p w14:paraId="662A9733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insightDashboardLayoutId</w:t>
            </w:r>
          </w:p>
        </w:tc>
      </w:tr>
      <w:tr w:rsidR="003B61EC" w14:paraId="2C1A7D60" w14:textId="77777777" w:rsidTr="00C2551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52091055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FKc3drhnb0lnno8go8tpev9ik23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0C46811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FKc3drhnb0lnno8go8tpev9ik23</w:t>
            </w:r>
          </w:p>
        </w:tc>
        <w:tc>
          <w:tcPr>
            <w:tcW w:w="3490" w:type="dxa"/>
            <w:vAlign w:val="bottom"/>
          </w:tcPr>
          <w:p w14:paraId="49D93030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insightDashboardTabId</w:t>
            </w:r>
          </w:p>
        </w:tc>
      </w:tr>
      <w:tr w:rsidR="003B61EC" w14:paraId="378412FF" w14:textId="77777777" w:rsidTr="00C2551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0F48A0D9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FKrjjxd89yl1n97utc47i9a4rpk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704F578E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FKrjjxd89yl1n97utc47i9a4rpk</w:t>
            </w:r>
          </w:p>
        </w:tc>
        <w:tc>
          <w:tcPr>
            <w:tcW w:w="3490" w:type="dxa"/>
            <w:vAlign w:val="bottom"/>
          </w:tcPr>
          <w:p w14:paraId="2EDEE1AA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insight_dashboard_layout_id</w:t>
            </w:r>
          </w:p>
        </w:tc>
      </w:tr>
      <w:tr w:rsidR="003B61EC" w14:paraId="218E566B" w14:textId="77777777" w:rsidTr="00C2551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0D98B1D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FKq39ld8aw9nuhwp0c5nao2cfxt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4BAC682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FKq39ld8aw9nuhwp0c5nao2cfxt</w:t>
            </w:r>
          </w:p>
        </w:tc>
        <w:tc>
          <w:tcPr>
            <w:tcW w:w="3490" w:type="dxa"/>
            <w:vAlign w:val="bottom"/>
          </w:tcPr>
          <w:p w14:paraId="5C5E1D13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insight_dashboard_tab_id</w:t>
            </w:r>
          </w:p>
        </w:tc>
      </w:tr>
    </w:tbl>
    <w:p w14:paraId="6C960BA7" w14:textId="77777777" w:rsidR="008C1A23" w:rsidRPr="00955A3E" w:rsidRDefault="008C1A23" w:rsidP="008C1A23">
      <w:pPr>
        <w:ind w:left="0"/>
      </w:pPr>
    </w:p>
    <w:p w14:paraId="5349FC21" w14:textId="77777777" w:rsidR="008C1A23" w:rsidRDefault="008C1A23" w:rsidP="008C1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85A5E92" w14:textId="77777777" w:rsidR="00EE221C" w:rsidRPr="002209E2" w:rsidRDefault="00EE221C" w:rsidP="000102D5">
      <w:pPr>
        <w:pStyle w:val="NormalIndent"/>
      </w:pPr>
    </w:p>
    <w:p w14:paraId="1DEAE60D" w14:textId="77777777" w:rsidR="0093603F" w:rsidRDefault="00AC1CCF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54" w:name="_Toc17022211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53723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layout</w:t>
      </w:r>
      <w:bookmarkEnd w:id="54"/>
    </w:p>
    <w:p w14:paraId="5788407C" w14:textId="77777777" w:rsidR="00F02372" w:rsidRPr="00F02372" w:rsidRDefault="00F02372" w:rsidP="000102D5">
      <w:pPr>
        <w:pStyle w:val="NormalIndent"/>
      </w:pPr>
      <w:r w:rsidRPr="00F02372">
        <w:t>Bảng lưu trữ danh sách các layout  trong 1 section của tab trong insight dashboard</w:t>
      </w:r>
    </w:p>
    <w:p w14:paraId="211EC4FE" w14:textId="77777777" w:rsidR="00F02372" w:rsidRPr="00F02372" w:rsidRDefault="00F02372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3E6CE8F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47805FD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B8A79D9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0A7169DA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3BF698F4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E568A6D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90963DE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5849279E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0981CECA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F02372" w:rsidRPr="002209E2" w14:paraId="25A8C44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8F201C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05CFBC0D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0D6DE517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BFA56D5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DE1FB0D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4168FB1D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737655C2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DC4E598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của layout</w:t>
            </w:r>
          </w:p>
        </w:tc>
      </w:tr>
      <w:tr w:rsidR="00F02372" w:rsidRPr="002209E2" w14:paraId="77D0ADE4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67E72EA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4C0B71C5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6E186895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9710A0D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09B5A2E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2DF7F2A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31E29AC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731AD42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layou</w:t>
            </w:r>
          </w:p>
        </w:tc>
      </w:tr>
      <w:tr w:rsidR="00F02372" w:rsidRPr="002209E2" w14:paraId="63D06CFF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ABF9C5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2F99AA72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isDefault</w:t>
            </w:r>
          </w:p>
        </w:tc>
        <w:tc>
          <w:tcPr>
            <w:tcW w:w="1560" w:type="dxa"/>
            <w:vAlign w:val="bottom"/>
          </w:tcPr>
          <w:p w14:paraId="352CB3E0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0EFD77C3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CE83015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28970F7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DBF9DA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B10EFE8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layout mặc định của session hay không</w:t>
            </w:r>
          </w:p>
        </w:tc>
      </w:tr>
      <w:tr w:rsidR="00F02372" w:rsidRPr="002209E2" w14:paraId="25467FB0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DF26B0C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6801813A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layoutType</w:t>
            </w:r>
          </w:p>
        </w:tc>
        <w:tc>
          <w:tcPr>
            <w:tcW w:w="1560" w:type="dxa"/>
            <w:vAlign w:val="bottom"/>
          </w:tcPr>
          <w:p w14:paraId="1CC76E0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9D5DCB7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C8112DA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EBCFBC7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313DF2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C65B20A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layout:</w:t>
            </w:r>
          </w:p>
          <w:p w14:paraId="146C0AAB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LAYOUT_1</w:t>
            </w:r>
          </w:p>
          <w:p w14:paraId="0FE1FE4B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LAYOUT_2</w:t>
            </w:r>
          </w:p>
          <w:p w14:paraId="6BE53140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LAYOUT_3</w:t>
            </w:r>
          </w:p>
          <w:p w14:paraId="529F5252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LAYOUT_4</w:t>
            </w:r>
          </w:p>
          <w:p w14:paraId="4525E72F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LAYOUT_5</w:t>
            </w:r>
          </w:p>
          <w:p w14:paraId="5A22D648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LAYOUT_6</w:t>
            </w:r>
          </w:p>
          <w:p w14:paraId="05836AB1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LAYOUT_7</w:t>
            </w:r>
          </w:p>
          <w:p w14:paraId="1DA0B64F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LAYOUT_8</w:t>
            </w:r>
          </w:p>
          <w:p w14:paraId="397EBC68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LAYOUT_9</w:t>
            </w:r>
          </w:p>
          <w:p w14:paraId="4E0EB51A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LAYOUT_10</w:t>
            </w:r>
          </w:p>
        </w:tc>
      </w:tr>
      <w:tr w:rsidR="00F02372" w:rsidRPr="002209E2" w14:paraId="19BAEC8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9D433A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05</w:t>
            </w:r>
          </w:p>
        </w:tc>
        <w:tc>
          <w:tcPr>
            <w:tcW w:w="1133" w:type="dxa"/>
          </w:tcPr>
          <w:p w14:paraId="5828DC10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totalColOfRow</w:t>
            </w:r>
          </w:p>
        </w:tc>
        <w:tc>
          <w:tcPr>
            <w:tcW w:w="1560" w:type="dxa"/>
            <w:vAlign w:val="bottom"/>
          </w:tcPr>
          <w:p w14:paraId="328F4368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3D19AE58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D423D56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137DE24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751D303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918DBF5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hang trong một layout</w:t>
            </w:r>
          </w:p>
        </w:tc>
      </w:tr>
      <w:tr w:rsidR="00F02372" w:rsidRPr="002209E2" w14:paraId="3E8AFF7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106BBB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1801AE5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138AFFED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5688EE47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E2A090F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DAA7A8A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02BBDCC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091D27C2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layout</w:t>
            </w:r>
          </w:p>
        </w:tc>
      </w:tr>
      <w:tr w:rsidR="00F02372" w:rsidRPr="002209E2" w14:paraId="44289033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5783938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0381F3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is_default</w:t>
            </w:r>
          </w:p>
        </w:tc>
        <w:tc>
          <w:tcPr>
            <w:tcW w:w="1560" w:type="dxa"/>
            <w:vAlign w:val="bottom"/>
          </w:tcPr>
          <w:p w14:paraId="241357C8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151B475C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28D54A2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2F4BE3F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2331FDF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E5A9591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layout mặc định của session hay không</w:t>
            </w:r>
          </w:p>
        </w:tc>
      </w:tr>
      <w:tr w:rsidR="00F02372" w:rsidRPr="002209E2" w14:paraId="138DF52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30DB07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44F87F6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layout_type</w:t>
            </w:r>
          </w:p>
        </w:tc>
        <w:tc>
          <w:tcPr>
            <w:tcW w:w="1560" w:type="dxa"/>
            <w:vAlign w:val="bottom"/>
          </w:tcPr>
          <w:p w14:paraId="5A1FE233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35A5B5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922C8CC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67E3537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2CC6987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6F94545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layout:</w:t>
            </w:r>
          </w:p>
          <w:p w14:paraId="33E3511E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LAYOUT_1</w:t>
            </w:r>
          </w:p>
          <w:p w14:paraId="32ABB8B3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LAYOUT_2</w:t>
            </w:r>
          </w:p>
          <w:p w14:paraId="00D98BD7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LAYOUT_3</w:t>
            </w:r>
          </w:p>
          <w:p w14:paraId="34D65E4B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LAYOUT_4</w:t>
            </w:r>
          </w:p>
          <w:p w14:paraId="1EEC3D04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LAYOUT_5</w:t>
            </w:r>
          </w:p>
          <w:p w14:paraId="67ED724B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LAYOUT_6</w:t>
            </w:r>
          </w:p>
          <w:p w14:paraId="1B469368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LAYOUT_7</w:t>
            </w:r>
          </w:p>
          <w:p w14:paraId="7D91CB01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LAYOUT_8</w:t>
            </w:r>
          </w:p>
          <w:p w14:paraId="5D25D77A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LAYOUT_9</w:t>
            </w:r>
          </w:p>
          <w:p w14:paraId="0FC855BD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LAYOUT_10</w:t>
            </w:r>
          </w:p>
        </w:tc>
      </w:tr>
      <w:tr w:rsidR="00F02372" w:rsidRPr="002209E2" w14:paraId="40F455AB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028334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37037E9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total_col_of_row</w:t>
            </w:r>
          </w:p>
        </w:tc>
        <w:tc>
          <w:tcPr>
            <w:tcW w:w="1560" w:type="dxa"/>
            <w:vAlign w:val="bottom"/>
          </w:tcPr>
          <w:p w14:paraId="231DAD34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448A6946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CF583EA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1D2678C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FDB40E6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95585A1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hang trong một layout</w:t>
            </w:r>
          </w:p>
        </w:tc>
      </w:tr>
    </w:tbl>
    <w:p w14:paraId="78875556" w14:textId="77777777" w:rsidR="00144459" w:rsidRDefault="00144459" w:rsidP="00144459">
      <w:pPr>
        <w:pStyle w:val="Heading3"/>
      </w:pPr>
      <w:r w:rsidRPr="002209E2">
        <w:t>Constraint</w:t>
      </w:r>
    </w:p>
    <w:p w14:paraId="7AE1CABC" w14:textId="77777777" w:rsidR="00144459" w:rsidRPr="001E6B0B" w:rsidRDefault="00144459" w:rsidP="00144459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44459" w14:paraId="1118D26A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432B904C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94B9324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358BC9E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E48F301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F9F6600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004CD9C5" w14:textId="77777777" w:rsidR="00144459" w:rsidRPr="002209E2" w:rsidRDefault="00144459" w:rsidP="00144459">
      <w:pPr>
        <w:ind w:left="0"/>
        <w:rPr>
          <w:rFonts w:ascii="Times New Roman" w:hAnsi="Times New Roman"/>
          <w:i/>
          <w:sz w:val="24"/>
          <w:szCs w:val="24"/>
        </w:rPr>
      </w:pPr>
    </w:p>
    <w:p w14:paraId="1F4B02F5" w14:textId="77777777" w:rsidR="00144459" w:rsidRPr="002209E2" w:rsidRDefault="00144459" w:rsidP="001444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44459" w14:paraId="0DF41B14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BBD20D0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1A08914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6B7A2FA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44459" w14:paraId="60C624EB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8BF81F7" w14:textId="77777777" w:rsidR="00144459" w:rsidRPr="00F02372" w:rsidRDefault="00F02372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15E9C74F" w14:textId="77777777" w:rsidR="00144459" w:rsidRPr="00F02372" w:rsidRDefault="00F02372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448FEEBA" w14:textId="77777777" w:rsidR="00144459" w:rsidRPr="00955A3E" w:rsidRDefault="00144459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</w:tr>
    </w:tbl>
    <w:p w14:paraId="2C8332EC" w14:textId="77777777" w:rsidR="00144459" w:rsidRPr="00955A3E" w:rsidRDefault="00144459" w:rsidP="00144459">
      <w:pPr>
        <w:ind w:left="0"/>
      </w:pPr>
    </w:p>
    <w:p w14:paraId="4045629F" w14:textId="77777777" w:rsidR="00144459" w:rsidRDefault="00144459" w:rsidP="001444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0E55444" w14:textId="77777777" w:rsidR="00144459" w:rsidRPr="00144459" w:rsidRDefault="00144459" w:rsidP="00144459"/>
    <w:p w14:paraId="38DE7AC3" w14:textId="77777777" w:rsidR="00EE221C" w:rsidRDefault="00AC1CCF" w:rsidP="00EE221C">
      <w:pPr>
        <w:pStyle w:val="Heading2"/>
        <w:rPr>
          <w:rFonts w:ascii="Times New Roman" w:hAnsi="Times New Roman"/>
          <w:sz w:val="24"/>
          <w:szCs w:val="24"/>
        </w:rPr>
      </w:pPr>
      <w:bookmarkStart w:id="55" w:name="_Toc17022211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53723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user_field</w:t>
      </w:r>
      <w:bookmarkEnd w:id="55"/>
    </w:p>
    <w:p w14:paraId="4A185E4F" w14:textId="77777777" w:rsidR="00F02372" w:rsidRDefault="00F02372" w:rsidP="000102D5">
      <w:pPr>
        <w:pStyle w:val="NormalIndent"/>
      </w:pPr>
      <w:r w:rsidRPr="00F02372">
        <w:t>Bảng lưu trữ thông tin quan hệ giữa trường và user</w:t>
      </w:r>
    </w:p>
    <w:p w14:paraId="23E6E3E1" w14:textId="77777777" w:rsidR="00F02372" w:rsidRPr="00F02372" w:rsidRDefault="00F02372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191BF1DB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BC0E6C8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626281C3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78190076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72339AE9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40CADA26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11FC73C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B2B240E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4113366E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EE221C" w:rsidRPr="002209E2" w14:paraId="5DC25369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01A1481" w14:textId="77777777" w:rsidR="00EE221C" w:rsidRPr="002209E2" w:rsidRDefault="000D2187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639190AC" w14:textId="77777777" w:rsidR="00EE221C" w:rsidRPr="002209E2" w:rsidRDefault="002A13B1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560" w:type="dxa"/>
          </w:tcPr>
          <w:p w14:paraId="62680155" w14:textId="77777777" w:rsidR="00EE221C" w:rsidRPr="002209E2" w:rsidRDefault="00456C88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4B07F478" w14:textId="77777777" w:rsidR="00EE221C" w:rsidRPr="002209E2" w:rsidRDefault="00F0237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B3A6A3A" w14:textId="77777777" w:rsidR="00EE221C" w:rsidRPr="002209E2" w:rsidRDefault="00F0237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B09E33F" w14:textId="77777777" w:rsidR="00EE221C" w:rsidRPr="002209E2" w:rsidRDefault="00C9073A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456C88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255FE039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A29B99B" w14:textId="77777777" w:rsidR="00EE221C" w:rsidRPr="002209E2" w:rsidRDefault="00F02372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  <w:tr w:rsidR="00EE221C" w:rsidRPr="002209E2" w14:paraId="3A15AF88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06D6C3" w14:textId="77777777" w:rsidR="00EE221C" w:rsidRPr="002209E2" w:rsidRDefault="000D2187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869B4BB" w14:textId="77777777" w:rsidR="00EE221C" w:rsidRPr="002209E2" w:rsidRDefault="002A13B1" w:rsidP="00C9073A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field_id</w:t>
            </w:r>
          </w:p>
        </w:tc>
        <w:tc>
          <w:tcPr>
            <w:tcW w:w="1560" w:type="dxa"/>
          </w:tcPr>
          <w:p w14:paraId="4A474520" w14:textId="77777777" w:rsidR="00EE221C" w:rsidRPr="002209E2" w:rsidRDefault="00DD10CF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2B33A947" w14:textId="77777777" w:rsidR="00EE221C" w:rsidRPr="002209E2" w:rsidRDefault="00F0237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7F1DBA9" w14:textId="77777777" w:rsidR="00EE221C" w:rsidRPr="002209E2" w:rsidRDefault="00F0237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484DE8E" w14:textId="77777777" w:rsidR="00EE221C" w:rsidRPr="002209E2" w:rsidRDefault="00C9073A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456C88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485AA050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7C4F5C7" w14:textId="77777777" w:rsidR="00EE221C" w:rsidRPr="002209E2" w:rsidRDefault="00F02372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field trong bảng field</w:t>
            </w:r>
          </w:p>
        </w:tc>
      </w:tr>
    </w:tbl>
    <w:p w14:paraId="6CFBBEE2" w14:textId="77777777" w:rsidR="00144459" w:rsidRDefault="00144459" w:rsidP="00144459">
      <w:pPr>
        <w:pStyle w:val="Heading3"/>
      </w:pPr>
      <w:r w:rsidRPr="002209E2">
        <w:t>Constraint</w:t>
      </w:r>
    </w:p>
    <w:p w14:paraId="10D6D313" w14:textId="77777777" w:rsidR="00144459" w:rsidRPr="001E6B0B" w:rsidRDefault="00144459" w:rsidP="00144459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44459" w14:paraId="50DCBD22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C6C33D5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E0D2121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8BCFC60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52AE5C9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9BE33F9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44459" w14:paraId="04B8B113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F50ADD9" w14:textId="77777777" w:rsidR="00144459" w:rsidRPr="002209E2" w:rsidRDefault="00F02372" w:rsidP="0014445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152A3846" w14:textId="77777777" w:rsidR="00144459" w:rsidRPr="002209E2" w:rsidRDefault="00144459" w:rsidP="0014445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0FBD9220" w14:textId="77777777" w:rsidR="00144459" w:rsidRPr="008C1A23" w:rsidRDefault="00F02372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69B8E0B" w14:textId="77777777" w:rsidR="00144459" w:rsidRPr="008C1A23" w:rsidRDefault="00144459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 w:rsidRPr="008C1A23"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</w:t>
            </w:r>
            <w:r w:rsidRPr="008C1A2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2164" w:type="dxa"/>
          </w:tcPr>
          <w:p w14:paraId="48A53395" w14:textId="77777777" w:rsidR="00144459" w:rsidRPr="008C1A23" w:rsidRDefault="00F02372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144459" w14:paraId="59872C6E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C6DE67E" w14:textId="77777777" w:rsidR="00144459" w:rsidRPr="002209E2" w:rsidRDefault="00F02372" w:rsidP="00144459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PRI</w:t>
            </w:r>
          </w:p>
        </w:tc>
        <w:tc>
          <w:tcPr>
            <w:tcW w:w="1847" w:type="dxa"/>
            <w:shd w:val="clear" w:color="auto" w:fill="auto"/>
          </w:tcPr>
          <w:p w14:paraId="5F303947" w14:textId="77777777" w:rsidR="00144459" w:rsidRPr="002209E2" w:rsidRDefault="00144459" w:rsidP="00144459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field_id</w:t>
            </w:r>
          </w:p>
        </w:tc>
        <w:tc>
          <w:tcPr>
            <w:tcW w:w="1350" w:type="dxa"/>
          </w:tcPr>
          <w:p w14:paraId="581239E6" w14:textId="77777777" w:rsidR="00144459" w:rsidRPr="008C1A23" w:rsidRDefault="00F02372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E4415FA" w14:textId="77777777" w:rsidR="00144459" w:rsidRPr="008C1A23" w:rsidRDefault="00144459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 w:rsidRPr="008C1A23"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</w:t>
            </w:r>
            <w:r w:rsidRPr="008C1A2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insight_fiel</w:t>
            </w:r>
            <w:r w:rsidR="00F02372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64" w:type="dxa"/>
          </w:tcPr>
          <w:p w14:paraId="250C0777" w14:textId="77777777" w:rsidR="00144459" w:rsidRPr="008C1A23" w:rsidRDefault="00F02372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31C06DC0" w14:textId="77777777" w:rsidR="00144459" w:rsidRPr="002209E2" w:rsidRDefault="00144459" w:rsidP="00144459">
      <w:pPr>
        <w:ind w:left="0"/>
        <w:rPr>
          <w:rFonts w:ascii="Times New Roman" w:hAnsi="Times New Roman"/>
          <w:i/>
          <w:sz w:val="24"/>
          <w:szCs w:val="24"/>
        </w:rPr>
      </w:pPr>
    </w:p>
    <w:p w14:paraId="3E3F26E8" w14:textId="77777777" w:rsidR="00144459" w:rsidRPr="002209E2" w:rsidRDefault="00144459" w:rsidP="001444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44459" w14:paraId="4BCFB7E4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7C4690D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4FED83C" w14:textId="77777777" w:rsidR="00144459" w:rsidRDefault="00144459" w:rsidP="00F0237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F02372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1FBA5EB3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02372" w14:paraId="6B6ACAF8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ACE8EE0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14C1A8A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3FA30104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  <w:tr w:rsidR="00F02372" w14:paraId="1AE4177E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AF98819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51E71899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29A7869E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field_id</w:t>
            </w:r>
          </w:p>
        </w:tc>
      </w:tr>
    </w:tbl>
    <w:p w14:paraId="3B660A2D" w14:textId="77777777" w:rsidR="00144459" w:rsidRPr="00955A3E" w:rsidRDefault="00144459" w:rsidP="00144459">
      <w:pPr>
        <w:ind w:left="0"/>
      </w:pPr>
    </w:p>
    <w:p w14:paraId="54A12C2D" w14:textId="77777777" w:rsidR="00144459" w:rsidRDefault="00144459" w:rsidP="001444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6288D4B" w14:textId="77777777" w:rsidR="00EE221C" w:rsidRPr="002209E2" w:rsidRDefault="00EE221C" w:rsidP="000102D5">
      <w:pPr>
        <w:pStyle w:val="NormalIndent"/>
      </w:pPr>
    </w:p>
    <w:p w14:paraId="1CC15303" w14:textId="77777777" w:rsidR="00AC1CCF" w:rsidRDefault="00AC1CCF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56" w:name="_Toc17022212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F76EE2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insight_field</w:t>
      </w:r>
      <w:bookmarkEnd w:id="56"/>
    </w:p>
    <w:p w14:paraId="3F9A489F" w14:textId="77777777" w:rsidR="00CE7BB5" w:rsidRDefault="00CE7BB5" w:rsidP="000102D5">
      <w:pPr>
        <w:pStyle w:val="NormalIndent"/>
      </w:pPr>
      <w:r w:rsidRPr="00CE7BB5">
        <w:t>Bảng lưu trữ dữ liệu các trường trong bảng được sử dụng trên insight dashboard</w:t>
      </w:r>
    </w:p>
    <w:p w14:paraId="1CE0CDE3" w14:textId="77777777" w:rsidR="00CE7BB5" w:rsidRPr="00CE7BB5" w:rsidRDefault="00CE7BB5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7AA02B3D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74733EF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01A05A0E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7FAB72DF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6F62C028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A72C088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F5100F0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419DE7BB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1CFC407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CE7BB5" w:rsidRPr="002209E2" w14:paraId="25FE8AB9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A7B62C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5604AF4B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0CC5AD1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68DDA7E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B03E1C6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EF94624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7C04AB6A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A3107A1" w14:textId="77777777" w:rsidR="00CE7BB5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trường</w:t>
            </w:r>
          </w:p>
        </w:tc>
      </w:tr>
      <w:tr w:rsidR="00CE7BB5" w:rsidRPr="002209E2" w14:paraId="2BA51C7A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1CAFE1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49407F5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basicType</w:t>
            </w:r>
          </w:p>
        </w:tc>
        <w:tc>
          <w:tcPr>
            <w:tcW w:w="1560" w:type="dxa"/>
            <w:vAlign w:val="bottom"/>
          </w:tcPr>
          <w:p w14:paraId="2E0204D7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E8086D9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3C1E509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7C5893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D5EABC3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3F01FB2" w14:textId="77777777" w:rsidR="00CE7BB5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cơ bảng của trường:</w:t>
            </w:r>
          </w:p>
          <w:p w14:paraId="5DFCDC62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TEXT: các kiểu trường liên quan đến string</w:t>
            </w:r>
          </w:p>
          <w:p w14:paraId="489F8B05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NUMMERIC: các trường dạng số</w:t>
            </w:r>
          </w:p>
        </w:tc>
      </w:tr>
      <w:tr w:rsidR="00CE7BB5" w:rsidRPr="002209E2" w14:paraId="04BC9B23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42501B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23080935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655F13A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2A13EFA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9DE7CC3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7653887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367E45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296CDC4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trường</w:t>
            </w:r>
          </w:p>
          <w:p w14:paraId="1E60DAF5" w14:textId="77777777" w:rsidR="00A90D4D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E7BB5" w:rsidRPr="002209E2" w14:paraId="6E34642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2982EAF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3343C66B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dataType</w:t>
            </w:r>
          </w:p>
        </w:tc>
        <w:tc>
          <w:tcPr>
            <w:tcW w:w="1560" w:type="dxa"/>
            <w:vAlign w:val="bottom"/>
          </w:tcPr>
          <w:p w14:paraId="4A1FBE5A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char(10)</w:t>
            </w:r>
          </w:p>
        </w:tc>
        <w:tc>
          <w:tcPr>
            <w:tcW w:w="1134" w:type="dxa"/>
            <w:vAlign w:val="bottom"/>
          </w:tcPr>
          <w:p w14:paraId="3ED66779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24C728F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9D3BD7B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B18CFE2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1EBCD6C" w14:textId="77777777" w:rsidR="00CE7BB5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 của trường</w:t>
            </w:r>
          </w:p>
        </w:tc>
      </w:tr>
      <w:tr w:rsidR="00CE7BB5" w:rsidRPr="002209E2" w14:paraId="7AE08A14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F3F82C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05</w:t>
            </w:r>
          </w:p>
        </w:tc>
        <w:tc>
          <w:tcPr>
            <w:tcW w:w="1133" w:type="dxa"/>
          </w:tcPr>
          <w:p w14:paraId="2C84AA7E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expression</w:t>
            </w:r>
          </w:p>
        </w:tc>
        <w:tc>
          <w:tcPr>
            <w:tcW w:w="1560" w:type="dxa"/>
            <w:vAlign w:val="bottom"/>
          </w:tcPr>
          <w:p w14:paraId="788D7D03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6701C2B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998C72B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51D95CA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B081FB4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1B51481" w14:textId="77777777" w:rsidR="00CE7BB5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Phép toán thực hiện trên trường dữ liệu</w:t>
            </w:r>
          </w:p>
        </w:tc>
      </w:tr>
      <w:tr w:rsidR="00CE7BB5" w:rsidRPr="002209E2" w14:paraId="37700B0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1E0CB7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02DA8E3E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fieldIdList</w:t>
            </w:r>
          </w:p>
        </w:tc>
        <w:tc>
          <w:tcPr>
            <w:tcW w:w="1560" w:type="dxa"/>
            <w:vAlign w:val="bottom"/>
          </w:tcPr>
          <w:p w14:paraId="158F9820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40CBAE90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0F497D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272D30D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A17646E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E74871B" w14:textId="77777777" w:rsidR="00CE7BB5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Danh sách trường tạo lên trường</w:t>
            </w:r>
          </w:p>
        </w:tc>
      </w:tr>
      <w:tr w:rsidR="00CE7BB5" w:rsidRPr="002209E2" w14:paraId="2BE8E249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063B474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C0EA6B9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fieldType</w:t>
            </w:r>
          </w:p>
        </w:tc>
        <w:tc>
          <w:tcPr>
            <w:tcW w:w="1560" w:type="dxa"/>
            <w:vAlign w:val="bottom"/>
          </w:tcPr>
          <w:p w14:paraId="091EE638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bottom"/>
          </w:tcPr>
          <w:p w14:paraId="0172B21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827A5C1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40E9ED4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FEFF57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'N'</w:t>
            </w:r>
          </w:p>
        </w:tc>
        <w:tc>
          <w:tcPr>
            <w:tcW w:w="1700" w:type="dxa"/>
          </w:tcPr>
          <w:p w14:paraId="03A861D0" w14:textId="77777777" w:rsidR="00CE7BB5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trường:</w:t>
            </w:r>
          </w:p>
          <w:p w14:paraId="6DBD0B4A" w14:textId="77777777" w:rsidR="00A90D4D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C: trường do khách hang tạo dựa trên các trường có sẵn</w:t>
            </w:r>
          </w:p>
          <w:p w14:paraId="08670A36" w14:textId="77777777" w:rsidR="00A90D4D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F: các trường được tổng hợp từ một trường có sẵn</w:t>
            </w:r>
          </w:p>
          <w:p w14:paraId="73FF8046" w14:textId="77777777" w:rsidR="00A90D4D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N: các trường cơ bản của bảng gốc</w:t>
            </w:r>
          </w:p>
        </w:tc>
      </w:tr>
      <w:tr w:rsidR="00CE7BB5" w:rsidRPr="002209E2" w14:paraId="4943014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3DD0E1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7E8310B7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isPartition</w:t>
            </w:r>
          </w:p>
        </w:tc>
        <w:tc>
          <w:tcPr>
            <w:tcW w:w="1560" w:type="dxa"/>
            <w:vAlign w:val="bottom"/>
          </w:tcPr>
          <w:p w14:paraId="0525398A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001D1CC2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7E4E5BC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34E6465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6E4BB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F5C4B5B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1: là field partition</w:t>
            </w:r>
          </w:p>
          <w:p w14:paraId="22C3B6A8" w14:textId="77777777" w:rsidR="00CE7BB5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0: không phải field partition</w:t>
            </w:r>
          </w:p>
        </w:tc>
      </w:tr>
      <w:tr w:rsidR="00A90D4D" w:rsidRPr="002209E2" w14:paraId="2CCC57BE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A94EE1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</w:tcPr>
          <w:p w14:paraId="2E7FA8E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key</w:t>
            </w:r>
          </w:p>
        </w:tc>
        <w:tc>
          <w:tcPr>
            <w:tcW w:w="1560" w:type="dxa"/>
            <w:vAlign w:val="bottom"/>
          </w:tcPr>
          <w:p w14:paraId="727F5BA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AEB857C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86CB6E5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B148A8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53D2A3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689BAB4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trường</w:t>
            </w:r>
          </w:p>
        </w:tc>
      </w:tr>
      <w:tr w:rsidR="00A90D4D" w:rsidRPr="002209E2" w14:paraId="1C4404EA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4EF16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14:paraId="0D8F22E2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4739E941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3B6427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21FF577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F18BF35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36C1A1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531A2EC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trường</w:t>
            </w:r>
          </w:p>
        </w:tc>
      </w:tr>
      <w:tr w:rsidR="00A90D4D" w:rsidRPr="002209E2" w14:paraId="4047C5EE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7D3BE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</w:tcPr>
          <w:p w14:paraId="7770F8C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originalExpression</w:t>
            </w:r>
          </w:p>
        </w:tc>
        <w:tc>
          <w:tcPr>
            <w:tcW w:w="1560" w:type="dxa"/>
            <w:vAlign w:val="bottom"/>
          </w:tcPr>
          <w:p w14:paraId="4404793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7AAA9F6C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EB2E2C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FB2BF8A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76AE37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AA5B10F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TEXT, NUMERIC, DATETIME</w:t>
            </w:r>
          </w:p>
          <w:p w14:paraId="21868277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A90D4D" w:rsidRPr="002209E2" w14:paraId="3A337F2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8105DE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</w:tcPr>
          <w:p w14:paraId="1CCAD74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status</w:t>
            </w:r>
          </w:p>
        </w:tc>
        <w:tc>
          <w:tcPr>
            <w:tcW w:w="1560" w:type="dxa"/>
            <w:vAlign w:val="bottom"/>
          </w:tcPr>
          <w:p w14:paraId="2CB1E9DB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4065445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7FB5F8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18D6290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80B0CF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AFC8991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trường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:</w:t>
            </w:r>
          </w:p>
          <w:p w14:paraId="6536377F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-1 : đã bị xóa</w:t>
            </w:r>
          </w:p>
          <w:p w14:paraId="6BFBE956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Null: đang sử dụng</w:t>
            </w:r>
          </w:p>
        </w:tc>
      </w:tr>
      <w:tr w:rsidR="00A90D4D" w:rsidRPr="002209E2" w14:paraId="00977F31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4A1DF32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133" w:type="dxa"/>
          </w:tcPr>
          <w:p w14:paraId="30FC6DD0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5F0D869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24F0903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BD96D8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F4B2B22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1C28A7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3F46221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cập nhât thông tin trường</w:t>
            </w:r>
          </w:p>
        </w:tc>
      </w:tr>
      <w:tr w:rsidR="00A90D4D" w:rsidRPr="002209E2" w14:paraId="5447666B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F7274F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AABD77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  <w:tc>
          <w:tcPr>
            <w:tcW w:w="1560" w:type="dxa"/>
            <w:vAlign w:val="bottom"/>
          </w:tcPr>
          <w:p w14:paraId="2D76E141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4AC446B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FC9937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32BFB5A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956767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50BE470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chứa trường</w:t>
            </w:r>
          </w:p>
        </w:tc>
      </w:tr>
      <w:tr w:rsidR="00A90D4D" w:rsidRPr="002209E2" w14:paraId="39FB7EA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230E685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9085961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basic_type</w:t>
            </w:r>
          </w:p>
        </w:tc>
        <w:tc>
          <w:tcPr>
            <w:tcW w:w="1560" w:type="dxa"/>
            <w:vAlign w:val="bottom"/>
          </w:tcPr>
          <w:p w14:paraId="1059A8A5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AA7839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76FA31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0D0EA39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9B6550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2E838CB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cơ bảng của trường:</w:t>
            </w:r>
          </w:p>
          <w:p w14:paraId="31D7A262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TEXT: các kiểu trường liên quan đến string</w:t>
            </w:r>
          </w:p>
          <w:p w14:paraId="387D4CE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NUMMERIC: các trường dạng số</w:t>
            </w:r>
          </w:p>
        </w:tc>
      </w:tr>
      <w:tr w:rsidR="00A90D4D" w:rsidRPr="002209E2" w14:paraId="14E59E1E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368C8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7B927C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data_type</w:t>
            </w:r>
          </w:p>
        </w:tc>
        <w:tc>
          <w:tcPr>
            <w:tcW w:w="1560" w:type="dxa"/>
            <w:vAlign w:val="bottom"/>
          </w:tcPr>
          <w:p w14:paraId="2537BAE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char(10)</w:t>
            </w:r>
          </w:p>
        </w:tc>
        <w:tc>
          <w:tcPr>
            <w:tcW w:w="1134" w:type="dxa"/>
            <w:vAlign w:val="bottom"/>
          </w:tcPr>
          <w:p w14:paraId="6609642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15486F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2CA4DD3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6189C4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93016C1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 của trường</w:t>
            </w:r>
          </w:p>
        </w:tc>
      </w:tr>
      <w:tr w:rsidR="00A90D4D" w:rsidRPr="002209E2" w14:paraId="488D86E2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7EF9A9F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E0BA8AB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field_id_list</w:t>
            </w:r>
          </w:p>
        </w:tc>
        <w:tc>
          <w:tcPr>
            <w:tcW w:w="1560" w:type="dxa"/>
            <w:vAlign w:val="bottom"/>
          </w:tcPr>
          <w:p w14:paraId="305278F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66F79B8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4179225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74E5D12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4556E40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C7390FA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Danh sách các trường cơ bản tọa lên trường</w:t>
            </w:r>
          </w:p>
        </w:tc>
      </w:tr>
      <w:tr w:rsidR="00A90D4D" w:rsidRPr="002209E2" w14:paraId="128294BA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7C718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91D2C2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field_type</w:t>
            </w:r>
          </w:p>
        </w:tc>
        <w:tc>
          <w:tcPr>
            <w:tcW w:w="1560" w:type="dxa"/>
            <w:vAlign w:val="bottom"/>
          </w:tcPr>
          <w:p w14:paraId="4F34A13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bottom"/>
          </w:tcPr>
          <w:p w14:paraId="3119F09C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B304F8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76823D2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32FC1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'N'</w:t>
            </w:r>
          </w:p>
        </w:tc>
        <w:tc>
          <w:tcPr>
            <w:tcW w:w="1700" w:type="dxa"/>
          </w:tcPr>
          <w:p w14:paraId="6BFDDF29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trường:</w:t>
            </w:r>
          </w:p>
          <w:p w14:paraId="05671BD0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C: trường do khách hang tạo dựa trên các trường có sẵn</w:t>
            </w:r>
          </w:p>
          <w:p w14:paraId="5FA2AE09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F: các trường được tổng hợp từ một trường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có sẵn</w:t>
            </w:r>
          </w:p>
          <w:p w14:paraId="7EFB874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N: các trường cơ bản của bảng gốc</w:t>
            </w:r>
          </w:p>
        </w:tc>
      </w:tr>
      <w:tr w:rsidR="00A90D4D" w:rsidRPr="002209E2" w14:paraId="5565DAF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9071DF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E6D4ABB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is_partition</w:t>
            </w:r>
          </w:p>
        </w:tc>
        <w:tc>
          <w:tcPr>
            <w:tcW w:w="1560" w:type="dxa"/>
            <w:vAlign w:val="bottom"/>
          </w:tcPr>
          <w:p w14:paraId="21D8D62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169C776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B9E619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612EB9E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EE5FFB7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88FD7DC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Trường có phải là partiion hay không:</w:t>
            </w:r>
          </w:p>
          <w:p w14:paraId="5158FE98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1: là partition</w:t>
            </w:r>
          </w:p>
          <w:p w14:paraId="5E2BE7BB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Null: không phải là partition</w:t>
            </w:r>
          </w:p>
        </w:tc>
      </w:tr>
      <w:tr w:rsidR="00A90D4D" w:rsidRPr="002209E2" w14:paraId="73AE6E0B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8DC3AB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C9848B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  <w:tc>
          <w:tcPr>
            <w:tcW w:w="1560" w:type="dxa"/>
            <w:vAlign w:val="bottom"/>
          </w:tcPr>
          <w:p w14:paraId="392A8D4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07A3C0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C5E8A1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1E4D6F2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3316D10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D5E3F48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chứa trường</w:t>
            </w:r>
          </w:p>
        </w:tc>
      </w:tr>
      <w:tr w:rsidR="00A90D4D" w:rsidRPr="002209E2" w14:paraId="321FC3B1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C08161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530109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original_expression</w:t>
            </w:r>
          </w:p>
        </w:tc>
        <w:tc>
          <w:tcPr>
            <w:tcW w:w="1560" w:type="dxa"/>
            <w:vAlign w:val="bottom"/>
          </w:tcPr>
          <w:p w14:paraId="5FF8A2E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608F61E5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7AB7B6F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8AB4B16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E6C44E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A9C8826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Phép toán tổng hợp lên trường</w:t>
            </w:r>
          </w:p>
        </w:tc>
      </w:tr>
      <w:tr w:rsidR="00A90D4D" w:rsidRPr="002209E2" w14:paraId="6BBA140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7A3256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8DDF067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date_type</w:t>
            </w:r>
          </w:p>
        </w:tc>
        <w:tc>
          <w:tcPr>
            <w:tcW w:w="1560" w:type="dxa"/>
            <w:vAlign w:val="bottom"/>
          </w:tcPr>
          <w:p w14:paraId="155C640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772F40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B5C6CA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3C08081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B0EC627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0D4B896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 của trường</w:t>
            </w:r>
          </w:p>
        </w:tc>
      </w:tr>
      <w:tr w:rsidR="00A90D4D" w:rsidRPr="002209E2" w14:paraId="08F67A4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CA0347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9091831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table_id</w:t>
            </w:r>
          </w:p>
        </w:tc>
        <w:tc>
          <w:tcPr>
            <w:tcW w:w="1560" w:type="dxa"/>
            <w:vAlign w:val="bottom"/>
          </w:tcPr>
          <w:p w14:paraId="3CF1BF4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2144F352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D375E6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2DE93F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C59B62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8AEE792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chứa trường</w:t>
            </w:r>
          </w:p>
        </w:tc>
      </w:tr>
      <w:tr w:rsidR="00A90D4D" w:rsidRPr="002209E2" w14:paraId="6998257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BD85A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BBE2B2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is_encrypted</w:t>
            </w:r>
          </w:p>
        </w:tc>
        <w:tc>
          <w:tcPr>
            <w:tcW w:w="1560" w:type="dxa"/>
            <w:vAlign w:val="bottom"/>
          </w:tcPr>
          <w:p w14:paraId="798AEB0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6168819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13FF09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CFDCB4B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6CA81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678F69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Trường có mã hóa hay không mã hóa</w:t>
            </w:r>
          </w:p>
        </w:tc>
      </w:tr>
      <w:tr w:rsidR="00A90D4D" w:rsidRPr="002209E2" w14:paraId="6E7219C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E22BB0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BB2B02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is_key_join</w:t>
            </w:r>
          </w:p>
        </w:tc>
        <w:tc>
          <w:tcPr>
            <w:tcW w:w="1560" w:type="dxa"/>
            <w:vAlign w:val="bottom"/>
          </w:tcPr>
          <w:p w14:paraId="711D220F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05B07B62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E7A21A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E6A400B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D278BD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12C602B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Trường có phải là key join hay không</w:t>
            </w:r>
          </w:p>
        </w:tc>
      </w:tr>
    </w:tbl>
    <w:p w14:paraId="2A53BE10" w14:textId="77777777" w:rsidR="00B341B2" w:rsidRDefault="00B341B2" w:rsidP="00B341B2">
      <w:pPr>
        <w:pStyle w:val="Heading3"/>
      </w:pPr>
      <w:r w:rsidRPr="002209E2">
        <w:t>Constraint</w:t>
      </w:r>
    </w:p>
    <w:p w14:paraId="69AF2C79" w14:textId="77777777" w:rsidR="00B341B2" w:rsidRPr="001E6B0B" w:rsidRDefault="00B341B2" w:rsidP="00B341B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B341B2" w14:paraId="53DEBCAA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04A14CC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50C8CBC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D7FCBBC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AB7BF70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6382B38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E7BB5" w14:paraId="248A1A4E" w14:textId="77777777" w:rsidTr="00C25516">
        <w:trPr>
          <w:jc w:val="center"/>
        </w:trPr>
        <w:tc>
          <w:tcPr>
            <w:tcW w:w="1800" w:type="dxa"/>
            <w:shd w:val="clear" w:color="auto" w:fill="auto"/>
          </w:tcPr>
          <w:p w14:paraId="22F89DE0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FKcpyob55bwygsgq8h4nab2e1or</w:t>
            </w:r>
          </w:p>
        </w:tc>
        <w:tc>
          <w:tcPr>
            <w:tcW w:w="1847" w:type="dxa"/>
            <w:shd w:val="clear" w:color="auto" w:fill="auto"/>
          </w:tcPr>
          <w:p w14:paraId="36CD653B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  <w:tc>
          <w:tcPr>
            <w:tcW w:w="1350" w:type="dxa"/>
          </w:tcPr>
          <w:p w14:paraId="00B14D8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2CF7ACE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insight_dashboard_table</w:t>
            </w:r>
          </w:p>
        </w:tc>
        <w:tc>
          <w:tcPr>
            <w:tcW w:w="2164" w:type="dxa"/>
          </w:tcPr>
          <w:p w14:paraId="34B1D020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E7BB5" w14:paraId="1C5A00FB" w14:textId="77777777" w:rsidTr="00C25516">
        <w:trPr>
          <w:jc w:val="center"/>
        </w:trPr>
        <w:tc>
          <w:tcPr>
            <w:tcW w:w="1800" w:type="dxa"/>
            <w:shd w:val="clear" w:color="auto" w:fill="auto"/>
          </w:tcPr>
          <w:p w14:paraId="611FE6C8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FKm10cujj7ix9jmrml7rw9gsov</w:t>
            </w:r>
          </w:p>
        </w:tc>
        <w:tc>
          <w:tcPr>
            <w:tcW w:w="1847" w:type="dxa"/>
            <w:shd w:val="clear" w:color="auto" w:fill="auto"/>
          </w:tcPr>
          <w:p w14:paraId="1FE570F2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  <w:tc>
          <w:tcPr>
            <w:tcW w:w="1350" w:type="dxa"/>
          </w:tcPr>
          <w:p w14:paraId="402AAD7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04D4E8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insight_dashboard_table</w:t>
            </w:r>
          </w:p>
        </w:tc>
        <w:tc>
          <w:tcPr>
            <w:tcW w:w="2164" w:type="dxa"/>
          </w:tcPr>
          <w:p w14:paraId="70CA4F88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43E4584D" w14:textId="77777777" w:rsidR="00B341B2" w:rsidRPr="002209E2" w:rsidRDefault="00B341B2" w:rsidP="00B341B2">
      <w:pPr>
        <w:ind w:left="0"/>
        <w:rPr>
          <w:rFonts w:ascii="Times New Roman" w:hAnsi="Times New Roman"/>
          <w:i/>
          <w:sz w:val="24"/>
          <w:szCs w:val="24"/>
        </w:rPr>
      </w:pPr>
    </w:p>
    <w:p w14:paraId="2A1C67E0" w14:textId="77777777" w:rsidR="00B341B2" w:rsidRPr="002209E2" w:rsidRDefault="00B341B2" w:rsidP="00B341B2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341B2" w14:paraId="779365E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EC9D76A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059CB95" w14:textId="77777777" w:rsidR="00B341B2" w:rsidRDefault="00CE7B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3490" w:type="dxa"/>
            <w:shd w:val="clear" w:color="auto" w:fill="FDE9D5"/>
          </w:tcPr>
          <w:p w14:paraId="4FE3F74F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341B2" w14:paraId="335DD173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CB9C880" w14:textId="77777777" w:rsidR="00B341B2" w:rsidRPr="00CE7BB5" w:rsidRDefault="00CE7B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2E4DD881" w14:textId="77777777" w:rsidR="00B341B2" w:rsidRPr="00CE7BB5" w:rsidRDefault="00CE7B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7B778608" w14:textId="77777777" w:rsidR="00B341B2" w:rsidRPr="00CE7BB5" w:rsidRDefault="00B341B2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E7BB5" w14:paraId="445426EB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138FC0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FKcpyob55bwygsgq8h4nab2e1or</w:t>
            </w:r>
          </w:p>
        </w:tc>
        <w:tc>
          <w:tcPr>
            <w:tcW w:w="2880" w:type="dxa"/>
            <w:shd w:val="clear" w:color="auto" w:fill="auto"/>
          </w:tcPr>
          <w:p w14:paraId="72294473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FKcpyob55bwygsgq8h4nab2e1or</w:t>
            </w:r>
          </w:p>
        </w:tc>
        <w:tc>
          <w:tcPr>
            <w:tcW w:w="3490" w:type="dxa"/>
          </w:tcPr>
          <w:p w14:paraId="3433DA8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</w:tr>
      <w:tr w:rsidR="00CE7BB5" w14:paraId="51AC6C5F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B65DB1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FKm10cujj7ix9jmrml7rw9gsov</w:t>
            </w:r>
          </w:p>
        </w:tc>
        <w:tc>
          <w:tcPr>
            <w:tcW w:w="2880" w:type="dxa"/>
            <w:shd w:val="clear" w:color="auto" w:fill="auto"/>
          </w:tcPr>
          <w:p w14:paraId="3D92D367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FKm10cujj7ix9jmrml7rw9gsov</w:t>
            </w:r>
          </w:p>
        </w:tc>
        <w:tc>
          <w:tcPr>
            <w:tcW w:w="3490" w:type="dxa"/>
          </w:tcPr>
          <w:p w14:paraId="44C4EC5C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</w:tr>
    </w:tbl>
    <w:p w14:paraId="5EC66861" w14:textId="77777777" w:rsidR="00B341B2" w:rsidRPr="00955A3E" w:rsidRDefault="00B341B2" w:rsidP="00B341B2">
      <w:pPr>
        <w:ind w:left="0"/>
      </w:pPr>
    </w:p>
    <w:p w14:paraId="7C9F3258" w14:textId="77777777" w:rsidR="00B341B2" w:rsidRDefault="00B341B2" w:rsidP="00B341B2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25B4366" w14:textId="77777777" w:rsidR="00EE221C" w:rsidRPr="002209E2" w:rsidRDefault="00EE221C" w:rsidP="000102D5">
      <w:pPr>
        <w:pStyle w:val="NormalIndent"/>
      </w:pPr>
    </w:p>
    <w:p w14:paraId="0235430D" w14:textId="77777777" w:rsidR="006B5C03" w:rsidRDefault="006B5C03" w:rsidP="006B5C03">
      <w:pPr>
        <w:pStyle w:val="Heading2"/>
        <w:rPr>
          <w:rFonts w:ascii="Times New Roman" w:hAnsi="Times New Roman"/>
          <w:sz w:val="24"/>
          <w:szCs w:val="24"/>
        </w:rPr>
      </w:pPr>
      <w:bookmarkStart w:id="57" w:name="_Toc170222126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F76EE2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chart</w:t>
      </w:r>
      <w:bookmarkEnd w:id="57"/>
    </w:p>
    <w:p w14:paraId="5059F688" w14:textId="77777777" w:rsidR="00C25516" w:rsidRPr="00C25516" w:rsidRDefault="00C25516" w:rsidP="000102D5">
      <w:pPr>
        <w:pStyle w:val="NormalIndent"/>
      </w:pPr>
      <w:r w:rsidRPr="00C25516">
        <w:t>Bảng lưu trữ danh sách chart trong 1 layout</w:t>
      </w:r>
    </w:p>
    <w:p w14:paraId="2653A1B6" w14:textId="77777777" w:rsidR="00C25516" w:rsidRPr="00C25516" w:rsidRDefault="00C25516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B5C03" w:rsidRPr="002209E2" w14:paraId="7918AA70" w14:textId="77777777" w:rsidTr="003869D0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16F7AF0" w14:textId="77777777" w:rsidR="006B5C03" w:rsidRPr="002209E2" w:rsidRDefault="006B5C0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5CCC2F63" w14:textId="77777777" w:rsidR="006B5C03" w:rsidRPr="002209E2" w:rsidRDefault="006B5C0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042DFE1" w14:textId="77777777" w:rsidR="006B5C03" w:rsidRPr="002209E2" w:rsidRDefault="006B5C0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0937854" w14:textId="77777777" w:rsidR="006B5C03" w:rsidRPr="002209E2" w:rsidRDefault="006B5C0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47C1431" w14:textId="77777777" w:rsidR="006B5C03" w:rsidRPr="002209E2" w:rsidRDefault="006B5C0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71F884C" w14:textId="77777777" w:rsidR="006B5C03" w:rsidRPr="002209E2" w:rsidRDefault="006B5C0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FBCA60C" w14:textId="77777777" w:rsidR="006B5C03" w:rsidRPr="002209E2" w:rsidRDefault="006B5C0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33AFD6A" w14:textId="77777777" w:rsidR="006B5C03" w:rsidRPr="002209E2" w:rsidRDefault="006B5C03" w:rsidP="000102D5">
            <w:pPr>
              <w:pStyle w:val="NormalTableHeader"/>
            </w:pPr>
            <w:r w:rsidRPr="002209E2">
              <w:t>Mô tả</w:t>
            </w:r>
          </w:p>
        </w:tc>
      </w:tr>
      <w:tr w:rsidR="00C25516" w:rsidRPr="002209E2" w14:paraId="72894AC3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4F9036" w14:textId="77777777" w:rsidR="00C25516" w:rsidRPr="002209E2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015C3579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97C0BDE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6E0243C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FDAD5E8" w14:textId="77777777" w:rsidR="00C25516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194D0365" w14:textId="77777777" w:rsidR="00C25516" w:rsidRPr="002209E2" w:rsidRDefault="00C25516" w:rsidP="00C2551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3A87F290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C7152FC" w14:textId="77777777" w:rsidR="00C25516" w:rsidRPr="002209E2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biểu đồ</w:t>
            </w:r>
          </w:p>
        </w:tc>
      </w:tr>
      <w:tr w:rsidR="00C25516" w:rsidRPr="002209E2" w14:paraId="02CAF16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06040B" w14:textId="77777777" w:rsidR="00C25516" w:rsidRPr="002209E2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39D5CE5F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chartType</w:t>
            </w:r>
          </w:p>
        </w:tc>
        <w:tc>
          <w:tcPr>
            <w:tcW w:w="1560" w:type="dxa"/>
            <w:vAlign w:val="bottom"/>
          </w:tcPr>
          <w:p w14:paraId="5A5AEB13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CF92C90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E2F8966" w14:textId="77777777" w:rsidR="00C25516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B6D5E9" w14:textId="77777777" w:rsidR="00C25516" w:rsidRPr="002209E2" w:rsidRDefault="00C25516" w:rsidP="00C2551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1392CE7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97C6B10" w14:textId="77777777" w:rsidR="00C25516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biểu đồ:</w:t>
            </w:r>
          </w:p>
          <w:p w14:paraId="35243A27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TABLE</w:t>
            </w:r>
          </w:p>
          <w:p w14:paraId="49D7AF07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LINE</w:t>
            </w:r>
          </w:p>
          <w:p w14:paraId="7262769B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COLUMN</w:t>
            </w:r>
          </w:p>
          <w:p w14:paraId="466D1B0F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BAR</w:t>
            </w:r>
          </w:p>
          <w:p w14:paraId="62B3E6F0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PIPE</w:t>
            </w:r>
          </w:p>
          <w:p w14:paraId="2AAF72E2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HEATMAP</w:t>
            </w:r>
          </w:p>
          <w:p w14:paraId="27D71EF2" w14:textId="77777777" w:rsidR="006908DC" w:rsidRPr="002209E2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CORHOT</w:t>
            </w:r>
          </w:p>
        </w:tc>
      </w:tr>
      <w:tr w:rsidR="006908DC" w:rsidRPr="002209E2" w14:paraId="6879DE09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9B9478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03</w:t>
            </w:r>
          </w:p>
        </w:tc>
        <w:tc>
          <w:tcPr>
            <w:tcW w:w="1133" w:type="dxa"/>
            <w:vAlign w:val="bottom"/>
          </w:tcPr>
          <w:p w14:paraId="719BA532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7B1D6BB1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2B9614F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CD6DEDB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A303227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600DDA9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3A44478E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biểu đồ</w:t>
            </w:r>
          </w:p>
        </w:tc>
      </w:tr>
      <w:tr w:rsidR="006908DC" w:rsidRPr="002209E2" w14:paraId="7735C319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47FC1A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329F3C73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isTimeout</w:t>
            </w:r>
          </w:p>
        </w:tc>
        <w:tc>
          <w:tcPr>
            <w:tcW w:w="1560" w:type="dxa"/>
            <w:vAlign w:val="bottom"/>
          </w:tcPr>
          <w:p w14:paraId="21DEDACD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7D7CA7D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23FB3E1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0E49162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BAA43D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DF9E792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Biểu đồ xử lý có bị timeout không</w:t>
            </w:r>
          </w:p>
        </w:tc>
      </w:tr>
      <w:tr w:rsidR="006908DC" w:rsidRPr="002209E2" w14:paraId="647EFFAB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48A880C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319218D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4CCFB9D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8191664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57CD763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15FE1BC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63AAEF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A17128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Sắp xếp</w:t>
            </w:r>
          </w:p>
        </w:tc>
      </w:tr>
      <w:tr w:rsidR="006908DC" w:rsidRPr="002209E2" w14:paraId="72DA62D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2331F0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1C3FB6D5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subChartType</w:t>
            </w:r>
          </w:p>
        </w:tc>
        <w:tc>
          <w:tcPr>
            <w:tcW w:w="1560" w:type="dxa"/>
            <w:vAlign w:val="bottom"/>
          </w:tcPr>
          <w:p w14:paraId="5355B98F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ABC74EC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ADE50A2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DC83AF5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58A9642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0B31FDF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Các biểu đồ nhỏ trong biểu đồ lớn</w:t>
            </w:r>
          </w:p>
        </w:tc>
      </w:tr>
      <w:tr w:rsidR="006908DC" w:rsidRPr="002209E2" w14:paraId="3CA38D6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0E87C1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vAlign w:val="bottom"/>
          </w:tcPr>
          <w:p w14:paraId="2B7ADE9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subTitle</w:t>
            </w:r>
          </w:p>
        </w:tc>
        <w:tc>
          <w:tcPr>
            <w:tcW w:w="1560" w:type="dxa"/>
            <w:vAlign w:val="bottom"/>
          </w:tcPr>
          <w:p w14:paraId="23BA1AC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5A2088E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42EF54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8842F0F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0E27DE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41C4C30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Tiêu đề của biểu đồ</w:t>
            </w:r>
          </w:p>
        </w:tc>
      </w:tr>
      <w:tr w:rsidR="006908DC" w:rsidRPr="002209E2" w14:paraId="166F9A54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756D14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bottom"/>
          </w:tcPr>
          <w:p w14:paraId="58E69A5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title</w:t>
            </w:r>
          </w:p>
        </w:tc>
        <w:tc>
          <w:tcPr>
            <w:tcW w:w="1560" w:type="dxa"/>
            <w:vAlign w:val="bottom"/>
          </w:tcPr>
          <w:p w14:paraId="21BBE209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FDB325C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727CB03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CA418E5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E5BC4C3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1982FD4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Tiêu đề của biểu đồ</w:t>
            </w:r>
          </w:p>
        </w:tc>
      </w:tr>
      <w:tr w:rsidR="006908DC" w:rsidRPr="002209E2" w14:paraId="4452675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28058D7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  <w:vAlign w:val="bottom"/>
          </w:tcPr>
          <w:p w14:paraId="20DCFF28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59356D35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1AB75A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9CC6021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090A623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423F85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408B8AA3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biểu đồ</w:t>
            </w:r>
          </w:p>
        </w:tc>
      </w:tr>
      <w:tr w:rsidR="006908DC" w:rsidRPr="002209E2" w14:paraId="2B4B211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852F2BC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  <w:vAlign w:val="bottom"/>
          </w:tcPr>
          <w:p w14:paraId="1136DB62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</w:t>
            </w:r>
          </w:p>
        </w:tc>
        <w:tc>
          <w:tcPr>
            <w:tcW w:w="1560" w:type="dxa"/>
            <w:vAlign w:val="bottom"/>
          </w:tcPr>
          <w:p w14:paraId="008B043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02D5BA3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7217C1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AA372AC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B73204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AAA1DEF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template biểu đồ</w:t>
            </w:r>
          </w:p>
        </w:tc>
      </w:tr>
      <w:tr w:rsidR="006908DC" w:rsidRPr="002209E2" w14:paraId="087828F1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40F280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  <w:vAlign w:val="bottom"/>
          </w:tcPr>
          <w:p w14:paraId="62A40A7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insightDashboardSectionChartId</w:t>
            </w:r>
          </w:p>
        </w:tc>
        <w:tc>
          <w:tcPr>
            <w:tcW w:w="1560" w:type="dxa"/>
            <w:vAlign w:val="bottom"/>
          </w:tcPr>
          <w:p w14:paraId="4A325BB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8F51ED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EAD3A7B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6A95DBF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A7E32C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66F5762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session biểu đồ</w:t>
            </w:r>
          </w:p>
        </w:tc>
      </w:tr>
      <w:tr w:rsidR="006908DC" w:rsidRPr="002209E2" w14:paraId="016D5690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4C74CF8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6CE06809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chart_type</w:t>
            </w:r>
          </w:p>
        </w:tc>
        <w:tc>
          <w:tcPr>
            <w:tcW w:w="1560" w:type="dxa"/>
            <w:vAlign w:val="bottom"/>
          </w:tcPr>
          <w:p w14:paraId="780405F8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4D66001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D1E5C14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BF506B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67CFAF3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3B433A4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biểu đồ:</w:t>
            </w:r>
          </w:p>
          <w:p w14:paraId="232DDBB1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TABLE</w:t>
            </w:r>
          </w:p>
          <w:p w14:paraId="3151E939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LINE</w:t>
            </w:r>
          </w:p>
          <w:p w14:paraId="2E6CF3F8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COLUMN</w:t>
            </w:r>
          </w:p>
          <w:p w14:paraId="24D836C7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BAR</w:t>
            </w:r>
          </w:p>
          <w:p w14:paraId="15BA474A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PIPE</w:t>
            </w:r>
          </w:p>
          <w:p w14:paraId="264D90F1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HEATMAP</w:t>
            </w:r>
          </w:p>
          <w:p w14:paraId="08BE23BA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CORHOT</w:t>
            </w:r>
          </w:p>
        </w:tc>
      </w:tr>
      <w:tr w:rsidR="006908DC" w:rsidRPr="002209E2" w14:paraId="13F3692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A9E8A6F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F31A00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is_timeout</w:t>
            </w:r>
          </w:p>
        </w:tc>
        <w:tc>
          <w:tcPr>
            <w:tcW w:w="1560" w:type="dxa"/>
            <w:vAlign w:val="bottom"/>
          </w:tcPr>
          <w:p w14:paraId="7DD56B28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7F7CE154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4DD40D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70D2C2E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64C3D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7B9F4DB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Biểu đồ xử lý có bị timeout không</w:t>
            </w:r>
          </w:p>
        </w:tc>
      </w:tr>
      <w:tr w:rsidR="006908DC" w:rsidRPr="002209E2" w14:paraId="39622D2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16A13C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B347C5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sub_chart_type</w:t>
            </w:r>
          </w:p>
        </w:tc>
        <w:tc>
          <w:tcPr>
            <w:tcW w:w="1560" w:type="dxa"/>
            <w:vAlign w:val="bottom"/>
          </w:tcPr>
          <w:p w14:paraId="77933E6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6CE71C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8EFB02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E452E8B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175FB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EBED0EF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Các biểu đồ nhỏ trong biểu đồ lớn</w:t>
            </w:r>
          </w:p>
        </w:tc>
      </w:tr>
      <w:tr w:rsidR="006908DC" w:rsidRPr="002209E2" w14:paraId="34CA8442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6BF4B6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697AA0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sub_title</w:t>
            </w:r>
          </w:p>
        </w:tc>
        <w:tc>
          <w:tcPr>
            <w:tcW w:w="1560" w:type="dxa"/>
            <w:vAlign w:val="bottom"/>
          </w:tcPr>
          <w:p w14:paraId="3362CC6C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0492B11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206113A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DCFC731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7199CF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CA659AA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Tiêu đề của biểu đồ</w:t>
            </w:r>
          </w:p>
        </w:tc>
      </w:tr>
      <w:tr w:rsidR="006908DC" w:rsidRPr="002209E2" w14:paraId="1F626D04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40A5FA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432C4508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insight_dashboard_chart_template_id</w:t>
            </w:r>
          </w:p>
        </w:tc>
        <w:tc>
          <w:tcPr>
            <w:tcW w:w="1560" w:type="dxa"/>
            <w:vAlign w:val="bottom"/>
          </w:tcPr>
          <w:p w14:paraId="14611C4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C857CA5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80BA506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1C6C459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1677D1F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A37F298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template cho biểu đồ</w:t>
            </w:r>
          </w:p>
        </w:tc>
      </w:tr>
      <w:tr w:rsidR="006908DC" w:rsidRPr="002209E2" w14:paraId="7466D85C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DFCE3FC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9C2F08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insight_dashboard_section_chart_id</w:t>
            </w:r>
          </w:p>
        </w:tc>
        <w:tc>
          <w:tcPr>
            <w:tcW w:w="1560" w:type="dxa"/>
            <w:vAlign w:val="bottom"/>
          </w:tcPr>
          <w:p w14:paraId="1691099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52983F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4B8E869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4B8CEC6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0E15879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00BEBEE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session cho biểu đồ</w:t>
            </w:r>
          </w:p>
        </w:tc>
      </w:tr>
      <w:tr w:rsidR="006908DC" w:rsidRPr="002209E2" w14:paraId="50D18B8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8872587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63B7794B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process_status</w:t>
            </w:r>
          </w:p>
          <w:p w14:paraId="10B51681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0E2D07B1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708CC6F2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3B93436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314F706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655813C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94BD5C0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xử lý của biểu đồ:</w:t>
            </w:r>
          </w:p>
          <w:p w14:paraId="6D5429B9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-1: là thất bại</w:t>
            </w:r>
          </w:p>
        </w:tc>
      </w:tr>
    </w:tbl>
    <w:p w14:paraId="11E2947C" w14:textId="77777777" w:rsidR="00A5448C" w:rsidRDefault="00A5448C" w:rsidP="00A5448C">
      <w:pPr>
        <w:pStyle w:val="Heading3"/>
      </w:pPr>
      <w:r w:rsidRPr="002209E2">
        <w:t>Constraint</w:t>
      </w:r>
    </w:p>
    <w:p w14:paraId="3C6715BD" w14:textId="77777777" w:rsidR="00A5448C" w:rsidRPr="001E6B0B" w:rsidRDefault="00A5448C" w:rsidP="00A5448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A5448C" w14:paraId="38A67468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59B9D271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8CB30A3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615B329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986EC7B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82B1A8D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908DC" w14:paraId="73F23DF1" w14:textId="77777777" w:rsidTr="006908DC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64CC83C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FK1v95ti87e99bx4h5vlgnhnv9d</w:t>
            </w:r>
          </w:p>
        </w:tc>
        <w:tc>
          <w:tcPr>
            <w:tcW w:w="1847" w:type="dxa"/>
            <w:shd w:val="clear" w:color="auto" w:fill="auto"/>
          </w:tcPr>
          <w:p w14:paraId="14E987B9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insight_dashboard_chart_template_id</w:t>
            </w:r>
          </w:p>
        </w:tc>
        <w:tc>
          <w:tcPr>
            <w:tcW w:w="1350" w:type="dxa"/>
          </w:tcPr>
          <w:p w14:paraId="5E0890C8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09A73AED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ccb_dashboard_chart_template</w:t>
            </w:r>
          </w:p>
        </w:tc>
        <w:tc>
          <w:tcPr>
            <w:tcW w:w="2164" w:type="dxa"/>
          </w:tcPr>
          <w:p w14:paraId="6F8C49A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6908DC" w14:paraId="39BD5AAA" w14:textId="77777777" w:rsidTr="006908DC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F3F4242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FKre1stiwcf0yrmyorwpqx4ib63</w:t>
            </w:r>
          </w:p>
        </w:tc>
        <w:tc>
          <w:tcPr>
            <w:tcW w:w="1847" w:type="dxa"/>
            <w:shd w:val="clear" w:color="auto" w:fill="auto"/>
          </w:tcPr>
          <w:p w14:paraId="28DDB39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insight_dashboard_section_id</w:t>
            </w:r>
          </w:p>
        </w:tc>
        <w:tc>
          <w:tcPr>
            <w:tcW w:w="1350" w:type="dxa"/>
          </w:tcPr>
          <w:p w14:paraId="5C40A5D7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7270318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ccb_dashboard_section</w:t>
            </w:r>
          </w:p>
        </w:tc>
        <w:tc>
          <w:tcPr>
            <w:tcW w:w="2164" w:type="dxa"/>
          </w:tcPr>
          <w:p w14:paraId="6EAE8F53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6908DC" w14:paraId="43984703" w14:textId="77777777" w:rsidTr="006908DC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304BFAC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FKenbpcfabbwmbjljn5yjjuebnn</w:t>
            </w:r>
          </w:p>
        </w:tc>
        <w:tc>
          <w:tcPr>
            <w:tcW w:w="1847" w:type="dxa"/>
            <w:shd w:val="clear" w:color="auto" w:fill="auto"/>
          </w:tcPr>
          <w:p w14:paraId="6DE1A2E0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</w:t>
            </w:r>
          </w:p>
        </w:tc>
        <w:tc>
          <w:tcPr>
            <w:tcW w:w="1350" w:type="dxa"/>
          </w:tcPr>
          <w:p w14:paraId="043256C0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A36C278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ccb_dashboard_chart_template</w:t>
            </w:r>
          </w:p>
        </w:tc>
        <w:tc>
          <w:tcPr>
            <w:tcW w:w="2164" w:type="dxa"/>
          </w:tcPr>
          <w:p w14:paraId="41CF2A58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6908DC" w14:paraId="14A87573" w14:textId="77777777" w:rsidTr="006908DC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43E91E26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FKo3p4bbu8moi8m3yiuewksd5cy</w:t>
            </w:r>
          </w:p>
        </w:tc>
        <w:tc>
          <w:tcPr>
            <w:tcW w:w="1847" w:type="dxa"/>
            <w:shd w:val="clear" w:color="auto" w:fill="auto"/>
          </w:tcPr>
          <w:p w14:paraId="61366C66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insightDashboardSectionChartId</w:t>
            </w:r>
          </w:p>
        </w:tc>
        <w:tc>
          <w:tcPr>
            <w:tcW w:w="1350" w:type="dxa"/>
          </w:tcPr>
          <w:p w14:paraId="7FE961AA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754A414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ccb_dashboard_section</w:t>
            </w:r>
          </w:p>
        </w:tc>
        <w:tc>
          <w:tcPr>
            <w:tcW w:w="2164" w:type="dxa"/>
          </w:tcPr>
          <w:p w14:paraId="45276DB4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1DAE7533" w14:textId="77777777" w:rsidR="00A5448C" w:rsidRPr="002209E2" w:rsidRDefault="00A5448C" w:rsidP="00A5448C">
      <w:pPr>
        <w:ind w:left="0"/>
        <w:rPr>
          <w:rFonts w:ascii="Times New Roman" w:hAnsi="Times New Roman"/>
          <w:i/>
          <w:sz w:val="24"/>
          <w:szCs w:val="24"/>
        </w:rPr>
      </w:pPr>
    </w:p>
    <w:p w14:paraId="48D2F6C0" w14:textId="77777777" w:rsidR="00A5448C" w:rsidRPr="002209E2" w:rsidRDefault="00A5448C" w:rsidP="00A544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A5448C" w14:paraId="69D4DD01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6050F9B1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D87E241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0FFA11F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5448C" w14:paraId="623CBD10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62F58CA" w14:textId="77777777" w:rsidR="00A5448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016E1221" w14:textId="77777777" w:rsidR="00A5448C" w:rsidRPr="002209E2" w:rsidRDefault="006908D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76BA402C" w14:textId="77777777" w:rsidR="00A5448C" w:rsidRPr="002209E2" w:rsidRDefault="00A5448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  <w:tr w:rsidR="006908DC" w14:paraId="0CC021BE" w14:textId="77777777" w:rsidTr="006908DC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F2DF58A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FK1v95ti87e99bx4h5vlgnhnv9d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1318A19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FK1v95ti87e99bx4h5vlgnhnv9d</w:t>
            </w:r>
          </w:p>
        </w:tc>
        <w:tc>
          <w:tcPr>
            <w:tcW w:w="3490" w:type="dxa"/>
          </w:tcPr>
          <w:p w14:paraId="548BA830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insight_dashboard_chart_template_id</w:t>
            </w:r>
          </w:p>
        </w:tc>
      </w:tr>
      <w:tr w:rsidR="006908DC" w14:paraId="0487FAE2" w14:textId="77777777" w:rsidTr="006908DC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1DB2381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FKre1stiwcf0yrmyorwpqx4ib63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0EEDEF8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FKre1stiwcf0yrmyorwpqx4ib63</w:t>
            </w:r>
          </w:p>
        </w:tc>
        <w:tc>
          <w:tcPr>
            <w:tcW w:w="3490" w:type="dxa"/>
          </w:tcPr>
          <w:p w14:paraId="590A8B1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insight_dashboard_section_id</w:t>
            </w:r>
          </w:p>
        </w:tc>
      </w:tr>
      <w:tr w:rsidR="006908DC" w14:paraId="2DD8CACD" w14:textId="77777777" w:rsidTr="006908DC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FB062AD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FKenbpcfabbwmbjljn5yjjuebnn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CC677FD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FKenbpcfabbwmbjljn5yjjuebnn</w:t>
            </w:r>
          </w:p>
        </w:tc>
        <w:tc>
          <w:tcPr>
            <w:tcW w:w="3490" w:type="dxa"/>
          </w:tcPr>
          <w:p w14:paraId="44F6098A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</w:t>
            </w:r>
          </w:p>
        </w:tc>
      </w:tr>
      <w:tr w:rsidR="006908DC" w14:paraId="7C336F47" w14:textId="77777777" w:rsidTr="006908DC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70E8E1E0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FKo3p4bbu8moi8m3yiuewksd5cy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12E528D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FKo3p4bbu8moi8m3yiuewksd5cy</w:t>
            </w:r>
          </w:p>
        </w:tc>
        <w:tc>
          <w:tcPr>
            <w:tcW w:w="3490" w:type="dxa"/>
          </w:tcPr>
          <w:p w14:paraId="5921AE9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insightDashboardSectionChartId</w:t>
            </w:r>
          </w:p>
        </w:tc>
      </w:tr>
    </w:tbl>
    <w:p w14:paraId="5C40FF3C" w14:textId="77777777" w:rsidR="00A5448C" w:rsidRPr="00955A3E" w:rsidRDefault="00A5448C" w:rsidP="00A5448C">
      <w:pPr>
        <w:ind w:left="0"/>
      </w:pPr>
    </w:p>
    <w:p w14:paraId="448C9828" w14:textId="77777777" w:rsidR="00A5448C" w:rsidRDefault="00A5448C" w:rsidP="00A544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0B61DEE" w14:textId="77777777" w:rsidR="00A5448C" w:rsidRPr="00A5448C" w:rsidRDefault="00A5448C" w:rsidP="00A5448C"/>
    <w:p w14:paraId="45A726C7" w14:textId="77777777" w:rsidR="00AC1CCF" w:rsidRDefault="00AC1CCF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58" w:name="_Toc17022213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="00690315" w:rsidRPr="002209E2">
        <w:rPr>
          <w:rFonts w:ascii="Times New Roman" w:hAnsi="Times New Roman"/>
          <w:sz w:val="24"/>
          <w:szCs w:val="24"/>
        </w:rPr>
        <w:t>insight_</w:t>
      </w:r>
      <w:r w:rsidRPr="002209E2">
        <w:rPr>
          <w:rFonts w:ascii="Times New Roman" w:hAnsi="Times New Roman"/>
          <w:sz w:val="24"/>
          <w:szCs w:val="24"/>
        </w:rPr>
        <w:t>chart_field</w:t>
      </w:r>
      <w:bookmarkEnd w:id="58"/>
    </w:p>
    <w:p w14:paraId="388768AD" w14:textId="77777777" w:rsidR="006908DC" w:rsidRPr="006908DC" w:rsidRDefault="006908DC" w:rsidP="000102D5">
      <w:pPr>
        <w:pStyle w:val="NormalIndent"/>
      </w:pPr>
      <w:r w:rsidRPr="006908DC">
        <w:t>Bảng lưu trữ dữ các field được sự dụng trong chart</w:t>
      </w: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00B20CA9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DC77A28" w14:textId="77777777" w:rsidR="00EE221C" w:rsidRPr="002209E2" w:rsidRDefault="00EE221C" w:rsidP="000102D5">
            <w:pPr>
              <w:pStyle w:val="NormalTableHeader"/>
            </w:pPr>
            <w:r w:rsidRPr="002209E2">
              <w:lastRenderedPageBreak/>
              <w:t>STT</w:t>
            </w:r>
          </w:p>
        </w:tc>
        <w:tc>
          <w:tcPr>
            <w:tcW w:w="1133" w:type="dxa"/>
            <w:shd w:val="clear" w:color="auto" w:fill="FFE8E1"/>
          </w:tcPr>
          <w:p w14:paraId="28A62B0C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09CE2F06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5EEAD7B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0821947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A10B194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D794D1C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1901CEA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D91E3A" w:rsidRPr="002209E2" w14:paraId="37A5DBD0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9C6618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1005712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3BD1A5B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4CFA6E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D4235E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501A6D87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20E8BDF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BCD8CF9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D91E3A" w:rsidRPr="002209E2" w14:paraId="62882689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EE8C9B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0A95128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13F5184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CB0C44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4663D3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466E7F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09D4F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023C68AB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D91E3A" w:rsidRPr="002209E2" w14:paraId="08BCF364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3B3B61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2761A80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dateType</w:t>
            </w:r>
          </w:p>
        </w:tc>
        <w:tc>
          <w:tcPr>
            <w:tcW w:w="1560" w:type="dxa"/>
            <w:vAlign w:val="bottom"/>
          </w:tcPr>
          <w:p w14:paraId="6878837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25935E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376343D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BEE718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EB462E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9421F70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dữ liệu dạng date</w:t>
            </w:r>
          </w:p>
        </w:tc>
      </w:tr>
      <w:tr w:rsidR="00D91E3A" w:rsidRPr="002209E2" w14:paraId="5D3FE65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3D205CA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3B34F4A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filterOptions</w:t>
            </w:r>
          </w:p>
        </w:tc>
        <w:tc>
          <w:tcPr>
            <w:tcW w:w="1560" w:type="dxa"/>
            <w:vAlign w:val="bottom"/>
          </w:tcPr>
          <w:p w14:paraId="799A24BF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980A62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773F0AD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14:paraId="45E4FF0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D17A14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E9216EE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LESSTHAN,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LESSTHAN_OR_EQUAL,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LIKE,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BETWEEN</w:t>
            </w:r>
          </w:p>
          <w:p w14:paraId="1586538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</w:tr>
      <w:tr w:rsidR="00D91E3A" w:rsidRPr="002209E2" w14:paraId="3A0CDF96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74988E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4F0D709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from</w:t>
            </w:r>
          </w:p>
        </w:tc>
        <w:tc>
          <w:tcPr>
            <w:tcW w:w="1560" w:type="dxa"/>
            <w:vAlign w:val="bottom"/>
          </w:tcPr>
          <w:p w14:paraId="51A4B44F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double</w:t>
            </w:r>
          </w:p>
        </w:tc>
        <w:tc>
          <w:tcPr>
            <w:tcW w:w="1134" w:type="dxa"/>
            <w:vAlign w:val="bottom"/>
          </w:tcPr>
          <w:p w14:paraId="36A60CA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B40F163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57920B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2E88D0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E76439F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Từ thời điểm</w:t>
            </w:r>
          </w:p>
        </w:tc>
      </w:tr>
      <w:tr w:rsidR="00D91E3A" w:rsidRPr="002209E2" w14:paraId="7F2E7104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EA5982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2B7885C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isCheckAll</w:t>
            </w:r>
          </w:p>
        </w:tc>
        <w:tc>
          <w:tcPr>
            <w:tcW w:w="1560" w:type="dxa"/>
            <w:vAlign w:val="bottom"/>
          </w:tcPr>
          <w:p w14:paraId="49B1DE7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47AF6E2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02133CB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4CCCEFD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02D640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8632926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Hàm/ phép tính</w:t>
            </w:r>
          </w:p>
        </w:tc>
      </w:tr>
      <w:tr w:rsidR="00D91E3A" w:rsidRPr="002209E2" w14:paraId="68DEF88A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B29AF8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5EFE0F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isNumeric</w:t>
            </w:r>
          </w:p>
        </w:tc>
        <w:tc>
          <w:tcPr>
            <w:tcW w:w="1560" w:type="dxa"/>
            <w:vAlign w:val="bottom"/>
          </w:tcPr>
          <w:p w14:paraId="3E95C7B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131B472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885087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2A3B080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CB6F97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28D1157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dạng số hay không</w:t>
            </w:r>
          </w:p>
        </w:tc>
      </w:tr>
      <w:tr w:rsidR="00D91E3A" w:rsidRPr="002209E2" w14:paraId="61565AF5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F1C057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716CAD4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operator</w:t>
            </w:r>
          </w:p>
        </w:tc>
        <w:tc>
          <w:tcPr>
            <w:tcW w:w="1560" w:type="dxa"/>
            <w:vAlign w:val="bottom"/>
          </w:tcPr>
          <w:p w14:paraId="713FAD2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2E23B2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C036756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A01BD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E59F46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C011A2F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D91E3A" w:rsidRPr="002209E2" w14:paraId="18E5CB5E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EC59B2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</w:tcPr>
          <w:p w14:paraId="2E39E2B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operatorSearch</w:t>
            </w:r>
          </w:p>
        </w:tc>
        <w:tc>
          <w:tcPr>
            <w:tcW w:w="1560" w:type="dxa"/>
            <w:vAlign w:val="bottom"/>
          </w:tcPr>
          <w:p w14:paraId="7DBAA91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CF6D7A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4BC60AA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9D50D62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D6F483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13210C4" w14:textId="77777777" w:rsidR="00CA52F1" w:rsidRDefault="00CA52F1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Toán tử tìm kiếm: </w:t>
            </w:r>
          </w:p>
          <w:p w14:paraId="18B9FE2E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LESSTHAN,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LESSTHAN_OR_EQUAL,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LIKE,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BETWEEN</w:t>
            </w:r>
          </w:p>
          <w:p w14:paraId="3258EF6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D91E3A" w:rsidRPr="002209E2" w14:paraId="55EC4423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B7936A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33" w:type="dxa"/>
          </w:tcPr>
          <w:p w14:paraId="179F212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4EC882C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7D4D03E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E9C5E76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E093BC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59055F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D3F715A" w14:textId="77777777" w:rsidR="00D91E3A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</w:t>
            </w:r>
          </w:p>
        </w:tc>
      </w:tr>
      <w:tr w:rsidR="00D91E3A" w:rsidRPr="002209E2" w14:paraId="18146F2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FEE6A1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</w:tcPr>
          <w:p w14:paraId="44E2884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searchValue</w:t>
            </w:r>
          </w:p>
        </w:tc>
        <w:tc>
          <w:tcPr>
            <w:tcW w:w="1560" w:type="dxa"/>
            <w:vAlign w:val="bottom"/>
          </w:tcPr>
          <w:p w14:paraId="4191F05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6BD30F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30B350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FE8FE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3E3980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D4B9809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search</w:t>
            </w:r>
          </w:p>
        </w:tc>
      </w:tr>
      <w:tr w:rsidR="00D91E3A" w:rsidRPr="002209E2" w14:paraId="4B40631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F91BD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</w:tcPr>
          <w:p w14:paraId="09AEA7F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selectType</w:t>
            </w:r>
          </w:p>
        </w:tc>
        <w:tc>
          <w:tcPr>
            <w:tcW w:w="1560" w:type="dxa"/>
            <w:vAlign w:val="bottom"/>
          </w:tcPr>
          <w:p w14:paraId="0C6E1E1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bottom"/>
          </w:tcPr>
          <w:p w14:paraId="7785727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585CAE0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C4C653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F9148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1963A1F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chọn</w:t>
            </w:r>
          </w:p>
        </w:tc>
      </w:tr>
      <w:tr w:rsidR="00D91E3A" w:rsidRPr="002209E2" w14:paraId="67F06081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267387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</w:tcPr>
          <w:p w14:paraId="5E2AB36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sortBy</w:t>
            </w:r>
          </w:p>
        </w:tc>
        <w:tc>
          <w:tcPr>
            <w:tcW w:w="1560" w:type="dxa"/>
            <w:vAlign w:val="bottom"/>
          </w:tcPr>
          <w:p w14:paraId="2732049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44E7BCBF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940D0B2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692DFF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BA682B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DF054C1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Có chọn tất cả giá trị của field hay không? </w:t>
            </w:r>
          </w:p>
        </w:tc>
      </w:tr>
      <w:tr w:rsidR="00D91E3A" w:rsidRPr="002209E2" w14:paraId="04ACFED3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BB32064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33" w:type="dxa"/>
          </w:tcPr>
          <w:p w14:paraId="71EE428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sortType</w:t>
            </w:r>
          </w:p>
        </w:tc>
        <w:tc>
          <w:tcPr>
            <w:tcW w:w="1560" w:type="dxa"/>
            <w:vAlign w:val="bottom"/>
          </w:tcPr>
          <w:p w14:paraId="5C7B9A6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CDF150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537269A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D0D976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A332C7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3E2F64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sắp xếp</w:t>
            </w:r>
          </w:p>
        </w:tc>
      </w:tr>
      <w:tr w:rsidR="00D91E3A" w:rsidRPr="002209E2" w14:paraId="596C0685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B8A2EA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33" w:type="dxa"/>
          </w:tcPr>
          <w:p w14:paraId="754EE90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to</w:t>
            </w:r>
          </w:p>
        </w:tc>
        <w:tc>
          <w:tcPr>
            <w:tcW w:w="1560" w:type="dxa"/>
            <w:vAlign w:val="bottom"/>
          </w:tcPr>
          <w:p w14:paraId="6F4EEC3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double</w:t>
            </w:r>
          </w:p>
        </w:tc>
        <w:tc>
          <w:tcPr>
            <w:tcW w:w="1134" w:type="dxa"/>
            <w:vAlign w:val="bottom"/>
          </w:tcPr>
          <w:p w14:paraId="41C7D94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AE6A18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CE943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C1A328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411C980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ngày</w:t>
            </w:r>
          </w:p>
        </w:tc>
      </w:tr>
      <w:tr w:rsidR="00D91E3A" w:rsidRPr="002209E2" w14:paraId="1034A4D4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43000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133" w:type="dxa"/>
          </w:tcPr>
          <w:p w14:paraId="45659D2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6649F3D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E1CA52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BF86A0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09B7B0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3D8A6B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597FA047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nhât</w:t>
            </w:r>
          </w:p>
        </w:tc>
      </w:tr>
      <w:tr w:rsidR="00D91E3A" w:rsidRPr="002209E2" w14:paraId="4790944F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A4151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133" w:type="dxa"/>
          </w:tcPr>
          <w:p w14:paraId="07CAA09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valueDouble</w:t>
            </w:r>
          </w:p>
        </w:tc>
        <w:tc>
          <w:tcPr>
            <w:tcW w:w="1560" w:type="dxa"/>
            <w:vAlign w:val="bottom"/>
          </w:tcPr>
          <w:p w14:paraId="037EF33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double</w:t>
            </w:r>
          </w:p>
        </w:tc>
        <w:tc>
          <w:tcPr>
            <w:tcW w:w="1134" w:type="dxa"/>
            <w:vAlign w:val="bottom"/>
          </w:tcPr>
          <w:p w14:paraId="3845F16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E49F2F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5FC1BE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3C6F26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24DA3C6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double</w:t>
            </w:r>
          </w:p>
        </w:tc>
      </w:tr>
      <w:tr w:rsidR="00D91E3A" w:rsidRPr="002209E2" w14:paraId="7973283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966914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133" w:type="dxa"/>
          </w:tcPr>
          <w:p w14:paraId="7549D79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valuesSelected</w:t>
            </w:r>
          </w:p>
        </w:tc>
        <w:tc>
          <w:tcPr>
            <w:tcW w:w="1560" w:type="dxa"/>
            <w:vAlign w:val="bottom"/>
          </w:tcPr>
          <w:p w14:paraId="2CE0A5F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414B634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42C41E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E93414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D7FB21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DFF97E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select</w:t>
            </w:r>
          </w:p>
        </w:tc>
      </w:tr>
      <w:tr w:rsidR="00D91E3A" w:rsidRPr="002209E2" w14:paraId="47AF2DF0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DAD731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19</w:t>
            </w:r>
          </w:p>
        </w:tc>
        <w:tc>
          <w:tcPr>
            <w:tcW w:w="1133" w:type="dxa"/>
          </w:tcPr>
          <w:p w14:paraId="537E4D8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insightDashboardChartId</w:t>
            </w:r>
          </w:p>
        </w:tc>
        <w:tc>
          <w:tcPr>
            <w:tcW w:w="1560" w:type="dxa"/>
            <w:vAlign w:val="bottom"/>
          </w:tcPr>
          <w:p w14:paraId="2F717FB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03CC45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6449D3D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50F50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09D47BB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79AC61E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chart trong bảng ccb_insight_dashboard_chart</w:t>
            </w:r>
          </w:p>
        </w:tc>
      </w:tr>
      <w:tr w:rsidR="00D91E3A" w:rsidRPr="002209E2" w14:paraId="1061B59A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821D24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33" w:type="dxa"/>
          </w:tcPr>
          <w:p w14:paraId="68A4B67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insightDashboardFieldId</w:t>
            </w:r>
          </w:p>
        </w:tc>
        <w:tc>
          <w:tcPr>
            <w:tcW w:w="1560" w:type="dxa"/>
            <w:vAlign w:val="bottom"/>
          </w:tcPr>
          <w:p w14:paraId="11F8922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80CA2D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7D0BBF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C70D94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6860B85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18D9A34" w14:textId="77777777" w:rsidR="00D91E3A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field trong bảng ccb_insight_dashboard _field </w:t>
            </w:r>
            <w:r w:rsidR="00D91E3A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selected</w:t>
            </w:r>
          </w:p>
        </w:tc>
      </w:tr>
      <w:tr w:rsidR="00D91E3A" w:rsidRPr="002209E2" w14:paraId="7E4A09ED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80A054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4935FA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date_type</w:t>
            </w:r>
          </w:p>
        </w:tc>
        <w:tc>
          <w:tcPr>
            <w:tcW w:w="1560" w:type="dxa"/>
            <w:vAlign w:val="bottom"/>
          </w:tcPr>
          <w:p w14:paraId="34C958C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B60366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513819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5EF024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2F8C1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41D2CBC" w14:textId="77777777" w:rsidR="00D91E3A" w:rsidRPr="002209E2" w:rsidRDefault="00CA52F1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 date</w:t>
            </w:r>
          </w:p>
        </w:tc>
      </w:tr>
      <w:tr w:rsidR="00D91E3A" w:rsidRPr="002209E2" w14:paraId="68C65335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6BBCEF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53C162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filter_options</w:t>
            </w:r>
          </w:p>
        </w:tc>
        <w:tc>
          <w:tcPr>
            <w:tcW w:w="1560" w:type="dxa"/>
            <w:vAlign w:val="bottom"/>
          </w:tcPr>
          <w:p w14:paraId="5D29F33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D63544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6A5DBF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F4BCAB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EF6C47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BDBC2A0" w14:textId="77777777" w:rsidR="00D91E3A" w:rsidRPr="002209E2" w:rsidRDefault="00CA52F1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lọc hay khong</w:t>
            </w:r>
          </w:p>
        </w:tc>
      </w:tr>
      <w:tr w:rsidR="00D91E3A" w:rsidRPr="002209E2" w14:paraId="5AD28C1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73056D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6A3F30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is_check_all</w:t>
            </w:r>
          </w:p>
        </w:tc>
        <w:tc>
          <w:tcPr>
            <w:tcW w:w="1560" w:type="dxa"/>
            <w:vAlign w:val="bottom"/>
          </w:tcPr>
          <w:p w14:paraId="7AAF118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293F8A6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5ACA9A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F4E2D3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CAEA83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37857F1" w14:textId="77777777" w:rsidR="00D91E3A" w:rsidRPr="002209E2" w:rsidRDefault="00CA52F1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kiểm tra hay không</w:t>
            </w:r>
          </w:p>
        </w:tc>
      </w:tr>
      <w:tr w:rsidR="00D91E3A" w:rsidRPr="002209E2" w14:paraId="23081792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A5562DD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8BE929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is_numeric</w:t>
            </w:r>
          </w:p>
        </w:tc>
        <w:tc>
          <w:tcPr>
            <w:tcW w:w="1560" w:type="dxa"/>
            <w:vAlign w:val="bottom"/>
          </w:tcPr>
          <w:p w14:paraId="6209E68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30DD635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838F77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79870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D3E4E1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A45CE4C" w14:textId="77777777" w:rsidR="00D91E3A" w:rsidRPr="002209E2" w:rsidRDefault="00CA52F1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số hay không</w:t>
            </w:r>
          </w:p>
        </w:tc>
      </w:tr>
      <w:tr w:rsidR="00CA52F1" w:rsidRPr="002209E2" w14:paraId="2386132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87D0D57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0757927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operator_search</w:t>
            </w:r>
          </w:p>
        </w:tc>
        <w:tc>
          <w:tcPr>
            <w:tcW w:w="1560" w:type="dxa"/>
            <w:vAlign w:val="bottom"/>
          </w:tcPr>
          <w:p w14:paraId="75B5AFFF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62DB9E1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340CA7A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7A466B6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9053D64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9110709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LESSTHAN,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LESSTHAN_OR_EQUAL,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LIKE,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BETWEEN</w:t>
            </w:r>
          </w:p>
          <w:p w14:paraId="5D47B8B6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A52F1" w:rsidRPr="002209E2" w14:paraId="16B3CFE2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99B4BA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8B7438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search_value</w:t>
            </w:r>
          </w:p>
        </w:tc>
        <w:tc>
          <w:tcPr>
            <w:tcW w:w="1560" w:type="dxa"/>
            <w:vAlign w:val="bottom"/>
          </w:tcPr>
          <w:p w14:paraId="39A734FD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EA8B3A9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9014DDD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14C73E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2C5297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969461E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tìm kiếm</w:t>
            </w:r>
          </w:p>
        </w:tc>
      </w:tr>
      <w:tr w:rsidR="00CA52F1" w:rsidRPr="002209E2" w14:paraId="590DFD3F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B3AC28F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84696ED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select_type</w:t>
            </w:r>
          </w:p>
        </w:tc>
        <w:tc>
          <w:tcPr>
            <w:tcW w:w="1560" w:type="dxa"/>
            <w:vAlign w:val="bottom"/>
          </w:tcPr>
          <w:p w14:paraId="7718FE07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bottom"/>
          </w:tcPr>
          <w:p w14:paraId="14D63D05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9EFA0A3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F2736A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842A06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F110CE6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C28C033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tìm kiếm:</w:t>
            </w:r>
          </w:p>
          <w:p w14:paraId="52624D0D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LESSTHAN,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GREATERTHAN_OR_EQUAL,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LESSTHAN_OR_EQUAL,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LIKE,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BETWEEN</w:t>
            </w:r>
          </w:p>
          <w:p w14:paraId="2032D47A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A52F1" w:rsidRPr="002209E2" w14:paraId="00090A7F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8B94B2F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785EFC3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sort_by</w:t>
            </w:r>
          </w:p>
        </w:tc>
        <w:tc>
          <w:tcPr>
            <w:tcW w:w="1560" w:type="dxa"/>
            <w:vAlign w:val="bottom"/>
          </w:tcPr>
          <w:p w14:paraId="784BF3B0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D09DB4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23EB21F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441DC9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2378FA6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88E8ECD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Trường sắp xếp</w:t>
            </w:r>
          </w:p>
        </w:tc>
      </w:tr>
      <w:tr w:rsidR="00CA52F1" w:rsidRPr="002209E2" w14:paraId="1C11EE90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5E46135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5721B80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sort_tType</w:t>
            </w:r>
          </w:p>
        </w:tc>
        <w:tc>
          <w:tcPr>
            <w:tcW w:w="1560" w:type="dxa"/>
            <w:vAlign w:val="bottom"/>
          </w:tcPr>
          <w:p w14:paraId="1595DEAF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18CA99B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C536477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421C2C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13F9009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E859120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săp xếp:</w:t>
            </w:r>
          </w:p>
          <w:p w14:paraId="351D22A9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Desc</w:t>
            </w:r>
          </w:p>
          <w:p w14:paraId="39C7836A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Asc</w:t>
            </w:r>
          </w:p>
          <w:p w14:paraId="36094111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A52F1" w:rsidRPr="002209E2" w14:paraId="110DD9F0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F9C56E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717F2DD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value_double</w:t>
            </w:r>
          </w:p>
        </w:tc>
        <w:tc>
          <w:tcPr>
            <w:tcW w:w="1560" w:type="dxa"/>
            <w:vAlign w:val="bottom"/>
          </w:tcPr>
          <w:p w14:paraId="1CCCE353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double</w:t>
            </w:r>
          </w:p>
        </w:tc>
        <w:tc>
          <w:tcPr>
            <w:tcW w:w="1134" w:type="dxa"/>
            <w:vAlign w:val="bottom"/>
          </w:tcPr>
          <w:p w14:paraId="7B39B539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FEA563F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FBA98C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0A420A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38644E5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double</w:t>
            </w:r>
          </w:p>
        </w:tc>
      </w:tr>
      <w:tr w:rsidR="00CA52F1" w:rsidRPr="002209E2" w14:paraId="5B46AB41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6E905F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BA57197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values_selected</w:t>
            </w:r>
          </w:p>
        </w:tc>
        <w:tc>
          <w:tcPr>
            <w:tcW w:w="1560" w:type="dxa"/>
            <w:vAlign w:val="bottom"/>
          </w:tcPr>
          <w:p w14:paraId="550388F8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03AA6724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B4389C6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094587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3BD024A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50DBE34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được chọn</w:t>
            </w:r>
          </w:p>
        </w:tc>
      </w:tr>
      <w:tr w:rsidR="00CA52F1" w:rsidRPr="002209E2" w14:paraId="3896A184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24B8B3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8CE8DEF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insight_dashboard_chart_id</w:t>
            </w:r>
          </w:p>
        </w:tc>
        <w:tc>
          <w:tcPr>
            <w:tcW w:w="1560" w:type="dxa"/>
            <w:vAlign w:val="bottom"/>
          </w:tcPr>
          <w:p w14:paraId="6727DAAB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EFCD1F2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40F2C79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529E5AB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035C7E15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E5D9E82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chart trong bảng ccb_insight_dashboard_chart</w:t>
            </w:r>
          </w:p>
        </w:tc>
      </w:tr>
      <w:tr w:rsidR="00CA52F1" w:rsidRPr="002209E2" w14:paraId="2A8045BC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BF18F4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F2CED82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insight_dashboard_field_id</w:t>
            </w:r>
          </w:p>
        </w:tc>
        <w:tc>
          <w:tcPr>
            <w:tcW w:w="1560" w:type="dxa"/>
            <w:vAlign w:val="bottom"/>
          </w:tcPr>
          <w:p w14:paraId="49A055CA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2707FDC0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89E80A5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BA283C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47A66E06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6D7A921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field  trong bảng ccb_insight_dashboard_field</w:t>
            </w:r>
          </w:p>
        </w:tc>
      </w:tr>
      <w:tr w:rsidR="00CA52F1" w:rsidRPr="002209E2" w14:paraId="48C20DB6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00029C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970CED3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sort_type</w:t>
            </w:r>
          </w:p>
        </w:tc>
        <w:tc>
          <w:tcPr>
            <w:tcW w:w="1560" w:type="dxa"/>
            <w:vAlign w:val="bottom"/>
          </w:tcPr>
          <w:p w14:paraId="17BB3851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46C2FBB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56FC42B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BC5780A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9B1058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4CECB6D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sắp xếp:</w:t>
            </w:r>
          </w:p>
          <w:p w14:paraId="0C5EC4B5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Asc</w:t>
            </w:r>
          </w:p>
          <w:p w14:paraId="2AACF865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Desc</w:t>
            </w:r>
          </w:p>
        </w:tc>
      </w:tr>
      <w:tr w:rsidR="00CA52F1" w:rsidRPr="002209E2" w14:paraId="3875813D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94E2D8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5CF6F9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values_excluded</w:t>
            </w:r>
          </w:p>
        </w:tc>
        <w:tc>
          <w:tcPr>
            <w:tcW w:w="1560" w:type="dxa"/>
            <w:vAlign w:val="bottom"/>
          </w:tcPr>
          <w:p w14:paraId="01F95FCF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56DD3B26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0330E6E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BD5279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711D4D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21FC92D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chị không chọn</w:t>
            </w:r>
          </w:p>
        </w:tc>
      </w:tr>
    </w:tbl>
    <w:p w14:paraId="0EEBDC5A" w14:textId="77777777" w:rsidR="00A5448C" w:rsidRDefault="00A5448C" w:rsidP="00A5448C">
      <w:pPr>
        <w:pStyle w:val="Heading3"/>
      </w:pPr>
      <w:r w:rsidRPr="002209E2">
        <w:t>Constraint</w:t>
      </w:r>
    </w:p>
    <w:p w14:paraId="09711E59" w14:textId="77777777" w:rsidR="00A5448C" w:rsidRPr="001E6B0B" w:rsidRDefault="00A5448C" w:rsidP="00A5448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A5448C" w14:paraId="22F84D06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53A5F1E8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03E2641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B4E3E58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3BA6852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140EE07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1E3A" w14:paraId="686FCE26" w14:textId="77777777" w:rsidTr="00D91E3A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AAFA7C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FKgme5rjx1ohs74rvb9k8ctjiro</w:t>
            </w:r>
          </w:p>
        </w:tc>
        <w:tc>
          <w:tcPr>
            <w:tcW w:w="1847" w:type="dxa"/>
            <w:shd w:val="clear" w:color="auto" w:fill="auto"/>
          </w:tcPr>
          <w:p w14:paraId="2FC4A43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insight_dashboard_chart_id</w:t>
            </w:r>
          </w:p>
        </w:tc>
        <w:tc>
          <w:tcPr>
            <w:tcW w:w="1350" w:type="dxa"/>
          </w:tcPr>
          <w:p w14:paraId="25DD5FF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8B6B21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ccb_insight_dashboard_chart</w:t>
            </w:r>
          </w:p>
        </w:tc>
        <w:tc>
          <w:tcPr>
            <w:tcW w:w="2164" w:type="dxa"/>
          </w:tcPr>
          <w:p w14:paraId="53D9DFE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91E3A" w14:paraId="5CBB7AFE" w14:textId="77777777" w:rsidTr="00D91E3A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444863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FK9swo6amlv1hey5p217t2lcckr</w:t>
            </w:r>
          </w:p>
        </w:tc>
        <w:tc>
          <w:tcPr>
            <w:tcW w:w="1847" w:type="dxa"/>
            <w:shd w:val="clear" w:color="auto" w:fill="auto"/>
          </w:tcPr>
          <w:p w14:paraId="73DD898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insight_dashboard_field_id</w:t>
            </w:r>
          </w:p>
        </w:tc>
        <w:tc>
          <w:tcPr>
            <w:tcW w:w="1350" w:type="dxa"/>
          </w:tcPr>
          <w:p w14:paraId="14F0E31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843EED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ccb_insight_dashboard_field</w:t>
            </w:r>
          </w:p>
        </w:tc>
        <w:tc>
          <w:tcPr>
            <w:tcW w:w="2164" w:type="dxa"/>
          </w:tcPr>
          <w:p w14:paraId="612ED55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91E3A" w14:paraId="2F057885" w14:textId="77777777" w:rsidTr="00D91E3A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1F6A3CF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FK2rsgwpjdusc1ahmknbmg11g5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9B094C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insightDashboardChartId</w:t>
            </w:r>
          </w:p>
        </w:tc>
        <w:tc>
          <w:tcPr>
            <w:tcW w:w="1350" w:type="dxa"/>
          </w:tcPr>
          <w:p w14:paraId="1648B57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E65826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ccb_insight_dashboard_chart</w:t>
            </w:r>
          </w:p>
          <w:p w14:paraId="17484E6F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4" w:type="dxa"/>
          </w:tcPr>
          <w:p w14:paraId="4BF5C7F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91E3A" w14:paraId="5FA1834F" w14:textId="77777777" w:rsidTr="00D91E3A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FED50B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FKh1x28nomrb2jx5u1katndrynf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E3E8AD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insightDashboardFieldId</w:t>
            </w:r>
          </w:p>
        </w:tc>
        <w:tc>
          <w:tcPr>
            <w:tcW w:w="1350" w:type="dxa"/>
          </w:tcPr>
          <w:p w14:paraId="50615EC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27ED29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ccb_insight_dashboard_field</w:t>
            </w:r>
          </w:p>
        </w:tc>
        <w:tc>
          <w:tcPr>
            <w:tcW w:w="2164" w:type="dxa"/>
          </w:tcPr>
          <w:p w14:paraId="1662995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52374C55" w14:textId="77777777" w:rsidR="00A5448C" w:rsidRPr="002209E2" w:rsidRDefault="00A5448C" w:rsidP="00A5448C">
      <w:pPr>
        <w:ind w:left="0"/>
        <w:rPr>
          <w:rFonts w:ascii="Times New Roman" w:hAnsi="Times New Roman"/>
          <w:i/>
          <w:sz w:val="24"/>
          <w:szCs w:val="24"/>
        </w:rPr>
      </w:pPr>
    </w:p>
    <w:p w14:paraId="2E784287" w14:textId="77777777" w:rsidR="00A5448C" w:rsidRPr="002209E2" w:rsidRDefault="00A5448C" w:rsidP="00A544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A5448C" w14:paraId="566F41C6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569D133A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2F77E45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BB413FA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1E3A" w14:paraId="10F7517D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053B2E9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4A77DCCE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735EA54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insight_dashboard_chart_id</w:t>
            </w:r>
          </w:p>
        </w:tc>
      </w:tr>
      <w:tr w:rsidR="00D91E3A" w14:paraId="514FECA3" w14:textId="77777777" w:rsidTr="00D91E3A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7AFDE0F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FKgme5rjx1ohs74rvb9k8ctjiro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78ACDC5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FKgme5rjx1ohs74rvb9k8ctjiro</w:t>
            </w:r>
          </w:p>
        </w:tc>
        <w:tc>
          <w:tcPr>
            <w:tcW w:w="3490" w:type="dxa"/>
          </w:tcPr>
          <w:p w14:paraId="1A8DE9D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insight_dashboard_field_id</w:t>
            </w:r>
          </w:p>
        </w:tc>
      </w:tr>
      <w:tr w:rsidR="00D91E3A" w14:paraId="1BB5A70F" w14:textId="77777777" w:rsidTr="00D91E3A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023610C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FK9swo6amlv1hey5p217t2lcckr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F2E0A1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FK9swo6amlv1hey5p217t2lcckr</w:t>
            </w:r>
          </w:p>
        </w:tc>
        <w:tc>
          <w:tcPr>
            <w:tcW w:w="3490" w:type="dxa"/>
            <w:vAlign w:val="bottom"/>
          </w:tcPr>
          <w:p w14:paraId="5445FAD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insightDashboardChartId</w:t>
            </w:r>
          </w:p>
        </w:tc>
      </w:tr>
      <w:tr w:rsidR="00D91E3A" w14:paraId="1A077A23" w14:textId="77777777" w:rsidTr="00D91E3A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2D6BBD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FK2rsgwpjdusc1ahmknbmg11g5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2F04B2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FK2rsgwpjdusc1ahmknbmg11g5</w:t>
            </w:r>
          </w:p>
        </w:tc>
        <w:tc>
          <w:tcPr>
            <w:tcW w:w="3490" w:type="dxa"/>
            <w:vAlign w:val="bottom"/>
          </w:tcPr>
          <w:p w14:paraId="77808F5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insightDashboardFieldId</w:t>
            </w:r>
          </w:p>
        </w:tc>
      </w:tr>
      <w:tr w:rsidR="00D91E3A" w14:paraId="5C82195E" w14:textId="77777777" w:rsidTr="00D91E3A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BE5447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FKh1x28nomrb2jx5u1katndrynf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5815CF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FKh1x28nomrb2jx5u1katndrynf</w:t>
            </w:r>
          </w:p>
        </w:tc>
        <w:tc>
          <w:tcPr>
            <w:tcW w:w="3490" w:type="dxa"/>
          </w:tcPr>
          <w:p w14:paraId="1ED7EBE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insight_dashboard_chart_id</w:t>
            </w:r>
          </w:p>
        </w:tc>
      </w:tr>
    </w:tbl>
    <w:p w14:paraId="06140F2E" w14:textId="77777777" w:rsidR="00A5448C" w:rsidRDefault="00A5448C" w:rsidP="00A5448C">
      <w:pPr>
        <w:ind w:left="0"/>
      </w:pPr>
    </w:p>
    <w:p w14:paraId="4A971DFE" w14:textId="77777777" w:rsidR="00D91E3A" w:rsidRPr="00955A3E" w:rsidRDefault="00D91E3A" w:rsidP="00A5448C">
      <w:pPr>
        <w:ind w:left="0"/>
      </w:pPr>
    </w:p>
    <w:p w14:paraId="226681A7" w14:textId="77777777" w:rsidR="00A5448C" w:rsidRDefault="00A5448C" w:rsidP="00A544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188981E" w14:textId="77777777" w:rsidR="00EE221C" w:rsidRPr="002209E2" w:rsidRDefault="00EE221C" w:rsidP="000102D5">
      <w:pPr>
        <w:pStyle w:val="NormalIndent"/>
      </w:pPr>
    </w:p>
    <w:p w14:paraId="00409670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59" w:name="_Toc17022213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chart_template</w:t>
      </w:r>
      <w:bookmarkEnd w:id="59"/>
    </w:p>
    <w:p w14:paraId="48D7EA81" w14:textId="77777777" w:rsidR="00D91E3A" w:rsidRPr="00D91E3A" w:rsidRDefault="00D91E3A" w:rsidP="000102D5">
      <w:pPr>
        <w:pStyle w:val="NormalIndent"/>
      </w:pPr>
      <w:r w:rsidRPr="00D91E3A">
        <w:t>Bảng lưu trữ danh sách các loại template phục vụ cho việc hiển thị chart</w:t>
      </w:r>
    </w:p>
    <w:p w14:paraId="1E4C29F6" w14:textId="77777777" w:rsidR="00D91E3A" w:rsidRPr="00D91E3A" w:rsidRDefault="00D91E3A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D731681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AF29516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74E5B35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40E07F4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7953CD51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1EF886AD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3F536434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D37F20F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64E1B1D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B93384" w:rsidRPr="002209E2" w14:paraId="2022C46F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332D14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7D55266A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6AF9BA8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9F34C47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5C22E3C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574A9F5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47A90700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A7E7387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chart template</w:t>
            </w:r>
          </w:p>
        </w:tc>
      </w:tr>
      <w:tr w:rsidR="00B93384" w:rsidRPr="002209E2" w14:paraId="3731FB80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D68740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710F938A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7D9C078B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65DA6DC8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7B28F77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8367ABB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D0F421C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1D67EE69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charttempalte</w:t>
            </w:r>
          </w:p>
        </w:tc>
      </w:tr>
      <w:tr w:rsidR="00B93384" w:rsidRPr="002209E2" w14:paraId="249C1622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8A30AC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377A01CA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5EA36AE9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E496641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0E49DE3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D89D1DF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B4551FF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D677264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chart template</w:t>
            </w:r>
          </w:p>
        </w:tc>
      </w:tr>
      <w:tr w:rsidR="00B93384" w:rsidRPr="002209E2" w14:paraId="03EFFE48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09EBD9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EA9A0F8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4C9152B0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E1E08DE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147322B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35C8FD7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06D405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E007E09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chart template</w:t>
            </w:r>
          </w:p>
        </w:tc>
      </w:tr>
      <w:tr w:rsidR="00B93384" w:rsidRPr="002209E2" w14:paraId="08F7C42C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8FACFEC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39075A51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6A209723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F52FF04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E0E2C79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CCE6B6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BBBC44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032691F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chart template</w:t>
            </w:r>
          </w:p>
        </w:tc>
      </w:tr>
      <w:tr w:rsidR="00B93384" w:rsidRPr="002209E2" w14:paraId="7D31A3B7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42D93C5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038AA07F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bottom"/>
          </w:tcPr>
          <w:p w14:paraId="783BD6E4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AAFCFDB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5C5D51C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18D50C4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5602E85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5E56A73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cahrrt tempalte</w:t>
            </w:r>
          </w:p>
        </w:tc>
      </w:tr>
      <w:tr w:rsidR="00B93384" w:rsidRPr="002209E2" w14:paraId="76F0E9AC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62954B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05065B28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5FE3B936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E4548D9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3088CD2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A0EFB8C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BD530F5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2CC40497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cập nhật chart tempalte</w:t>
            </w:r>
          </w:p>
        </w:tc>
      </w:tr>
    </w:tbl>
    <w:p w14:paraId="13415D01" w14:textId="77777777" w:rsidR="006500DE" w:rsidRDefault="006500DE" w:rsidP="006500DE">
      <w:pPr>
        <w:pStyle w:val="Heading3"/>
      </w:pPr>
      <w:r w:rsidRPr="002209E2">
        <w:t>Constraint</w:t>
      </w:r>
    </w:p>
    <w:p w14:paraId="4D99AA08" w14:textId="77777777" w:rsidR="006500DE" w:rsidRPr="001E6B0B" w:rsidRDefault="006500DE" w:rsidP="006500DE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500DE" w14:paraId="299DAE12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B1CD75D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C7ED830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9387543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5F784A6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3A8B110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212BBABD" w14:textId="77777777" w:rsidR="006500DE" w:rsidRPr="002209E2" w:rsidRDefault="006500DE" w:rsidP="006500DE">
      <w:pPr>
        <w:ind w:left="0"/>
        <w:rPr>
          <w:rFonts w:ascii="Times New Roman" w:hAnsi="Times New Roman"/>
          <w:i/>
          <w:sz w:val="24"/>
          <w:szCs w:val="24"/>
        </w:rPr>
      </w:pPr>
    </w:p>
    <w:p w14:paraId="25A7A21A" w14:textId="77777777" w:rsidR="006500DE" w:rsidRPr="002209E2" w:rsidRDefault="006500DE" w:rsidP="006500D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500DE" w14:paraId="1BCD7C5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B029730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D6EDAD1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0CD3740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500DE" w14:paraId="4E3D5D8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52843F7" w14:textId="77777777" w:rsidR="006500DE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>PRIMARY</w:t>
            </w:r>
          </w:p>
        </w:tc>
        <w:tc>
          <w:tcPr>
            <w:tcW w:w="2880" w:type="dxa"/>
            <w:shd w:val="clear" w:color="auto" w:fill="auto"/>
          </w:tcPr>
          <w:p w14:paraId="64C42834" w14:textId="77777777" w:rsidR="006500DE" w:rsidRPr="002209E2" w:rsidRDefault="00B93384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54474C0C" w14:textId="77777777" w:rsidR="006500DE" w:rsidRPr="002209E2" w:rsidRDefault="006500D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233AA0FF" w14:textId="77777777" w:rsidR="006500DE" w:rsidRPr="00955A3E" w:rsidRDefault="006500DE" w:rsidP="006500DE">
      <w:pPr>
        <w:ind w:left="0"/>
      </w:pPr>
    </w:p>
    <w:p w14:paraId="1B3F2803" w14:textId="77777777" w:rsidR="006500DE" w:rsidRDefault="006500DE" w:rsidP="006500D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0EEB89B" w14:textId="77777777" w:rsidR="006500DE" w:rsidRPr="006500DE" w:rsidRDefault="006500DE" w:rsidP="006500DE"/>
    <w:p w14:paraId="412CF105" w14:textId="77777777" w:rsidR="00EE221C" w:rsidRPr="002209E2" w:rsidRDefault="00EE221C" w:rsidP="000102D5">
      <w:pPr>
        <w:pStyle w:val="NormalIndent"/>
      </w:pPr>
    </w:p>
    <w:p w14:paraId="74271711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60" w:name="_Toc17022213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chart_template_base</w:t>
      </w:r>
      <w:bookmarkEnd w:id="60"/>
    </w:p>
    <w:p w14:paraId="1AACE79B" w14:textId="77777777" w:rsidR="006A19A4" w:rsidRPr="006A19A4" w:rsidRDefault="006A19A4" w:rsidP="000102D5">
      <w:pPr>
        <w:pStyle w:val="NormalIndent"/>
      </w:pPr>
      <w:r>
        <w:t>Bảng lưu trữ danh sách các loại template đơn</w:t>
      </w: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034E9860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63DE5AB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3FA0D273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7B64D09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7B62225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148B10C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CBCD766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03A04D2F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7BDB17B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6A19A4" w:rsidRPr="002209E2" w14:paraId="1075B33E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38426F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7E5998EE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E4CD5ED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4B7BB7D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7A094CF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7679A056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33090CF6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D430DCF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6A19A4" w:rsidRPr="002209E2" w14:paraId="5D223DB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E69FA83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12BC34C8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5941912E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436B7837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CEF9C0B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F41FF1A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1E46FA0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339B052C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tempalte</w:t>
            </w:r>
          </w:p>
        </w:tc>
      </w:tr>
      <w:tr w:rsidR="006A19A4" w:rsidRPr="002209E2" w14:paraId="5F892E1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A70A20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743C2345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4222105E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FDABB3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4C26DB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57B9A85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1E396A3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316DF81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tempalte</w:t>
            </w:r>
          </w:p>
        </w:tc>
      </w:tr>
      <w:tr w:rsidR="006A19A4" w:rsidRPr="002209E2" w14:paraId="7C6A8CA2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CBA9E46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0E569C74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2BBCCA6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04ACECF1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90A9D22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73B1B69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19760F1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476EB034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Ngay cập nhật tempate</w:t>
            </w:r>
          </w:p>
        </w:tc>
      </w:tr>
      <w:tr w:rsidR="006A19A4" w:rsidRPr="002209E2" w14:paraId="45C6E9D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A22993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4E21B6A8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insightDashboardChartBaseId</w:t>
            </w:r>
          </w:p>
        </w:tc>
        <w:tc>
          <w:tcPr>
            <w:tcW w:w="1560" w:type="dxa"/>
            <w:vAlign w:val="bottom"/>
          </w:tcPr>
          <w:p w14:paraId="7E692517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22C0F04C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ECF60B6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4BDFC6F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78A11C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D7F461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6A19A4" w:rsidRPr="002209E2" w14:paraId="64D996EC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064E5F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3BF98E38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insightDashboardChartTemplateId</w:t>
            </w:r>
          </w:p>
        </w:tc>
        <w:tc>
          <w:tcPr>
            <w:tcW w:w="1560" w:type="dxa"/>
            <w:vAlign w:val="bottom"/>
          </w:tcPr>
          <w:p w14:paraId="6FD1CFFC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F24E7FD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5E4AF0D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11C4CE7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45BF2930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19BE629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6A19A4" w:rsidRPr="002209E2" w14:paraId="19C04D22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7FC862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6337199D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insight_dashboard_chart_base_id</w:t>
            </w:r>
          </w:p>
        </w:tc>
        <w:tc>
          <w:tcPr>
            <w:tcW w:w="1560" w:type="dxa"/>
            <w:vAlign w:val="bottom"/>
          </w:tcPr>
          <w:p w14:paraId="53DE76D9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882425E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838DA54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81C9B9D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C8A9A5F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>
            <w:r>
              <w:t>Chưa có thông tin mô tả, cần bổ sung.</w:t>
            </w:r>
          </w:p>
        </w:tc>
      </w:tr>
      <w:tr w:rsidR="006A19A4" w:rsidRPr="002209E2" w14:paraId="720DF15A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5BC0C9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37FF91AC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</w:t>
            </w: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ashboard_chart_template_id</w:t>
            </w:r>
          </w:p>
        </w:tc>
        <w:tc>
          <w:tcPr>
            <w:tcW w:w="1560" w:type="dxa"/>
            <w:vAlign w:val="bottom"/>
          </w:tcPr>
          <w:p w14:paraId="6284453B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bigint(20)</w:t>
            </w:r>
          </w:p>
        </w:tc>
        <w:tc>
          <w:tcPr>
            <w:tcW w:w="1134" w:type="dxa"/>
            <w:vAlign w:val="bottom"/>
          </w:tcPr>
          <w:p w14:paraId="0760D44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8BBAA11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2780998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214E7A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>
            <w:r>
              <w:t>Chưa có thông tin mô tả, cần bổ sung.</w:t>
            </w:r>
          </w:p>
        </w:tc>
      </w:tr>
    </w:tbl>
    <w:p w14:paraId="1BF10627" w14:textId="77777777" w:rsidR="006500DE" w:rsidRDefault="006500DE" w:rsidP="006500DE">
      <w:pPr>
        <w:pStyle w:val="Heading3"/>
      </w:pPr>
      <w:r w:rsidRPr="002209E2">
        <w:t>Constraint</w:t>
      </w:r>
    </w:p>
    <w:p w14:paraId="0885D4C5" w14:textId="77777777" w:rsidR="006500DE" w:rsidRPr="001E6B0B" w:rsidRDefault="006500DE" w:rsidP="006500DE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500DE" w14:paraId="7E55C50D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14051CD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B8EDCD8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2BB2D39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1C2CD22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9445AA1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A19A4" w14:paraId="3E9BAF4A" w14:textId="77777777" w:rsidTr="0027458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3B757983" w14:textId="77777777" w:rsidR="006A19A4" w:rsidRDefault="006A19A4" w:rsidP="006A19A4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FK9ieucyw4k3o1oxbrthfpxh324</w:t>
            </w:r>
          </w:p>
        </w:tc>
        <w:tc>
          <w:tcPr>
            <w:tcW w:w="1847" w:type="dxa"/>
            <w:shd w:val="clear" w:color="auto" w:fill="auto"/>
          </w:tcPr>
          <w:p w14:paraId="24C35EBF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_c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hart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_b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76169C27" w14:textId="77777777" w:rsidR="006A19A4" w:rsidRPr="008C1A23" w:rsidRDefault="006A19A4" w:rsidP="006A19A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C716B0B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ccb_i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_c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hart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_b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ase</w:t>
            </w:r>
          </w:p>
        </w:tc>
        <w:tc>
          <w:tcPr>
            <w:tcW w:w="2164" w:type="dxa"/>
          </w:tcPr>
          <w:p w14:paraId="06246DF9" w14:textId="77777777" w:rsidR="006A19A4" w:rsidRPr="008C1A23" w:rsidRDefault="002444A5" w:rsidP="006A19A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2444A5" w14:paraId="062711D6" w14:textId="77777777" w:rsidTr="0027458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5A08ECF" w14:textId="77777777" w:rsidR="002444A5" w:rsidRDefault="002444A5" w:rsidP="002444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FKh5fxjufe8vn7esr6co6gpl1q6</w:t>
            </w:r>
          </w:p>
        </w:tc>
        <w:tc>
          <w:tcPr>
            <w:tcW w:w="1847" w:type="dxa"/>
            <w:shd w:val="clear" w:color="auto" w:fill="auto"/>
          </w:tcPr>
          <w:p w14:paraId="2B938EBD" w14:textId="77777777" w:rsidR="002444A5" w:rsidRPr="002209E2" w:rsidRDefault="002444A5" w:rsidP="002444A5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nsight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_d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ashboard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_c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hart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_t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emplate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_i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</w:t>
            </w:r>
          </w:p>
        </w:tc>
        <w:tc>
          <w:tcPr>
            <w:tcW w:w="1350" w:type="dxa"/>
          </w:tcPr>
          <w:p w14:paraId="56D7C618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2ED773F7" w14:textId="77777777" w:rsidR="002444A5" w:rsidRPr="002209E2" w:rsidRDefault="002444A5" w:rsidP="002444A5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ccb_i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nsight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_d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ashboard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_c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hart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_t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emplate</w:t>
            </w:r>
          </w:p>
        </w:tc>
        <w:tc>
          <w:tcPr>
            <w:tcW w:w="2164" w:type="dxa"/>
          </w:tcPr>
          <w:p w14:paraId="1A889E21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2444A5" w14:paraId="13F10DE4" w14:textId="77777777" w:rsidTr="0027458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3E3FAE9" w14:textId="77777777" w:rsidR="002444A5" w:rsidRDefault="002444A5" w:rsidP="002444A5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FKt1h9vakm3lricwwqv8ktajn89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7C1D9103" w14:textId="77777777" w:rsidR="002444A5" w:rsidRDefault="002444A5" w:rsidP="002444A5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insightDashboardChartBaseId</w:t>
            </w:r>
          </w:p>
        </w:tc>
        <w:tc>
          <w:tcPr>
            <w:tcW w:w="1350" w:type="dxa"/>
          </w:tcPr>
          <w:p w14:paraId="15510E2A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61990E4A" w14:textId="77777777" w:rsidR="002444A5" w:rsidRPr="002209E2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ccb_i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_c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hart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_b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ase</w:t>
            </w:r>
          </w:p>
        </w:tc>
        <w:tc>
          <w:tcPr>
            <w:tcW w:w="2164" w:type="dxa"/>
          </w:tcPr>
          <w:p w14:paraId="47C60D17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2444A5" w14:paraId="42F63C0C" w14:textId="77777777" w:rsidTr="0027458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1AE91D6" w14:textId="77777777" w:rsidR="002444A5" w:rsidRDefault="002444A5" w:rsidP="002444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FKowjiiadh24p4fln8xx8rcbse9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11D8673" w14:textId="77777777" w:rsidR="002444A5" w:rsidRDefault="002444A5" w:rsidP="002444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insightDashboardChartTemplateId</w:t>
            </w:r>
          </w:p>
        </w:tc>
        <w:tc>
          <w:tcPr>
            <w:tcW w:w="1350" w:type="dxa"/>
          </w:tcPr>
          <w:p w14:paraId="24BBBD19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1524152" w14:textId="77777777" w:rsidR="002444A5" w:rsidRPr="002209E2" w:rsidRDefault="002444A5" w:rsidP="002444A5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ccb_i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nsight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_d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ashboard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_c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hart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_t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emplate</w:t>
            </w:r>
          </w:p>
        </w:tc>
        <w:tc>
          <w:tcPr>
            <w:tcW w:w="2164" w:type="dxa"/>
          </w:tcPr>
          <w:p w14:paraId="5BA0CD71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7B6A6396" w14:textId="77777777" w:rsidR="006500DE" w:rsidRPr="002209E2" w:rsidRDefault="006500DE" w:rsidP="006500DE">
      <w:pPr>
        <w:ind w:left="0"/>
        <w:rPr>
          <w:rFonts w:ascii="Times New Roman" w:hAnsi="Times New Roman"/>
          <w:i/>
          <w:sz w:val="24"/>
          <w:szCs w:val="24"/>
        </w:rPr>
      </w:pPr>
    </w:p>
    <w:p w14:paraId="3B7B596B" w14:textId="77777777" w:rsidR="006500DE" w:rsidRPr="002209E2" w:rsidRDefault="006500DE" w:rsidP="006500D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500DE" w14:paraId="39D67BAB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06223551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96416ED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FD06C45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500DE" w14:paraId="09000B8B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4531879" w14:textId="77777777" w:rsidR="006500DE" w:rsidRPr="002209E2" w:rsidRDefault="006500D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32DED37E" w14:textId="77777777" w:rsidR="006500DE" w:rsidRPr="002209E2" w:rsidRDefault="006500D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2964543A" w14:textId="77777777" w:rsidR="006500DE" w:rsidRPr="002209E2" w:rsidRDefault="006500D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  <w:tr w:rsidR="002444A5" w14:paraId="7EBA5E50" w14:textId="77777777" w:rsidTr="0027458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1C77822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FK9ieucyw4k3o1oxbrthfpxh324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C58A9BC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FK9ieucyw4k3o1oxbrthfpxh324</w:t>
            </w:r>
          </w:p>
        </w:tc>
        <w:tc>
          <w:tcPr>
            <w:tcW w:w="3490" w:type="dxa"/>
          </w:tcPr>
          <w:p w14:paraId="30747507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insight_dashboard_chart_base_id</w:t>
            </w:r>
          </w:p>
        </w:tc>
      </w:tr>
      <w:tr w:rsidR="002444A5" w14:paraId="2F9BC1F3" w14:textId="77777777" w:rsidTr="0027458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EC11BEC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FKh5fxjufe8vn7esr6co6gpl1q6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159061F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FKh5fxjufe8vn7esr6co6gpl1q6</w:t>
            </w:r>
          </w:p>
        </w:tc>
        <w:tc>
          <w:tcPr>
            <w:tcW w:w="3490" w:type="dxa"/>
          </w:tcPr>
          <w:p w14:paraId="2F4CC7DA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insight_dashboard_chart_template_id</w:t>
            </w:r>
          </w:p>
        </w:tc>
      </w:tr>
      <w:tr w:rsidR="002444A5" w14:paraId="2EBE9BAD" w14:textId="77777777" w:rsidTr="0027458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056C5342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FKt1h9vakm3lricwwqv8ktajn89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7C2C57F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FKt1h9vakm3lricwwqv8ktajn89</w:t>
            </w:r>
          </w:p>
        </w:tc>
        <w:tc>
          <w:tcPr>
            <w:tcW w:w="3490" w:type="dxa"/>
            <w:vAlign w:val="bottom"/>
          </w:tcPr>
          <w:p w14:paraId="761F6DA7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insightDashboardChartBaseId</w:t>
            </w:r>
          </w:p>
        </w:tc>
      </w:tr>
      <w:tr w:rsidR="002444A5" w14:paraId="5FC4C04B" w14:textId="77777777" w:rsidTr="0027458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1670700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FKowjiiadh24p4fln8xx8rcbse9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8846BF5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FKowjiiadh24p4fln8xx8rcbse9</w:t>
            </w:r>
          </w:p>
        </w:tc>
        <w:tc>
          <w:tcPr>
            <w:tcW w:w="3490" w:type="dxa"/>
            <w:vAlign w:val="bottom"/>
          </w:tcPr>
          <w:p w14:paraId="1B2E717E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insightDashboardChartTemplateId</w:t>
            </w:r>
          </w:p>
        </w:tc>
      </w:tr>
    </w:tbl>
    <w:p w14:paraId="1A11EF11" w14:textId="77777777" w:rsidR="006500DE" w:rsidRDefault="006500DE" w:rsidP="006500DE">
      <w:pPr>
        <w:ind w:left="0"/>
      </w:pPr>
    </w:p>
    <w:p w14:paraId="3D0D0F48" w14:textId="77777777" w:rsidR="002444A5" w:rsidRPr="00955A3E" w:rsidRDefault="002444A5" w:rsidP="006500DE">
      <w:pPr>
        <w:ind w:left="0"/>
      </w:pPr>
    </w:p>
    <w:p w14:paraId="39100829" w14:textId="77777777" w:rsidR="006500DE" w:rsidRDefault="006500DE" w:rsidP="006500D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</w:p>
    <w:p w14:paraId="3715DFEA" w14:textId="77777777" w:rsidR="006500DE" w:rsidRPr="006500DE" w:rsidRDefault="006500DE" w:rsidP="006500DE"/>
    <w:p w14:paraId="5D3BF7BC" w14:textId="77777777" w:rsidR="00EE221C" w:rsidRPr="002209E2" w:rsidRDefault="00EE221C" w:rsidP="000102D5">
      <w:pPr>
        <w:pStyle w:val="NormalIndent"/>
      </w:pPr>
    </w:p>
    <w:p w14:paraId="609BDE6E" w14:textId="77777777" w:rsidR="00AC1CCF" w:rsidRDefault="00AC1CCF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61" w:name="_Toc17022214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chart_base</w:t>
      </w:r>
      <w:bookmarkEnd w:id="61"/>
    </w:p>
    <w:p w14:paraId="56B11AD2" w14:textId="77777777" w:rsidR="00147F17" w:rsidRDefault="00147F17" w:rsidP="00147F17">
      <w:pPr>
        <w:ind w:left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Bảng lưu trữ danh sách các loại chart đơn</w:t>
      </w:r>
    </w:p>
    <w:p w14:paraId="635EC39A" w14:textId="77777777" w:rsidR="00147F17" w:rsidRPr="00147F17" w:rsidRDefault="00147F17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C001976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582D891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47BB028D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6C5DA6D3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5FD5D10E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28C1EF36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3302BE63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0B4EB8A8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60EAC97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147F17" w:rsidRPr="002209E2" w14:paraId="541C162E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DDA055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735C95E6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1EF7B29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B54AF3C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1AD35463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859074C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4A79C45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C6D9C90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147F17" w:rsidRPr="002209E2" w14:paraId="6EC9EC85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48BC2B1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10B8F44B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22809B9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ADEC2FB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EEAF512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6C87DDE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4918EA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4F1B8BAB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147F17" w:rsidRPr="002209E2" w14:paraId="222D4D95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3839C82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7B17FA2B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61E546B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3D7E26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C167604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4BA726A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C402D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DAD734F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147F17" w:rsidRPr="002209E2" w14:paraId="7782F93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06033A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64B6A77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4E42EFBF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8F44DB9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F569C28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8B17E60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C4A0C87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FCF8737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chart base </w:t>
            </w:r>
          </w:p>
        </w:tc>
      </w:tr>
      <w:tr w:rsidR="00147F17" w:rsidRPr="002209E2" w14:paraId="1BFDC97F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A04BBC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7E865C83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0397F91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83C9A2F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7F3F64F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53D0AA4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1CE1C88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B295710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chart</w:t>
            </w:r>
          </w:p>
        </w:tc>
      </w:tr>
      <w:tr w:rsidR="00147F17" w:rsidRPr="002209E2" w14:paraId="3AC7E811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27C7F4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7B2ECC08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bottom"/>
          </w:tcPr>
          <w:p w14:paraId="4D563A6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00C5A9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4FD0BE7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ABE9914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0354A0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3D27F74" w14:textId="77777777" w:rsid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chart</w:t>
            </w:r>
            <w:r w:rsidR="007879DC">
              <w:rPr>
                <w:rFonts w:ascii="Times New Roman" w:hAnsi="Times New Roman" w:cs="Times New Roman"/>
                <w:i w:val="0"/>
                <w:sz w:val="24"/>
                <w:szCs w:val="24"/>
              </w:rPr>
              <w:t>:</w:t>
            </w:r>
          </w:p>
          <w:p w14:paraId="2D704C66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TABLE</w:t>
            </w:r>
          </w:p>
          <w:p w14:paraId="482FB4EE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LINE</w:t>
            </w:r>
          </w:p>
          <w:p w14:paraId="693CDA10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COLUMN</w:t>
            </w:r>
          </w:p>
          <w:p w14:paraId="5E867C37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BAR</w:t>
            </w:r>
          </w:p>
          <w:p w14:paraId="6858331A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PIPE</w:t>
            </w:r>
          </w:p>
          <w:p w14:paraId="1AAD6695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HEATMAP</w:t>
            </w:r>
          </w:p>
          <w:p w14:paraId="09451875" w14:textId="77777777" w:rsidR="007879DC" w:rsidRPr="002209E2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CORHOT</w:t>
            </w:r>
          </w:p>
        </w:tc>
      </w:tr>
      <w:tr w:rsidR="00147F17" w:rsidRPr="002209E2" w14:paraId="24A6ACF8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21EAA6C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0D7CA756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022C474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7B6B7F1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7BB9A41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3198A34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5D7B78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FA83FDB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chart</w:t>
            </w:r>
          </w:p>
        </w:tc>
      </w:tr>
    </w:tbl>
    <w:p w14:paraId="29467C0A" w14:textId="77777777" w:rsidR="006D6981" w:rsidRDefault="006D6981" w:rsidP="006D6981">
      <w:pPr>
        <w:pStyle w:val="Heading3"/>
      </w:pPr>
      <w:r w:rsidRPr="002209E2">
        <w:t>Constraint</w:t>
      </w:r>
    </w:p>
    <w:p w14:paraId="10114C39" w14:textId="77777777" w:rsidR="006D6981" w:rsidRPr="001E6B0B" w:rsidRDefault="006D6981" w:rsidP="006D6981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D6981" w14:paraId="3BF54972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2A5F037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2FD28BA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5102AA2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8406922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A0E26D9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4C0F627F" w14:textId="77777777" w:rsidR="006D6981" w:rsidRPr="002209E2" w:rsidRDefault="006D6981" w:rsidP="006D6981">
      <w:pPr>
        <w:ind w:left="0"/>
        <w:rPr>
          <w:rFonts w:ascii="Times New Roman" w:hAnsi="Times New Roman"/>
          <w:i/>
          <w:sz w:val="24"/>
          <w:szCs w:val="24"/>
        </w:rPr>
      </w:pPr>
    </w:p>
    <w:p w14:paraId="054271F0" w14:textId="77777777" w:rsidR="006D6981" w:rsidRPr="002209E2" w:rsidRDefault="006D6981" w:rsidP="006D698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D6981" w14:paraId="1F8C605B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6119C8D2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53A08D1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E70FC51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6981" w14:paraId="74BF63BD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7594DFC" w14:textId="77777777" w:rsidR="006D6981" w:rsidRPr="002209E2" w:rsidRDefault="00147F17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811AEF6" w14:textId="77777777" w:rsidR="006D6981" w:rsidRPr="002209E2" w:rsidRDefault="00147F17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0971FB39" w14:textId="77777777" w:rsidR="006D6981" w:rsidRPr="002209E2" w:rsidRDefault="006D698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6D62460A" w14:textId="77777777" w:rsidR="006D6981" w:rsidRPr="00955A3E" w:rsidRDefault="006D6981" w:rsidP="006D6981">
      <w:pPr>
        <w:ind w:left="0"/>
      </w:pPr>
    </w:p>
    <w:p w14:paraId="6E25DB8D" w14:textId="77777777" w:rsidR="006D6981" w:rsidRDefault="006D6981" w:rsidP="006D698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D649C0C" w14:textId="77777777" w:rsidR="00EE221C" w:rsidRPr="002209E2" w:rsidRDefault="00EE221C" w:rsidP="000102D5">
      <w:pPr>
        <w:pStyle w:val="NormalIndent"/>
      </w:pPr>
    </w:p>
    <w:p w14:paraId="57C33A85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62" w:name="_Toc170222146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</w:t>
      </w:r>
      <w:r w:rsidR="002E3BBA" w:rsidRPr="002209E2">
        <w:rPr>
          <w:rFonts w:ascii="Times New Roman" w:hAnsi="Times New Roman"/>
          <w:sz w:val="24"/>
          <w:szCs w:val="24"/>
        </w:rPr>
        <w:t>dashboard_</w:t>
      </w:r>
      <w:r w:rsidRPr="002209E2">
        <w:rPr>
          <w:rFonts w:ascii="Times New Roman" w:hAnsi="Times New Roman"/>
          <w:sz w:val="24"/>
          <w:szCs w:val="24"/>
        </w:rPr>
        <w:t>table</w:t>
      </w:r>
      <w:bookmarkEnd w:id="62"/>
    </w:p>
    <w:p w14:paraId="77A8E910" w14:textId="77777777" w:rsidR="00686ADA" w:rsidRPr="00B04934" w:rsidRDefault="00686ADA" w:rsidP="000102D5">
      <w:pPr>
        <w:pStyle w:val="NormalIndent"/>
      </w:pPr>
      <w:r w:rsidRPr="00B04934">
        <w:t>Bảng lưu trữ danh sách bảng được sử dụng cho insight dashboard</w:t>
      </w:r>
    </w:p>
    <w:p w14:paraId="26020878" w14:textId="77777777" w:rsidR="007879DC" w:rsidRPr="007879DC" w:rsidRDefault="007879DC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2CE55C8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70BAE99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5635F69A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6F4255AC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5EDD9E9E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71B0C68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63B7D908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1F0DED70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45A99E1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686ADA" w:rsidRPr="002209E2" w14:paraId="699D7486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0BDBC09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19E39211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A67662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BC5AC31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96BDA72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9A830FC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746C3120" w14:textId="77777777" w:rsidR="00686ADA" w:rsidRPr="002209E2" w:rsidRDefault="00686ADA" w:rsidP="00686AD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5A582F2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686ADA" w:rsidRPr="002209E2" w14:paraId="79B43633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8C2733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13C8A64C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13A0722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0D46F82A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6AB221F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48E85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051203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390EBD5" w14:textId="77777777" w:rsidR="00686ADA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686ADA" w:rsidRPr="002209E2" w14:paraId="752C5009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1902AFB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62CD9AC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04B6A11A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D4F24C1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041F6CE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DA5E58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63115B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39DBB6F" w14:textId="77777777" w:rsidR="00686ADA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</w:t>
            </w:r>
            <w:r w:rsid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tả</w:t>
            </w:r>
          </w:p>
        </w:tc>
      </w:tr>
      <w:tr w:rsidR="00686ADA" w:rsidRPr="002209E2" w14:paraId="7B5BD143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076ABF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796F66D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7578BA04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385269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6252693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A459B1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B5B71FC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E30A5F8" w14:textId="77777777" w:rsidR="00686ADA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</w:t>
            </w:r>
          </w:p>
        </w:tc>
      </w:tr>
      <w:tr w:rsidR="00686ADA" w:rsidRPr="002209E2" w14:paraId="21AEC6BF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78040F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73406BB8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bottom"/>
          </w:tcPr>
          <w:p w14:paraId="09715B7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CCFCF1B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B4932F3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2345C9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DD0A4D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8505E03" w14:textId="77777777" w:rsidR="00686ADA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Loại:</w:t>
            </w:r>
          </w:p>
          <w:p w14:paraId="6E3382BC" w14:textId="77777777" w:rsidR="00B04934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Mariadb</w:t>
            </w:r>
          </w:p>
          <w:p w14:paraId="492B6AD8" w14:textId="77777777" w:rsidR="00B04934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hive</w:t>
            </w:r>
          </w:p>
        </w:tc>
      </w:tr>
      <w:tr w:rsidR="00686ADA" w:rsidRPr="002209E2" w14:paraId="618315EE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0B64E7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552AD1C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66BD98CD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129BD973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FF1D69B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BC30399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6DF833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CD77A7F" w14:textId="77777777" w:rsidR="00686ADA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686ADA" w:rsidRPr="002209E2" w14:paraId="67FDDB1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ED2359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30721002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insightDatasourceId</w:t>
            </w:r>
          </w:p>
        </w:tc>
        <w:tc>
          <w:tcPr>
            <w:tcW w:w="1560" w:type="dxa"/>
            <w:vAlign w:val="bottom"/>
          </w:tcPr>
          <w:p w14:paraId="22DCEE2D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0A9F8D6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3BBDDF7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93F3DB9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K</w:t>
            </w:r>
          </w:p>
        </w:tc>
        <w:tc>
          <w:tcPr>
            <w:tcW w:w="992" w:type="dxa"/>
          </w:tcPr>
          <w:p w14:paraId="4A2FB8C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3CF6FB9" w14:textId="77777777" w:rsidR="00686ADA" w:rsidRPr="002209E2" w:rsidRDefault="00B04934" w:rsidP="00B049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source trong bảng ccb_insight_source</w:t>
            </w:r>
            <w:r w:rsidR="00686ADA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</w:p>
        </w:tc>
      </w:tr>
      <w:tr w:rsidR="00686ADA" w:rsidRPr="002209E2" w14:paraId="59D83697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CB7EEA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69D0A442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district</w:t>
            </w:r>
          </w:p>
        </w:tc>
        <w:tc>
          <w:tcPr>
            <w:tcW w:w="1560" w:type="dxa"/>
            <w:vAlign w:val="bottom"/>
          </w:tcPr>
          <w:p w14:paraId="043A5C3C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4DF11E9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63095C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EEA8DF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D1219E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803837E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cột huyện 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của bảng dữ liệu</w:t>
            </w:r>
          </w:p>
        </w:tc>
      </w:tr>
      <w:tr w:rsidR="00686ADA" w:rsidRPr="002209E2" w14:paraId="1233E947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6B31313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09</w:t>
            </w:r>
          </w:p>
        </w:tc>
        <w:tc>
          <w:tcPr>
            <w:tcW w:w="1133" w:type="dxa"/>
            <w:vAlign w:val="bottom"/>
          </w:tcPr>
          <w:p w14:paraId="2EEFA009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province</w:t>
            </w:r>
          </w:p>
        </w:tc>
        <w:tc>
          <w:tcPr>
            <w:tcW w:w="1560" w:type="dxa"/>
            <w:vAlign w:val="bottom"/>
          </w:tcPr>
          <w:p w14:paraId="39DB54D5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E5247D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59BFD58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C52EFCF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4C6C60B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8A878ED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cột tỉnh của bảng dữ liệu</w:t>
            </w:r>
          </w:p>
        </w:tc>
      </w:tr>
      <w:tr w:rsidR="00686ADA" w:rsidRPr="002209E2" w14:paraId="34BCCE64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C88FFB7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5EC6EECA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insight_datasource_id</w:t>
            </w:r>
          </w:p>
        </w:tc>
        <w:tc>
          <w:tcPr>
            <w:tcW w:w="1560" w:type="dxa"/>
            <w:vAlign w:val="bottom"/>
          </w:tcPr>
          <w:p w14:paraId="10C39706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A857A47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DB0B901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FB63294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K</w:t>
            </w:r>
          </w:p>
        </w:tc>
        <w:tc>
          <w:tcPr>
            <w:tcW w:w="992" w:type="dxa"/>
          </w:tcPr>
          <w:p w14:paraId="3BBF4217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3573C9B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source trong bảng ccb_insight_source</w:t>
            </w:r>
          </w:p>
        </w:tc>
      </w:tr>
      <w:tr w:rsidR="00686ADA" w:rsidRPr="002209E2" w14:paraId="15140A90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A46A220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12C690A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is_default</w:t>
            </w:r>
          </w:p>
        </w:tc>
        <w:tc>
          <w:tcPr>
            <w:tcW w:w="1560" w:type="dxa"/>
            <w:vAlign w:val="bottom"/>
          </w:tcPr>
          <w:p w14:paraId="66A70C49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318F3545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DFB6F5B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1EBE75A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1733C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F290E3C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table default trên insight hay không</w:t>
            </w:r>
          </w:p>
        </w:tc>
      </w:tr>
      <w:tr w:rsidR="00686ADA" w:rsidRPr="002209E2" w14:paraId="32FA5A93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E5E60B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5AB70285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is_visible</w:t>
            </w:r>
          </w:p>
        </w:tc>
        <w:tc>
          <w:tcPr>
            <w:tcW w:w="1560" w:type="dxa"/>
            <w:vAlign w:val="bottom"/>
          </w:tcPr>
          <w:p w14:paraId="39E88FF1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29E6F269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BEE622A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338ABB1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1F754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1E1EAD2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được phép hiển thị lên insight hay không</w:t>
            </w:r>
          </w:p>
        </w:tc>
      </w:tr>
      <w:tr w:rsidR="00686ADA" w:rsidRPr="002209E2" w14:paraId="4F4EB1AC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717C8A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21C38A62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  <w:tc>
          <w:tcPr>
            <w:tcW w:w="1560" w:type="dxa"/>
            <w:vAlign w:val="bottom"/>
          </w:tcPr>
          <w:p w14:paraId="65A099AE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D349E5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6AC8D82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4BD9CC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335A8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223B7CB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người tạo ra bảng, tương ứng với trường id trong bảng ccb_user</w:t>
            </w:r>
          </w:p>
        </w:tc>
      </w:tr>
      <w:tr w:rsidR="00686ADA" w:rsidRPr="002209E2" w14:paraId="67017B4F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0305E7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24063068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is_accumulate_table</w:t>
            </w:r>
          </w:p>
        </w:tc>
        <w:tc>
          <w:tcPr>
            <w:tcW w:w="1560" w:type="dxa"/>
            <w:vAlign w:val="bottom"/>
          </w:tcPr>
          <w:p w14:paraId="1C7BD62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55D478BA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328657D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FCA5828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A4D804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EFFD0FD" w14:textId="77777777" w:rsidR="00274587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bảng lũy keses hay không</w:t>
            </w:r>
          </w:p>
        </w:tc>
      </w:tr>
    </w:tbl>
    <w:p w14:paraId="3EE47A37" w14:textId="77777777" w:rsidR="00D06C45" w:rsidRDefault="00D06C45" w:rsidP="00D06C45">
      <w:pPr>
        <w:pStyle w:val="Heading3"/>
      </w:pPr>
      <w:r w:rsidRPr="002209E2">
        <w:t>Constraint</w:t>
      </w:r>
    </w:p>
    <w:p w14:paraId="5E3154C3" w14:textId="77777777" w:rsidR="00D06C45" w:rsidRPr="001E6B0B" w:rsidRDefault="00D06C45" w:rsidP="00D06C4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06C45" w14:paraId="3CF4126D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258DB34E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824717B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92253BA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4F2CA74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14DB3B6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06C45" w14:paraId="3FB18C0E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7A73BA1C" w14:textId="77777777" w:rsidR="00D06C45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FK6djmykqsipkskvm1i56tlv1ro</w:t>
            </w:r>
          </w:p>
        </w:tc>
        <w:tc>
          <w:tcPr>
            <w:tcW w:w="1847" w:type="dxa"/>
            <w:shd w:val="clear" w:color="auto" w:fill="auto"/>
          </w:tcPr>
          <w:p w14:paraId="44B7AE32" w14:textId="77777777" w:rsidR="00D06C45" w:rsidRPr="00274587" w:rsidRDefault="00D06C45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insight_datasource_id</w:t>
            </w:r>
          </w:p>
        </w:tc>
        <w:tc>
          <w:tcPr>
            <w:tcW w:w="1350" w:type="dxa"/>
          </w:tcPr>
          <w:p w14:paraId="55A28EE7" w14:textId="77777777" w:rsidR="00D06C45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8510C7B" w14:textId="77777777" w:rsidR="00D06C45" w:rsidRPr="00274587" w:rsidRDefault="00D06C45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ccb_insight_datasource</w:t>
            </w:r>
          </w:p>
        </w:tc>
        <w:tc>
          <w:tcPr>
            <w:tcW w:w="2164" w:type="dxa"/>
          </w:tcPr>
          <w:p w14:paraId="3858BF59" w14:textId="77777777" w:rsidR="00D06C45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274587" w14:paraId="04E6D8DF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1956BCF2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FK6pk4voiu2o34iqde4j0pt1rnr</w:t>
            </w:r>
          </w:p>
        </w:tc>
        <w:tc>
          <w:tcPr>
            <w:tcW w:w="1847" w:type="dxa"/>
            <w:shd w:val="clear" w:color="auto" w:fill="auto"/>
          </w:tcPr>
          <w:p w14:paraId="2F9B4ACF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insightDatasourceId</w:t>
            </w:r>
          </w:p>
        </w:tc>
        <w:tc>
          <w:tcPr>
            <w:tcW w:w="1350" w:type="dxa"/>
          </w:tcPr>
          <w:p w14:paraId="7391B832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8543D91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ccb_insight_datasource</w:t>
            </w:r>
          </w:p>
        </w:tc>
        <w:tc>
          <w:tcPr>
            <w:tcW w:w="2164" w:type="dxa"/>
          </w:tcPr>
          <w:p w14:paraId="12CAB0A1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271AA852" w14:textId="77777777" w:rsidR="00D06C45" w:rsidRPr="002209E2" w:rsidRDefault="00D06C45" w:rsidP="00D06C45">
      <w:pPr>
        <w:ind w:left="0"/>
        <w:rPr>
          <w:rFonts w:ascii="Times New Roman" w:hAnsi="Times New Roman"/>
          <w:i/>
          <w:sz w:val="24"/>
          <w:szCs w:val="24"/>
        </w:rPr>
      </w:pPr>
    </w:p>
    <w:p w14:paraId="44B82C4D" w14:textId="77777777" w:rsidR="00D06C45" w:rsidRPr="002209E2" w:rsidRDefault="00D06C45" w:rsidP="00D06C4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06C45" w14:paraId="6C854675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68886FFE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53D644D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F3DAF92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06C45" w14:paraId="7E318ABF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FECEF36" w14:textId="77777777" w:rsidR="00D06C45" w:rsidRPr="002209E2" w:rsidRDefault="00D06C4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4FA1DC6F" w14:textId="77777777" w:rsidR="00D06C45" w:rsidRPr="002209E2" w:rsidRDefault="00D06C4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0F9264CB" w14:textId="77777777" w:rsidR="00D06C45" w:rsidRPr="002209E2" w:rsidRDefault="00D06C4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  <w:tr w:rsidR="006A295E" w14:paraId="08F7791A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DA4BAC5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FK6djmykqsipkskvm1i56tlv1ro</w:t>
            </w:r>
          </w:p>
        </w:tc>
        <w:tc>
          <w:tcPr>
            <w:tcW w:w="2880" w:type="dxa"/>
            <w:shd w:val="clear" w:color="auto" w:fill="auto"/>
          </w:tcPr>
          <w:p w14:paraId="439DFB4C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FK6djmykqsipkskvm1i56tlv1ro</w:t>
            </w:r>
          </w:p>
        </w:tc>
        <w:tc>
          <w:tcPr>
            <w:tcW w:w="3490" w:type="dxa"/>
          </w:tcPr>
          <w:p w14:paraId="1EBE6362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insight_datasource_id</w:t>
            </w:r>
          </w:p>
        </w:tc>
      </w:tr>
      <w:tr w:rsidR="006A295E" w14:paraId="5C1F2FF0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8ED8D66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FK6pk4voiu2o34iqde4j0pt1rnr</w:t>
            </w:r>
          </w:p>
        </w:tc>
        <w:tc>
          <w:tcPr>
            <w:tcW w:w="2880" w:type="dxa"/>
            <w:shd w:val="clear" w:color="auto" w:fill="auto"/>
          </w:tcPr>
          <w:p w14:paraId="6C56494F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FK6pk4voiu2o34iqde4j0pt1rnr</w:t>
            </w:r>
          </w:p>
        </w:tc>
        <w:tc>
          <w:tcPr>
            <w:tcW w:w="3490" w:type="dxa"/>
          </w:tcPr>
          <w:p w14:paraId="454751F0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insightDatasourceId</w:t>
            </w:r>
          </w:p>
        </w:tc>
      </w:tr>
    </w:tbl>
    <w:p w14:paraId="337EFC87" w14:textId="77777777" w:rsidR="00D06C45" w:rsidRPr="00955A3E" w:rsidRDefault="00D06C45" w:rsidP="00D06C45">
      <w:pPr>
        <w:ind w:left="0"/>
      </w:pPr>
    </w:p>
    <w:p w14:paraId="29AAA7ED" w14:textId="77777777" w:rsidR="00D06C45" w:rsidRDefault="00D06C45" w:rsidP="00D06C4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2F9039F" w14:textId="77777777" w:rsidR="00EE221C" w:rsidRPr="002209E2" w:rsidRDefault="00EE221C" w:rsidP="000102D5">
      <w:pPr>
        <w:pStyle w:val="NormalIndent"/>
      </w:pPr>
    </w:p>
    <w:p w14:paraId="760C9A0A" w14:textId="77777777" w:rsidR="0093603F" w:rsidRDefault="00AC1CCF" w:rsidP="0093603F">
      <w:pPr>
        <w:pStyle w:val="Heading2"/>
        <w:rPr>
          <w:rFonts w:ascii="Times New Roman" w:hAnsi="Times New Roman"/>
          <w:sz w:val="24"/>
          <w:szCs w:val="24"/>
        </w:rPr>
      </w:pPr>
      <w:bookmarkStart w:id="63" w:name="_Toc17022215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insight_data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source</w:t>
      </w:r>
      <w:bookmarkEnd w:id="63"/>
    </w:p>
    <w:p w14:paraId="5C7E6313" w14:textId="77777777" w:rsidR="00274587" w:rsidRPr="00274587" w:rsidRDefault="00274587" w:rsidP="000102D5">
      <w:pPr>
        <w:pStyle w:val="NormalIndent"/>
      </w:pPr>
      <w:r w:rsidRPr="00274587">
        <w:t>Bảng lưu trữ danh sách datasource được sử dụng cho insight dashboard</w:t>
      </w: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64E6CC49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7ABAA0A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0FA72F2E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BC9C0C5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25F4FCDE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42958613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7D454DEE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6CBAB27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2E71F593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DA29BB" w:rsidRPr="002209E2" w14:paraId="33C895A8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37FC17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4FCEC39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4A324B6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0683763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C5A5CD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1A7930C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04C0F40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95E5AA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data source</w:t>
            </w:r>
          </w:p>
        </w:tc>
      </w:tr>
      <w:tr w:rsidR="00DA29BB" w:rsidRPr="002209E2" w14:paraId="1A6FC63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22118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0307CE3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</w:tcPr>
          <w:p w14:paraId="5D7F3A8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4F5DE8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766F7CD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43D38A1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BB26B6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D026DD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data source</w:t>
            </w:r>
          </w:p>
        </w:tc>
      </w:tr>
      <w:tr w:rsidR="00DA29BB" w:rsidRPr="002209E2" w14:paraId="22C3A82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D136B2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D0325E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auto_offset_reset</w:t>
            </w:r>
          </w:p>
        </w:tc>
        <w:tc>
          <w:tcPr>
            <w:tcW w:w="1560" w:type="dxa"/>
          </w:tcPr>
          <w:p w14:paraId="7CD16A6D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08ECC64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E7F037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9B56B49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FE1B50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0EB6BEB" w14:textId="77777777" w:rsidR="00DA29BB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auto kết nối hay không:</w:t>
            </w:r>
          </w:p>
          <w:p w14:paraId="2297F934" w14:textId="77777777" w:rsidR="007050B5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1: có</w:t>
            </w:r>
          </w:p>
          <w:p w14:paraId="3B4009C5" w14:textId="77777777" w:rsidR="007050B5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0: không</w:t>
            </w:r>
          </w:p>
        </w:tc>
      </w:tr>
      <w:tr w:rsidR="00DA29BB" w:rsidRPr="002209E2" w14:paraId="58A94B3A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716B4FD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4D2A191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connect_timeout_seconds</w:t>
            </w:r>
          </w:p>
        </w:tc>
        <w:tc>
          <w:tcPr>
            <w:tcW w:w="1560" w:type="dxa"/>
          </w:tcPr>
          <w:p w14:paraId="63105BC5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059D700F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3E09A9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A981E2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C8881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019CBB8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Thời gian timeout </w:t>
            </w:r>
          </w:p>
        </w:tc>
      </w:tr>
      <w:tr w:rsidR="00DA29BB" w:rsidRPr="002209E2" w14:paraId="740E559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1B7D3CC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3445303F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connection_timeo</w:t>
            </w: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ut</w:t>
            </w:r>
          </w:p>
        </w:tc>
        <w:tc>
          <w:tcPr>
            <w:tcW w:w="1560" w:type="dxa"/>
          </w:tcPr>
          <w:p w14:paraId="5D58B388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134" w:type="dxa"/>
            <w:vAlign w:val="bottom"/>
          </w:tcPr>
          <w:p w14:paraId="2EEC4FA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AB8C56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7A1DC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0D4D32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FB4542E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timeout</w:t>
            </w:r>
          </w:p>
        </w:tc>
      </w:tr>
      <w:tr w:rsidR="00DA29BB" w:rsidRPr="002209E2" w14:paraId="79875F2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4F60C1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4E3BD6C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consumer_bootstrap_servers</w:t>
            </w:r>
          </w:p>
        </w:tc>
        <w:tc>
          <w:tcPr>
            <w:tcW w:w="1560" w:type="dxa"/>
          </w:tcPr>
          <w:p w14:paraId="68AA8D9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207C8A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FA8A75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428D9AB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E337B3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0BD8C1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Tham số cho consumer của kafka</w:t>
            </w:r>
          </w:p>
        </w:tc>
      </w:tr>
      <w:tr w:rsidR="00DA29BB" w:rsidRPr="002209E2" w14:paraId="56319B4F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59F22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6AAC52D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data_source_id</w:t>
            </w:r>
          </w:p>
        </w:tc>
        <w:tc>
          <w:tcPr>
            <w:tcW w:w="1560" w:type="dxa"/>
          </w:tcPr>
          <w:p w14:paraId="6FF28ED7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75EC9A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A6B467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07B168E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D1CF87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B74AD85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data source</w:t>
            </w:r>
          </w:p>
        </w:tc>
      </w:tr>
      <w:tr w:rsidR="00DA29BB" w:rsidRPr="002209E2" w14:paraId="086A6680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20174A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vAlign w:val="bottom"/>
          </w:tcPr>
          <w:p w14:paraId="122A59D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ddl_auto</w:t>
            </w:r>
          </w:p>
        </w:tc>
        <w:tc>
          <w:tcPr>
            <w:tcW w:w="1560" w:type="dxa"/>
          </w:tcPr>
          <w:p w14:paraId="7DC43190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6AAE599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DAF246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31498FB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83D779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9212A8D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Tự động gen dll</w:t>
            </w:r>
          </w:p>
        </w:tc>
      </w:tr>
      <w:tr w:rsidR="00DA29BB" w:rsidRPr="002209E2" w14:paraId="7C92857E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EAF8F7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bottom"/>
          </w:tcPr>
          <w:p w14:paraId="755E0BF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driver_class_name</w:t>
            </w:r>
          </w:p>
        </w:tc>
        <w:tc>
          <w:tcPr>
            <w:tcW w:w="1560" w:type="dxa"/>
          </w:tcPr>
          <w:p w14:paraId="33FE2D32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391893A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EE477B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DD21E85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0E9A93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F0D4EBD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Class driver khi kết nối đến database thông qua JDBC</w:t>
            </w:r>
          </w:p>
        </w:tc>
      </w:tr>
      <w:tr w:rsidR="00DA29BB" w:rsidRPr="002209E2" w14:paraId="2B2119C8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183500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  <w:vAlign w:val="bottom"/>
          </w:tcPr>
          <w:p w14:paraId="67B60F2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expired</w:t>
            </w:r>
          </w:p>
        </w:tc>
        <w:tc>
          <w:tcPr>
            <w:tcW w:w="1560" w:type="dxa"/>
          </w:tcPr>
          <w:p w14:paraId="4E700FF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3C20D3B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267DA2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5297BA9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379ECA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7783F4D" w14:textId="77777777" w:rsidR="00DA29BB" w:rsidRPr="002209E2" w:rsidRDefault="007050B5" w:rsidP="007050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hết hạn kết nối</w:t>
            </w:r>
          </w:p>
        </w:tc>
      </w:tr>
      <w:tr w:rsidR="00DA29BB" w:rsidRPr="002209E2" w14:paraId="4AA2C5B9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FE6D8F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  <w:vAlign w:val="bottom"/>
          </w:tcPr>
          <w:p w14:paraId="461E1DE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group_id</w:t>
            </w:r>
          </w:p>
        </w:tc>
        <w:tc>
          <w:tcPr>
            <w:tcW w:w="1560" w:type="dxa"/>
          </w:tcPr>
          <w:p w14:paraId="0C6DD3C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6C6331B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47830C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1F4D5CF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8BB158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C36BAA3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Group id của datasource</w:t>
            </w:r>
          </w:p>
        </w:tc>
      </w:tr>
      <w:tr w:rsidR="00DA29BB" w:rsidRPr="002209E2" w14:paraId="69188DDB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188211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  <w:vAlign w:val="bottom"/>
          </w:tcPr>
          <w:p w14:paraId="3E6B971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hibernate_dialect</w:t>
            </w:r>
          </w:p>
        </w:tc>
        <w:tc>
          <w:tcPr>
            <w:tcW w:w="1560" w:type="dxa"/>
          </w:tcPr>
          <w:p w14:paraId="408F948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5F4317E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BF9C11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771F2C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97B076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FD77E63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hibernate</w:t>
            </w:r>
          </w:p>
        </w:tc>
      </w:tr>
      <w:tr w:rsidR="00DA29BB" w:rsidRPr="002209E2" w14:paraId="3A210F2E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06E7F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33" w:type="dxa"/>
            <w:vAlign w:val="bottom"/>
          </w:tcPr>
          <w:p w14:paraId="19FEE88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hibernate_dialect_storage_engine</w:t>
            </w:r>
          </w:p>
        </w:tc>
        <w:tc>
          <w:tcPr>
            <w:tcW w:w="1560" w:type="dxa"/>
          </w:tcPr>
          <w:p w14:paraId="632B09DC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05262B1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44F057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6917B5A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635EC5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DB955E5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hibernate execute engine</w:t>
            </w:r>
          </w:p>
        </w:tc>
      </w:tr>
      <w:tr w:rsidR="00DA29BB" w:rsidRPr="002209E2" w14:paraId="63CD809F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1501B2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33" w:type="dxa"/>
            <w:vAlign w:val="bottom"/>
          </w:tcPr>
          <w:p w14:paraId="192E469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host</w:t>
            </w:r>
          </w:p>
        </w:tc>
        <w:tc>
          <w:tcPr>
            <w:tcW w:w="1560" w:type="dxa"/>
          </w:tcPr>
          <w:p w14:paraId="1F55E04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3C89AEB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900F27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4633B85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EF00D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4FFC8F8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host cho cơ sở dữ liệu</w:t>
            </w:r>
          </w:p>
        </w:tc>
      </w:tr>
      <w:tr w:rsidR="00DA29BB" w:rsidRPr="002209E2" w14:paraId="2244EBC9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CC4C3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133" w:type="dxa"/>
            <w:vAlign w:val="bottom"/>
          </w:tcPr>
          <w:p w14:paraId="0195E9B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key_deserializer</w:t>
            </w:r>
          </w:p>
        </w:tc>
        <w:tc>
          <w:tcPr>
            <w:tcW w:w="1560" w:type="dxa"/>
          </w:tcPr>
          <w:p w14:paraId="6F343A1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1A4928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196A0F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AA9B543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B9BB88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0024604" w14:textId="77777777" w:rsidR="00DA29BB" w:rsidRPr="002209E2" w:rsidRDefault="007050B5" w:rsidP="007050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Cấu hình </w:t>
            </w:r>
            <w:r w:rsidRPr="007050B5">
              <w:rPr>
                <w:rFonts w:ascii="Times New Roman" w:hAnsi="Times New Roman" w:cs="Times New Roman"/>
                <w:i w:val="0"/>
                <w:sz w:val="24"/>
                <w:szCs w:val="24"/>
              </w:rPr>
              <w:t>deserializer</w:t>
            </w:r>
          </w:p>
        </w:tc>
      </w:tr>
      <w:tr w:rsidR="00DA29BB" w:rsidRPr="002209E2" w14:paraId="143B437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1639E3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133" w:type="dxa"/>
            <w:vAlign w:val="bottom"/>
          </w:tcPr>
          <w:p w14:paraId="74B7985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max_active</w:t>
            </w:r>
          </w:p>
        </w:tc>
        <w:tc>
          <w:tcPr>
            <w:tcW w:w="1560" w:type="dxa"/>
          </w:tcPr>
          <w:p w14:paraId="425B8058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B5781D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71DE99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196BAFD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E906F3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07CC74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kế nối tối đa</w:t>
            </w:r>
          </w:p>
        </w:tc>
      </w:tr>
      <w:tr w:rsidR="00DA29BB" w:rsidRPr="002209E2" w14:paraId="111D77FA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976D4A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133" w:type="dxa"/>
            <w:vAlign w:val="bottom"/>
          </w:tcPr>
          <w:p w14:paraId="0C4899E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max_idle</w:t>
            </w:r>
          </w:p>
        </w:tc>
        <w:tc>
          <w:tcPr>
            <w:tcW w:w="1560" w:type="dxa"/>
          </w:tcPr>
          <w:p w14:paraId="584533F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1E69C8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70F200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A4BE56F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CADC51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16DECAD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Cấu hình cho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thời gian tối đa không hoạt động</w:t>
            </w:r>
          </w:p>
        </w:tc>
      </w:tr>
      <w:tr w:rsidR="00DA29BB" w:rsidRPr="002209E2" w14:paraId="4A7B26DF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905E1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133" w:type="dxa"/>
            <w:vAlign w:val="bottom"/>
          </w:tcPr>
          <w:p w14:paraId="6776F2B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max_redirects</w:t>
            </w:r>
          </w:p>
        </w:tc>
        <w:tc>
          <w:tcPr>
            <w:tcW w:w="1560" w:type="dxa"/>
          </w:tcPr>
          <w:p w14:paraId="59497C0A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328829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427D25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6BC756C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6F17DC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97361C9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thời gian redirects</w:t>
            </w:r>
          </w:p>
        </w:tc>
      </w:tr>
      <w:tr w:rsidR="00DA29BB" w:rsidRPr="002209E2" w14:paraId="5D13422B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18F2475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20</w:t>
            </w:r>
          </w:p>
        </w:tc>
        <w:tc>
          <w:tcPr>
            <w:tcW w:w="1133" w:type="dxa"/>
            <w:vAlign w:val="bottom"/>
          </w:tcPr>
          <w:p w14:paraId="1B76887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max_wait</w:t>
            </w:r>
          </w:p>
        </w:tc>
        <w:tc>
          <w:tcPr>
            <w:tcW w:w="1560" w:type="dxa"/>
          </w:tcPr>
          <w:p w14:paraId="2D5E806C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1D71696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2E4864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4003C0B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80C3B3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847FF20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thời gian trờ kết nối tối đa</w:t>
            </w:r>
          </w:p>
        </w:tc>
      </w:tr>
      <w:tr w:rsidR="00DA29BB" w:rsidRPr="002209E2" w14:paraId="4B6E1E3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6DE59C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21</w:t>
            </w:r>
          </w:p>
        </w:tc>
        <w:tc>
          <w:tcPr>
            <w:tcW w:w="1133" w:type="dxa"/>
            <w:vAlign w:val="bottom"/>
          </w:tcPr>
          <w:p w14:paraId="5B268E7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min_idle</w:t>
            </w:r>
          </w:p>
        </w:tc>
        <w:tc>
          <w:tcPr>
            <w:tcW w:w="1560" w:type="dxa"/>
          </w:tcPr>
          <w:p w14:paraId="71354CE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24D3ADD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7C17B1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49C9EC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783848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B7FA873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không hoạt động trung bình</w:t>
            </w:r>
          </w:p>
        </w:tc>
      </w:tr>
      <w:tr w:rsidR="00DA29BB" w:rsidRPr="002209E2" w14:paraId="2DA0FEB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A8A0709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22</w:t>
            </w:r>
          </w:p>
        </w:tc>
        <w:tc>
          <w:tcPr>
            <w:tcW w:w="1133" w:type="dxa"/>
            <w:vAlign w:val="bottom"/>
          </w:tcPr>
          <w:p w14:paraId="7C3CC30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password</w:t>
            </w:r>
          </w:p>
        </w:tc>
        <w:tc>
          <w:tcPr>
            <w:tcW w:w="1560" w:type="dxa"/>
          </w:tcPr>
          <w:p w14:paraId="4213C14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0AEBC9A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2A37F8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5604DEA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A99C4C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1DE32C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Mật khẩu </w:t>
            </w:r>
          </w:p>
        </w:tc>
      </w:tr>
      <w:tr w:rsidR="00DA29BB" w:rsidRPr="002209E2" w14:paraId="1C9CBC8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45812A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23</w:t>
            </w:r>
          </w:p>
        </w:tc>
        <w:tc>
          <w:tcPr>
            <w:tcW w:w="1133" w:type="dxa"/>
            <w:vAlign w:val="bottom"/>
          </w:tcPr>
          <w:p w14:paraId="11CFC97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producer_bootstrap_servers</w:t>
            </w:r>
          </w:p>
        </w:tc>
        <w:tc>
          <w:tcPr>
            <w:tcW w:w="1560" w:type="dxa"/>
          </w:tcPr>
          <w:p w14:paraId="6B7184D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D013FE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3FD9C6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365A4F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D75414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6566CE7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proceder cho kafka</w:t>
            </w:r>
          </w:p>
        </w:tc>
      </w:tr>
      <w:tr w:rsidR="00DA29BB" w:rsidRPr="002209E2" w14:paraId="2E3491CF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F93C0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24</w:t>
            </w:r>
          </w:p>
        </w:tc>
        <w:tc>
          <w:tcPr>
            <w:tcW w:w="1133" w:type="dxa"/>
            <w:vAlign w:val="bottom"/>
          </w:tcPr>
          <w:p w14:paraId="4B804F6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read_timeout</w:t>
            </w:r>
          </w:p>
        </w:tc>
        <w:tc>
          <w:tcPr>
            <w:tcW w:w="1560" w:type="dxa"/>
          </w:tcPr>
          <w:p w14:paraId="1472F61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19588C4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096BA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574084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F6DD27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3304785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thời gian đọc tối đa</w:t>
            </w:r>
          </w:p>
        </w:tc>
      </w:tr>
      <w:tr w:rsidR="00DA29BB" w:rsidRPr="002209E2" w14:paraId="086D8EA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CA7988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25</w:t>
            </w:r>
          </w:p>
        </w:tc>
        <w:tc>
          <w:tcPr>
            <w:tcW w:w="1133" w:type="dxa"/>
            <w:vAlign w:val="bottom"/>
          </w:tcPr>
          <w:p w14:paraId="3FA52D4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socket_timeout_seconds</w:t>
            </w:r>
          </w:p>
        </w:tc>
        <w:tc>
          <w:tcPr>
            <w:tcW w:w="1560" w:type="dxa"/>
          </w:tcPr>
          <w:p w14:paraId="3EC5B7B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22665B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618DCB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2D8646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28F6F1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3A4E839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thời gian kết nối tối đa</w:t>
            </w:r>
          </w:p>
        </w:tc>
      </w:tr>
      <w:tr w:rsidR="00DA29BB" w:rsidRPr="002209E2" w14:paraId="7BB88F2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065C2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26</w:t>
            </w:r>
          </w:p>
        </w:tc>
        <w:tc>
          <w:tcPr>
            <w:tcW w:w="1133" w:type="dxa"/>
            <w:vAlign w:val="bottom"/>
          </w:tcPr>
          <w:p w14:paraId="0509586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timeout</w:t>
            </w:r>
          </w:p>
        </w:tc>
        <w:tc>
          <w:tcPr>
            <w:tcW w:w="1560" w:type="dxa"/>
          </w:tcPr>
          <w:p w14:paraId="5291F99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520948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DEE0EB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B7C4B3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501B35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D48C4F3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timeout</w:t>
            </w:r>
          </w:p>
        </w:tc>
      </w:tr>
      <w:tr w:rsidR="00DA29BB" w:rsidRPr="002209E2" w14:paraId="69606AD8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58D0D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27</w:t>
            </w:r>
          </w:p>
        </w:tc>
        <w:tc>
          <w:tcPr>
            <w:tcW w:w="1133" w:type="dxa"/>
            <w:vAlign w:val="bottom"/>
          </w:tcPr>
          <w:p w14:paraId="5450A3B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14:paraId="34A68F8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4DE2B2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A29641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F16466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7A5970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A02962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topic cho kafka</w:t>
            </w:r>
          </w:p>
        </w:tc>
      </w:tr>
      <w:tr w:rsidR="00DA29BB" w:rsidRPr="002209E2" w14:paraId="4A59AE55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EFBCE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28</w:t>
            </w:r>
          </w:p>
        </w:tc>
        <w:tc>
          <w:tcPr>
            <w:tcW w:w="1133" w:type="dxa"/>
            <w:vAlign w:val="bottom"/>
          </w:tcPr>
          <w:p w14:paraId="322FD5D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</w:tcPr>
          <w:p w14:paraId="702BA212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54F58E3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B5EA42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8CD79BD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C4196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70F8B24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kết nối</w:t>
            </w:r>
          </w:p>
        </w:tc>
      </w:tr>
      <w:tr w:rsidR="00DA29BB" w:rsidRPr="002209E2" w14:paraId="66180978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81CCF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29</w:t>
            </w:r>
          </w:p>
        </w:tc>
        <w:tc>
          <w:tcPr>
            <w:tcW w:w="1133" w:type="dxa"/>
            <w:vAlign w:val="bottom"/>
          </w:tcPr>
          <w:p w14:paraId="27A0202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url</w:t>
            </w:r>
          </w:p>
        </w:tc>
        <w:tc>
          <w:tcPr>
            <w:tcW w:w="1560" w:type="dxa"/>
          </w:tcPr>
          <w:p w14:paraId="44FD5F17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735CBA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D368E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A6CB445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74C9E3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15DC9EA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url</w:t>
            </w:r>
          </w:p>
        </w:tc>
      </w:tr>
      <w:tr w:rsidR="00DA29BB" w:rsidRPr="002209E2" w14:paraId="27ED743A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303D4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30</w:t>
            </w:r>
          </w:p>
        </w:tc>
        <w:tc>
          <w:tcPr>
            <w:tcW w:w="1133" w:type="dxa"/>
            <w:vAlign w:val="bottom"/>
          </w:tcPr>
          <w:p w14:paraId="2CAB89D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username</w:t>
            </w:r>
          </w:p>
        </w:tc>
        <w:tc>
          <w:tcPr>
            <w:tcW w:w="1560" w:type="dxa"/>
          </w:tcPr>
          <w:p w14:paraId="4BD4982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35DF260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CC3BEE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C7F794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5BD4E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B03B2C2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tên đăng nhập</w:t>
            </w:r>
          </w:p>
        </w:tc>
      </w:tr>
      <w:tr w:rsidR="00DA29BB" w:rsidRPr="002209E2" w14:paraId="3DF645C9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908DF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31</w:t>
            </w:r>
          </w:p>
        </w:tc>
        <w:tc>
          <w:tcPr>
            <w:tcW w:w="1133" w:type="dxa"/>
            <w:vAlign w:val="bottom"/>
          </w:tcPr>
          <w:p w14:paraId="53A22B3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value_deserializer</w:t>
            </w:r>
          </w:p>
        </w:tc>
        <w:tc>
          <w:tcPr>
            <w:tcW w:w="1560" w:type="dxa"/>
          </w:tcPr>
          <w:p w14:paraId="0F60E6ED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1387D4F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D00AF9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E5BFFE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A74290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557376E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Cấu hình </w:t>
            </w: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deserializer</w:t>
            </w:r>
          </w:p>
        </w:tc>
      </w:tr>
      <w:tr w:rsidR="00DA29BB" w:rsidRPr="002209E2" w14:paraId="4FB616E3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BE00D28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4D6588E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schema_name</w:t>
            </w:r>
          </w:p>
        </w:tc>
        <w:tc>
          <w:tcPr>
            <w:tcW w:w="1560" w:type="dxa"/>
          </w:tcPr>
          <w:p w14:paraId="4B41E9CC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3AB315D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358E38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41E259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393C58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70D9912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schema</w:t>
            </w:r>
          </w:p>
        </w:tc>
      </w:tr>
    </w:tbl>
    <w:p w14:paraId="1798EA05" w14:textId="77777777" w:rsidR="00D44D59" w:rsidRDefault="00D44D59" w:rsidP="00D44D59">
      <w:pPr>
        <w:pStyle w:val="Heading3"/>
      </w:pPr>
      <w:r w:rsidRPr="002209E2">
        <w:t>Constraint</w:t>
      </w:r>
    </w:p>
    <w:p w14:paraId="60567657" w14:textId="77777777" w:rsidR="00D44D59" w:rsidRPr="001E6B0B" w:rsidRDefault="00D44D59" w:rsidP="00D44D59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44D59" w14:paraId="45F73EEF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7006CE1B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01DCE3B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27D80FB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3C9E4F7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361B205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39363DDA" w14:textId="77777777" w:rsidR="00D44D59" w:rsidRPr="002209E2" w:rsidRDefault="00D44D59" w:rsidP="00D44D59">
      <w:pPr>
        <w:ind w:left="0"/>
        <w:rPr>
          <w:rFonts w:ascii="Times New Roman" w:hAnsi="Times New Roman"/>
          <w:i/>
          <w:sz w:val="24"/>
          <w:szCs w:val="24"/>
        </w:rPr>
      </w:pPr>
    </w:p>
    <w:p w14:paraId="70EFA4AA" w14:textId="77777777" w:rsidR="00D44D59" w:rsidRPr="002209E2" w:rsidRDefault="00D44D59" w:rsidP="00D44D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44D59" w14:paraId="126443D1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348D111C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2D622AF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BFD604E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44D59" w14:paraId="5D785B82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B8A543C" w14:textId="77777777" w:rsidR="00D44D59" w:rsidRPr="002209E2" w:rsidRDefault="0033452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4CE5B2F" w14:textId="77777777" w:rsidR="00D44D59" w:rsidRPr="002209E2" w:rsidRDefault="0033452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2B8D0EAA" w14:textId="77777777" w:rsidR="00D44D59" w:rsidRPr="002209E2" w:rsidRDefault="00D44D59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6D5B7C91" w14:textId="77777777" w:rsidR="00D44D59" w:rsidRPr="00955A3E" w:rsidRDefault="00D44D59" w:rsidP="00D44D59">
      <w:pPr>
        <w:ind w:left="0"/>
      </w:pPr>
    </w:p>
    <w:p w14:paraId="69C6A78E" w14:textId="77777777" w:rsidR="00D44D59" w:rsidRDefault="00D44D59" w:rsidP="00D44D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516ED8C" w14:textId="77777777" w:rsidR="00D44D59" w:rsidRPr="00D44D59" w:rsidRDefault="00D44D59" w:rsidP="00D44D59"/>
    <w:p w14:paraId="5BA3CA1B" w14:textId="77777777" w:rsidR="00EE221C" w:rsidRPr="002209E2" w:rsidRDefault="00EE221C" w:rsidP="000102D5">
      <w:pPr>
        <w:pStyle w:val="NormalIndent"/>
      </w:pPr>
    </w:p>
    <w:p w14:paraId="358D5B21" w14:textId="77777777" w:rsidR="0033452D" w:rsidRPr="0033452D" w:rsidRDefault="00FE032A" w:rsidP="0033452D">
      <w:pPr>
        <w:pStyle w:val="Heading2"/>
        <w:rPr>
          <w:rFonts w:ascii="Times New Roman" w:hAnsi="Times New Roman"/>
          <w:sz w:val="24"/>
          <w:szCs w:val="24"/>
        </w:rPr>
      </w:pPr>
      <w:bookmarkStart w:id="64" w:name="_Toc170222154"/>
      <w:r w:rsidRPr="002209E2">
        <w:rPr>
          <w:rFonts w:ascii="Times New Roman" w:hAnsi="Times New Roman"/>
          <w:sz w:val="24"/>
          <w:szCs w:val="24"/>
        </w:rPr>
        <w:t>Bảng ccb_operator</w:t>
      </w:r>
      <w:bookmarkEnd w:id="64"/>
    </w:p>
    <w:p w14:paraId="0AEDDB5B" w14:textId="77777777" w:rsidR="0033452D" w:rsidRPr="0033452D" w:rsidRDefault="0033452D" w:rsidP="000102D5">
      <w:pPr>
        <w:pStyle w:val="NormalIndent"/>
      </w:pPr>
      <w:r w:rsidRPr="0033452D">
        <w:t>Bảng lưu trữ các toán tử có thể sử dụng trên Insight dashboard</w:t>
      </w:r>
    </w:p>
    <w:p w14:paraId="6204E7C8" w14:textId="77777777" w:rsidR="0033452D" w:rsidRPr="0033452D" w:rsidRDefault="0033452D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FE032A" w:rsidRPr="002209E2" w14:paraId="26457724" w14:textId="77777777" w:rsidTr="001358F3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13CC68F" w14:textId="77777777" w:rsidR="00FE032A" w:rsidRPr="002209E2" w:rsidRDefault="00FE032A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439A5329" w14:textId="77777777" w:rsidR="00FE032A" w:rsidRPr="002209E2" w:rsidRDefault="00FE032A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2752570" w14:textId="77777777" w:rsidR="00FE032A" w:rsidRPr="002209E2" w:rsidRDefault="00FE032A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3329EF7D" w14:textId="77777777" w:rsidR="00FE032A" w:rsidRPr="002209E2" w:rsidRDefault="00FE032A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6AD551EB" w14:textId="77777777" w:rsidR="00FE032A" w:rsidRPr="002209E2" w:rsidRDefault="00FE032A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14B49777" w14:textId="77777777" w:rsidR="00FE032A" w:rsidRPr="002209E2" w:rsidRDefault="00FE032A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F2363B4" w14:textId="77777777" w:rsidR="00FE032A" w:rsidRPr="002209E2" w:rsidRDefault="00FE032A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BB4E86D" w14:textId="77777777" w:rsidR="00FE032A" w:rsidRPr="002209E2" w:rsidRDefault="00FE032A" w:rsidP="000102D5">
            <w:pPr>
              <w:pStyle w:val="NormalTableHeader"/>
            </w:pPr>
            <w:r w:rsidRPr="002209E2">
              <w:t>Mô tả</w:t>
            </w:r>
          </w:p>
        </w:tc>
      </w:tr>
      <w:tr w:rsidR="0033452D" w:rsidRPr="002209E2" w14:paraId="39F5CBD5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F855E0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3F035C40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7EF6CFF9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5D9583A8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BE8BC24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A869170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57863FCA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44A1ADF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toán tử</w:t>
            </w:r>
          </w:p>
        </w:tc>
      </w:tr>
      <w:tr w:rsidR="0033452D" w:rsidRPr="002209E2" w14:paraId="2790899B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9976A8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0B69E16D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</w:tcPr>
          <w:p w14:paraId="77F9D6A1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46ABDBFE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A2382B4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F5A0EA7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CF0FFA6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548C5B1F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33452D" w:rsidRPr="002209E2" w14:paraId="6041FB00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FBD4E0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4E227FD9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</w:tcPr>
          <w:p w14:paraId="1C8F8605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 (80)</w:t>
            </w:r>
          </w:p>
        </w:tc>
        <w:tc>
          <w:tcPr>
            <w:tcW w:w="1134" w:type="dxa"/>
            <w:vAlign w:val="bottom"/>
          </w:tcPr>
          <w:p w14:paraId="49152DA8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C855694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2574FB9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A9A2B85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78479CF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toan tử</w:t>
            </w:r>
          </w:p>
        </w:tc>
      </w:tr>
      <w:tr w:rsidR="0033452D" w:rsidRPr="002209E2" w14:paraId="788E24C5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47120E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678C81DE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</w:tcPr>
          <w:p w14:paraId="145F193D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1F57E8BE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A88819D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1E12D8A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69CE83E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C865595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toán tử</w:t>
            </w:r>
          </w:p>
        </w:tc>
      </w:tr>
      <w:tr w:rsidR="0033452D" w:rsidRPr="002209E2" w14:paraId="0661B86A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258C49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3B838398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</w:t>
            </w: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on_on_chart</w:t>
            </w:r>
          </w:p>
        </w:tc>
        <w:tc>
          <w:tcPr>
            <w:tcW w:w="1560" w:type="dxa"/>
          </w:tcPr>
          <w:p w14:paraId="3F5C251A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DATETIME</w:t>
            </w:r>
          </w:p>
        </w:tc>
        <w:tc>
          <w:tcPr>
            <w:tcW w:w="1134" w:type="dxa"/>
            <w:vAlign w:val="bottom"/>
          </w:tcPr>
          <w:p w14:paraId="4D08383A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F61E47B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9873399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2D36A85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3AA4690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Mô tả về toán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tử</w:t>
            </w:r>
          </w:p>
        </w:tc>
      </w:tr>
      <w:tr w:rsidR="0033452D" w:rsidRPr="002209E2" w14:paraId="5801DCD1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EC7387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06</w:t>
            </w:r>
          </w:p>
        </w:tc>
        <w:tc>
          <w:tcPr>
            <w:tcW w:w="1133" w:type="dxa"/>
          </w:tcPr>
          <w:p w14:paraId="2318E4A7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</w:tcPr>
          <w:p w14:paraId="0D088FA5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  <w:vAlign w:val="bottom"/>
          </w:tcPr>
          <w:p w14:paraId="1C7B7087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698BEBD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CDA2E60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932114A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0CDF376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</w:tbl>
    <w:p w14:paraId="5A812DCB" w14:textId="77777777" w:rsidR="00D44D59" w:rsidRDefault="00D44D59" w:rsidP="00D44D59">
      <w:pPr>
        <w:pStyle w:val="Heading3"/>
      </w:pPr>
      <w:r w:rsidRPr="002209E2">
        <w:t>Constraint</w:t>
      </w:r>
    </w:p>
    <w:p w14:paraId="28C6A5DB" w14:textId="77777777" w:rsidR="00D44D59" w:rsidRPr="001E6B0B" w:rsidRDefault="00D44D59" w:rsidP="00D44D59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44D59" w14:paraId="16DD33E1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7D5859E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573EE0C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B7FE833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4FBBBF5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86647CC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3F1BFF40" w14:textId="77777777" w:rsidR="00D44D59" w:rsidRPr="002209E2" w:rsidRDefault="00D44D59" w:rsidP="00D44D59">
      <w:pPr>
        <w:ind w:left="0"/>
        <w:rPr>
          <w:rFonts w:ascii="Times New Roman" w:hAnsi="Times New Roman"/>
          <w:i/>
          <w:sz w:val="24"/>
          <w:szCs w:val="24"/>
        </w:rPr>
      </w:pPr>
    </w:p>
    <w:p w14:paraId="301C2327" w14:textId="77777777" w:rsidR="00D44D59" w:rsidRPr="002209E2" w:rsidRDefault="00D44D59" w:rsidP="00D44D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44D59" w14:paraId="1DFF0FA5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27D4E08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C2771F4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04B90CE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44D59" w14:paraId="46963C41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5D07FA7E" w14:textId="77777777" w:rsidR="00D44D59" w:rsidRPr="002209E2" w:rsidRDefault="002A009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16218D8A" w14:textId="77777777" w:rsidR="00D44D59" w:rsidRPr="002209E2" w:rsidRDefault="002A009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203FB1D7" w14:textId="77777777" w:rsidR="00D44D59" w:rsidRPr="002209E2" w:rsidRDefault="00D44D59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0C925778" w14:textId="77777777" w:rsidR="00D44D59" w:rsidRPr="00955A3E" w:rsidRDefault="00D44D59" w:rsidP="00D44D59">
      <w:pPr>
        <w:ind w:left="0"/>
      </w:pPr>
    </w:p>
    <w:p w14:paraId="65323F81" w14:textId="77777777" w:rsidR="00D44D59" w:rsidRDefault="00D44D59" w:rsidP="00D44D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3BB1872" w14:textId="77777777" w:rsidR="00D44D59" w:rsidRPr="00D44D59" w:rsidRDefault="00D44D59" w:rsidP="00D44D59"/>
    <w:p w14:paraId="4BA5AC6C" w14:textId="77777777" w:rsidR="00E02BF9" w:rsidRPr="00275DEF" w:rsidRDefault="00E02BF9" w:rsidP="00E02BF9">
      <w:pPr>
        <w:pStyle w:val="Heading2"/>
        <w:rPr>
          <w:rFonts w:ascii="Times New Roman" w:hAnsi="Times New Roman"/>
          <w:sz w:val="24"/>
          <w:szCs w:val="24"/>
        </w:rPr>
      </w:pPr>
      <w:bookmarkStart w:id="65" w:name="_Toc170222158"/>
      <w:r w:rsidRPr="00275DEF">
        <w:rPr>
          <w:rFonts w:ascii="Times New Roman" w:hAnsi="Times New Roman"/>
          <w:sz w:val="24"/>
          <w:szCs w:val="24"/>
        </w:rPr>
        <w:t>Bảng ccb_insight_dashboard_section_chart</w:t>
      </w:r>
      <w:bookmarkEnd w:id="65"/>
    </w:p>
    <w:p w14:paraId="2DD4915D" w14:textId="77777777" w:rsidR="00275DEF" w:rsidRPr="00275DEF" w:rsidRDefault="00275DEF" w:rsidP="000102D5">
      <w:pPr>
        <w:pStyle w:val="NormalIndent"/>
      </w:pPr>
      <w:r w:rsidRPr="00275DEF">
        <w:t>Bảng liên kết chart và session</w:t>
      </w:r>
    </w:p>
    <w:p w14:paraId="4ED9665D" w14:textId="77777777" w:rsidR="00275DEF" w:rsidRPr="00275DEF" w:rsidRDefault="00275DEF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02BF9" w:rsidRPr="002209E2" w14:paraId="4EF89A6F" w14:textId="77777777" w:rsidTr="00976B19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538E5DD" w14:textId="77777777" w:rsidR="00E02BF9" w:rsidRPr="002209E2" w:rsidRDefault="00E02BF9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2D70E39" w14:textId="77777777" w:rsidR="00E02BF9" w:rsidRPr="002209E2" w:rsidRDefault="00E02BF9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3F4990BA" w14:textId="77777777" w:rsidR="00E02BF9" w:rsidRPr="002209E2" w:rsidRDefault="00E02BF9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441F854" w14:textId="77777777" w:rsidR="00E02BF9" w:rsidRPr="002209E2" w:rsidRDefault="00E02BF9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1E0704D" w14:textId="77777777" w:rsidR="00E02BF9" w:rsidRPr="002209E2" w:rsidRDefault="00E02BF9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A41263E" w14:textId="77777777" w:rsidR="00E02BF9" w:rsidRPr="002209E2" w:rsidRDefault="00E02BF9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4065047F" w14:textId="77777777" w:rsidR="00E02BF9" w:rsidRPr="002209E2" w:rsidRDefault="00E02BF9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E6A4C28" w14:textId="77777777" w:rsidR="00E02BF9" w:rsidRPr="002209E2" w:rsidRDefault="00E02BF9" w:rsidP="000102D5">
            <w:pPr>
              <w:pStyle w:val="NormalTableHeader"/>
            </w:pPr>
            <w:r w:rsidRPr="002209E2">
              <w:t>Mô tả</w:t>
            </w:r>
          </w:p>
        </w:tc>
      </w:tr>
      <w:tr w:rsidR="00275DEF" w:rsidRPr="002209E2" w14:paraId="7166163D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497090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46700ECB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53F44A5A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DD538E8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7F510CB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F9226E4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54EAEF4A" w14:textId="77777777" w:rsidR="00275DEF" w:rsidRPr="002209E2" w:rsidRDefault="00275DEF" w:rsidP="00275DE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3EACA77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session </w:t>
            </w: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chart</w:t>
            </w:r>
          </w:p>
        </w:tc>
      </w:tr>
      <w:tr w:rsidR="00275DEF" w:rsidRPr="002209E2" w14:paraId="22BFE459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700849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08FAC88B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17EC1EE4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869D29D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EC1BD4E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988453C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D4D7DB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F69A3DB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chart trong session</w:t>
            </w:r>
          </w:p>
        </w:tc>
      </w:tr>
      <w:tr w:rsidR="00275DEF" w:rsidRPr="002209E2" w14:paraId="757134D7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A7F15D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63E35E1D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insightDashboardSectionId</w:t>
            </w:r>
          </w:p>
        </w:tc>
        <w:tc>
          <w:tcPr>
            <w:tcW w:w="1560" w:type="dxa"/>
            <w:vAlign w:val="bottom"/>
          </w:tcPr>
          <w:p w14:paraId="249E7CDE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F290D90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4FA4101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F9C8839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22C9C7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8A38D51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session trong bảng ccb_insightdasshboard_chart</w:t>
            </w:r>
          </w:p>
        </w:tc>
      </w:tr>
      <w:tr w:rsidR="00275DEF" w:rsidRPr="002209E2" w14:paraId="0C49B3C6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0502D6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424A806B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</w:t>
            </w: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_section_id</w:t>
            </w:r>
          </w:p>
        </w:tc>
        <w:tc>
          <w:tcPr>
            <w:tcW w:w="1560" w:type="dxa"/>
            <w:vAlign w:val="bottom"/>
          </w:tcPr>
          <w:p w14:paraId="3F2D56F2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bigint(20)</w:t>
            </w:r>
          </w:p>
        </w:tc>
        <w:tc>
          <w:tcPr>
            <w:tcW w:w="1134" w:type="dxa"/>
            <w:vAlign w:val="bottom"/>
          </w:tcPr>
          <w:p w14:paraId="496D6618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4F27AF1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5632952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350A5A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5DAF730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session trong bảng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ccb_insightdasshboard_chart</w:t>
            </w:r>
          </w:p>
        </w:tc>
      </w:tr>
      <w:tr w:rsidR="00275DEF" w:rsidRPr="002209E2" w14:paraId="3EBB4032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282636A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5F2C7AA0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data_source_id</w:t>
            </w:r>
          </w:p>
        </w:tc>
        <w:tc>
          <w:tcPr>
            <w:tcW w:w="1560" w:type="dxa"/>
            <w:vAlign w:val="bottom"/>
          </w:tcPr>
          <w:p w14:paraId="486930E8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6860A87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F4E9324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46FAB76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11B079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0ABED4B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data source trong bảng ccb_data_source</w:t>
            </w:r>
          </w:p>
        </w:tc>
      </w:tr>
      <w:tr w:rsidR="00275DEF" w:rsidRPr="002209E2" w14:paraId="191C99A2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9A91DC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34DA7AA4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table_id</w:t>
            </w:r>
          </w:p>
        </w:tc>
        <w:tc>
          <w:tcPr>
            <w:tcW w:w="1560" w:type="dxa"/>
            <w:vAlign w:val="bottom"/>
          </w:tcPr>
          <w:p w14:paraId="3C9FB7A0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6544AFE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ACDD241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507FB9A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4C23AD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A0190CC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trong bảng ccb_table</w:t>
            </w:r>
          </w:p>
        </w:tc>
      </w:tr>
      <w:tr w:rsidR="00275DEF" w:rsidRPr="002209E2" w14:paraId="41AEA15D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3EA62D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37A13BE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table_name</w:t>
            </w:r>
          </w:p>
        </w:tc>
        <w:tc>
          <w:tcPr>
            <w:tcW w:w="1560" w:type="dxa"/>
            <w:vAlign w:val="bottom"/>
          </w:tcPr>
          <w:p w14:paraId="2D54428E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8A1608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07BFF96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08C655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BAD5E21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500FB1E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bảng</w:t>
            </w:r>
          </w:p>
        </w:tc>
      </w:tr>
    </w:tbl>
    <w:p w14:paraId="6371432D" w14:textId="77777777" w:rsidR="00FC2A23" w:rsidRDefault="00FC2A23" w:rsidP="00FC2A23">
      <w:pPr>
        <w:pStyle w:val="Heading3"/>
      </w:pPr>
      <w:r w:rsidRPr="002209E2">
        <w:t>Constraint</w:t>
      </w:r>
    </w:p>
    <w:p w14:paraId="0B2AFFC0" w14:textId="77777777" w:rsidR="00FC2A23" w:rsidRPr="001E6B0B" w:rsidRDefault="00FC2A23" w:rsidP="00FC2A23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C2A23" w14:paraId="6A354611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BA21988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4BA3365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652A459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B77D16F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EAA66C3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422BB" w14:paraId="5235AC20" w14:textId="77777777" w:rsidTr="001A309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18CDE480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FK1g2dvqgnr8nua173i127n0rl1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2DC3D2AD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insightDashboardSectionId</w:t>
            </w:r>
          </w:p>
        </w:tc>
        <w:tc>
          <w:tcPr>
            <w:tcW w:w="1350" w:type="dxa"/>
          </w:tcPr>
          <w:p w14:paraId="4C75F7F6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64B66C49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Ccb_insight_dashboard_section</w:t>
            </w:r>
          </w:p>
        </w:tc>
        <w:tc>
          <w:tcPr>
            <w:tcW w:w="2164" w:type="dxa"/>
          </w:tcPr>
          <w:p w14:paraId="45651724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422BB" w14:paraId="4FE765BA" w14:textId="77777777" w:rsidTr="001A309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0191E9D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FKcpn5a5g59ncxyuowwie9ov579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0EB868D2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insight_dashboard_section_id</w:t>
            </w:r>
          </w:p>
        </w:tc>
        <w:tc>
          <w:tcPr>
            <w:tcW w:w="1350" w:type="dxa"/>
          </w:tcPr>
          <w:p w14:paraId="5399F676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490F338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Ccb_insight_dashboard_section</w:t>
            </w:r>
          </w:p>
        </w:tc>
        <w:tc>
          <w:tcPr>
            <w:tcW w:w="2164" w:type="dxa"/>
          </w:tcPr>
          <w:p w14:paraId="57CF89D4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7B3676FE" w14:textId="77777777" w:rsidR="00FC2A23" w:rsidRPr="002209E2" w:rsidRDefault="00FC2A23" w:rsidP="00FC2A23">
      <w:pPr>
        <w:ind w:left="0"/>
        <w:rPr>
          <w:rFonts w:ascii="Times New Roman" w:hAnsi="Times New Roman"/>
          <w:i/>
          <w:sz w:val="24"/>
          <w:szCs w:val="24"/>
        </w:rPr>
      </w:pPr>
    </w:p>
    <w:p w14:paraId="737FFA16" w14:textId="77777777" w:rsidR="00FC2A23" w:rsidRPr="002209E2" w:rsidRDefault="00FC2A23" w:rsidP="00FC2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C2A23" w14:paraId="593A86C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0FAA1C1A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C04B989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C4E7711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C2A23" w14:paraId="0293EBD2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551D564" w14:textId="77777777" w:rsidR="00FC2A23" w:rsidRPr="00D422BB" w:rsidRDefault="00FC2A23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1F742749" w14:textId="77777777" w:rsidR="00FC2A23" w:rsidRPr="00D422BB" w:rsidRDefault="00FC2A23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3490" w:type="dxa"/>
          </w:tcPr>
          <w:p w14:paraId="4613D9B6" w14:textId="77777777" w:rsidR="00FC2A23" w:rsidRPr="00D422BB" w:rsidRDefault="00FC2A23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422BB" w14:paraId="2E99B300" w14:textId="77777777" w:rsidTr="001A309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7FCA7C73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FK1g2dvqgnr8nua173i127n0rl1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6154B95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FK1g2dvqgnr8nua173i127n0rl1</w:t>
            </w:r>
          </w:p>
        </w:tc>
        <w:tc>
          <w:tcPr>
            <w:tcW w:w="3490" w:type="dxa"/>
            <w:vAlign w:val="bottom"/>
          </w:tcPr>
          <w:p w14:paraId="4A014AA7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insightDashboardSectionId</w:t>
            </w:r>
          </w:p>
        </w:tc>
      </w:tr>
      <w:tr w:rsidR="00D422BB" w14:paraId="6E504385" w14:textId="77777777" w:rsidTr="001A309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5974C1AB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FKcpn5a5g59ncxyuowwie9ov579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F369F93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FKcpn5a5g59ncxyuowwie9ov579</w:t>
            </w:r>
          </w:p>
        </w:tc>
        <w:tc>
          <w:tcPr>
            <w:tcW w:w="3490" w:type="dxa"/>
            <w:vAlign w:val="bottom"/>
          </w:tcPr>
          <w:p w14:paraId="1D94BE2B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insight_dashboard_section_id</w:t>
            </w:r>
          </w:p>
        </w:tc>
      </w:tr>
    </w:tbl>
    <w:p w14:paraId="183B4599" w14:textId="77777777" w:rsidR="00FC2A23" w:rsidRPr="00955A3E" w:rsidRDefault="00FC2A23" w:rsidP="00FC2A23">
      <w:pPr>
        <w:ind w:left="0"/>
      </w:pPr>
    </w:p>
    <w:p w14:paraId="34E9B0DC" w14:textId="77777777" w:rsidR="00FC2A23" w:rsidRDefault="00FC2A23" w:rsidP="00FC2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</w:p>
    <w:p w14:paraId="0432BD32" w14:textId="77777777" w:rsidR="00FC2A23" w:rsidRPr="00FC2A23" w:rsidRDefault="00FC2A23" w:rsidP="00FC2A23"/>
    <w:p w14:paraId="2990CF67" w14:textId="77777777" w:rsidR="001A7BDE" w:rsidRPr="001A3097" w:rsidRDefault="001A7BDE" w:rsidP="001A7BDE">
      <w:pPr>
        <w:pStyle w:val="Heading2"/>
        <w:rPr>
          <w:rFonts w:ascii="Times New Roman" w:hAnsi="Times New Roman"/>
          <w:sz w:val="24"/>
          <w:szCs w:val="24"/>
        </w:rPr>
      </w:pPr>
      <w:bookmarkStart w:id="66" w:name="_Toc170222162"/>
      <w:r w:rsidRPr="001A3097">
        <w:rPr>
          <w:rFonts w:ascii="Times New Roman" w:hAnsi="Times New Roman"/>
          <w:sz w:val="24"/>
          <w:szCs w:val="24"/>
        </w:rPr>
        <w:t>Bảng ccb_custom_field_function</w:t>
      </w:r>
      <w:bookmarkEnd w:id="66"/>
    </w:p>
    <w:p w14:paraId="33716AA6" w14:textId="77777777" w:rsidR="001A3097" w:rsidRPr="001A3097" w:rsidRDefault="001A3097" w:rsidP="000102D5">
      <w:pPr>
        <w:pStyle w:val="NormalIndent"/>
      </w:pPr>
      <w:r w:rsidRPr="001A3097">
        <w:t>Bảng lưu trữ dữ liệu các hàm được sử dụng</w:t>
      </w:r>
    </w:p>
    <w:p w14:paraId="2115400B" w14:textId="77777777" w:rsidR="001A3097" w:rsidRPr="001A3097" w:rsidRDefault="001A3097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1A7BDE" w:rsidRPr="002209E2" w14:paraId="282F3377" w14:textId="77777777" w:rsidTr="00B45CC9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746A263" w14:textId="77777777" w:rsidR="001A7BDE" w:rsidRPr="002209E2" w:rsidRDefault="001A7BDE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BD0993C" w14:textId="77777777" w:rsidR="001A7BDE" w:rsidRPr="002209E2" w:rsidRDefault="001A7BDE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0C939ADF" w14:textId="77777777" w:rsidR="001A7BDE" w:rsidRPr="002209E2" w:rsidRDefault="001A7BDE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15A90B18" w14:textId="77777777" w:rsidR="001A7BDE" w:rsidRPr="002209E2" w:rsidRDefault="001A7BDE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111B6666" w14:textId="77777777" w:rsidR="001A7BDE" w:rsidRPr="002209E2" w:rsidRDefault="001A7BDE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6333FFE4" w14:textId="77777777" w:rsidR="001A7BDE" w:rsidRPr="002209E2" w:rsidRDefault="001A7BDE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5CECA771" w14:textId="77777777" w:rsidR="001A7BDE" w:rsidRPr="002209E2" w:rsidRDefault="001A7BDE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DE07D2D" w14:textId="77777777" w:rsidR="001A7BDE" w:rsidRPr="002209E2" w:rsidRDefault="001A7BDE" w:rsidP="000102D5">
            <w:pPr>
              <w:pStyle w:val="NormalTableHeader"/>
            </w:pPr>
            <w:r w:rsidRPr="002209E2">
              <w:t>Mô tả</w:t>
            </w:r>
          </w:p>
        </w:tc>
      </w:tr>
      <w:tr w:rsidR="001A3097" w:rsidRPr="002209E2" w14:paraId="4D136A9E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5D6297C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740237EF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1428CD61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C5BB7F5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5AD3B45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41C7BD47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26B52642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E89872C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function </w:t>
            </w:r>
          </w:p>
        </w:tc>
      </w:tr>
      <w:tr w:rsidR="001A3097" w:rsidRPr="002209E2" w14:paraId="4596F87D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EDFBBF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50DFD21C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basic_type</w:t>
            </w:r>
          </w:p>
        </w:tc>
        <w:tc>
          <w:tcPr>
            <w:tcW w:w="1560" w:type="dxa"/>
            <w:vAlign w:val="bottom"/>
          </w:tcPr>
          <w:p w14:paraId="358C629A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5AF6D0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5F6C9DD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7AAE3B9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1EF1224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B97B211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funtion</w:t>
            </w:r>
          </w:p>
        </w:tc>
      </w:tr>
      <w:tr w:rsidR="001A3097" w:rsidRPr="002209E2" w14:paraId="75F6B959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C7A3BC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44E13259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E554C03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951D41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342A816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F372823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0B9FE1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53015A6C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function</w:t>
            </w:r>
          </w:p>
        </w:tc>
      </w:tr>
      <w:tr w:rsidR="001A3097" w:rsidRPr="002209E2" w14:paraId="6C1202AE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317C8D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2683F262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2EF6662E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3DBABE9D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02F66F3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58D50EA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9661CA4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D658E53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function</w:t>
            </w:r>
          </w:p>
        </w:tc>
      </w:tr>
      <w:tr w:rsidR="001A3097" w:rsidRPr="002209E2" w14:paraId="1291CC56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9FDC939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681D347F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group</w:t>
            </w:r>
          </w:p>
        </w:tc>
        <w:tc>
          <w:tcPr>
            <w:tcW w:w="1560" w:type="dxa"/>
            <w:vAlign w:val="bottom"/>
          </w:tcPr>
          <w:p w14:paraId="4373CD1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4C8FED35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88BDBC7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87B2CBF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87071DA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CCCA990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Nhóm của finction</w:t>
            </w:r>
          </w:p>
        </w:tc>
      </w:tr>
      <w:tr w:rsidR="001A3097" w:rsidRPr="002209E2" w14:paraId="2AA667C4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E58BC9B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2D487D72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key</w:t>
            </w:r>
          </w:p>
        </w:tc>
        <w:tc>
          <w:tcPr>
            <w:tcW w:w="1560" w:type="dxa"/>
            <w:vAlign w:val="bottom"/>
          </w:tcPr>
          <w:p w14:paraId="5101510F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A8F93B3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1221F6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51BA968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3EBF5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F3F4E2A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Khóa của function</w:t>
            </w:r>
          </w:p>
        </w:tc>
      </w:tr>
      <w:tr w:rsidR="001A3097" w:rsidRPr="002209E2" w14:paraId="759ABB09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E7A11F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6D1CF0B6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0A4B56C7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74CD010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8D6990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BB9899E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7E157B4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AEE5E0C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function</w:t>
            </w:r>
          </w:p>
        </w:tc>
      </w:tr>
      <w:tr w:rsidR="001A3097" w:rsidRPr="002209E2" w14:paraId="02D515A3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064FD0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2930CF0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params</w:t>
            </w:r>
          </w:p>
        </w:tc>
        <w:tc>
          <w:tcPr>
            <w:tcW w:w="1560" w:type="dxa"/>
            <w:vAlign w:val="bottom"/>
          </w:tcPr>
          <w:p w14:paraId="5083320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4234BB9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91CEAD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56A5D3A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C873E1B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B6668F3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Tham số cần cho function</w:t>
            </w:r>
          </w:p>
        </w:tc>
      </w:tr>
      <w:tr w:rsidR="001A3097" w:rsidRPr="002209E2" w14:paraId="2B545903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ABBC25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vAlign w:val="bottom"/>
          </w:tcPr>
          <w:p w14:paraId="2E5DBE8C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return_type</w:t>
            </w:r>
          </w:p>
        </w:tc>
        <w:tc>
          <w:tcPr>
            <w:tcW w:w="1560" w:type="dxa"/>
            <w:vAlign w:val="bottom"/>
          </w:tcPr>
          <w:p w14:paraId="5D63C8F0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8209559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0E6254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3DF190A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0D07D75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969CFC4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trả về của function</w:t>
            </w:r>
          </w:p>
        </w:tc>
      </w:tr>
      <w:tr w:rsidR="001A3097" w:rsidRPr="002209E2" w14:paraId="0C0EE4DE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E79484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bottom"/>
          </w:tcPr>
          <w:p w14:paraId="18397049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6E955C4F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30340F3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EDFAD07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5FDBE09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270269A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1385B8CA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</w:tbl>
    <w:p w14:paraId="326ED711" w14:textId="77777777" w:rsidR="004B598C" w:rsidRDefault="004B598C" w:rsidP="004B598C">
      <w:pPr>
        <w:pStyle w:val="Heading3"/>
      </w:pPr>
      <w:r w:rsidRPr="002209E2">
        <w:t>Constraint</w:t>
      </w:r>
    </w:p>
    <w:p w14:paraId="613D666A" w14:textId="77777777" w:rsidR="004B598C" w:rsidRPr="001E6B0B" w:rsidRDefault="004B598C" w:rsidP="004B598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B598C" w14:paraId="3067E31A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B8ED60A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1B5F5D5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CA4A8B2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3E896FA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CF4A4EC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1C802F78" w14:textId="77777777" w:rsidR="004B598C" w:rsidRPr="002209E2" w:rsidRDefault="004B598C" w:rsidP="004B598C">
      <w:pPr>
        <w:ind w:left="0"/>
        <w:rPr>
          <w:rFonts w:ascii="Times New Roman" w:hAnsi="Times New Roman"/>
          <w:i/>
          <w:sz w:val="24"/>
          <w:szCs w:val="24"/>
        </w:rPr>
      </w:pPr>
    </w:p>
    <w:p w14:paraId="7CA9CBF5" w14:textId="77777777" w:rsidR="004B598C" w:rsidRPr="002209E2" w:rsidRDefault="004B598C" w:rsidP="004B59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B598C" w14:paraId="76BCDDE1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9026D25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D21D0BA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5513075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B598C" w14:paraId="3CDEFF84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698F7B9" w14:textId="77777777" w:rsidR="004B598C" w:rsidRPr="002209E2" w:rsidRDefault="001A3097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5645F20" w14:textId="77777777" w:rsidR="004B598C" w:rsidRPr="002209E2" w:rsidRDefault="001A3097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26A2568C" w14:textId="77777777" w:rsidR="004B598C" w:rsidRPr="002209E2" w:rsidRDefault="004B598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51FD4FCE" w14:textId="77777777" w:rsidR="004B598C" w:rsidRPr="00955A3E" w:rsidRDefault="004B598C" w:rsidP="004B598C">
      <w:pPr>
        <w:ind w:left="0"/>
      </w:pPr>
    </w:p>
    <w:p w14:paraId="7DEB7E67" w14:textId="77777777" w:rsidR="004B598C" w:rsidRDefault="004B598C" w:rsidP="004B59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E5D3D30" w14:textId="77777777" w:rsidR="001A7BDE" w:rsidRPr="002209E2" w:rsidRDefault="001A7BDE" w:rsidP="001A3097">
      <w:pPr>
        <w:ind w:left="0"/>
      </w:pPr>
    </w:p>
    <w:p w14:paraId="6A01395F" w14:textId="77777777" w:rsidR="00C07960" w:rsidRPr="007B42D7" w:rsidRDefault="00C07960" w:rsidP="00C07960">
      <w:pPr>
        <w:pStyle w:val="Heading2"/>
        <w:rPr>
          <w:rFonts w:ascii="Times New Roman" w:hAnsi="Times New Roman"/>
          <w:sz w:val="24"/>
          <w:szCs w:val="24"/>
        </w:rPr>
      </w:pPr>
      <w:bookmarkStart w:id="67" w:name="_Toc170222166"/>
      <w:r w:rsidRPr="007B42D7">
        <w:rPr>
          <w:rFonts w:ascii="Times New Roman" w:hAnsi="Times New Roman"/>
          <w:sz w:val="24"/>
          <w:szCs w:val="24"/>
        </w:rPr>
        <w:t>Bảng ccb_</w:t>
      </w:r>
      <w:r w:rsidR="00662591" w:rsidRPr="007B42D7">
        <w:rPr>
          <w:rFonts w:ascii="Times New Roman" w:hAnsi="Times New Roman"/>
          <w:sz w:val="24"/>
          <w:szCs w:val="24"/>
        </w:rPr>
        <w:t>partition</w:t>
      </w:r>
      <w:r w:rsidRPr="007B42D7">
        <w:rPr>
          <w:rFonts w:ascii="Times New Roman" w:hAnsi="Times New Roman"/>
          <w:sz w:val="24"/>
          <w:szCs w:val="24"/>
        </w:rPr>
        <w:t>_info</w:t>
      </w:r>
      <w:bookmarkEnd w:id="67"/>
    </w:p>
    <w:p w14:paraId="4C02D0AC" w14:textId="77777777" w:rsidR="007B42D7" w:rsidRDefault="007B42D7" w:rsidP="000102D5">
      <w:pPr>
        <w:pStyle w:val="NormalIndent"/>
      </w:pPr>
      <w:r w:rsidRPr="007B42D7">
        <w:t>Bảng lưu trữ thông tin partition của bảng</w:t>
      </w:r>
    </w:p>
    <w:p w14:paraId="230C2430" w14:textId="77777777" w:rsidR="007B42D7" w:rsidRPr="007B42D7" w:rsidRDefault="007B42D7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C07960" w:rsidRPr="002209E2" w14:paraId="237CD043" w14:textId="77777777" w:rsidTr="00531771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3D506C7" w14:textId="77777777" w:rsidR="00C07960" w:rsidRPr="002209E2" w:rsidRDefault="00C07960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3E71C2C1" w14:textId="77777777" w:rsidR="00C07960" w:rsidRPr="002209E2" w:rsidRDefault="00C07960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D494460" w14:textId="77777777" w:rsidR="00C07960" w:rsidRPr="002209E2" w:rsidRDefault="00C07960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6ED0DDAE" w14:textId="77777777" w:rsidR="00C07960" w:rsidRPr="002209E2" w:rsidRDefault="00C07960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5DD54F00" w14:textId="77777777" w:rsidR="00C07960" w:rsidRPr="002209E2" w:rsidRDefault="00C07960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B449754" w14:textId="77777777" w:rsidR="00C07960" w:rsidRPr="002209E2" w:rsidRDefault="00C07960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16E53AB" w14:textId="77777777" w:rsidR="00C07960" w:rsidRPr="002209E2" w:rsidRDefault="00C07960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08CC560" w14:textId="77777777" w:rsidR="00C07960" w:rsidRPr="002209E2" w:rsidRDefault="00C07960" w:rsidP="000102D5">
            <w:pPr>
              <w:pStyle w:val="NormalTableHeader"/>
            </w:pPr>
            <w:r w:rsidRPr="002209E2">
              <w:t>Mô tả</w:t>
            </w:r>
          </w:p>
        </w:tc>
      </w:tr>
      <w:tr w:rsidR="0098153F" w:rsidRPr="002209E2" w14:paraId="3E819732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4E72C2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0A953CD8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1A4BDF1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BB97CA5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5EFAE3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16FC545F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693D7DC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71011A3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thông tin partition</w:t>
            </w:r>
          </w:p>
        </w:tc>
      </w:tr>
      <w:tr w:rsidR="0098153F" w:rsidRPr="002209E2" w14:paraId="6703EA7A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92321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5F990096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BB85EF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B204030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F4B411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50CC60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616D17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246F906A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thông tin partiiotion</w:t>
            </w:r>
          </w:p>
        </w:tc>
      </w:tr>
      <w:tr w:rsidR="0098153F" w:rsidRPr="002209E2" w14:paraId="2DEB2D53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473E76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7433FD2C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key</w:t>
            </w:r>
          </w:p>
        </w:tc>
        <w:tc>
          <w:tcPr>
            <w:tcW w:w="1560" w:type="dxa"/>
            <w:vAlign w:val="bottom"/>
          </w:tcPr>
          <w:p w14:paraId="098465B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73DEF93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E1C9DB0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ADA4720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2E7567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FECE3C8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Khóa của bảng</w:t>
            </w:r>
          </w:p>
        </w:tc>
      </w:tr>
      <w:tr w:rsidR="0098153F" w:rsidRPr="002209E2" w14:paraId="31854CEF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368F7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2297DB2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3CC816D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632115A3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747FEC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052B92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656AB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ABCA14F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cập nhật gần nhất</w:t>
            </w:r>
          </w:p>
        </w:tc>
      </w:tr>
      <w:tr w:rsidR="0098153F" w:rsidRPr="002209E2" w14:paraId="2716F7DA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1E542C4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333F4028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values</w:t>
            </w:r>
          </w:p>
        </w:tc>
        <w:tc>
          <w:tcPr>
            <w:tcW w:w="1560" w:type="dxa"/>
            <w:vAlign w:val="bottom"/>
          </w:tcPr>
          <w:p w14:paraId="1C8D080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697A2260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D85A64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B49A140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2BC06D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25E4F5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của partition</w:t>
            </w:r>
          </w:p>
        </w:tc>
      </w:tr>
      <w:tr w:rsidR="0098153F" w:rsidRPr="002209E2" w14:paraId="0C66BA2D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72F3D0A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2A45701E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  <w:tc>
          <w:tcPr>
            <w:tcW w:w="1560" w:type="dxa"/>
            <w:vAlign w:val="bottom"/>
          </w:tcPr>
          <w:p w14:paraId="44EAED5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39EFBAB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5298E4A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6446515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28E692F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0A0303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98153F" w:rsidRPr="002209E2" w14:paraId="39EAB619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C00FE0D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2D1F3149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  <w:tc>
          <w:tcPr>
            <w:tcW w:w="1560" w:type="dxa"/>
            <w:vAlign w:val="bottom"/>
          </w:tcPr>
          <w:p w14:paraId="20B27AF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A24071B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3318B8C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EC353B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66ECBB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3896B6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trong bảng ccb_table</w:t>
            </w:r>
          </w:p>
        </w:tc>
      </w:tr>
      <w:tr w:rsidR="0098153F" w:rsidRPr="002209E2" w14:paraId="743B6545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58A8D5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051E5B8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bottom"/>
          </w:tcPr>
          <w:p w14:paraId="10E6A4E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B5007E7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84C23A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C00858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B0F46F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4213630" w14:textId="77777777" w:rsid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Kiểu của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partition: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MON</w:t>
            </w:r>
          </w:p>
          <w:p w14:paraId="0928907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DAY</w:t>
            </w:r>
          </w:p>
        </w:tc>
      </w:tr>
      <w:tr w:rsidR="0098153F" w:rsidRPr="002209E2" w14:paraId="6454DB11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A8F6D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5E114F05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table_id</w:t>
            </w:r>
          </w:p>
        </w:tc>
        <w:tc>
          <w:tcPr>
            <w:tcW w:w="1560" w:type="dxa"/>
            <w:vAlign w:val="bottom"/>
          </w:tcPr>
          <w:p w14:paraId="59115B4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9E7217D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2FC6D7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900126C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2CF88D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EC05A4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trong bảng ccb_table</w:t>
            </w:r>
          </w:p>
        </w:tc>
      </w:tr>
      <w:tr w:rsidR="0098153F" w:rsidRPr="002209E2" w14:paraId="32D2DA73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651AA1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FBB6B35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max</w:t>
            </w:r>
          </w:p>
        </w:tc>
        <w:tc>
          <w:tcPr>
            <w:tcW w:w="1560" w:type="dxa"/>
            <w:vAlign w:val="bottom"/>
          </w:tcPr>
          <w:p w14:paraId="240C862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0F826A78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193B4634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200ECB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887032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E919A21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lượng tối đa của partition</w:t>
            </w:r>
          </w:p>
        </w:tc>
      </w:tr>
      <w:tr w:rsidR="0098153F" w:rsidRPr="002209E2" w14:paraId="752EE898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134E5C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25B1FE6F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min</w:t>
            </w:r>
          </w:p>
        </w:tc>
        <w:tc>
          <w:tcPr>
            <w:tcW w:w="1560" w:type="dxa"/>
            <w:vAlign w:val="bottom"/>
          </w:tcPr>
          <w:p w14:paraId="387AA81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548F43EF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172E0FE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24CFD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846F49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5219A73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lượng tối thiêu của partition</w:t>
            </w:r>
          </w:p>
        </w:tc>
      </w:tr>
    </w:tbl>
    <w:p w14:paraId="239DFF9D" w14:textId="77777777" w:rsidR="00C07960" w:rsidRDefault="00C07960" w:rsidP="004C7B4C">
      <w:pPr>
        <w:ind w:left="0"/>
      </w:pPr>
    </w:p>
    <w:p w14:paraId="7F63EF31" w14:textId="77777777" w:rsidR="004C7B4C" w:rsidRDefault="004C7B4C" w:rsidP="004C7B4C">
      <w:pPr>
        <w:pStyle w:val="Heading3"/>
      </w:pPr>
      <w:r w:rsidRPr="002209E2">
        <w:t>Constraint</w:t>
      </w:r>
    </w:p>
    <w:p w14:paraId="37DC1DBE" w14:textId="77777777" w:rsidR="004C7B4C" w:rsidRPr="001E6B0B" w:rsidRDefault="004C7B4C" w:rsidP="004C7B4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C7B4C" w14:paraId="1E3CCCD3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26DCE14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98796C1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1AF3A84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A64899C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DFFED3B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8153F" w14:paraId="3B3B2E55" w14:textId="77777777" w:rsidTr="00AC1B8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1D8A6CB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FK6y2g386rtrcewy2tqb85nlbr7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62791C1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  <w:tc>
          <w:tcPr>
            <w:tcW w:w="1350" w:type="dxa"/>
          </w:tcPr>
          <w:p w14:paraId="5B3885D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2274366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</w:t>
            </w:r>
          </w:p>
        </w:tc>
        <w:tc>
          <w:tcPr>
            <w:tcW w:w="2164" w:type="dxa"/>
          </w:tcPr>
          <w:p w14:paraId="5F5782A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98153F" w14:paraId="38475818" w14:textId="77777777" w:rsidTr="00AC1B8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686D568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FK899947udtgi7t5atwtxkldqd9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59D8F9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  <w:tc>
          <w:tcPr>
            <w:tcW w:w="1350" w:type="dxa"/>
          </w:tcPr>
          <w:p w14:paraId="4899D10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FF485C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</w:t>
            </w:r>
          </w:p>
        </w:tc>
        <w:tc>
          <w:tcPr>
            <w:tcW w:w="2164" w:type="dxa"/>
          </w:tcPr>
          <w:p w14:paraId="72BC2E4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240B5A86" w14:textId="77777777" w:rsidR="004C7B4C" w:rsidRPr="002209E2" w:rsidRDefault="004C7B4C" w:rsidP="004C7B4C">
      <w:pPr>
        <w:ind w:left="0"/>
        <w:rPr>
          <w:rFonts w:ascii="Times New Roman" w:hAnsi="Times New Roman"/>
          <w:i/>
          <w:sz w:val="24"/>
          <w:szCs w:val="24"/>
        </w:rPr>
      </w:pPr>
    </w:p>
    <w:p w14:paraId="629C9D4C" w14:textId="77777777" w:rsidR="004C7B4C" w:rsidRPr="002209E2" w:rsidRDefault="004C7B4C" w:rsidP="004C7B4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C7B4C" w14:paraId="54E4B169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D4B458D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BB7FD00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C71CD7B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C7B4C" w14:paraId="6B9E56C3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476FF28" w14:textId="77777777" w:rsidR="004C7B4C" w:rsidRPr="0098153F" w:rsidRDefault="004C7B4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44277E98" w14:textId="77777777" w:rsidR="004C7B4C" w:rsidRPr="0098153F" w:rsidRDefault="004C7B4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3490" w:type="dxa"/>
          </w:tcPr>
          <w:p w14:paraId="3A3057A0" w14:textId="77777777" w:rsidR="004C7B4C" w:rsidRPr="0098153F" w:rsidRDefault="004C7B4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98153F" w14:paraId="4F08F50E" w14:textId="77777777" w:rsidTr="00AC1B8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3473552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FK6y2g386rtrcewy2tqb85nlbr7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7976D3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FK6y2g386rtrcewy2tqb85nlbr7</w:t>
            </w:r>
          </w:p>
        </w:tc>
        <w:tc>
          <w:tcPr>
            <w:tcW w:w="3490" w:type="dxa"/>
            <w:vAlign w:val="bottom"/>
          </w:tcPr>
          <w:p w14:paraId="17450CC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</w:tr>
      <w:tr w:rsidR="0098153F" w14:paraId="050CC539" w14:textId="77777777" w:rsidTr="00AC1B8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5ADF91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FK899947udtgi7t5atwtxkldqd9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E39F3D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FK899947udtgi7t5atwtxkldqd9</w:t>
            </w:r>
          </w:p>
        </w:tc>
        <w:tc>
          <w:tcPr>
            <w:tcW w:w="3490" w:type="dxa"/>
            <w:vAlign w:val="bottom"/>
          </w:tcPr>
          <w:p w14:paraId="304C956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</w:tr>
    </w:tbl>
    <w:p w14:paraId="55F6DAA5" w14:textId="77777777" w:rsidR="004C7B4C" w:rsidRPr="00955A3E" w:rsidRDefault="004C7B4C" w:rsidP="004C7B4C">
      <w:pPr>
        <w:ind w:left="0"/>
      </w:pPr>
    </w:p>
    <w:p w14:paraId="7A2EDBF5" w14:textId="77777777" w:rsidR="004C7B4C" w:rsidRDefault="004C7B4C" w:rsidP="004C7B4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2B9350B" w14:textId="77777777" w:rsidR="004C7B4C" w:rsidRPr="004C7B4C" w:rsidRDefault="004C7B4C" w:rsidP="004C7B4C"/>
    <w:p w14:paraId="4634EEB1" w14:textId="77777777" w:rsidR="00E02BF9" w:rsidRPr="002209E2" w:rsidRDefault="00E02BF9" w:rsidP="0098153F">
      <w:pPr>
        <w:ind w:left="0"/>
      </w:pPr>
    </w:p>
    <w:p w14:paraId="77B5D457" w14:textId="77777777" w:rsidR="0063100B" w:rsidRPr="0098153F" w:rsidRDefault="0063100B" w:rsidP="0063100B">
      <w:pPr>
        <w:pStyle w:val="Heading2"/>
        <w:rPr>
          <w:rFonts w:ascii="Times New Roman" w:hAnsi="Times New Roman"/>
          <w:sz w:val="24"/>
          <w:szCs w:val="24"/>
        </w:rPr>
      </w:pPr>
      <w:bookmarkStart w:id="68" w:name="_Toc170222170"/>
      <w:r w:rsidRPr="0098153F">
        <w:rPr>
          <w:rFonts w:ascii="Times New Roman" w:hAnsi="Times New Roman"/>
          <w:sz w:val="24"/>
          <w:szCs w:val="24"/>
        </w:rPr>
        <w:lastRenderedPageBreak/>
        <w:t>Bảng kpi_log</w:t>
      </w:r>
      <w:r w:rsidR="004F04D8" w:rsidRPr="0098153F">
        <w:rPr>
          <w:rFonts w:ascii="Times New Roman" w:hAnsi="Times New Roman"/>
          <w:sz w:val="24"/>
          <w:szCs w:val="24"/>
        </w:rPr>
        <w:t xml:space="preserve"> </w:t>
      </w:r>
      <w:bookmarkEnd w:id="68"/>
    </w:p>
    <w:p w14:paraId="159FF7DB" w14:textId="77777777" w:rsidR="0098153F" w:rsidRDefault="0098153F" w:rsidP="000102D5">
      <w:pPr>
        <w:pStyle w:val="NormalIndent"/>
      </w:pPr>
      <w:r w:rsidRPr="0098153F">
        <w:t>Bảng lưu trữ các kpi fail của hệ thống</w:t>
      </w:r>
    </w:p>
    <w:p w14:paraId="34F455EA" w14:textId="77777777" w:rsidR="0098153F" w:rsidRPr="0098153F" w:rsidRDefault="0098153F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3100B" w:rsidRPr="002209E2" w14:paraId="3E3F2BE4" w14:textId="77777777" w:rsidTr="00475784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C90C52E" w14:textId="77777777" w:rsidR="0063100B" w:rsidRPr="002209E2" w:rsidRDefault="0063100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8E94103" w14:textId="77777777" w:rsidR="0063100B" w:rsidRPr="002209E2" w:rsidRDefault="0063100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76FFEFC" w14:textId="77777777" w:rsidR="0063100B" w:rsidRPr="002209E2" w:rsidRDefault="0063100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E95DCCC" w14:textId="77777777" w:rsidR="0063100B" w:rsidRPr="002209E2" w:rsidRDefault="0063100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26442A05" w14:textId="77777777" w:rsidR="0063100B" w:rsidRPr="002209E2" w:rsidRDefault="0063100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200CC63A" w14:textId="77777777" w:rsidR="0063100B" w:rsidRPr="002209E2" w:rsidRDefault="0063100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251D72B1" w14:textId="77777777" w:rsidR="0063100B" w:rsidRPr="002209E2" w:rsidRDefault="0063100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5C5BF0C" w14:textId="77777777" w:rsidR="0063100B" w:rsidRPr="002209E2" w:rsidRDefault="0063100B" w:rsidP="000102D5">
            <w:pPr>
              <w:pStyle w:val="NormalTableHeader"/>
            </w:pPr>
            <w:r w:rsidRPr="002209E2">
              <w:t>Mô tả</w:t>
            </w:r>
          </w:p>
        </w:tc>
      </w:tr>
      <w:tr w:rsidR="0098153F" w:rsidRPr="002209E2" w14:paraId="0E9A8A13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839F7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0C89B00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1933234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9DC7A9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A579DA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0E476B8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64F5EB7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9564B7B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KPI</w:t>
            </w:r>
          </w:p>
        </w:tc>
      </w:tr>
      <w:tr w:rsidR="0098153F" w:rsidRPr="002209E2" w14:paraId="207D3959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AFACF4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438AF35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Account</w:t>
            </w:r>
          </w:p>
        </w:tc>
        <w:tc>
          <w:tcPr>
            <w:tcW w:w="1560" w:type="dxa"/>
            <w:vAlign w:val="bottom"/>
          </w:tcPr>
          <w:p w14:paraId="44A7381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5E2077A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E9AB6E1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66A99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849CC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37F94D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Tài khoản thực hiện giao dịch với hệ thống</w:t>
            </w:r>
          </w:p>
        </w:tc>
      </w:tr>
      <w:tr w:rsidR="0098153F" w:rsidRPr="002209E2" w14:paraId="061EE264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0DC4E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4E46B26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ActionName</w:t>
            </w:r>
          </w:p>
        </w:tc>
        <w:tc>
          <w:tcPr>
            <w:tcW w:w="1560" w:type="dxa"/>
            <w:vAlign w:val="bottom"/>
          </w:tcPr>
          <w:p w14:paraId="0936B1A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1248EDF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2DCED7A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08F1A44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CEF7E5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ACEAF11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CCAI_ + SessionID</w:t>
            </w:r>
          </w:p>
        </w:tc>
      </w:tr>
      <w:tr w:rsidR="0098153F" w:rsidRPr="002209E2" w14:paraId="1BF9140F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DFC72E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48E91A0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ApplicationCode</w:t>
            </w:r>
          </w:p>
        </w:tc>
        <w:tc>
          <w:tcPr>
            <w:tcW w:w="1560" w:type="dxa"/>
            <w:vAlign w:val="bottom"/>
          </w:tcPr>
          <w:p w14:paraId="31989B7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4690258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2FC7FF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C5EAF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2D4D7F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A6DA8FF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mã chức năng</w:t>
            </w:r>
          </w:p>
        </w:tc>
      </w:tr>
      <w:tr w:rsidR="0098153F" w:rsidRPr="002209E2" w14:paraId="43C52C21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D8350A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71B8E76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5D92867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593CEBC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112E10C1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F457F5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326A5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1278278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tạo</w:t>
            </w:r>
          </w:p>
        </w:tc>
      </w:tr>
      <w:tr w:rsidR="0098153F" w:rsidRPr="002209E2" w14:paraId="6D9E5EB1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E3AD576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321C0A2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Duration</w:t>
            </w:r>
          </w:p>
        </w:tc>
        <w:tc>
          <w:tcPr>
            <w:tcW w:w="1560" w:type="dxa"/>
            <w:vAlign w:val="bottom"/>
          </w:tcPr>
          <w:p w14:paraId="78BE3E6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56DC7A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F90DC15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57F4F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05E3BD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A2A8E36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Khoảng thời gian hoàn thành sự kiện</w:t>
            </w:r>
          </w:p>
        </w:tc>
      </w:tr>
      <w:tr w:rsidR="0098153F" w:rsidRPr="002209E2" w14:paraId="78E3A274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A3AB87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74F8445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EndTime</w:t>
            </w:r>
          </w:p>
        </w:tc>
        <w:tc>
          <w:tcPr>
            <w:tcW w:w="1560" w:type="dxa"/>
            <w:vAlign w:val="bottom"/>
          </w:tcPr>
          <w:p w14:paraId="73639A6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datetime(6)</w:t>
            </w:r>
          </w:p>
        </w:tc>
        <w:tc>
          <w:tcPr>
            <w:tcW w:w="1134" w:type="dxa"/>
            <w:vAlign w:val="bottom"/>
          </w:tcPr>
          <w:p w14:paraId="4F27033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6B3057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E54759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EF061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6CA45C6" w14:textId="77777777" w:rsidR="0098153F" w:rsidRPr="002209E2" w:rsidRDefault="00B119BE" w:rsidP="00B119B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kết thúc</w:t>
            </w:r>
          </w:p>
        </w:tc>
      </w:tr>
      <w:tr w:rsidR="0098153F" w:rsidRPr="002209E2" w14:paraId="29DB5D55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FDC411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4FB8E5A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ErrorCode</w:t>
            </w:r>
          </w:p>
        </w:tc>
        <w:tc>
          <w:tcPr>
            <w:tcW w:w="1560" w:type="dxa"/>
            <w:vAlign w:val="bottom"/>
          </w:tcPr>
          <w:p w14:paraId="034EB4D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D7BB9D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E969B3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2CCAF65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171948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D5CBD6A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lỗi</w:t>
            </w:r>
          </w:p>
        </w:tc>
      </w:tr>
      <w:tr w:rsidR="0098153F" w:rsidRPr="002209E2" w14:paraId="4ACCDF10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9846D7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vAlign w:val="bottom"/>
          </w:tcPr>
          <w:p w14:paraId="6FE2927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ErrorDescription</w:t>
            </w:r>
          </w:p>
        </w:tc>
        <w:tc>
          <w:tcPr>
            <w:tcW w:w="1560" w:type="dxa"/>
            <w:vAlign w:val="bottom"/>
          </w:tcPr>
          <w:p w14:paraId="621938A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7C9ED6F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4A90D4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6F574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E74FE3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9494445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chi tiết về lỗi</w:t>
            </w:r>
          </w:p>
        </w:tc>
      </w:tr>
      <w:tr w:rsidR="0098153F" w:rsidRPr="002209E2" w14:paraId="1B138CF4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96340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bottom"/>
          </w:tcPr>
          <w:p w14:paraId="0D574B9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IP_Port_CurrentNode</w:t>
            </w:r>
          </w:p>
        </w:tc>
        <w:tc>
          <w:tcPr>
            <w:tcW w:w="1560" w:type="dxa"/>
            <w:vAlign w:val="bottom"/>
          </w:tcPr>
          <w:p w14:paraId="68FA845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6DB2E95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3ADDD1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00756D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49BDC6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A64761A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Ip của node thực hiện giao dịch</w:t>
            </w:r>
          </w:p>
        </w:tc>
      </w:tr>
      <w:tr w:rsidR="0098153F" w:rsidRPr="002209E2" w14:paraId="1439B6DE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132762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  <w:vAlign w:val="bottom"/>
          </w:tcPr>
          <w:p w14:paraId="71DAC40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IP_Port_ParentNode</w:t>
            </w:r>
          </w:p>
        </w:tc>
        <w:tc>
          <w:tcPr>
            <w:tcW w:w="1560" w:type="dxa"/>
            <w:vAlign w:val="bottom"/>
          </w:tcPr>
          <w:p w14:paraId="709F09D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2048B00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F94F3C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59C65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1B647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8E99659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Ip của node thực hiện giao</w:t>
            </w:r>
          </w:p>
        </w:tc>
      </w:tr>
      <w:tr w:rsidR="0098153F" w:rsidRPr="002209E2" w14:paraId="762F2761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2910A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33" w:type="dxa"/>
            <w:vAlign w:val="bottom"/>
          </w:tcPr>
          <w:p w14:paraId="1370C4B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partition</w:t>
            </w:r>
          </w:p>
        </w:tc>
        <w:tc>
          <w:tcPr>
            <w:tcW w:w="1560" w:type="dxa"/>
            <w:vAlign w:val="bottom"/>
          </w:tcPr>
          <w:p w14:paraId="683859F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54E0CB6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EE8D4E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53BDC75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485661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CAA8EA5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thực hiện giao dịch</w:t>
            </w:r>
          </w:p>
        </w:tc>
      </w:tr>
      <w:tr w:rsidR="0098153F" w:rsidRPr="002209E2" w14:paraId="283245F8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06B378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  <w:vAlign w:val="bottom"/>
          </w:tcPr>
          <w:p w14:paraId="3E1FC68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RequestContent</w:t>
            </w:r>
          </w:p>
        </w:tc>
        <w:tc>
          <w:tcPr>
            <w:tcW w:w="1560" w:type="dxa"/>
            <w:vAlign w:val="bottom"/>
          </w:tcPr>
          <w:p w14:paraId="641105C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7C16CAF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174C690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F24692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48A3B1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60991FC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Nội dung request</w:t>
            </w:r>
          </w:p>
        </w:tc>
      </w:tr>
      <w:tr w:rsidR="0098153F" w:rsidRPr="002209E2" w14:paraId="71FC9F3E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BB2F145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33" w:type="dxa"/>
            <w:vAlign w:val="bottom"/>
          </w:tcPr>
          <w:p w14:paraId="0ADEA40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ResponseContent</w:t>
            </w:r>
          </w:p>
        </w:tc>
        <w:tc>
          <w:tcPr>
            <w:tcW w:w="1560" w:type="dxa"/>
            <w:vAlign w:val="bottom"/>
          </w:tcPr>
          <w:p w14:paraId="1A488B9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6C1F3BC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5441B2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D372E1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AEAD9E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EB78881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Nội dung API trả về</w:t>
            </w:r>
          </w:p>
        </w:tc>
      </w:tr>
      <w:tr w:rsidR="0098153F" w:rsidRPr="002209E2" w14:paraId="5C8BD8C3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75FA53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33" w:type="dxa"/>
            <w:vAlign w:val="bottom"/>
          </w:tcPr>
          <w:p w14:paraId="6010EBB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ServiceCode</w:t>
            </w:r>
          </w:p>
        </w:tc>
        <w:tc>
          <w:tcPr>
            <w:tcW w:w="1560" w:type="dxa"/>
            <w:vAlign w:val="bottom"/>
          </w:tcPr>
          <w:p w14:paraId="0430843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544DABB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2C174F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B1916F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125176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6FFC094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của service</w:t>
            </w:r>
          </w:p>
        </w:tc>
      </w:tr>
      <w:tr w:rsidR="0098153F" w:rsidRPr="002209E2" w14:paraId="31933C8A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07995D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133" w:type="dxa"/>
            <w:vAlign w:val="bottom"/>
          </w:tcPr>
          <w:p w14:paraId="4A936D8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SessionID</w:t>
            </w:r>
          </w:p>
        </w:tc>
        <w:tc>
          <w:tcPr>
            <w:tcW w:w="1560" w:type="dxa"/>
            <w:vAlign w:val="bottom"/>
          </w:tcPr>
          <w:p w14:paraId="14DDF83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2288087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7BA40D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56FA29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6C7C03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8272A6C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session</w:t>
            </w:r>
          </w:p>
        </w:tc>
      </w:tr>
      <w:tr w:rsidR="0098153F" w:rsidRPr="002209E2" w14:paraId="693210E0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8642A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133" w:type="dxa"/>
            <w:vAlign w:val="bottom"/>
          </w:tcPr>
          <w:p w14:paraId="51B8470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StartTime</w:t>
            </w:r>
          </w:p>
        </w:tc>
        <w:tc>
          <w:tcPr>
            <w:tcW w:w="1560" w:type="dxa"/>
            <w:vAlign w:val="bottom"/>
          </w:tcPr>
          <w:p w14:paraId="2588C3B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datetime(6)</w:t>
            </w:r>
          </w:p>
        </w:tc>
        <w:tc>
          <w:tcPr>
            <w:tcW w:w="1134" w:type="dxa"/>
            <w:vAlign w:val="bottom"/>
          </w:tcPr>
          <w:p w14:paraId="0AC8E88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88C1FA2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A67F58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186FFF4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BA02181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bắt đầu tự hiện giao dịch</w:t>
            </w:r>
          </w:p>
        </w:tc>
      </w:tr>
      <w:tr w:rsidR="0098153F" w:rsidRPr="002209E2" w14:paraId="728D70BC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BE585D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133" w:type="dxa"/>
            <w:vAlign w:val="bottom"/>
          </w:tcPr>
          <w:p w14:paraId="6150AC5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TransactionStatus</w:t>
            </w:r>
          </w:p>
        </w:tc>
        <w:tc>
          <w:tcPr>
            <w:tcW w:w="1560" w:type="dxa"/>
            <w:vAlign w:val="bottom"/>
          </w:tcPr>
          <w:p w14:paraId="6EF08D8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1D723A8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23D0A3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BDB56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AE4E69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A6F1535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giao dịch</w:t>
            </w:r>
          </w:p>
        </w:tc>
      </w:tr>
      <w:tr w:rsidR="0098153F" w:rsidRPr="002209E2" w14:paraId="49CC785B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72ADE6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2A1C8F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13A684A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63B5F2B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EBEF26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671889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42530E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11D23F20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cập nhật</w:t>
            </w:r>
          </w:p>
        </w:tc>
      </w:tr>
      <w:tr w:rsidR="0098153F" w:rsidRPr="002209E2" w14:paraId="3FCAC470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4320AB5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4ED19ED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UserName</w:t>
            </w:r>
          </w:p>
        </w:tc>
        <w:tc>
          <w:tcPr>
            <w:tcW w:w="1560" w:type="dxa"/>
            <w:vAlign w:val="bottom"/>
          </w:tcPr>
          <w:p w14:paraId="5AC6825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0C82B88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DED7E4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B12AAA8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29DDB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F2B00CE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người dùng</w:t>
            </w:r>
          </w:p>
        </w:tc>
      </w:tr>
    </w:tbl>
    <w:p w14:paraId="60DEE237" w14:textId="77777777" w:rsidR="002647B5" w:rsidRDefault="002647B5" w:rsidP="002647B5">
      <w:pPr>
        <w:pStyle w:val="Heading3"/>
      </w:pPr>
      <w:r w:rsidRPr="002209E2">
        <w:t>Constraint</w:t>
      </w:r>
    </w:p>
    <w:p w14:paraId="6199368A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1EBF3961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4DCE2ED0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9E6C3DD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4F5017A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6467976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8AEA365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2908EFFE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56EBAE20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2C581C93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A83ED13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22AB783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BCEEC9D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395EA419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B4D0F90" w14:textId="77777777" w:rsidR="002647B5" w:rsidRPr="002209E2" w:rsidRDefault="0046239B" w:rsidP="0046239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65AF12F" w14:textId="77777777" w:rsidR="002647B5" w:rsidRPr="002209E2" w:rsidRDefault="0046239B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49E38B2A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  <w:tr w:rsidR="0046239B" w14:paraId="724135FA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ECA24C0" w14:textId="77777777" w:rsidR="0046239B" w:rsidRPr="002209E2" w:rsidRDefault="0046239B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2BF0D981" w14:textId="77777777" w:rsidR="0046239B" w:rsidRPr="002209E2" w:rsidRDefault="0046239B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51D4F82A" w14:textId="77777777" w:rsidR="0046239B" w:rsidRPr="002209E2" w:rsidRDefault="0046239B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Start_time</w:t>
            </w:r>
          </w:p>
        </w:tc>
      </w:tr>
    </w:tbl>
    <w:p w14:paraId="4AC0A60A" w14:textId="77777777" w:rsidR="002647B5" w:rsidRPr="00955A3E" w:rsidRDefault="002647B5" w:rsidP="002647B5">
      <w:pPr>
        <w:ind w:left="0"/>
      </w:pPr>
    </w:p>
    <w:p w14:paraId="5BAEAEF7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</w:p>
    <w:p w14:paraId="577B11B2" w14:textId="77777777" w:rsidR="0063100B" w:rsidRPr="002209E2" w:rsidRDefault="0063100B" w:rsidP="0063100B"/>
    <w:p w14:paraId="2762BCF2" w14:textId="77777777" w:rsidR="00662591" w:rsidRPr="002209E2" w:rsidRDefault="00662591" w:rsidP="00662591">
      <w:pPr>
        <w:pStyle w:val="Heading2"/>
      </w:pPr>
      <w:bookmarkStart w:id="69" w:name="_Toc170222174"/>
      <w:r w:rsidRPr="002209E2">
        <w:t xml:space="preserve">Bảng </w:t>
      </w:r>
      <w:r w:rsidR="000845F3" w:rsidRPr="002209E2">
        <w:t>ccai</w:t>
      </w:r>
      <w:r w:rsidRPr="002209E2">
        <w:t>_audience_config_export_properties</w:t>
      </w:r>
      <w:bookmarkEnd w:id="6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62591" w:rsidRPr="002209E2" w14:paraId="3A5E3691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1F75D3E" w14:textId="77777777" w:rsidR="00662591" w:rsidRPr="002209E2" w:rsidRDefault="006625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59C0D862" w14:textId="77777777" w:rsidR="00662591" w:rsidRPr="002209E2" w:rsidRDefault="006625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5639FEAB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9EBC283" w14:textId="77777777" w:rsidR="00662591" w:rsidRPr="002209E2" w:rsidRDefault="006625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491CDA5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88AF34E" w14:textId="77777777" w:rsidR="00662591" w:rsidRPr="002209E2" w:rsidRDefault="006625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5A4D24C" w14:textId="77777777" w:rsidR="00662591" w:rsidRPr="002209E2" w:rsidRDefault="006625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F249B13" w14:textId="77777777" w:rsidR="00662591" w:rsidRPr="002209E2" w:rsidRDefault="00662591" w:rsidP="000102D5">
            <w:pPr>
              <w:pStyle w:val="NormalTableHeader"/>
            </w:pPr>
            <w:r w:rsidRPr="002209E2">
              <w:t>Mô tả</w:t>
            </w:r>
          </w:p>
        </w:tc>
      </w:tr>
      <w:tr w:rsidR="00662591" w:rsidRPr="002209E2" w14:paraId="6F06199C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602C8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4398CDF9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60" w:type="dxa"/>
          </w:tcPr>
          <w:p w14:paraId="58229343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417847F5" w14:textId="77777777" w:rsidR="00662591" w:rsidRPr="002209E2" w:rsidRDefault="00662591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6D5AF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0446C0B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295B2AC8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9850463" w14:textId="77777777" w:rsidR="00662591" w:rsidRPr="00126550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cấu hình xuất file</w:t>
            </w:r>
          </w:p>
        </w:tc>
      </w:tr>
      <w:tr w:rsidR="00662591" w:rsidRPr="002209E2" w14:paraId="551A9944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117918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15F7EA3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udience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378A02CA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4499D57A" w14:textId="77777777" w:rsidR="00662591" w:rsidRPr="002209E2" w:rsidRDefault="00662591" w:rsidP="0066259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C9F77D8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C58118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F65793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88A84EF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audience</w:t>
            </w:r>
          </w:p>
        </w:tc>
      </w:tr>
      <w:tr w:rsidR="00662591" w:rsidRPr="002209E2" w14:paraId="62CA3E83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76BABD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7DE6DA38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ser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1C4E966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0DEC8AD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9828E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66555D2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9A2C7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DA8762C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user</w:t>
            </w:r>
          </w:p>
        </w:tc>
      </w:tr>
      <w:tr w:rsidR="00662591" w:rsidRPr="002209E2" w14:paraId="3EAE57C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CD2134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6F7F73CC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078A43E3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5E5B08CC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56D4FD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D9C4A10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D21DAE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AC97C32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role</w:t>
            </w:r>
          </w:p>
        </w:tc>
      </w:tr>
      <w:tr w:rsidR="00662591" w:rsidRPr="002209E2" w14:paraId="057D8FAD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6AC11E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377F627B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partitions</w:t>
            </w:r>
          </w:p>
        </w:tc>
        <w:tc>
          <w:tcPr>
            <w:tcW w:w="1560" w:type="dxa"/>
          </w:tcPr>
          <w:p w14:paraId="2CF1E692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5727395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D0AC2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6A432A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9F960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E4B3001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Partition</w:t>
            </w:r>
          </w:p>
        </w:tc>
      </w:tr>
      <w:tr w:rsidR="00662591" w:rsidRPr="002209E2" w14:paraId="3F6D1625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FD963F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6779C3C7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_e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xported</w:t>
            </w:r>
          </w:p>
        </w:tc>
        <w:tc>
          <w:tcPr>
            <w:tcW w:w="1560" w:type="dxa"/>
          </w:tcPr>
          <w:p w14:paraId="4558A1C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BOOLEAN</w:t>
            </w:r>
          </w:p>
        </w:tc>
        <w:tc>
          <w:tcPr>
            <w:tcW w:w="1134" w:type="dxa"/>
          </w:tcPr>
          <w:p w14:paraId="74432C20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00C9DA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4C7E58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97E11E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BA40BFF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xuất file</w:t>
            </w:r>
          </w:p>
        </w:tc>
      </w:tr>
      <w:tr w:rsidR="00662591" w:rsidRPr="002209E2" w14:paraId="17236C35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6F7617B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B6395EE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gender</w:t>
            </w:r>
          </w:p>
        </w:tc>
        <w:tc>
          <w:tcPr>
            <w:tcW w:w="1560" w:type="dxa"/>
          </w:tcPr>
          <w:p w14:paraId="667BBB0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33C2E737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2D037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4EBE2CB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6886C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D072BAC" w14:textId="77777777" w:rsidR="00126550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Giới tính</w:t>
            </w:r>
          </w:p>
        </w:tc>
      </w:tr>
      <w:tr w:rsidR="00662591" w:rsidRPr="002209E2" w14:paraId="00CADED9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4FAF782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6AF6104A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1560" w:type="dxa"/>
          </w:tcPr>
          <w:p w14:paraId="7CDBCD75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1765F4F9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73A47D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87A137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E48D38F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AE8D1F0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Tuổi</w:t>
            </w:r>
          </w:p>
        </w:tc>
      </w:tr>
      <w:tr w:rsidR="00662591" w:rsidRPr="002209E2" w14:paraId="2FB38AE6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D3EBA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</w:tcPr>
          <w:p w14:paraId="3A03F75A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location</w:t>
            </w:r>
          </w:p>
        </w:tc>
        <w:tc>
          <w:tcPr>
            <w:tcW w:w="1560" w:type="dxa"/>
          </w:tcPr>
          <w:p w14:paraId="453517F0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20E4346C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BBCBBA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839D1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2FA685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B142A9C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Vị trí</w:t>
            </w:r>
          </w:p>
        </w:tc>
      </w:tr>
      <w:tr w:rsidR="00662591" w:rsidRPr="002209E2" w14:paraId="566A43EB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E4666F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14:paraId="763A71BC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um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_r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ecord</w:t>
            </w:r>
          </w:p>
        </w:tc>
        <w:tc>
          <w:tcPr>
            <w:tcW w:w="1560" w:type="dxa"/>
          </w:tcPr>
          <w:p w14:paraId="3B2A291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LONG</w:t>
            </w:r>
          </w:p>
        </w:tc>
        <w:tc>
          <w:tcPr>
            <w:tcW w:w="1134" w:type="dxa"/>
          </w:tcPr>
          <w:p w14:paraId="5B77317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B29C5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23BEB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578264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B31F3FE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bản ghi</w:t>
            </w:r>
          </w:p>
        </w:tc>
      </w:tr>
      <w:tr w:rsidR="00662591" w:rsidRPr="002209E2" w14:paraId="7CA2032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5BC76BF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</w:tcPr>
          <w:p w14:paraId="6A245833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1560" w:type="dxa"/>
          </w:tcPr>
          <w:p w14:paraId="0F587C10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14:paraId="509C3BF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B6525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82CAD9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ACB37D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96E6EEB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Email</w:t>
            </w:r>
          </w:p>
        </w:tc>
      </w:tr>
      <w:tr w:rsidR="00662591" w:rsidRPr="002209E2" w14:paraId="6126503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60524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</w:tcPr>
          <w:p w14:paraId="0041368D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properties</w:t>
            </w:r>
          </w:p>
        </w:tc>
        <w:tc>
          <w:tcPr>
            <w:tcW w:w="1560" w:type="dxa"/>
          </w:tcPr>
          <w:p w14:paraId="60D68115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14:paraId="2022F5D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3F3BC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E65F3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DEE9B1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EB7EDB0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662591" w:rsidRPr="002209E2" w14:paraId="0E96BFC2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E0B25D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</w:tcPr>
          <w:p w14:paraId="682765D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</w:tc>
        <w:tc>
          <w:tcPr>
            <w:tcW w:w="1560" w:type="dxa"/>
          </w:tcPr>
          <w:p w14:paraId="4A7AAA98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5EEF599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DD86B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74486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0B6958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0D53674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662591" w:rsidRPr="002209E2" w14:paraId="28203A99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47311F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33" w:type="dxa"/>
          </w:tcPr>
          <w:p w14:paraId="6E3447B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channel</w:t>
            </w:r>
          </w:p>
        </w:tc>
        <w:tc>
          <w:tcPr>
            <w:tcW w:w="1560" w:type="dxa"/>
          </w:tcPr>
          <w:p w14:paraId="66B02AB8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0F63BCC6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4DA8F0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56AAB9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DE04324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F7C8C54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Kênh</w:t>
            </w:r>
          </w:p>
        </w:tc>
      </w:tr>
      <w:tr w:rsidR="00662591" w:rsidRPr="002209E2" w14:paraId="20745761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74CF61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33" w:type="dxa"/>
          </w:tcPr>
          <w:p w14:paraId="5744A73C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platform</w:t>
            </w:r>
          </w:p>
        </w:tc>
        <w:tc>
          <w:tcPr>
            <w:tcW w:w="1560" w:type="dxa"/>
          </w:tcPr>
          <w:p w14:paraId="7FD09151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7F63DF89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838893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1B4858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B322BF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248DDDD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Platform</w:t>
            </w:r>
          </w:p>
        </w:tc>
      </w:tr>
    </w:tbl>
    <w:p w14:paraId="2A48F3E4" w14:textId="77777777" w:rsidR="002647B5" w:rsidRDefault="002647B5" w:rsidP="002647B5">
      <w:pPr>
        <w:pStyle w:val="Heading3"/>
      </w:pPr>
      <w:r w:rsidRPr="002209E2">
        <w:t>Constraint</w:t>
      </w:r>
    </w:p>
    <w:p w14:paraId="4BC12886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36015395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4C3C8D7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A0B366A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B335ED8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CCA523E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8C2033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6BF03A5E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79FC0DAC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0D94B0E9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55A5847B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9D84C68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9F816F0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39EAF214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C538535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4B29FC53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24C1CD3A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0555B21A" w14:textId="77777777" w:rsidR="002647B5" w:rsidRPr="00955A3E" w:rsidRDefault="002647B5" w:rsidP="002647B5">
      <w:pPr>
        <w:ind w:left="0"/>
      </w:pPr>
    </w:p>
    <w:p w14:paraId="439E31D6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6EAC6E5" w14:textId="77777777" w:rsidR="002647B5" w:rsidRPr="002647B5" w:rsidRDefault="002647B5" w:rsidP="002647B5"/>
    <w:p w14:paraId="17DD051A" w14:textId="77777777" w:rsidR="00FE032A" w:rsidRPr="002209E2" w:rsidRDefault="00FE032A" w:rsidP="00FE032A"/>
    <w:p w14:paraId="15197BFB" w14:textId="77777777" w:rsidR="00662591" w:rsidRPr="000102D5" w:rsidRDefault="00662591" w:rsidP="00662591">
      <w:pPr>
        <w:pStyle w:val="Heading2"/>
        <w:rPr>
          <w:rFonts w:ascii="Times New Roman" w:hAnsi="Times New Roman"/>
          <w:sz w:val="24"/>
          <w:szCs w:val="24"/>
        </w:rPr>
      </w:pPr>
      <w:bookmarkStart w:id="70" w:name="_Toc170222178"/>
      <w:r w:rsidRPr="000102D5">
        <w:rPr>
          <w:rFonts w:ascii="Times New Roman" w:hAnsi="Times New Roman"/>
          <w:sz w:val="24"/>
          <w:szCs w:val="24"/>
        </w:rPr>
        <w:t>Bảng ccai_process_mapping_role</w:t>
      </w:r>
      <w:bookmarkEnd w:id="70"/>
    </w:p>
    <w:p w14:paraId="0DB6153E" w14:textId="77777777" w:rsidR="000102D5" w:rsidRDefault="000102D5" w:rsidP="000102D5">
      <w:pPr>
        <w:pStyle w:val="NormalIndent"/>
        <w:rPr>
          <w:sz w:val="24"/>
          <w:szCs w:val="24"/>
        </w:rPr>
      </w:pPr>
      <w:r w:rsidRPr="000102D5">
        <w:rPr>
          <w:sz w:val="24"/>
          <w:szCs w:val="24"/>
        </w:rPr>
        <w:t>Bảng lưu trữ các role được sử dụng trong insight</w:t>
      </w:r>
    </w:p>
    <w:p w14:paraId="1D59A2D3" w14:textId="77777777" w:rsidR="000102D5" w:rsidRPr="000102D5" w:rsidRDefault="000102D5" w:rsidP="000102D5">
      <w:pPr>
        <w:pStyle w:val="NormalIndent"/>
        <w:rPr>
          <w:sz w:val="24"/>
          <w:szCs w:val="24"/>
        </w:rPr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62591" w:rsidRPr="002209E2" w14:paraId="731593C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2C82E14" w14:textId="77777777" w:rsidR="00662591" w:rsidRPr="002209E2" w:rsidRDefault="006625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249C7C4D" w14:textId="77777777" w:rsidR="00662591" w:rsidRPr="002209E2" w:rsidRDefault="006625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25950F2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57830584" w14:textId="77777777" w:rsidR="00662591" w:rsidRPr="002209E2" w:rsidRDefault="006625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58777C3B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7AE5D71F" w14:textId="77777777" w:rsidR="00662591" w:rsidRPr="002209E2" w:rsidRDefault="006625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5E7AAB7C" w14:textId="77777777" w:rsidR="00662591" w:rsidRPr="002209E2" w:rsidRDefault="006625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23118B31" w14:textId="77777777" w:rsidR="00662591" w:rsidRPr="002209E2" w:rsidRDefault="00662591" w:rsidP="000102D5">
            <w:pPr>
              <w:pStyle w:val="NormalTableHeader"/>
            </w:pPr>
            <w:r w:rsidRPr="002209E2">
              <w:t>Mô tả</w:t>
            </w:r>
          </w:p>
        </w:tc>
      </w:tr>
      <w:tr w:rsidR="000102D5" w:rsidRPr="002209E2" w14:paraId="34241EB8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DD3A70B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5BBC11CF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5904109C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BFE056B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2B229E0F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A166429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780D7A5E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381C638E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mapping</w:t>
            </w:r>
          </w:p>
        </w:tc>
      </w:tr>
      <w:tr w:rsidR="000102D5" w:rsidRPr="002209E2" w14:paraId="79CD11D4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8BB5467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75A1F245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creation_date</w:t>
            </w:r>
          </w:p>
        </w:tc>
        <w:tc>
          <w:tcPr>
            <w:tcW w:w="1560" w:type="dxa"/>
            <w:vAlign w:val="bottom"/>
          </w:tcPr>
          <w:p w14:paraId="60D82EC2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datetime(6)</w:t>
            </w:r>
          </w:p>
        </w:tc>
        <w:tc>
          <w:tcPr>
            <w:tcW w:w="1134" w:type="dxa"/>
            <w:vAlign w:val="bottom"/>
          </w:tcPr>
          <w:p w14:paraId="6086C5AE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D5A920F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6A207DE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148EE4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  <w:vAlign w:val="bottom"/>
          </w:tcPr>
          <w:p w14:paraId="5CBA7FFE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0102D5" w:rsidRPr="002209E2" w14:paraId="602CF2B5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31FB0F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577950D4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role</w:t>
            </w:r>
          </w:p>
        </w:tc>
        <w:tc>
          <w:tcPr>
            <w:tcW w:w="1560" w:type="dxa"/>
            <w:vAlign w:val="bottom"/>
          </w:tcPr>
          <w:p w14:paraId="641EC1CF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AFE1884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0FF2C29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84E012D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39004DA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  <w:vAlign w:val="bottom"/>
          </w:tcPr>
          <w:p w14:paraId="1716C915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Role</w:t>
            </w:r>
          </w:p>
        </w:tc>
      </w:tr>
      <w:tr w:rsidR="000102D5" w:rsidRPr="002209E2" w14:paraId="6F6C7698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767FFEB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2BD19F02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status</w:t>
            </w:r>
          </w:p>
        </w:tc>
        <w:tc>
          <w:tcPr>
            <w:tcW w:w="1560" w:type="dxa"/>
            <w:vAlign w:val="bottom"/>
          </w:tcPr>
          <w:p w14:paraId="23CDD1E4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29F9DA37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1354745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3FC135C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7F7C7A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  <w:vAlign w:val="bottom"/>
          </w:tcPr>
          <w:p w14:paraId="6DD715CE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0102D5" w:rsidRPr="002209E2" w14:paraId="014AB862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F0EA1AD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5F5D3872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table_name</w:t>
            </w:r>
          </w:p>
        </w:tc>
        <w:tc>
          <w:tcPr>
            <w:tcW w:w="1560" w:type="dxa"/>
            <w:vAlign w:val="bottom"/>
          </w:tcPr>
          <w:p w14:paraId="164B5C03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4159676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B3A0FA0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D763009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A1DAAF9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  <w:vAlign w:val="bottom"/>
          </w:tcPr>
          <w:p w14:paraId="0F350D45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bảng</w:t>
            </w:r>
          </w:p>
        </w:tc>
      </w:tr>
    </w:tbl>
    <w:p w14:paraId="2A903070" w14:textId="77777777" w:rsidR="002647B5" w:rsidRDefault="002647B5" w:rsidP="002647B5">
      <w:pPr>
        <w:pStyle w:val="Heading3"/>
      </w:pPr>
      <w:r w:rsidRPr="002209E2">
        <w:t>Constraint</w:t>
      </w:r>
    </w:p>
    <w:p w14:paraId="789F124D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6890A828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98E029C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806C276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65EEDA7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2CFEFC5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E2E12B7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108FF0C8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7D14F1DC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6A61AD76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78F7085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4DC71DD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808F311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70F4372D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0488359" w14:textId="77777777" w:rsidR="002647B5" w:rsidRPr="002209E2" w:rsidRDefault="000102D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38E3D45C" w14:textId="77777777" w:rsidR="002647B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17569DE6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63F5A325" w14:textId="77777777" w:rsidR="002647B5" w:rsidRPr="00955A3E" w:rsidRDefault="002647B5" w:rsidP="002647B5">
      <w:pPr>
        <w:ind w:left="0"/>
      </w:pPr>
    </w:p>
    <w:p w14:paraId="6180AE90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0B5A846" w14:textId="77777777" w:rsidR="002647B5" w:rsidRPr="002647B5" w:rsidRDefault="002647B5" w:rsidP="002647B5"/>
    <w:p w14:paraId="740556B9" w14:textId="77777777" w:rsidR="00662591" w:rsidRPr="00AC1B86" w:rsidRDefault="00662591" w:rsidP="00662591">
      <w:pPr>
        <w:pStyle w:val="Heading2"/>
        <w:rPr>
          <w:rFonts w:ascii="Times New Roman" w:hAnsi="Times New Roman"/>
          <w:sz w:val="24"/>
          <w:szCs w:val="24"/>
        </w:rPr>
      </w:pPr>
      <w:bookmarkStart w:id="71" w:name="_Toc170222182"/>
      <w:r w:rsidRPr="00AC1B86">
        <w:rPr>
          <w:rFonts w:ascii="Times New Roman" w:hAnsi="Times New Roman"/>
          <w:sz w:val="24"/>
          <w:szCs w:val="24"/>
        </w:rPr>
        <w:lastRenderedPageBreak/>
        <w:t>Bảng ccai_process_mapping_</w:t>
      </w:r>
      <w:r w:rsidR="00B04ABE" w:rsidRPr="00AC1B86">
        <w:rPr>
          <w:rFonts w:ascii="Times New Roman" w:hAnsi="Times New Roman"/>
          <w:sz w:val="24"/>
          <w:szCs w:val="24"/>
        </w:rPr>
        <w:t>table</w:t>
      </w:r>
      <w:bookmarkEnd w:id="71"/>
    </w:p>
    <w:p w14:paraId="0BDCFA7C" w14:textId="77777777" w:rsidR="00AC1B86" w:rsidRDefault="00AC1B86" w:rsidP="00AC1B86">
      <w:pPr>
        <w:pStyle w:val="NormalIndent"/>
        <w:rPr>
          <w:sz w:val="24"/>
          <w:szCs w:val="24"/>
        </w:rPr>
      </w:pPr>
      <w:r w:rsidRPr="00AC1B86">
        <w:rPr>
          <w:sz w:val="24"/>
          <w:szCs w:val="24"/>
        </w:rPr>
        <w:t>Bảng lưu trữ các table được sử dụng trong insight</w:t>
      </w:r>
    </w:p>
    <w:p w14:paraId="37822384" w14:textId="77777777" w:rsidR="00AC1B86" w:rsidRPr="00AC1B86" w:rsidRDefault="00AC1B86" w:rsidP="00AC1B86">
      <w:pPr>
        <w:pStyle w:val="NormalIndent"/>
        <w:rPr>
          <w:sz w:val="24"/>
          <w:szCs w:val="24"/>
        </w:rPr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62591" w:rsidRPr="002209E2" w14:paraId="35AEB13B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69948D6" w14:textId="77777777" w:rsidR="00662591" w:rsidRPr="002209E2" w:rsidRDefault="006625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118BF0F8" w14:textId="77777777" w:rsidR="00662591" w:rsidRPr="002209E2" w:rsidRDefault="006625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40A8088D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95CD461" w14:textId="77777777" w:rsidR="00662591" w:rsidRPr="002209E2" w:rsidRDefault="006625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494C47D5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0E6C91DF" w14:textId="77777777" w:rsidR="00662591" w:rsidRPr="002209E2" w:rsidRDefault="006625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624C32B" w14:textId="77777777" w:rsidR="00662591" w:rsidRPr="002209E2" w:rsidRDefault="006625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B603A6F" w14:textId="77777777" w:rsidR="00662591" w:rsidRPr="002209E2" w:rsidRDefault="00662591" w:rsidP="000102D5">
            <w:pPr>
              <w:pStyle w:val="NormalTableHeader"/>
            </w:pPr>
            <w:r w:rsidRPr="002209E2">
              <w:t>Mô tả</w:t>
            </w:r>
          </w:p>
        </w:tc>
      </w:tr>
      <w:tr w:rsidR="00662591" w:rsidRPr="002209E2" w14:paraId="20CC3742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9D1F67C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56E9A28D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60" w:type="dxa"/>
          </w:tcPr>
          <w:p w14:paraId="5C0DDB34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1A9F4DE2" w14:textId="77777777" w:rsidR="00662591" w:rsidRPr="002209E2" w:rsidRDefault="00662591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7B9178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5B88958A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21DDAD2C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04922E3" w14:textId="77777777" w:rsidR="00662591" w:rsidRPr="00126550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Is mapping</w:t>
            </w:r>
          </w:p>
        </w:tc>
      </w:tr>
      <w:tr w:rsidR="00662591" w:rsidRPr="002209E2" w14:paraId="011EB3D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709BD1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5C168DA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column_id</w:t>
            </w:r>
          </w:p>
        </w:tc>
        <w:tc>
          <w:tcPr>
            <w:tcW w:w="1560" w:type="dxa"/>
          </w:tcPr>
          <w:p w14:paraId="6844E248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35A9E136" w14:textId="77777777" w:rsidR="00662591" w:rsidRPr="002209E2" w:rsidRDefault="00662591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31B486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E765B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3568E2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E056C76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cột</w:t>
            </w:r>
          </w:p>
        </w:tc>
      </w:tr>
      <w:tr w:rsidR="00662591" w:rsidRPr="002209E2" w14:paraId="11D21FA6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11E66287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shd w:val="clear" w:color="auto" w:fill="auto"/>
          </w:tcPr>
          <w:p w14:paraId="4E5E8E97" w14:textId="77777777" w:rsidR="00662591" w:rsidRPr="002209E2" w:rsidRDefault="00B04ABE" w:rsidP="00751326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column_name</w:t>
            </w:r>
          </w:p>
          <w:p w14:paraId="1C910904" w14:textId="77777777" w:rsidR="00662591" w:rsidRPr="002209E2" w:rsidRDefault="00662591" w:rsidP="00751326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shd w:val="clear" w:color="auto" w:fill="auto"/>
          </w:tcPr>
          <w:p w14:paraId="0313ABA2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24AC1CC7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D8B73D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FA91CE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B83C03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2E3376C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cột</w:t>
            </w:r>
          </w:p>
        </w:tc>
      </w:tr>
      <w:tr w:rsidR="00662591" w:rsidRPr="002209E2" w14:paraId="0398BE5E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4514EF0F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shd w:val="clear" w:color="auto" w:fill="auto"/>
          </w:tcPr>
          <w:p w14:paraId="4F23DE6D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data_type</w:t>
            </w:r>
          </w:p>
          <w:p w14:paraId="2E18DC7B" w14:textId="77777777" w:rsidR="00662591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0ACF2F3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4952B389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BE59DA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589B3D3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C45EE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E796EB4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</w:t>
            </w:r>
          </w:p>
        </w:tc>
      </w:tr>
      <w:tr w:rsidR="00662591" w:rsidRPr="002209E2" w14:paraId="54B5E371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15CBE0DC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shd w:val="clear" w:color="auto" w:fill="auto"/>
          </w:tcPr>
          <w:p w14:paraId="497E210D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hdfs_table</w:t>
            </w:r>
          </w:p>
          <w:p w14:paraId="06C6D45B" w14:textId="77777777" w:rsidR="00662591" w:rsidRPr="002209E2" w:rsidRDefault="00662591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shd w:val="clear" w:color="auto" w:fill="auto"/>
          </w:tcPr>
          <w:p w14:paraId="14CD585D" w14:textId="77777777" w:rsidR="00662591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24C3AF3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24C89D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30F265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CFF1D8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C7DE48E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Bảng hdfs</w:t>
            </w:r>
          </w:p>
        </w:tc>
      </w:tr>
      <w:tr w:rsidR="00662591" w:rsidRPr="002209E2" w14:paraId="7F363D0C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60E3474E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shd w:val="clear" w:color="auto" w:fill="auto"/>
          </w:tcPr>
          <w:p w14:paraId="0A3372B3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table_name</w:t>
            </w:r>
          </w:p>
          <w:p w14:paraId="72C3FE10" w14:textId="77777777" w:rsidR="00662591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63F69F20" w14:textId="77777777" w:rsidR="00662591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07437D73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304AB1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EAE3EB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A7F6B2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FB0082B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bảng</w:t>
            </w:r>
          </w:p>
        </w:tc>
      </w:tr>
      <w:tr w:rsidR="00662591" w:rsidRPr="002209E2" w14:paraId="0BBA888D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5ED0F6FC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shd w:val="clear" w:color="auto" w:fill="auto"/>
          </w:tcPr>
          <w:p w14:paraId="11A004AE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is_new</w:t>
            </w:r>
          </w:p>
          <w:p w14:paraId="42E0469A" w14:textId="77777777" w:rsidR="00662591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31014F0C" w14:textId="77777777" w:rsidR="00662591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BOOLEAN</w:t>
            </w:r>
          </w:p>
        </w:tc>
        <w:tc>
          <w:tcPr>
            <w:tcW w:w="1134" w:type="dxa"/>
            <w:shd w:val="clear" w:color="auto" w:fill="auto"/>
          </w:tcPr>
          <w:p w14:paraId="1A4255AE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DDB146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E6CC0E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2F1836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2C0DBBC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mới</w:t>
            </w:r>
          </w:p>
        </w:tc>
      </w:tr>
      <w:tr w:rsidR="00662591" w:rsidRPr="002209E2" w14:paraId="231C965D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0E15471E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shd w:val="clear" w:color="auto" w:fill="auto"/>
          </w:tcPr>
          <w:p w14:paraId="6155FEB9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14:paraId="3B19DB38" w14:textId="77777777" w:rsidR="00662591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69FBCF47" w14:textId="77777777" w:rsidR="00662591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FFFFFF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7C4BD21F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C8EEB8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7ABB45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56F294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48F28CA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B04ABE" w:rsidRPr="002209E2" w14:paraId="7F6FD453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1AC1447B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shd w:val="clear" w:color="auto" w:fill="auto"/>
          </w:tcPr>
          <w:p w14:paraId="036CDC3C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creation_date</w:t>
            </w:r>
          </w:p>
          <w:p w14:paraId="02498A18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shd w:val="clear" w:color="auto" w:fill="auto"/>
          </w:tcPr>
          <w:p w14:paraId="5A437935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698DD2D3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DDE111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0FF8AE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C40B33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1EE5642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</w:tbl>
    <w:p w14:paraId="003176C2" w14:textId="77777777" w:rsidR="002647B5" w:rsidRDefault="002647B5" w:rsidP="002647B5">
      <w:pPr>
        <w:pStyle w:val="Heading3"/>
      </w:pPr>
      <w:r w:rsidRPr="002209E2">
        <w:t>Constraint</w:t>
      </w:r>
    </w:p>
    <w:p w14:paraId="04A594AC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6D8C5702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5F4533B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CDD1820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8F3833A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0FE2ECC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256231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3BF2D01A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6D265055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68F00F68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71E4B361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DC27CA8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93532F0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7184E4C7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5C8BEA09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7E9E52A0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1AD4D1E4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1249950A" w14:textId="77777777" w:rsidR="002647B5" w:rsidRPr="00955A3E" w:rsidRDefault="002647B5" w:rsidP="002647B5">
      <w:pPr>
        <w:ind w:left="0"/>
      </w:pPr>
    </w:p>
    <w:p w14:paraId="2BE76618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74468CE" w14:textId="77777777" w:rsidR="002647B5" w:rsidRPr="002647B5" w:rsidRDefault="002647B5" w:rsidP="002647B5"/>
    <w:p w14:paraId="4675889E" w14:textId="77777777" w:rsidR="00B04ABE" w:rsidRPr="002209E2" w:rsidRDefault="00B04ABE" w:rsidP="00B04ABE">
      <w:pPr>
        <w:pStyle w:val="Heading2"/>
        <w:rPr>
          <w:rFonts w:ascii="Times New Roman" w:hAnsi="Times New Roman"/>
          <w:sz w:val="24"/>
          <w:szCs w:val="24"/>
        </w:rPr>
      </w:pPr>
      <w:bookmarkStart w:id="72" w:name="_Toc170222186"/>
      <w:r w:rsidRPr="002209E2">
        <w:rPr>
          <w:rFonts w:ascii="Times New Roman" w:hAnsi="Times New Roman"/>
          <w:sz w:val="24"/>
          <w:szCs w:val="24"/>
        </w:rPr>
        <w:t>Bảng ccb_chart_operator</w:t>
      </w:r>
      <w:bookmarkEnd w:id="7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B04ABE" w:rsidRPr="002209E2" w14:paraId="51E3115B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606F0D0" w14:textId="77777777" w:rsidR="00B04ABE" w:rsidRPr="002209E2" w:rsidRDefault="00B04ABE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351261D" w14:textId="77777777" w:rsidR="00B04ABE" w:rsidRPr="002209E2" w:rsidRDefault="00B04ABE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0B301C7A" w14:textId="77777777" w:rsidR="00B04ABE" w:rsidRPr="002209E2" w:rsidRDefault="00B04ABE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FC12433" w14:textId="77777777" w:rsidR="00B04ABE" w:rsidRPr="002209E2" w:rsidRDefault="00B04ABE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F9694FD" w14:textId="77777777" w:rsidR="00B04ABE" w:rsidRPr="002209E2" w:rsidRDefault="00B04ABE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0EDE8D4C" w14:textId="77777777" w:rsidR="00B04ABE" w:rsidRPr="002209E2" w:rsidRDefault="00B04ABE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0ADF58DB" w14:textId="77777777" w:rsidR="00B04ABE" w:rsidRPr="002209E2" w:rsidRDefault="00B04ABE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5607E89" w14:textId="77777777" w:rsidR="00B04ABE" w:rsidRPr="002209E2" w:rsidRDefault="00B04ABE" w:rsidP="000102D5">
            <w:pPr>
              <w:pStyle w:val="NormalTableHeader"/>
            </w:pPr>
            <w:r w:rsidRPr="002209E2">
              <w:t>Mô tả</w:t>
            </w:r>
          </w:p>
        </w:tc>
      </w:tr>
      <w:tr w:rsidR="00B04ABE" w:rsidRPr="002209E2" w14:paraId="5CA7558E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1DA3C2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7F1FF8D4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60" w:type="dxa"/>
          </w:tcPr>
          <w:p w14:paraId="0899D56E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109D8C8B" w14:textId="77777777" w:rsidR="00B04ABE" w:rsidRPr="002209E2" w:rsidRDefault="00B04ABE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257117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4270227F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62E8433E" w14:textId="77777777" w:rsidR="00B04ABE" w:rsidRPr="002209E2" w:rsidRDefault="00B04ABE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3688AF4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ban ghi</w:t>
            </w:r>
          </w:p>
        </w:tc>
      </w:tr>
      <w:tr w:rsidR="00B04ABE" w:rsidRPr="002209E2" w14:paraId="038A5C22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8A1B27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F407698" w14:textId="77777777" w:rsidR="00B04ABE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04ABE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perator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B04ABE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27126D60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08FAD2A5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6FC475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FD07F0A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2CA687DD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BB6EC0D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operation</w:t>
            </w:r>
          </w:p>
        </w:tc>
      </w:tr>
      <w:tr w:rsidR="00B04ABE" w:rsidRPr="002209E2" w14:paraId="73E3DD11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FD3AAC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26C0CCC6" w14:textId="77777777" w:rsidR="00B04ABE" w:rsidRPr="002209E2" w:rsidRDefault="00C9073A" w:rsidP="00C9073A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B04ABE"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="00B04ABE"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_chart_t</w:t>
            </w:r>
            <w:r w:rsidR="00B04ABE"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emplate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B04ABE"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4D7C9E2C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40CCDA72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E526CD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B0E42B7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5D2241D1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643D8E1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template biểu đồ</w:t>
            </w:r>
          </w:p>
        </w:tc>
      </w:tr>
      <w:tr w:rsidR="00B04ABE" w:rsidRPr="002209E2" w14:paraId="0C6F9733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7A4D143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58FCA306" w14:textId="77777777" w:rsidR="00B04ABE" w:rsidRPr="002209E2" w:rsidRDefault="00B04ABE" w:rsidP="000D2187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bCs/>
                <w:snapToGrid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updated_date</w:t>
            </w:r>
          </w:p>
        </w:tc>
        <w:tc>
          <w:tcPr>
            <w:tcW w:w="1560" w:type="dxa"/>
          </w:tcPr>
          <w:p w14:paraId="6F06F30C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</w:tcPr>
          <w:p w14:paraId="78A6F357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D244AC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8A13BE6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3AFFB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30330AF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B04ABE" w:rsidRPr="002209E2" w14:paraId="40514CF1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08290A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441B303C" w14:textId="77777777" w:rsidR="00B04ABE" w:rsidRPr="002209E2" w:rsidRDefault="00B04ABE" w:rsidP="000D2187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bCs/>
                <w:snapToGrid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created_date</w:t>
            </w:r>
          </w:p>
        </w:tc>
        <w:tc>
          <w:tcPr>
            <w:tcW w:w="1560" w:type="dxa"/>
          </w:tcPr>
          <w:p w14:paraId="62165233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</w:tcPr>
          <w:p w14:paraId="0D5C57A8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A9B7570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F52660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CDFECC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CB4D4B6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B04ABE" w:rsidRPr="002209E2" w14:paraId="6B2351DB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019917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7A5AAB2B" w14:textId="77777777" w:rsidR="00B04ABE" w:rsidRPr="002209E2" w:rsidRDefault="00C9073A" w:rsidP="00C9073A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B04ABE"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asic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="00B04ABE"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ype</w:t>
            </w:r>
          </w:p>
        </w:tc>
        <w:tc>
          <w:tcPr>
            <w:tcW w:w="1560" w:type="dxa"/>
          </w:tcPr>
          <w:p w14:paraId="03658A15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696F0C09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2DAF40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A91F5D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2508F4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DD54E23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Basic type</w:t>
            </w:r>
          </w:p>
        </w:tc>
      </w:tr>
      <w:tr w:rsidR="00B04ABE" w:rsidRPr="002209E2" w14:paraId="7C833A38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50820CA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3DEC451" w14:textId="77777777" w:rsidR="00B04ABE" w:rsidRPr="002209E2" w:rsidRDefault="00B04ABE" w:rsidP="000D2187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order</w:t>
            </w:r>
          </w:p>
        </w:tc>
        <w:tc>
          <w:tcPr>
            <w:tcW w:w="1560" w:type="dxa"/>
          </w:tcPr>
          <w:p w14:paraId="741E3695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LONG</w:t>
            </w:r>
          </w:p>
        </w:tc>
        <w:tc>
          <w:tcPr>
            <w:tcW w:w="1134" w:type="dxa"/>
          </w:tcPr>
          <w:p w14:paraId="4620E631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2BCD93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7A7031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2F084F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15E5F84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</w:t>
            </w:r>
          </w:p>
        </w:tc>
      </w:tr>
    </w:tbl>
    <w:p w14:paraId="515D836F" w14:textId="77777777" w:rsidR="002647B5" w:rsidRDefault="002647B5" w:rsidP="002647B5">
      <w:pPr>
        <w:pStyle w:val="Heading3"/>
      </w:pPr>
      <w:r w:rsidRPr="002209E2">
        <w:t>Constraint</w:t>
      </w:r>
    </w:p>
    <w:p w14:paraId="0B88145E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7D195A05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7E8201DB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C8E3919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7316EBD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E722FC4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D9F2349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3E4A3082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509F5BFD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0C98E197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601307D0" w14:textId="77777777" w:rsidR="002647B5" w:rsidRPr="008C1A23" w:rsidRDefault="002647B5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51FABF9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3B156180" w14:textId="77777777" w:rsidR="002647B5" w:rsidRPr="008C1A23" w:rsidRDefault="002647B5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  <w:tr w:rsidR="00C62FC2" w14:paraId="4B14D2CD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F33D03B" w14:textId="77777777" w:rsidR="00C62FC2" w:rsidRDefault="00C62FC2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perator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41C83B94" w14:textId="77777777" w:rsidR="00C62FC2" w:rsidRDefault="00C62FC2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perator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39A275EE" w14:textId="77777777" w:rsidR="00C62FC2" w:rsidRPr="008C1A23" w:rsidRDefault="00C62FC2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8930B25" w14:textId="77777777" w:rsidR="00C62FC2" w:rsidRDefault="00C62FC2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perator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2164" w:type="dxa"/>
          </w:tcPr>
          <w:p w14:paraId="2C1F628F" w14:textId="77777777" w:rsidR="00C62FC2" w:rsidRPr="008C1A23" w:rsidRDefault="00C62FC2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8E7EDEB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749F3C57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079FD02E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BDACC1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3D388C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532597C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167D888B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90217EE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005CC72D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0251C84B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68EBED30" w14:textId="77777777" w:rsidR="002647B5" w:rsidRPr="00955A3E" w:rsidRDefault="002647B5" w:rsidP="002647B5">
      <w:pPr>
        <w:ind w:left="0"/>
      </w:pPr>
    </w:p>
    <w:p w14:paraId="3DF726F0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D9D94E9" w14:textId="77777777" w:rsidR="002647B5" w:rsidRPr="002647B5" w:rsidRDefault="002647B5" w:rsidP="002647B5"/>
    <w:p w14:paraId="316692AD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3" w:name="_Toc170222190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</w:t>
      </w:r>
      <w:bookmarkEnd w:id="7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17F2114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4715BD21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2805835D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768D6198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28E60A1E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C1EEB28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930113B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411EB02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E719F1D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783C6E1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C8C8583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14:paraId="75EAD47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ccai_api_id      </w:t>
            </w:r>
          </w:p>
        </w:tc>
        <w:tc>
          <w:tcPr>
            <w:tcW w:w="1710" w:type="dxa"/>
          </w:tcPr>
          <w:p w14:paraId="4CE4FBCB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int(20)</w:t>
            </w:r>
          </w:p>
        </w:tc>
        <w:tc>
          <w:tcPr>
            <w:tcW w:w="810" w:type="dxa"/>
          </w:tcPr>
          <w:p w14:paraId="079C879F" w14:textId="77777777" w:rsidR="00877B13" w:rsidRPr="00666E75" w:rsidRDefault="00877B13" w:rsidP="0037601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0B8F5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85E4E1" w14:textId="77777777" w:rsidR="00877B13" w:rsidRPr="00666E75" w:rsidRDefault="00C62FC2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1CAA4609" w14:textId="77777777" w:rsidR="00877B13" w:rsidRPr="00666E75" w:rsidRDefault="00877B13" w:rsidP="0037601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B4D86E2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</w:t>
            </w:r>
          </w:p>
        </w:tc>
      </w:tr>
      <w:tr w:rsidR="00877B13" w:rsidRPr="00666E75" w14:paraId="4EE9AFD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158F220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14:paraId="0C4D9A42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</w:t>
            </w:r>
          </w:p>
        </w:tc>
        <w:tc>
          <w:tcPr>
            <w:tcW w:w="1710" w:type="dxa"/>
          </w:tcPr>
          <w:p w14:paraId="18238748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varchar(200)</w:t>
            </w:r>
          </w:p>
        </w:tc>
        <w:tc>
          <w:tcPr>
            <w:tcW w:w="810" w:type="dxa"/>
          </w:tcPr>
          <w:p w14:paraId="26099C9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9C81E1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3874FC" w14:textId="77777777" w:rsidR="00877B13" w:rsidRPr="00666E75" w:rsidRDefault="00C62FC2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1080" w:type="dxa"/>
          </w:tcPr>
          <w:p w14:paraId="29ECCCB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75D141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gravitee api</w:t>
            </w:r>
          </w:p>
        </w:tc>
      </w:tr>
      <w:tr w:rsidR="00877B13" w:rsidRPr="00666E75" w14:paraId="79C7A4A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60B7D14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980" w:type="dxa"/>
          </w:tcPr>
          <w:p w14:paraId="31CA6E6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</w:t>
            </w:r>
          </w:p>
        </w:tc>
        <w:tc>
          <w:tcPr>
            <w:tcW w:w="1710" w:type="dxa"/>
          </w:tcPr>
          <w:p w14:paraId="3DF9AB3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2E29983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CC099B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3D6F73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D7207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0048DFA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</w:t>
            </w:r>
          </w:p>
        </w:tc>
      </w:tr>
      <w:tr w:rsidR="00877B13" w:rsidRPr="00666E75" w14:paraId="3731126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B03BB95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5940302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version          </w:t>
            </w:r>
          </w:p>
        </w:tc>
        <w:tc>
          <w:tcPr>
            <w:tcW w:w="1710" w:type="dxa"/>
          </w:tcPr>
          <w:p w14:paraId="0E8406BD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7A03277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60E2A3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8776BE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7385E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</w:tcPr>
          <w:p w14:paraId="72E430CD" w14:textId="77777777" w:rsidR="00877B13" w:rsidRPr="00126550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26550">
              <w:rPr>
                <w:rFonts w:ascii="Times New Roman" w:hAnsi="Times New Roman" w:cs="Times New Roman"/>
                <w:i w:val="0"/>
                <w:sz w:val="24"/>
                <w:szCs w:val="24"/>
              </w:rPr>
              <w:t>Phiên bản</w:t>
            </w:r>
          </w:p>
        </w:tc>
      </w:tr>
      <w:tr w:rsidR="00877B13" w:rsidRPr="00666E75" w14:paraId="34E5FAC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09C8D14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980" w:type="dxa"/>
          </w:tcPr>
          <w:p w14:paraId="40DD1BEC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</w:t>
            </w:r>
          </w:p>
        </w:tc>
        <w:tc>
          <w:tcPr>
            <w:tcW w:w="1710" w:type="dxa"/>
          </w:tcPr>
          <w:p w14:paraId="7D84F6A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70F8A27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D7E8CA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AE5894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D12B2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</w:tcPr>
          <w:p w14:paraId="0D70A13B" w14:textId="77777777" w:rsidR="00877B13" w:rsidRPr="00126550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26550"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877B13" w:rsidRPr="00666E75" w14:paraId="30CE428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5D33DF2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980" w:type="dxa"/>
          </w:tcPr>
          <w:p w14:paraId="43FC64F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visibility       </w:t>
            </w:r>
          </w:p>
        </w:tc>
        <w:tc>
          <w:tcPr>
            <w:tcW w:w="1710" w:type="dxa"/>
          </w:tcPr>
          <w:p w14:paraId="44B997D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varchar(150)</w:t>
            </w:r>
          </w:p>
        </w:tc>
        <w:tc>
          <w:tcPr>
            <w:tcW w:w="810" w:type="dxa"/>
          </w:tcPr>
          <w:p w14:paraId="1F02091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C237AD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82D635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4A33B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</w:tcPr>
          <w:p w14:paraId="29AEC527" w14:textId="77777777" w:rsidR="00877B13" w:rsidRPr="00126550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Visibility</w:t>
            </w:r>
          </w:p>
        </w:tc>
      </w:tr>
      <w:tr w:rsidR="00877B13" w:rsidRPr="00666E75" w14:paraId="332231F5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73DC362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980" w:type="dxa"/>
          </w:tcPr>
          <w:p w14:paraId="6217281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state            </w:t>
            </w:r>
          </w:p>
        </w:tc>
        <w:tc>
          <w:tcPr>
            <w:tcW w:w="1710" w:type="dxa"/>
          </w:tcPr>
          <w:p w14:paraId="2D6A398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varchar(150)</w:t>
            </w:r>
          </w:p>
        </w:tc>
        <w:tc>
          <w:tcPr>
            <w:tcW w:w="810" w:type="dxa"/>
          </w:tcPr>
          <w:p w14:paraId="5F2CA4F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EC24E4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0F4302B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CC146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</w:tcPr>
          <w:p w14:paraId="683778CD" w14:textId="77777777" w:rsidR="00877B13" w:rsidRPr="00126550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877B13" w:rsidRPr="00666E75" w14:paraId="1C90CD9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1E3438B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980" w:type="dxa"/>
          </w:tcPr>
          <w:p w14:paraId="46A3068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picture_url      </w:t>
            </w:r>
          </w:p>
        </w:tc>
        <w:tc>
          <w:tcPr>
            <w:tcW w:w="1710" w:type="dxa"/>
          </w:tcPr>
          <w:p w14:paraId="773E83D7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3454D9A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62E899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326199A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51A60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85AC052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26550">
              <w:rPr>
                <w:rFonts w:ascii="Times New Roman" w:hAnsi="Times New Roman" w:cs="Times New Roman"/>
                <w:i w:val="0"/>
                <w:sz w:val="24"/>
                <w:szCs w:val="24"/>
              </w:rPr>
              <w:t>url</w:t>
            </w:r>
          </w:p>
        </w:tc>
      </w:tr>
      <w:tr w:rsidR="00877B13" w:rsidRPr="00666E75" w14:paraId="5EE5FD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A2C4F2E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980" w:type="dxa"/>
          </w:tcPr>
          <w:p w14:paraId="10E6876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lifecycle_state  </w:t>
            </w:r>
          </w:p>
        </w:tc>
        <w:tc>
          <w:tcPr>
            <w:tcW w:w="1710" w:type="dxa"/>
          </w:tcPr>
          <w:p w14:paraId="76E65A34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varchar(150)</w:t>
            </w:r>
          </w:p>
        </w:tc>
        <w:tc>
          <w:tcPr>
            <w:tcW w:w="810" w:type="dxa"/>
          </w:tcPr>
          <w:p w14:paraId="7E1F758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7EC809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70E759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C17C3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9C82953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lifecycle</w:t>
            </w:r>
          </w:p>
        </w:tc>
      </w:tr>
      <w:tr w:rsidR="00877B13" w:rsidRPr="00666E75" w14:paraId="7B6AFC4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83F4D2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6F80625B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context_path     </w:t>
            </w:r>
          </w:p>
        </w:tc>
        <w:tc>
          <w:tcPr>
            <w:tcW w:w="1710" w:type="dxa"/>
          </w:tcPr>
          <w:p w14:paraId="2B4A20F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55DE75F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260A2A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04DC32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44961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C3FECC4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Context path</w:t>
            </w:r>
          </w:p>
        </w:tc>
      </w:tr>
      <w:tr w:rsidR="00877B13" w:rsidRPr="00666E75" w14:paraId="052E142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25E4C1F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14:paraId="069B30FC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price            </w:t>
            </w:r>
          </w:p>
        </w:tc>
        <w:tc>
          <w:tcPr>
            <w:tcW w:w="1710" w:type="dxa"/>
          </w:tcPr>
          <w:p w14:paraId="0AB2E05C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float       </w:t>
            </w:r>
          </w:p>
        </w:tc>
        <w:tc>
          <w:tcPr>
            <w:tcW w:w="810" w:type="dxa"/>
          </w:tcPr>
          <w:p w14:paraId="0B55CE5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720" w:type="dxa"/>
          </w:tcPr>
          <w:p w14:paraId="75DA8E5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5C928CA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2B74D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72DDAC3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</w:t>
            </w:r>
          </w:p>
        </w:tc>
      </w:tr>
      <w:tr w:rsidR="00877B13" w:rsidRPr="00666E75" w14:paraId="2806C12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3C6ECAF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1172E658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categories       </w:t>
            </w:r>
          </w:p>
        </w:tc>
        <w:tc>
          <w:tcPr>
            <w:tcW w:w="1710" w:type="dxa"/>
          </w:tcPr>
          <w:p w14:paraId="7FFB7F9A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varchar(200)</w:t>
            </w:r>
          </w:p>
        </w:tc>
        <w:tc>
          <w:tcPr>
            <w:tcW w:w="810" w:type="dxa"/>
          </w:tcPr>
          <w:p w14:paraId="6E5B3BA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D0BF6C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0F07991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189154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301D2F4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</w:t>
            </w:r>
          </w:p>
        </w:tc>
      </w:tr>
      <w:tr w:rsidR="00877B13" w:rsidRPr="00666E75" w14:paraId="6130791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62C6E80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1197F7F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method           </w:t>
            </w:r>
          </w:p>
        </w:tc>
        <w:tc>
          <w:tcPr>
            <w:tcW w:w="1710" w:type="dxa"/>
          </w:tcPr>
          <w:p w14:paraId="0E10CC4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varchar(20) </w:t>
            </w:r>
          </w:p>
        </w:tc>
        <w:tc>
          <w:tcPr>
            <w:tcW w:w="810" w:type="dxa"/>
          </w:tcPr>
          <w:p w14:paraId="3579517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A378A1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0FB8725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08188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BA0C19C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Phương thức</w:t>
            </w:r>
          </w:p>
        </w:tc>
      </w:tr>
      <w:tr w:rsidR="00877B13" w:rsidRPr="00666E75" w14:paraId="7E038ED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BA1D467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980" w:type="dxa"/>
          </w:tcPr>
          <w:p w14:paraId="2A5E289E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latency          </w:t>
            </w:r>
          </w:p>
        </w:tc>
        <w:tc>
          <w:tcPr>
            <w:tcW w:w="1710" w:type="dxa"/>
          </w:tcPr>
          <w:p w14:paraId="79490DE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        </w:t>
            </w:r>
          </w:p>
        </w:tc>
        <w:tc>
          <w:tcPr>
            <w:tcW w:w="810" w:type="dxa"/>
          </w:tcPr>
          <w:p w14:paraId="02A6AB2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F011AB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786B8C2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EC3CD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6E7349F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98C460A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980" w:type="dxa"/>
          </w:tcPr>
          <w:p w14:paraId="4567EFC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about            </w:t>
            </w:r>
          </w:p>
        </w:tc>
        <w:tc>
          <w:tcPr>
            <w:tcW w:w="1710" w:type="dxa"/>
          </w:tcPr>
          <w:p w14:paraId="3F66B90D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62D6090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826360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7CF4740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1317B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1413576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7E93EE7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980" w:type="dxa"/>
          </w:tcPr>
          <w:p w14:paraId="2A1F0A5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create_date      </w:t>
            </w:r>
          </w:p>
        </w:tc>
        <w:tc>
          <w:tcPr>
            <w:tcW w:w="1710" w:type="dxa"/>
          </w:tcPr>
          <w:p w14:paraId="03DCB76D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</w:t>
            </w:r>
          </w:p>
        </w:tc>
        <w:tc>
          <w:tcPr>
            <w:tcW w:w="810" w:type="dxa"/>
          </w:tcPr>
          <w:p w14:paraId="457581D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802627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1E87DE1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5F41E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2A6F8A24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877B13" w:rsidRPr="00666E75" w14:paraId="60719EE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50CD978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980" w:type="dxa"/>
          </w:tcPr>
          <w:p w14:paraId="18FF9C4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update_date      </w:t>
            </w:r>
          </w:p>
        </w:tc>
        <w:tc>
          <w:tcPr>
            <w:tcW w:w="1710" w:type="dxa"/>
          </w:tcPr>
          <w:p w14:paraId="211AEE7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</w:t>
            </w:r>
          </w:p>
        </w:tc>
        <w:tc>
          <w:tcPr>
            <w:tcW w:w="810" w:type="dxa"/>
          </w:tcPr>
          <w:p w14:paraId="213A23B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A12EE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</w:tcPr>
          <w:p w14:paraId="4E78117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F421B9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28DC7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89DFFF7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877B13" w:rsidRPr="00666E75" w14:paraId="3716D4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1EA5E57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980" w:type="dxa"/>
          </w:tcPr>
          <w:p w14:paraId="1731CF3A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update_data_type </w:t>
            </w:r>
          </w:p>
        </w:tc>
        <w:tc>
          <w:tcPr>
            <w:tcW w:w="1710" w:type="dxa"/>
          </w:tcPr>
          <w:p w14:paraId="6CE7B092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varchar(100)</w:t>
            </w:r>
          </w:p>
        </w:tc>
        <w:tc>
          <w:tcPr>
            <w:tcW w:w="810" w:type="dxa"/>
          </w:tcPr>
          <w:p w14:paraId="0F6DD35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A12EE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</w:tcPr>
          <w:p w14:paraId="035185A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981115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83F16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BD009DA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Cập nhật data type</w:t>
            </w:r>
          </w:p>
        </w:tc>
      </w:tr>
      <w:tr w:rsidR="00877B13" w:rsidRPr="00666E75" w14:paraId="273EBD0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1E11AF8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19</w:t>
            </w:r>
          </w:p>
        </w:tc>
        <w:tc>
          <w:tcPr>
            <w:tcW w:w="1980" w:type="dxa"/>
          </w:tcPr>
          <w:p w14:paraId="33D451BE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image            </w:t>
            </w:r>
          </w:p>
        </w:tc>
        <w:tc>
          <w:tcPr>
            <w:tcW w:w="1710" w:type="dxa"/>
          </w:tcPr>
          <w:p w14:paraId="7350C1F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longblob    </w:t>
            </w:r>
          </w:p>
        </w:tc>
        <w:tc>
          <w:tcPr>
            <w:tcW w:w="810" w:type="dxa"/>
          </w:tcPr>
          <w:p w14:paraId="7C2DE65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A12EE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</w:tcPr>
          <w:p w14:paraId="07EA67B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69944F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F7E37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0DE325C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ảnh</w:t>
            </w:r>
          </w:p>
        </w:tc>
      </w:tr>
      <w:tr w:rsidR="00877B13" w:rsidRPr="00666E75" w14:paraId="6944D1D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CE59C8A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7FB3376A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content_type     </w:t>
            </w:r>
          </w:p>
        </w:tc>
        <w:tc>
          <w:tcPr>
            <w:tcW w:w="1710" w:type="dxa"/>
          </w:tcPr>
          <w:p w14:paraId="1961E32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</w:t>
            </w:r>
          </w:p>
        </w:tc>
        <w:tc>
          <w:tcPr>
            <w:tcW w:w="810" w:type="dxa"/>
          </w:tcPr>
          <w:p w14:paraId="5B553759" w14:textId="77777777" w:rsidR="00877B13" w:rsidRPr="00CA12EE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6F3930C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00119EF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0BF44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8A7D28A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nội dung</w:t>
            </w:r>
          </w:p>
        </w:tc>
      </w:tr>
      <w:tr w:rsidR="00877B13" w:rsidRPr="00666E75" w14:paraId="2BECA01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0324F64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21</w:t>
            </w:r>
          </w:p>
        </w:tc>
        <w:tc>
          <w:tcPr>
            <w:tcW w:w="1980" w:type="dxa"/>
          </w:tcPr>
          <w:p w14:paraId="751C6A98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health_check     </w:t>
            </w:r>
          </w:p>
        </w:tc>
        <w:tc>
          <w:tcPr>
            <w:tcW w:w="1710" w:type="dxa"/>
          </w:tcPr>
          <w:p w14:paraId="5E323D0E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      </w:t>
            </w:r>
          </w:p>
        </w:tc>
        <w:tc>
          <w:tcPr>
            <w:tcW w:w="810" w:type="dxa"/>
          </w:tcPr>
          <w:p w14:paraId="485D3B65" w14:textId="77777777" w:rsidR="00877B13" w:rsidRPr="00CA12EE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3BBC6E7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6E62D0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5A846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5587EFD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FC79343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22</w:t>
            </w:r>
          </w:p>
        </w:tc>
        <w:tc>
          <w:tcPr>
            <w:tcW w:w="1980" w:type="dxa"/>
          </w:tcPr>
          <w:p w14:paraId="16694E8E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document         </w:t>
            </w:r>
          </w:p>
        </w:tc>
        <w:tc>
          <w:tcPr>
            <w:tcW w:w="1710" w:type="dxa"/>
          </w:tcPr>
          <w:p w14:paraId="60F74F9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0AB42713" w14:textId="77777777" w:rsidR="00877B13" w:rsidRPr="00CA12EE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3C4BBCA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0900CD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4A196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55D37DA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B0A00FF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23</w:t>
            </w:r>
          </w:p>
        </w:tc>
        <w:tc>
          <w:tcPr>
            <w:tcW w:w="1980" w:type="dxa"/>
          </w:tcPr>
          <w:p w14:paraId="29D51F5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api_key_public</w:t>
            </w:r>
          </w:p>
        </w:tc>
        <w:tc>
          <w:tcPr>
            <w:tcW w:w="1710" w:type="dxa"/>
          </w:tcPr>
          <w:p w14:paraId="701F1062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varchar(200)</w:t>
            </w:r>
          </w:p>
        </w:tc>
        <w:tc>
          <w:tcPr>
            <w:tcW w:w="810" w:type="dxa"/>
          </w:tcPr>
          <w:p w14:paraId="72C4750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A12EE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</w:tcPr>
          <w:p w14:paraId="75C9E63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5D914B4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2A02D74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</w:tbl>
    <w:p w14:paraId="2D88379A" w14:textId="77777777" w:rsidR="00B812C5" w:rsidRDefault="00B812C5" w:rsidP="00B812C5">
      <w:pPr>
        <w:pStyle w:val="Heading3"/>
      </w:pPr>
      <w:r w:rsidRPr="002209E2">
        <w:t>Constraint</w:t>
      </w:r>
    </w:p>
    <w:p w14:paraId="5DC9D0CE" w14:textId="77777777" w:rsidR="00B812C5" w:rsidRDefault="00B812C5" w:rsidP="00B812C5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242AE29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25C621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D2B5AAD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3428EA5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B6703B7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A067107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71864A5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1C43E53F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3BE574F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68285F18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FD4FD0C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8FCB3B0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7DFD369" w14:textId="77777777" w:rsidR="001B2AE9" w:rsidRPr="002209E2" w:rsidRDefault="001B2AE9" w:rsidP="00B812C5">
      <w:pPr>
        <w:ind w:left="0"/>
        <w:rPr>
          <w:rFonts w:ascii="Times New Roman" w:hAnsi="Times New Roman"/>
          <w:i/>
          <w:sz w:val="24"/>
          <w:szCs w:val="24"/>
        </w:rPr>
      </w:pPr>
    </w:p>
    <w:p w14:paraId="70BE4646" w14:textId="77777777" w:rsidR="00B812C5" w:rsidRPr="002209E2" w:rsidRDefault="00B812C5" w:rsidP="00B812C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812C5" w14:paraId="0622A1F9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E9AD12F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457C554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639E568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812C5" w14:paraId="53EB6E05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9AC831A" w14:textId="77777777" w:rsidR="00B812C5" w:rsidRPr="00B812C5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6A2E7EBE" w14:textId="77777777" w:rsidR="00B812C5" w:rsidRPr="00B812C5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14C13A6F" w14:textId="77777777" w:rsidR="00B812C5" w:rsidRPr="00B812C5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9E88A6A" w14:textId="77777777" w:rsidR="00B812C5" w:rsidRPr="00955A3E" w:rsidRDefault="00B812C5" w:rsidP="00B812C5">
      <w:pPr>
        <w:ind w:left="0"/>
      </w:pPr>
    </w:p>
    <w:p w14:paraId="3912BAC2" w14:textId="77777777" w:rsidR="00B812C5" w:rsidRDefault="00B812C5" w:rsidP="00B812C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E936B70" w14:textId="77777777" w:rsidR="00B812C5" w:rsidRPr="00B812C5" w:rsidRDefault="00B812C5" w:rsidP="00B812C5"/>
    <w:p w14:paraId="188D5BB1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4" w:name="_Toc170222194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ccai_api_path_parameters</w:t>
      </w:r>
      <w:bookmarkEnd w:id="7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11D8732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02034B07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53620816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72DD04D7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240F9C93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5F67F9C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C8A2CBB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BE2F074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C2F68E9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2264948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7C6AE6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01</w:t>
            </w:r>
          </w:p>
        </w:tc>
        <w:tc>
          <w:tcPr>
            <w:tcW w:w="1980" w:type="dxa"/>
          </w:tcPr>
          <w:p w14:paraId="5C1E973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ccai_api_path_parameters_id </w:t>
            </w:r>
          </w:p>
        </w:tc>
        <w:tc>
          <w:tcPr>
            <w:tcW w:w="1710" w:type="dxa"/>
          </w:tcPr>
          <w:p w14:paraId="1C9AF57D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</w:t>
            </w:r>
          </w:p>
        </w:tc>
        <w:tc>
          <w:tcPr>
            <w:tcW w:w="810" w:type="dxa"/>
          </w:tcPr>
          <w:p w14:paraId="7FC88935" w14:textId="77777777" w:rsidR="00877B13" w:rsidRPr="00666E75" w:rsidRDefault="00877B13" w:rsidP="0037601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44BD6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23CC26" w14:textId="77777777" w:rsidR="00877B13" w:rsidRPr="00666E75" w:rsidRDefault="00C62FC2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235BA792" w14:textId="77777777" w:rsidR="00877B13" w:rsidRPr="00666E75" w:rsidRDefault="00877B13" w:rsidP="0037601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E3856BF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 path</w:t>
            </w:r>
          </w:p>
        </w:tc>
      </w:tr>
      <w:tr w:rsidR="00877B13" w:rsidRPr="00666E75" w14:paraId="7D1A3FA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7A319A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lastRenderedPageBreak/>
              <w:t>02</w:t>
            </w:r>
          </w:p>
        </w:tc>
        <w:tc>
          <w:tcPr>
            <w:tcW w:w="1980" w:type="dxa"/>
          </w:tcPr>
          <w:p w14:paraId="171AB80A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   </w:t>
            </w:r>
          </w:p>
        </w:tc>
        <w:tc>
          <w:tcPr>
            <w:tcW w:w="1710" w:type="dxa"/>
          </w:tcPr>
          <w:p w14:paraId="771311D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</w:t>
            </w:r>
          </w:p>
        </w:tc>
        <w:tc>
          <w:tcPr>
            <w:tcW w:w="810" w:type="dxa"/>
          </w:tcPr>
          <w:p w14:paraId="31A0B73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A12C0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228566" w14:textId="77777777" w:rsidR="00877B13" w:rsidRPr="00666E75" w:rsidRDefault="00C62FC2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1080" w:type="dxa"/>
          </w:tcPr>
          <w:p w14:paraId="66645BE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32B45D1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309262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03</w:t>
            </w:r>
          </w:p>
        </w:tc>
        <w:tc>
          <w:tcPr>
            <w:tcW w:w="1980" w:type="dxa"/>
          </w:tcPr>
          <w:p w14:paraId="410AD994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   </w:t>
            </w:r>
          </w:p>
        </w:tc>
        <w:tc>
          <w:tcPr>
            <w:tcW w:w="1710" w:type="dxa"/>
          </w:tcPr>
          <w:p w14:paraId="5849CA05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</w:t>
            </w:r>
          </w:p>
        </w:tc>
        <w:tc>
          <w:tcPr>
            <w:tcW w:w="810" w:type="dxa"/>
          </w:tcPr>
          <w:p w14:paraId="21D8180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A1F9CA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9CAF05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7322B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0833B5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</w:t>
            </w:r>
          </w:p>
        </w:tc>
      </w:tr>
      <w:tr w:rsidR="00877B13" w:rsidRPr="00666E75" w14:paraId="079B555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C63963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04</w:t>
            </w:r>
          </w:p>
        </w:tc>
        <w:tc>
          <w:tcPr>
            <w:tcW w:w="1980" w:type="dxa"/>
          </w:tcPr>
          <w:p w14:paraId="2385B78C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   </w:t>
            </w:r>
          </w:p>
        </w:tc>
        <w:tc>
          <w:tcPr>
            <w:tcW w:w="1710" w:type="dxa"/>
          </w:tcPr>
          <w:p w14:paraId="5BDF3AA4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</w:t>
            </w:r>
          </w:p>
        </w:tc>
        <w:tc>
          <w:tcPr>
            <w:tcW w:w="810" w:type="dxa"/>
          </w:tcPr>
          <w:p w14:paraId="1DD99C0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A12EE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0440C2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92991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08FE2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00AC103" w14:textId="77777777" w:rsidR="00877B13" w:rsidRPr="00CA12EE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</w:t>
            </w:r>
          </w:p>
        </w:tc>
      </w:tr>
      <w:tr w:rsidR="00877B13" w:rsidRPr="00666E75" w14:paraId="1AAD379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D2524B2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05</w:t>
            </w:r>
          </w:p>
        </w:tc>
        <w:tc>
          <w:tcPr>
            <w:tcW w:w="1980" w:type="dxa"/>
          </w:tcPr>
          <w:p w14:paraId="44FDAEC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   </w:t>
            </w:r>
          </w:p>
        </w:tc>
        <w:tc>
          <w:tcPr>
            <w:tcW w:w="1710" w:type="dxa"/>
          </w:tcPr>
          <w:p w14:paraId="532815A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varchar(1000)    </w:t>
            </w:r>
          </w:p>
        </w:tc>
        <w:tc>
          <w:tcPr>
            <w:tcW w:w="810" w:type="dxa"/>
          </w:tcPr>
          <w:p w14:paraId="43D2F14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A12EE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E7EC2D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05F66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CB3CD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2E8DE83" w14:textId="77777777" w:rsidR="00877B13" w:rsidRPr="00CA12EE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877B13" w:rsidRPr="00666E75" w14:paraId="4CCDF09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23B245B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06</w:t>
            </w:r>
          </w:p>
        </w:tc>
        <w:tc>
          <w:tcPr>
            <w:tcW w:w="1980" w:type="dxa"/>
          </w:tcPr>
          <w:p w14:paraId="31EE71E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   </w:t>
            </w:r>
          </w:p>
        </w:tc>
        <w:tc>
          <w:tcPr>
            <w:tcW w:w="1710" w:type="dxa"/>
          </w:tcPr>
          <w:p w14:paraId="23938EC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bit</w:t>
            </w:r>
          </w:p>
        </w:tc>
        <w:tc>
          <w:tcPr>
            <w:tcW w:w="810" w:type="dxa"/>
          </w:tcPr>
          <w:p w14:paraId="6ED8F7B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A4847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79D63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1BDCC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A12EE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0283FB5D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13939B9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07</w:t>
            </w:r>
          </w:p>
        </w:tc>
        <w:tc>
          <w:tcPr>
            <w:tcW w:w="1980" w:type="dxa"/>
          </w:tcPr>
          <w:p w14:paraId="20C39A7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710" w:type="dxa"/>
          </w:tcPr>
          <w:p w14:paraId="0B096EB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03E9581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A12EE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9E6577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B6E8B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09B46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75BA98B" w14:textId="77777777" w:rsidR="00877B13" w:rsidRPr="00CA12EE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Mẫu dữ liệu</w:t>
            </w:r>
          </w:p>
        </w:tc>
      </w:tr>
    </w:tbl>
    <w:p w14:paraId="1C4EC54D" w14:textId="77777777" w:rsidR="00B812C5" w:rsidRDefault="00B812C5" w:rsidP="00B812C5">
      <w:pPr>
        <w:pStyle w:val="Heading3"/>
      </w:pPr>
      <w:r w:rsidRPr="002209E2">
        <w:t>Constraint</w:t>
      </w:r>
    </w:p>
    <w:p w14:paraId="14F3DC64" w14:textId="77777777" w:rsidR="00B812C5" w:rsidRPr="001E6B0B" w:rsidRDefault="00B812C5" w:rsidP="00B812C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B812C5" w14:paraId="74D47A7B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A5AA265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214F421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8E65DFE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8B0C877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1076C59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812C5" w14:paraId="4A6D8D6A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166BACF5" w14:textId="77777777" w:rsidR="00B812C5" w:rsidRPr="002209E2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3BD6F89D" w14:textId="77777777" w:rsidR="00B812C5" w:rsidRPr="002209E2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410C6F0F" w14:textId="77777777" w:rsidR="00B812C5" w:rsidRPr="008C1A23" w:rsidRDefault="00B812C5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150D6BFE" w14:textId="77777777" w:rsidR="00B812C5" w:rsidRPr="002209E2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3EF4A513" w14:textId="77777777" w:rsidR="00B812C5" w:rsidRPr="008C1A23" w:rsidRDefault="00B812C5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7D6E83B" w14:textId="77777777" w:rsidR="00B812C5" w:rsidRPr="002209E2" w:rsidRDefault="00B812C5" w:rsidP="00B812C5">
      <w:pPr>
        <w:ind w:left="0"/>
        <w:rPr>
          <w:rFonts w:ascii="Times New Roman" w:hAnsi="Times New Roman"/>
          <w:i/>
          <w:sz w:val="24"/>
          <w:szCs w:val="24"/>
        </w:rPr>
      </w:pPr>
    </w:p>
    <w:p w14:paraId="3A981FA3" w14:textId="77777777" w:rsidR="00B812C5" w:rsidRPr="002209E2" w:rsidRDefault="00B812C5" w:rsidP="00B812C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812C5" w14:paraId="392397B8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790281E2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03DBADA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B3631DD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25803CAC" w14:textId="77777777" w:rsidR="00B812C5" w:rsidRPr="00955A3E" w:rsidRDefault="00B812C5" w:rsidP="00B812C5">
      <w:pPr>
        <w:ind w:left="0"/>
      </w:pPr>
    </w:p>
    <w:p w14:paraId="43A44942" w14:textId="77777777" w:rsidR="00B812C5" w:rsidRDefault="00B812C5" w:rsidP="00B812C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09B3A5A" w14:textId="77777777" w:rsidR="00B812C5" w:rsidRPr="00B812C5" w:rsidRDefault="00B812C5" w:rsidP="00B812C5"/>
    <w:p w14:paraId="2E1A4C36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5" w:name="_Toc170222198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ccai_api_query_parameters</w:t>
      </w:r>
      <w:bookmarkEnd w:id="7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522BCBD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41EA9254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5EFC6AC5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1498E1A2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4814C411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FB28D33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FDFD33D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8B7B2B6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A4FCB02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1B810DB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538C9B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01</w:t>
            </w:r>
          </w:p>
        </w:tc>
        <w:tc>
          <w:tcPr>
            <w:tcW w:w="1980" w:type="dxa"/>
          </w:tcPr>
          <w:p w14:paraId="1E9EF83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ccai_api_query_parameters_id </w:t>
            </w:r>
          </w:p>
        </w:tc>
        <w:tc>
          <w:tcPr>
            <w:tcW w:w="1710" w:type="dxa"/>
          </w:tcPr>
          <w:p w14:paraId="53A58A0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</w:t>
            </w:r>
          </w:p>
        </w:tc>
        <w:tc>
          <w:tcPr>
            <w:tcW w:w="810" w:type="dxa"/>
          </w:tcPr>
          <w:p w14:paraId="10AD414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AD271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C26ED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2022BF6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0161DC5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 query</w:t>
            </w:r>
          </w:p>
        </w:tc>
      </w:tr>
      <w:tr w:rsidR="00877B13" w:rsidRPr="00666E75" w14:paraId="727919E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0F82F2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02</w:t>
            </w:r>
          </w:p>
        </w:tc>
        <w:tc>
          <w:tcPr>
            <w:tcW w:w="1980" w:type="dxa"/>
          </w:tcPr>
          <w:p w14:paraId="0C34ABF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    </w:t>
            </w:r>
          </w:p>
        </w:tc>
        <w:tc>
          <w:tcPr>
            <w:tcW w:w="1710" w:type="dxa"/>
          </w:tcPr>
          <w:p w14:paraId="5BB5748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</w:t>
            </w:r>
          </w:p>
        </w:tc>
        <w:tc>
          <w:tcPr>
            <w:tcW w:w="810" w:type="dxa"/>
          </w:tcPr>
          <w:p w14:paraId="5B43299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9E7C1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0A4A3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CE79C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2236226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gravitee api</w:t>
            </w:r>
          </w:p>
        </w:tc>
      </w:tr>
      <w:tr w:rsidR="00877B13" w:rsidRPr="00666E75" w14:paraId="6C5ACBE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AE2B0E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03</w:t>
            </w:r>
          </w:p>
        </w:tc>
        <w:tc>
          <w:tcPr>
            <w:tcW w:w="1980" w:type="dxa"/>
          </w:tcPr>
          <w:p w14:paraId="55A9FBA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    </w:t>
            </w:r>
          </w:p>
        </w:tc>
        <w:tc>
          <w:tcPr>
            <w:tcW w:w="1710" w:type="dxa"/>
          </w:tcPr>
          <w:p w14:paraId="75288FD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</w:t>
            </w:r>
          </w:p>
        </w:tc>
        <w:tc>
          <w:tcPr>
            <w:tcW w:w="810" w:type="dxa"/>
          </w:tcPr>
          <w:p w14:paraId="3023C25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6E442B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E0A45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0DCED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3CB4B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api</w:t>
            </w:r>
          </w:p>
        </w:tc>
      </w:tr>
      <w:tr w:rsidR="00877B13" w:rsidRPr="00666E75" w14:paraId="337A46A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24CED4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lastRenderedPageBreak/>
              <w:t>04</w:t>
            </w:r>
          </w:p>
        </w:tc>
        <w:tc>
          <w:tcPr>
            <w:tcW w:w="1980" w:type="dxa"/>
          </w:tcPr>
          <w:p w14:paraId="0C36A12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    </w:t>
            </w:r>
          </w:p>
        </w:tc>
        <w:tc>
          <w:tcPr>
            <w:tcW w:w="1710" w:type="dxa"/>
          </w:tcPr>
          <w:p w14:paraId="26D1BE4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</w:t>
            </w:r>
          </w:p>
        </w:tc>
        <w:tc>
          <w:tcPr>
            <w:tcW w:w="810" w:type="dxa"/>
          </w:tcPr>
          <w:p w14:paraId="577D3A2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A2BCE6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99BA5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8E06D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CA9A70C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</w:t>
            </w:r>
          </w:p>
        </w:tc>
      </w:tr>
      <w:tr w:rsidR="00877B13" w:rsidRPr="00666E75" w14:paraId="6F6FA38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4F4956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05</w:t>
            </w:r>
          </w:p>
        </w:tc>
        <w:tc>
          <w:tcPr>
            <w:tcW w:w="1980" w:type="dxa"/>
          </w:tcPr>
          <w:p w14:paraId="6615A25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    </w:t>
            </w:r>
          </w:p>
        </w:tc>
        <w:tc>
          <w:tcPr>
            <w:tcW w:w="1710" w:type="dxa"/>
          </w:tcPr>
          <w:p w14:paraId="67017D01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varchar(1000)    </w:t>
            </w:r>
          </w:p>
        </w:tc>
        <w:tc>
          <w:tcPr>
            <w:tcW w:w="810" w:type="dxa"/>
          </w:tcPr>
          <w:p w14:paraId="3F257F4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C91BB6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CF907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E5556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F0B4C00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877B13" w:rsidRPr="00666E75" w14:paraId="26409EB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8E1FBF7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06</w:t>
            </w:r>
          </w:p>
        </w:tc>
        <w:tc>
          <w:tcPr>
            <w:tcW w:w="1980" w:type="dxa"/>
          </w:tcPr>
          <w:p w14:paraId="008BFEF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    </w:t>
            </w:r>
          </w:p>
        </w:tc>
        <w:tc>
          <w:tcPr>
            <w:tcW w:w="1710" w:type="dxa"/>
          </w:tcPr>
          <w:p w14:paraId="15BFE64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bit</w:t>
            </w:r>
          </w:p>
        </w:tc>
        <w:tc>
          <w:tcPr>
            <w:tcW w:w="810" w:type="dxa"/>
          </w:tcPr>
          <w:p w14:paraId="7DF0ED6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ED0910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596EE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012D5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 w14:paraId="54359276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bắt buộc</w:t>
            </w:r>
          </w:p>
        </w:tc>
      </w:tr>
      <w:tr w:rsidR="00877B13" w:rsidRPr="00666E75" w14:paraId="4549127D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1814E6B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07</w:t>
            </w:r>
          </w:p>
        </w:tc>
        <w:tc>
          <w:tcPr>
            <w:tcW w:w="1980" w:type="dxa"/>
          </w:tcPr>
          <w:p w14:paraId="74E48C7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710" w:type="dxa"/>
          </w:tcPr>
          <w:p w14:paraId="7EEEA19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23B9828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ED083A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58648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148ED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1B8B01D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Mẫu dữ liệu</w:t>
            </w:r>
          </w:p>
        </w:tc>
      </w:tr>
    </w:tbl>
    <w:p w14:paraId="1F5729F7" w14:textId="77777777" w:rsidR="004B5D78" w:rsidRDefault="004B5D78" w:rsidP="004B5D78">
      <w:pPr>
        <w:pStyle w:val="Heading3"/>
      </w:pPr>
      <w:r w:rsidRPr="002209E2">
        <w:t>Constraint</w:t>
      </w:r>
    </w:p>
    <w:p w14:paraId="6DF1B96D" w14:textId="77777777" w:rsidR="004B5D78" w:rsidRPr="001E6B0B" w:rsidRDefault="004B5D78" w:rsidP="004B5D78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B5D78" w14:paraId="1FCE259B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D637C7C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CABA4D9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FDFDFC9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A9922BF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FD6D59F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B5D78" w14:paraId="2B80A183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42857410" w14:textId="77777777" w:rsidR="004B5D78" w:rsidRPr="002209E2" w:rsidRDefault="004B5D7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14C271F7" w14:textId="77777777" w:rsidR="004B5D78" w:rsidRPr="002209E2" w:rsidRDefault="004B5D7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029AD6A5" w14:textId="77777777" w:rsidR="004B5D78" w:rsidRPr="008C1A23" w:rsidRDefault="004B5D78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929171E" w14:textId="77777777" w:rsidR="004B5D78" w:rsidRPr="002209E2" w:rsidRDefault="004B5D7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08687C99" w14:textId="77777777" w:rsidR="004B5D78" w:rsidRPr="008C1A23" w:rsidRDefault="004B5D78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0C0E20F" w14:textId="77777777" w:rsidR="004B5D78" w:rsidRPr="002209E2" w:rsidRDefault="004B5D78" w:rsidP="004B5D78">
      <w:pPr>
        <w:ind w:left="0"/>
        <w:rPr>
          <w:rFonts w:ascii="Times New Roman" w:hAnsi="Times New Roman"/>
          <w:i/>
          <w:sz w:val="24"/>
          <w:szCs w:val="24"/>
        </w:rPr>
      </w:pPr>
    </w:p>
    <w:p w14:paraId="02AD0044" w14:textId="77777777" w:rsidR="004B5D78" w:rsidRPr="002209E2" w:rsidRDefault="004B5D78" w:rsidP="004B5D7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B5D78" w14:paraId="77887FAE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1EFE7A0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B95CFEF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D56D725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B5D78" w14:paraId="36E81A4F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A971CDD" w14:textId="77777777" w:rsidR="004B5D78" w:rsidRPr="00C939D1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ccai_api_query_parameters_id</w:t>
            </w:r>
          </w:p>
        </w:tc>
        <w:tc>
          <w:tcPr>
            <w:tcW w:w="2880" w:type="dxa"/>
            <w:shd w:val="clear" w:color="auto" w:fill="auto"/>
          </w:tcPr>
          <w:p w14:paraId="223B1E6F" w14:textId="77777777" w:rsidR="004B5D78" w:rsidRPr="00C939D1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ccai_api_query_parameters_id</w:t>
            </w:r>
          </w:p>
        </w:tc>
        <w:tc>
          <w:tcPr>
            <w:tcW w:w="3490" w:type="dxa"/>
          </w:tcPr>
          <w:p w14:paraId="510B3B20" w14:textId="77777777" w:rsidR="004B5D78" w:rsidRPr="00C939D1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ccai_api_query_parameters_id</w:t>
            </w:r>
          </w:p>
        </w:tc>
      </w:tr>
      <w:tr w:rsidR="00C939D1" w14:paraId="4B6A8F2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014620D2" w14:textId="77777777" w:rsidR="00C939D1" w:rsidRPr="00C939D1" w:rsidRDefault="00C939D1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gravitee_api_id              </w:t>
            </w:r>
          </w:p>
        </w:tc>
        <w:tc>
          <w:tcPr>
            <w:tcW w:w="2880" w:type="dxa"/>
            <w:shd w:val="clear" w:color="auto" w:fill="auto"/>
          </w:tcPr>
          <w:p w14:paraId="7A65BCC7" w14:textId="77777777" w:rsidR="00C939D1" w:rsidRPr="00C939D1" w:rsidRDefault="00C939D1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gravitee_api_id              </w:t>
            </w:r>
          </w:p>
        </w:tc>
        <w:tc>
          <w:tcPr>
            <w:tcW w:w="3490" w:type="dxa"/>
          </w:tcPr>
          <w:p w14:paraId="2C0809BE" w14:textId="77777777" w:rsidR="00C939D1" w:rsidRPr="00C939D1" w:rsidRDefault="00C939D1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gravitee_api_id              </w:t>
            </w:r>
          </w:p>
        </w:tc>
      </w:tr>
    </w:tbl>
    <w:p w14:paraId="520359F5" w14:textId="77777777" w:rsidR="004B5D78" w:rsidRPr="00955A3E" w:rsidRDefault="004B5D78" w:rsidP="004B5D78">
      <w:pPr>
        <w:ind w:left="0"/>
      </w:pPr>
    </w:p>
    <w:p w14:paraId="659EF713" w14:textId="77777777" w:rsidR="004B5D78" w:rsidRDefault="004B5D78" w:rsidP="004B5D7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E798366" w14:textId="77777777" w:rsidR="004B5D78" w:rsidRPr="004B5D78" w:rsidRDefault="004B5D78" w:rsidP="004B5D78"/>
    <w:p w14:paraId="36B29E52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6" w:name="_Toc170222202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ccai_api_request_body</w:t>
      </w:r>
      <w:bookmarkEnd w:id="7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5678E2B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7D708774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61095AE9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3EF17A88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50F67DBC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B427655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FC256F8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D8F5BDC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FC3D2C0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23AE4FD3" w14:textId="77777777" w:rsidTr="0037601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630" w:type="dxa"/>
          </w:tcPr>
          <w:p w14:paraId="769DA36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14:paraId="1893617F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ccai_api_request_body_id </w:t>
            </w:r>
          </w:p>
        </w:tc>
        <w:tc>
          <w:tcPr>
            <w:tcW w:w="1710" w:type="dxa"/>
          </w:tcPr>
          <w:p w14:paraId="690FF0F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 </w:t>
            </w:r>
          </w:p>
        </w:tc>
        <w:tc>
          <w:tcPr>
            <w:tcW w:w="810" w:type="dxa"/>
          </w:tcPr>
          <w:p w14:paraId="239C3DE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FF784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B6C9F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96FA23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AAFC1E5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 request body</w:t>
            </w:r>
          </w:p>
        </w:tc>
      </w:tr>
      <w:tr w:rsidR="00877B13" w:rsidRPr="00666E75" w14:paraId="07B4122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1391F20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14:paraId="376C07C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</w:t>
            </w:r>
          </w:p>
        </w:tc>
        <w:tc>
          <w:tcPr>
            <w:tcW w:w="1710" w:type="dxa"/>
          </w:tcPr>
          <w:p w14:paraId="467378E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      </w:t>
            </w:r>
          </w:p>
        </w:tc>
        <w:tc>
          <w:tcPr>
            <w:tcW w:w="810" w:type="dxa"/>
          </w:tcPr>
          <w:p w14:paraId="56F2B37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7DC1C9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40F14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75A56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C586F57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gravitee api</w:t>
            </w:r>
          </w:p>
        </w:tc>
      </w:tr>
      <w:tr w:rsidR="00877B13" w:rsidRPr="00666E75" w14:paraId="3448043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22A43A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03</w:t>
            </w:r>
          </w:p>
        </w:tc>
        <w:tc>
          <w:tcPr>
            <w:tcW w:w="1980" w:type="dxa"/>
          </w:tcPr>
          <w:p w14:paraId="4A73434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</w:t>
            </w:r>
          </w:p>
        </w:tc>
        <w:tc>
          <w:tcPr>
            <w:tcW w:w="1710" w:type="dxa"/>
          </w:tcPr>
          <w:p w14:paraId="42E9B9B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1B85712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5395D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6A7AE9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E2E3F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050BBFA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api</w:t>
            </w:r>
          </w:p>
        </w:tc>
      </w:tr>
      <w:tr w:rsidR="00877B13" w:rsidRPr="00666E75" w14:paraId="3E2128B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9D78E9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D8758A7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</w:t>
            </w:r>
          </w:p>
        </w:tc>
        <w:tc>
          <w:tcPr>
            <w:tcW w:w="1710" w:type="dxa"/>
          </w:tcPr>
          <w:p w14:paraId="7C60F84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2F218E2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556C68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0B25D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B8CD6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FABD542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</w:t>
            </w:r>
          </w:p>
        </w:tc>
      </w:tr>
      <w:tr w:rsidR="00877B13" w:rsidRPr="00666E75" w14:paraId="1E13EF2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9237888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980" w:type="dxa"/>
          </w:tcPr>
          <w:p w14:paraId="00D3A58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</w:t>
            </w:r>
          </w:p>
        </w:tc>
        <w:tc>
          <w:tcPr>
            <w:tcW w:w="1710" w:type="dxa"/>
          </w:tcPr>
          <w:p w14:paraId="52827872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varchar(500)</w:t>
            </w:r>
          </w:p>
        </w:tc>
        <w:tc>
          <w:tcPr>
            <w:tcW w:w="810" w:type="dxa"/>
          </w:tcPr>
          <w:p w14:paraId="72539B0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C6F839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18BB5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D7868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F515417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877B13" w:rsidRPr="00666E75" w14:paraId="2AD10DB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DCA0A6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980" w:type="dxa"/>
          </w:tcPr>
          <w:p w14:paraId="4AFEC2F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</w:t>
            </w:r>
          </w:p>
        </w:tc>
        <w:tc>
          <w:tcPr>
            <w:tcW w:w="1710" w:type="dxa"/>
          </w:tcPr>
          <w:p w14:paraId="2A8AC07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   </w:t>
            </w:r>
          </w:p>
        </w:tc>
        <w:tc>
          <w:tcPr>
            <w:tcW w:w="810" w:type="dxa"/>
          </w:tcPr>
          <w:p w14:paraId="280698A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01B2F7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F79D5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5B577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 w14:paraId="5E38242F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bắt buộc</w:t>
            </w:r>
          </w:p>
        </w:tc>
      </w:tr>
      <w:tr w:rsidR="00877B13" w:rsidRPr="00666E75" w14:paraId="1630DB1A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310916BA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980" w:type="dxa"/>
          </w:tcPr>
          <w:p w14:paraId="44B9BC3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710" w:type="dxa"/>
          </w:tcPr>
          <w:p w14:paraId="2476008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5DFF8C5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FB6E5A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94220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EA973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B84B64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Mẫu dữ liệu</w:t>
            </w:r>
          </w:p>
        </w:tc>
      </w:tr>
    </w:tbl>
    <w:p w14:paraId="6B522885" w14:textId="77777777" w:rsidR="00C939D1" w:rsidRDefault="00C939D1" w:rsidP="00C939D1">
      <w:pPr>
        <w:pStyle w:val="Heading3"/>
      </w:pPr>
      <w:r w:rsidRPr="002209E2">
        <w:t>Constraint</w:t>
      </w:r>
    </w:p>
    <w:p w14:paraId="49E97060" w14:textId="77777777" w:rsidR="00C939D1" w:rsidRPr="001E6B0B" w:rsidRDefault="00C939D1" w:rsidP="00C939D1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C939D1" w14:paraId="6D0EAB3C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B88E8AC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E52C122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7C82D75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584E84D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6D0A31E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939D1" w14:paraId="6999F1C2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66CC07DE" w14:textId="77777777" w:rsidR="00C939D1" w:rsidRPr="002209E2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3C56BF38" w14:textId="77777777" w:rsidR="00C939D1" w:rsidRPr="002209E2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66F28C93" w14:textId="77777777" w:rsidR="00C939D1" w:rsidRPr="008C1A23" w:rsidRDefault="00C939D1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207DD51" w14:textId="77777777" w:rsidR="00C939D1" w:rsidRPr="002209E2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02C20DD9" w14:textId="77777777" w:rsidR="00C939D1" w:rsidRPr="008C1A23" w:rsidRDefault="00C939D1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1DC8B98" w14:textId="77777777" w:rsidR="00C939D1" w:rsidRPr="002209E2" w:rsidRDefault="00C939D1" w:rsidP="00C939D1">
      <w:pPr>
        <w:ind w:left="0"/>
        <w:rPr>
          <w:rFonts w:ascii="Times New Roman" w:hAnsi="Times New Roman"/>
          <w:i/>
          <w:sz w:val="24"/>
          <w:szCs w:val="24"/>
        </w:rPr>
      </w:pPr>
    </w:p>
    <w:p w14:paraId="14E41C8A" w14:textId="77777777" w:rsidR="00C939D1" w:rsidRPr="002209E2" w:rsidRDefault="00C939D1" w:rsidP="00C939D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C939D1" w14:paraId="3150F99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0E279734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FE05ACB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D07DA5C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939D1" w14:paraId="09B8655D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0A845E4B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13221274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1D2AB041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C939D1" w14:paraId="0F1BDE81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021559A9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081D56B4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6893F49B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3B33BD40" w14:textId="77777777" w:rsidR="00C939D1" w:rsidRPr="00955A3E" w:rsidRDefault="00C939D1" w:rsidP="00C939D1">
      <w:pPr>
        <w:ind w:left="0"/>
      </w:pPr>
    </w:p>
    <w:p w14:paraId="4AF0178B" w14:textId="77777777" w:rsidR="00C939D1" w:rsidRDefault="00C939D1" w:rsidP="00C939D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7C3FA6C" w14:textId="77777777" w:rsidR="00C939D1" w:rsidRDefault="00C939D1" w:rsidP="00C939D1">
      <w:pPr>
        <w:ind w:left="0"/>
      </w:pPr>
    </w:p>
    <w:p w14:paraId="346AF3A7" w14:textId="77777777" w:rsidR="00C939D1" w:rsidRPr="00C939D1" w:rsidRDefault="00C939D1" w:rsidP="00C939D1"/>
    <w:p w14:paraId="06120F3C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7" w:name="_Toc170222206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ccai_api_request_header</w:t>
      </w:r>
      <w:bookmarkEnd w:id="7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0219721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7DDF21CC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7420875E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1EF60F85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60BE2A38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A669C6D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D8C0BFD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0B4D5A2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47470D6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7560B47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539FC73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14:paraId="3C968E7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ccai_api_request_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header</w:t>
            </w: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_id </w:t>
            </w:r>
          </w:p>
        </w:tc>
        <w:tc>
          <w:tcPr>
            <w:tcW w:w="1710" w:type="dxa"/>
          </w:tcPr>
          <w:p w14:paraId="76E3342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 </w:t>
            </w:r>
          </w:p>
        </w:tc>
        <w:tc>
          <w:tcPr>
            <w:tcW w:w="810" w:type="dxa"/>
          </w:tcPr>
          <w:p w14:paraId="0555AC3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C9C3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C1A27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1782FA8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6D1456A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 request header</w:t>
            </w:r>
          </w:p>
        </w:tc>
      </w:tr>
      <w:tr w:rsidR="00877B13" w:rsidRPr="00666E75" w14:paraId="223B070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9F84BF1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02</w:t>
            </w:r>
          </w:p>
        </w:tc>
        <w:tc>
          <w:tcPr>
            <w:tcW w:w="1980" w:type="dxa"/>
          </w:tcPr>
          <w:p w14:paraId="6586293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</w:t>
            </w:r>
          </w:p>
        </w:tc>
        <w:tc>
          <w:tcPr>
            <w:tcW w:w="1710" w:type="dxa"/>
          </w:tcPr>
          <w:p w14:paraId="66E782C2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      </w:t>
            </w:r>
          </w:p>
        </w:tc>
        <w:tc>
          <w:tcPr>
            <w:tcW w:w="810" w:type="dxa"/>
          </w:tcPr>
          <w:p w14:paraId="5A9048A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C3F47D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B4E16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37C02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5D25CB2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gravitee</w:t>
            </w:r>
            <w:r w:rsidR="00262963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api</w:t>
            </w:r>
          </w:p>
        </w:tc>
      </w:tr>
      <w:tr w:rsidR="00877B13" w:rsidRPr="00666E75" w14:paraId="297885E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D89BB8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980" w:type="dxa"/>
          </w:tcPr>
          <w:p w14:paraId="37ED4E3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</w:t>
            </w:r>
          </w:p>
        </w:tc>
        <w:tc>
          <w:tcPr>
            <w:tcW w:w="1710" w:type="dxa"/>
          </w:tcPr>
          <w:p w14:paraId="25DF6C9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07552B4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692D0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F0A21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87D3B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3F9B1F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FB6187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57D6028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</w:t>
            </w:r>
          </w:p>
        </w:tc>
        <w:tc>
          <w:tcPr>
            <w:tcW w:w="1710" w:type="dxa"/>
          </w:tcPr>
          <w:p w14:paraId="482C82D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6EA50F2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D4263B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F75D2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BCC76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6A7F3E0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D153C9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980" w:type="dxa"/>
          </w:tcPr>
          <w:p w14:paraId="72C2F9D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</w:t>
            </w:r>
          </w:p>
        </w:tc>
        <w:tc>
          <w:tcPr>
            <w:tcW w:w="1710" w:type="dxa"/>
          </w:tcPr>
          <w:p w14:paraId="3CF7D71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varchar(500)</w:t>
            </w:r>
          </w:p>
        </w:tc>
        <w:tc>
          <w:tcPr>
            <w:tcW w:w="810" w:type="dxa"/>
          </w:tcPr>
          <w:p w14:paraId="0B04794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5ADA1C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23912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85554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068B16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E7C7122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980" w:type="dxa"/>
          </w:tcPr>
          <w:p w14:paraId="770CFB37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</w:t>
            </w:r>
          </w:p>
        </w:tc>
        <w:tc>
          <w:tcPr>
            <w:tcW w:w="1710" w:type="dxa"/>
          </w:tcPr>
          <w:p w14:paraId="480E735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   </w:t>
            </w:r>
          </w:p>
        </w:tc>
        <w:tc>
          <w:tcPr>
            <w:tcW w:w="810" w:type="dxa"/>
          </w:tcPr>
          <w:p w14:paraId="6D6B2B3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365C4A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37300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3AA78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2266381E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5B6AC71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980" w:type="dxa"/>
          </w:tcPr>
          <w:p w14:paraId="2A655F5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710" w:type="dxa"/>
          </w:tcPr>
          <w:p w14:paraId="0E06F16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3B67FF1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FB20D2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AFEF1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74B96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683A8DF" w14:textId="77777777" w:rsidR="00F914CC" w:rsidRDefault="00F914CC" w:rsidP="00F914CC">
      <w:pPr>
        <w:pStyle w:val="Heading3"/>
      </w:pPr>
      <w:r w:rsidRPr="002209E2">
        <w:t>Constraint</w:t>
      </w:r>
    </w:p>
    <w:p w14:paraId="43F241E9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205A12FC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3FD76BC0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64D7200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41B4E42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695EECD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00F70A7D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5DA26E21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A972284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5314068B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424BE9E6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558E981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6F02E89B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B67D084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18B71A58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0F254FF0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37A52E6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6CB0C7C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6AABD19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2CDB06C7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5785460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1449A47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68374EE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451F8FE3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99FDABB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34971AFD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23F33AB2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66DFCD68" w14:textId="77777777" w:rsidR="00F914CC" w:rsidRPr="00955A3E" w:rsidRDefault="00F914CC" w:rsidP="00F914CC">
      <w:pPr>
        <w:ind w:left="0"/>
      </w:pPr>
    </w:p>
    <w:p w14:paraId="32D7F5BC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1FAF6CE" w14:textId="77777777" w:rsidR="00F914CC" w:rsidRPr="00F914CC" w:rsidRDefault="00F914CC" w:rsidP="00F914CC"/>
    <w:p w14:paraId="33DAF795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8" w:name="_Toc170222210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ccai_api_response_body</w:t>
      </w:r>
      <w:bookmarkEnd w:id="7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160"/>
        <w:gridCol w:w="1530"/>
        <w:gridCol w:w="810"/>
        <w:gridCol w:w="720"/>
        <w:gridCol w:w="900"/>
        <w:gridCol w:w="1080"/>
        <w:gridCol w:w="1293"/>
      </w:tblGrid>
      <w:tr w:rsidR="00877B13" w:rsidRPr="00666E75" w14:paraId="77D8D4E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7258D230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2160" w:type="dxa"/>
            <w:shd w:val="clear" w:color="auto" w:fill="FFE8E1"/>
          </w:tcPr>
          <w:p w14:paraId="54846B14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530" w:type="dxa"/>
            <w:shd w:val="clear" w:color="auto" w:fill="FFE8E1"/>
          </w:tcPr>
          <w:p w14:paraId="770CD0FA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41BA0A8B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9335CED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280AF2F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DCD9C06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3E79F58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2934B250" w14:textId="77777777" w:rsidTr="00376015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630" w:type="dxa"/>
          </w:tcPr>
          <w:p w14:paraId="546C64E7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160" w:type="dxa"/>
          </w:tcPr>
          <w:p w14:paraId="5D67DAB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ccai_api_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response_body_</w:t>
            </w: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id </w:t>
            </w:r>
          </w:p>
        </w:tc>
        <w:tc>
          <w:tcPr>
            <w:tcW w:w="1530" w:type="dxa"/>
          </w:tcPr>
          <w:p w14:paraId="743F894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 </w:t>
            </w:r>
          </w:p>
        </w:tc>
        <w:tc>
          <w:tcPr>
            <w:tcW w:w="810" w:type="dxa"/>
          </w:tcPr>
          <w:p w14:paraId="44827C5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E86F0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F7D7C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E1CBEC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74759F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5A963E7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160" w:type="dxa"/>
          </w:tcPr>
          <w:p w14:paraId="2E6A81A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</w:t>
            </w:r>
          </w:p>
        </w:tc>
        <w:tc>
          <w:tcPr>
            <w:tcW w:w="1530" w:type="dxa"/>
          </w:tcPr>
          <w:p w14:paraId="46FC398F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      </w:t>
            </w:r>
          </w:p>
        </w:tc>
        <w:tc>
          <w:tcPr>
            <w:tcW w:w="810" w:type="dxa"/>
          </w:tcPr>
          <w:p w14:paraId="5538F9A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5CDE87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5CCA1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C0D30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941ED3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752517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160" w:type="dxa"/>
          </w:tcPr>
          <w:p w14:paraId="5C0CE13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</w:t>
            </w:r>
          </w:p>
        </w:tc>
        <w:tc>
          <w:tcPr>
            <w:tcW w:w="1530" w:type="dxa"/>
          </w:tcPr>
          <w:p w14:paraId="75287BF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2D28275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87A1D6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C7E33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64C8A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23117FA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1365C21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2D792F3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</w:t>
            </w:r>
          </w:p>
        </w:tc>
        <w:tc>
          <w:tcPr>
            <w:tcW w:w="1530" w:type="dxa"/>
          </w:tcPr>
          <w:p w14:paraId="1D15009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49C354E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59CEB6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006F5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BC460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0CB0D9F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15A8600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2160" w:type="dxa"/>
          </w:tcPr>
          <w:p w14:paraId="38D39C8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</w:t>
            </w:r>
          </w:p>
        </w:tc>
        <w:tc>
          <w:tcPr>
            <w:tcW w:w="1530" w:type="dxa"/>
          </w:tcPr>
          <w:p w14:paraId="2928712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varchar(500)</w:t>
            </w:r>
          </w:p>
        </w:tc>
        <w:tc>
          <w:tcPr>
            <w:tcW w:w="810" w:type="dxa"/>
          </w:tcPr>
          <w:p w14:paraId="0F89F96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B30BCA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7C2384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F5949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6443C82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7A707D6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2160" w:type="dxa"/>
          </w:tcPr>
          <w:p w14:paraId="5DE4898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</w:t>
            </w:r>
          </w:p>
        </w:tc>
        <w:tc>
          <w:tcPr>
            <w:tcW w:w="1530" w:type="dxa"/>
          </w:tcPr>
          <w:p w14:paraId="237D431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   </w:t>
            </w:r>
          </w:p>
        </w:tc>
        <w:tc>
          <w:tcPr>
            <w:tcW w:w="810" w:type="dxa"/>
          </w:tcPr>
          <w:p w14:paraId="17834F3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38237D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A3E9B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49484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2BFC5F7F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17632B0F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2160" w:type="dxa"/>
          </w:tcPr>
          <w:p w14:paraId="5277A79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530" w:type="dxa"/>
          </w:tcPr>
          <w:p w14:paraId="5364BD6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5AC2A35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801C7D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5BEDD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BFA16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0BE85817" w14:textId="77777777" w:rsidR="00F914CC" w:rsidRDefault="00F914CC" w:rsidP="00F914CC">
      <w:pPr>
        <w:pStyle w:val="Heading3"/>
      </w:pPr>
      <w:r w:rsidRPr="002209E2">
        <w:t>Constraint</w:t>
      </w:r>
    </w:p>
    <w:p w14:paraId="6B8832BC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2A452475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30F41F8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B62A1A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1E18133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3267E6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6CD3A5F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2BEAF0E0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9945D18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0BC42B3A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7FBB0ACF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59AB6FD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5B6AD143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F278CAD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5B4CB7BD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73E65725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931C745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B67456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399F203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17DD63C4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6AA229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27FE20AC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5B383F33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2D188A40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34920AF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4777A22E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539598EC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217C7E09" w14:textId="77777777" w:rsidR="00F914CC" w:rsidRPr="00955A3E" w:rsidRDefault="00F914CC" w:rsidP="00F914CC">
      <w:pPr>
        <w:ind w:left="0"/>
      </w:pPr>
    </w:p>
    <w:p w14:paraId="3FFBEF5E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F1AC9A8" w14:textId="77777777" w:rsidR="00F914CC" w:rsidRPr="00F914CC" w:rsidRDefault="00F914CC" w:rsidP="00F914CC"/>
    <w:p w14:paraId="01B70A13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9" w:name="_Toc170222214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ccai_api_response_error</w:t>
      </w:r>
      <w:bookmarkEnd w:id="7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01A7CC9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660A3EC9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32179497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4DAC4117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644A0032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5F66D23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9C58B90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A8807D4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FA114CD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271A56DF" w14:textId="77777777" w:rsidTr="00376015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630" w:type="dxa"/>
          </w:tcPr>
          <w:p w14:paraId="1D5FDD8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01</w:t>
            </w:r>
          </w:p>
        </w:tc>
        <w:tc>
          <w:tcPr>
            <w:tcW w:w="1980" w:type="dxa"/>
          </w:tcPr>
          <w:p w14:paraId="01C31BE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ccai_api_response_error_id </w:t>
            </w:r>
          </w:p>
        </w:tc>
        <w:tc>
          <w:tcPr>
            <w:tcW w:w="1710" w:type="dxa"/>
          </w:tcPr>
          <w:p w14:paraId="35123C4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int(20)</w:t>
            </w:r>
          </w:p>
        </w:tc>
        <w:tc>
          <w:tcPr>
            <w:tcW w:w="810" w:type="dxa"/>
          </w:tcPr>
          <w:p w14:paraId="17A05432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720" w:type="dxa"/>
          </w:tcPr>
          <w:p w14:paraId="7CCAB872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0812F167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1080" w:type="dxa"/>
          </w:tcPr>
          <w:p w14:paraId="59C3C19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9954F37" w14:textId="77777777" w:rsidTr="00376015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630" w:type="dxa"/>
          </w:tcPr>
          <w:p w14:paraId="388382E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02</w:t>
            </w:r>
          </w:p>
        </w:tc>
        <w:tc>
          <w:tcPr>
            <w:tcW w:w="1980" w:type="dxa"/>
          </w:tcPr>
          <w:p w14:paraId="284296B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  </w:t>
            </w:r>
          </w:p>
        </w:tc>
        <w:tc>
          <w:tcPr>
            <w:tcW w:w="1710" w:type="dxa"/>
          </w:tcPr>
          <w:p w14:paraId="1D9DA5E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</w:t>
            </w:r>
          </w:p>
        </w:tc>
        <w:tc>
          <w:tcPr>
            <w:tcW w:w="810" w:type="dxa"/>
          </w:tcPr>
          <w:p w14:paraId="43F36A10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720" w:type="dxa"/>
          </w:tcPr>
          <w:p w14:paraId="6C38B00A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55C673BB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1080" w:type="dxa"/>
          </w:tcPr>
          <w:p w14:paraId="3952AFC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21E95E0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00CC5C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03</w:t>
            </w:r>
          </w:p>
        </w:tc>
        <w:tc>
          <w:tcPr>
            <w:tcW w:w="1980" w:type="dxa"/>
          </w:tcPr>
          <w:p w14:paraId="150D14A1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content_error              </w:t>
            </w:r>
          </w:p>
        </w:tc>
        <w:tc>
          <w:tcPr>
            <w:tcW w:w="1710" w:type="dxa"/>
          </w:tcPr>
          <w:p w14:paraId="31DD1F1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varchar(1000) </w:t>
            </w:r>
          </w:p>
        </w:tc>
        <w:tc>
          <w:tcPr>
            <w:tcW w:w="810" w:type="dxa"/>
          </w:tcPr>
          <w:p w14:paraId="0AFE441F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5788046B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181E6EB1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1080" w:type="dxa"/>
          </w:tcPr>
          <w:p w14:paraId="62892C6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084984D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0C9895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04</w:t>
            </w:r>
          </w:p>
        </w:tc>
        <w:tc>
          <w:tcPr>
            <w:tcW w:w="1980" w:type="dxa"/>
          </w:tcPr>
          <w:p w14:paraId="1EA7858F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http_status_code           </w:t>
            </w:r>
          </w:p>
        </w:tc>
        <w:tc>
          <w:tcPr>
            <w:tcW w:w="1710" w:type="dxa"/>
          </w:tcPr>
          <w:p w14:paraId="1BBB917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          </w:t>
            </w:r>
          </w:p>
        </w:tc>
        <w:tc>
          <w:tcPr>
            <w:tcW w:w="810" w:type="dxa"/>
          </w:tcPr>
          <w:p w14:paraId="05C79BBC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55AE1C30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137C53AD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1080" w:type="dxa"/>
          </w:tcPr>
          <w:p w14:paraId="23A2DF7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0D5703E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779D98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05</w:t>
            </w:r>
          </w:p>
        </w:tc>
        <w:tc>
          <w:tcPr>
            <w:tcW w:w="1980" w:type="dxa"/>
          </w:tcPr>
          <w:p w14:paraId="689A534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title_error  </w:t>
            </w:r>
          </w:p>
        </w:tc>
        <w:tc>
          <w:tcPr>
            <w:tcW w:w="1710" w:type="dxa"/>
          </w:tcPr>
          <w:p w14:paraId="037998B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varchar(200)</w:t>
            </w:r>
          </w:p>
        </w:tc>
        <w:tc>
          <w:tcPr>
            <w:tcW w:w="810" w:type="dxa"/>
          </w:tcPr>
          <w:p w14:paraId="6AE4A115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6004A574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2D4C32AD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1080" w:type="dxa"/>
          </w:tcPr>
          <w:p w14:paraId="5F40E10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5E3DF4A8" w14:textId="77777777" w:rsidR="00F914CC" w:rsidRDefault="00F914CC" w:rsidP="00F914CC">
      <w:pPr>
        <w:pStyle w:val="Heading3"/>
      </w:pPr>
      <w:r w:rsidRPr="002209E2">
        <w:lastRenderedPageBreak/>
        <w:t>Constraint</w:t>
      </w:r>
    </w:p>
    <w:p w14:paraId="09DFCA45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4A57287B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95F687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C38A928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4BE0EE9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A4F075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04DA6B68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3293D728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0CB8DD44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2B0D205E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319F8580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FD140B0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29AB7AD4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CB1DF96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7EDB7752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01D012F4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47D927B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0693EB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098D27F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3F26D483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673D2B1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44668A2E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2CCFE8E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7B66F34A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FB38353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34C1E9E9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0E37528F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379058B1" w14:textId="77777777" w:rsidR="00F914CC" w:rsidRPr="00955A3E" w:rsidRDefault="00F914CC" w:rsidP="00F914CC">
      <w:pPr>
        <w:ind w:left="0"/>
      </w:pPr>
    </w:p>
    <w:p w14:paraId="37A74D0D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843C1E4" w14:textId="77777777" w:rsidR="00F914CC" w:rsidRPr="00F914CC" w:rsidRDefault="00F914CC" w:rsidP="00F914CC"/>
    <w:p w14:paraId="4A721D52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80" w:name="_Toc170222218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ccai_api_user</w:t>
      </w:r>
      <w:bookmarkEnd w:id="8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7843D0F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16DBB64C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05ED3D7B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795C502D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657CCCE6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FCD8BD0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B7998DC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2E9F1C8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3ED78E5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0A11132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CB48399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14:paraId="142965C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ccai_api_user_id </w:t>
            </w:r>
          </w:p>
        </w:tc>
        <w:tc>
          <w:tcPr>
            <w:tcW w:w="1710" w:type="dxa"/>
          </w:tcPr>
          <w:p w14:paraId="1331DA3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</w:t>
            </w:r>
          </w:p>
        </w:tc>
        <w:tc>
          <w:tcPr>
            <w:tcW w:w="810" w:type="dxa"/>
          </w:tcPr>
          <w:p w14:paraId="7A8DF4F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FB279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2A4B2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39930B9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A95460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C17ED45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14:paraId="4CF65BD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ccai_api_id      </w:t>
            </w:r>
          </w:p>
        </w:tc>
        <w:tc>
          <w:tcPr>
            <w:tcW w:w="1710" w:type="dxa"/>
          </w:tcPr>
          <w:p w14:paraId="222D1C0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</w:t>
            </w:r>
          </w:p>
        </w:tc>
        <w:tc>
          <w:tcPr>
            <w:tcW w:w="810" w:type="dxa"/>
          </w:tcPr>
          <w:p w14:paraId="3799B7E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F30CD9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4C0E4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CD376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17C2D51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BAD8917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980" w:type="dxa"/>
          </w:tcPr>
          <w:p w14:paraId="3B70F07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user_name        </w:t>
            </w:r>
          </w:p>
        </w:tc>
        <w:tc>
          <w:tcPr>
            <w:tcW w:w="1710" w:type="dxa"/>
          </w:tcPr>
          <w:p w14:paraId="76C5555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0B6834E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7C2B8F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3ED24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15622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2FB8FC2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8767F3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4FB5E5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api_key          </w:t>
            </w:r>
          </w:p>
        </w:tc>
        <w:tc>
          <w:tcPr>
            <w:tcW w:w="1710" w:type="dxa"/>
          </w:tcPr>
          <w:p w14:paraId="1A5EDEA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varchar(100) </w:t>
            </w:r>
          </w:p>
        </w:tc>
        <w:tc>
          <w:tcPr>
            <w:tcW w:w="810" w:type="dxa"/>
          </w:tcPr>
          <w:p w14:paraId="4490D5E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36BF1D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28970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37831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3F4317F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6AF6ED0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980" w:type="dxa"/>
          </w:tcPr>
          <w:p w14:paraId="733B164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status           </w:t>
            </w:r>
          </w:p>
        </w:tc>
        <w:tc>
          <w:tcPr>
            <w:tcW w:w="1710" w:type="dxa"/>
          </w:tcPr>
          <w:p w14:paraId="3CD361A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varchar(1)   </w:t>
            </w:r>
          </w:p>
        </w:tc>
        <w:tc>
          <w:tcPr>
            <w:tcW w:w="810" w:type="dxa"/>
          </w:tcPr>
          <w:p w14:paraId="14567A9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4A8F54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D66E2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4C7AF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3D0378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BFB7D6F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980" w:type="dxa"/>
          </w:tcPr>
          <w:p w14:paraId="4A07B3D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</w:t>
            </w:r>
          </w:p>
        </w:tc>
        <w:tc>
          <w:tcPr>
            <w:tcW w:w="1710" w:type="dxa"/>
          </w:tcPr>
          <w:p w14:paraId="248BE307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259150C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2D5600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D0BB3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A9FC7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0B925952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4930AD04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980" w:type="dxa"/>
          </w:tcPr>
          <w:p w14:paraId="6B6A591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subscription_id  </w:t>
            </w:r>
          </w:p>
        </w:tc>
        <w:tc>
          <w:tcPr>
            <w:tcW w:w="1710" w:type="dxa"/>
          </w:tcPr>
          <w:p w14:paraId="69E934C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varchar(100) </w:t>
            </w:r>
          </w:p>
        </w:tc>
        <w:tc>
          <w:tcPr>
            <w:tcW w:w="810" w:type="dxa"/>
          </w:tcPr>
          <w:p w14:paraId="329B8E2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4A8C39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9650AE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60ABA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434355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879472E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980" w:type="dxa"/>
          </w:tcPr>
          <w:p w14:paraId="2FAC5F8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create_date      </w:t>
            </w:r>
          </w:p>
        </w:tc>
        <w:tc>
          <w:tcPr>
            <w:tcW w:w="1710" w:type="dxa"/>
          </w:tcPr>
          <w:p w14:paraId="02D9207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5EBE98E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0FD519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3076C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4AB25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1EAF176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1EFEFC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980" w:type="dxa"/>
          </w:tcPr>
          <w:p w14:paraId="1CCF5C1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process_date     </w:t>
            </w:r>
          </w:p>
        </w:tc>
        <w:tc>
          <w:tcPr>
            <w:tcW w:w="1710" w:type="dxa"/>
          </w:tcPr>
          <w:p w14:paraId="5A0CEFA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3D52482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8A62D3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21BAA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015A9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37102CD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E22929B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4F5F0E4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start_date       </w:t>
            </w:r>
          </w:p>
        </w:tc>
        <w:tc>
          <w:tcPr>
            <w:tcW w:w="1710" w:type="dxa"/>
          </w:tcPr>
          <w:p w14:paraId="0CB304E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4ACF95E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8B6175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AADB7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B35E0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6E3AB47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2947D30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980" w:type="dxa"/>
          </w:tcPr>
          <w:p w14:paraId="15934872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end_date         </w:t>
            </w:r>
          </w:p>
        </w:tc>
        <w:tc>
          <w:tcPr>
            <w:tcW w:w="1710" w:type="dxa"/>
          </w:tcPr>
          <w:p w14:paraId="4E4F051F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4884609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97A2AA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C3A33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5A08B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16B0AEC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D2B1CC4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59FB60B2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reason           </w:t>
            </w:r>
          </w:p>
        </w:tc>
        <w:tc>
          <w:tcPr>
            <w:tcW w:w="1710" w:type="dxa"/>
          </w:tcPr>
          <w:p w14:paraId="1BB9702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varchar(1000)</w:t>
            </w:r>
          </w:p>
        </w:tc>
        <w:tc>
          <w:tcPr>
            <w:tcW w:w="810" w:type="dxa"/>
          </w:tcPr>
          <w:p w14:paraId="341103D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BCDA10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A86E4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9B6B9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  <w:tr w:rsidR="00877B13" w:rsidRPr="00666E75" w14:paraId="0C55B2F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32D8812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54C9DF7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comment</w:t>
            </w:r>
          </w:p>
        </w:tc>
        <w:tc>
          <w:tcPr>
            <w:tcW w:w="1710" w:type="dxa"/>
          </w:tcPr>
          <w:p w14:paraId="5F8F02F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varchar(1000)</w:t>
            </w:r>
          </w:p>
        </w:tc>
        <w:tc>
          <w:tcPr>
            <w:tcW w:w="810" w:type="dxa"/>
          </w:tcPr>
          <w:p w14:paraId="0C72A28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4D260E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DD20F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4583E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t>Chưa có thông tin mô tả, cần bổ sung.</w:t>
            </w:r>
          </w:p>
        </w:tc>
      </w:tr>
    </w:tbl>
    <w:p w14:paraId="4EBF9B93" w14:textId="77777777" w:rsidR="00F914CC" w:rsidRDefault="00F914CC" w:rsidP="00F914CC">
      <w:pPr>
        <w:pStyle w:val="Heading3"/>
      </w:pPr>
      <w:r w:rsidRPr="002209E2">
        <w:t>Constraint</w:t>
      </w:r>
    </w:p>
    <w:p w14:paraId="27C03B2F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5ED5B4D9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4AB3951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7C29798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F3E5A6A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61F7731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02C4EBF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4BAD2E8A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4787E344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432679E6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361F505C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A5AB129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344B66A2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DDF4E3B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0AC90F12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1D77E739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5E53CCA6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FDEF577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77BA50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3BAEC26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BEE4715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1F29AE26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1D0AA027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3F1D9394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A65834D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636AE12F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164DBB77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6CB37C50" w14:textId="77777777" w:rsidR="00F914CC" w:rsidRPr="00955A3E" w:rsidRDefault="00F914CC" w:rsidP="00F914CC">
      <w:pPr>
        <w:ind w:left="0"/>
      </w:pPr>
    </w:p>
    <w:p w14:paraId="3CB50A50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85985A5" w14:textId="77777777" w:rsidR="00F914CC" w:rsidRPr="00F914CC" w:rsidRDefault="00F914CC" w:rsidP="00F914CC"/>
    <w:p w14:paraId="6D68B19A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81" w:name="_Toc170222222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ccai_api_user_trial</w:t>
      </w:r>
      <w:bookmarkEnd w:id="8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530"/>
        <w:gridCol w:w="2160"/>
        <w:gridCol w:w="810"/>
        <w:gridCol w:w="720"/>
        <w:gridCol w:w="900"/>
        <w:gridCol w:w="1080"/>
        <w:gridCol w:w="1293"/>
      </w:tblGrid>
      <w:tr w:rsidR="00877B13" w:rsidRPr="00666E75" w14:paraId="746FAE4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647256A8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530" w:type="dxa"/>
            <w:shd w:val="clear" w:color="auto" w:fill="FFE8E1"/>
          </w:tcPr>
          <w:p w14:paraId="117352A9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2160" w:type="dxa"/>
            <w:shd w:val="clear" w:color="auto" w:fill="FFE8E1"/>
          </w:tcPr>
          <w:p w14:paraId="1036D8E4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232B5ED9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1E27144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7200DA6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3B8923E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ACF0E97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70AA640C" w14:textId="77777777" w:rsidTr="0037601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630" w:type="dxa"/>
          </w:tcPr>
          <w:p w14:paraId="7B7E3B66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530" w:type="dxa"/>
          </w:tcPr>
          <w:p w14:paraId="34B9B54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ccai_api_user_trial_id     </w:t>
            </w:r>
          </w:p>
        </w:tc>
        <w:tc>
          <w:tcPr>
            <w:tcW w:w="2160" w:type="dxa"/>
          </w:tcPr>
          <w:p w14:paraId="536B92E5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</w:t>
            </w:r>
          </w:p>
        </w:tc>
        <w:tc>
          <w:tcPr>
            <w:tcW w:w="810" w:type="dxa"/>
          </w:tcPr>
          <w:p w14:paraId="60EF46F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8146A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80F40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61E653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3743BB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3CD1AF1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530" w:type="dxa"/>
          </w:tcPr>
          <w:p w14:paraId="7E8F6FAE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ccai_api_id            </w:t>
            </w:r>
          </w:p>
        </w:tc>
        <w:tc>
          <w:tcPr>
            <w:tcW w:w="2160" w:type="dxa"/>
          </w:tcPr>
          <w:p w14:paraId="5FBC682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       </w:t>
            </w:r>
          </w:p>
        </w:tc>
        <w:tc>
          <w:tcPr>
            <w:tcW w:w="810" w:type="dxa"/>
          </w:tcPr>
          <w:p w14:paraId="59F3DF5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BCC7B5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A4141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A48B3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3632366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D240DBD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530" w:type="dxa"/>
          </w:tcPr>
          <w:p w14:paraId="5B2FC3DB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user_name              </w:t>
            </w:r>
          </w:p>
        </w:tc>
        <w:tc>
          <w:tcPr>
            <w:tcW w:w="2160" w:type="dxa"/>
          </w:tcPr>
          <w:p w14:paraId="52798B3D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varchar(20)</w:t>
            </w:r>
          </w:p>
        </w:tc>
        <w:tc>
          <w:tcPr>
            <w:tcW w:w="810" w:type="dxa"/>
          </w:tcPr>
          <w:p w14:paraId="1BDF857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100C0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AB6F8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E2138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1AE15C1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F5F0EB3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CC3C2B8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count </w:t>
            </w:r>
          </w:p>
        </w:tc>
        <w:tc>
          <w:tcPr>
            <w:tcW w:w="2160" w:type="dxa"/>
          </w:tcPr>
          <w:p w14:paraId="3D11D094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     </w:t>
            </w:r>
          </w:p>
        </w:tc>
        <w:tc>
          <w:tcPr>
            <w:tcW w:w="810" w:type="dxa"/>
          </w:tcPr>
          <w:p w14:paraId="6F7B9F6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49ED98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0C095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CF9E8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5295D563" w14:textId="77777777" w:rsidR="00F914CC" w:rsidRDefault="00F914CC" w:rsidP="00F914CC">
      <w:pPr>
        <w:pStyle w:val="Heading3"/>
      </w:pPr>
      <w:r w:rsidRPr="002209E2">
        <w:t>Constraint</w:t>
      </w:r>
    </w:p>
    <w:p w14:paraId="59280F4E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3717597A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70E00317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CE38ECD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0EA3BA5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4FEF55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417FB7A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219E0070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15D07537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792D74ED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5FEB9FE8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D627234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74C41672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5838741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61E895CA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30EF6E0B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32C743AB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17BD66F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6DE159A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3B6B1B8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C5D5F34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551A4B7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6CCE24EA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40128397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70C8B20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5742061E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1AF18F4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214F07CE" w14:textId="77777777" w:rsidR="00F914CC" w:rsidRPr="00955A3E" w:rsidRDefault="00F914CC" w:rsidP="00F914CC">
      <w:pPr>
        <w:ind w:left="0"/>
      </w:pPr>
    </w:p>
    <w:p w14:paraId="6FEB3C68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E794211" w14:textId="77777777" w:rsidR="00F914CC" w:rsidRPr="00F914CC" w:rsidRDefault="00F914CC" w:rsidP="00F914CC"/>
    <w:p w14:paraId="7CE84962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82" w:name="_Toc170222226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ccai_category</w:t>
      </w:r>
      <w:bookmarkEnd w:id="8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530"/>
        <w:gridCol w:w="2160"/>
        <w:gridCol w:w="810"/>
        <w:gridCol w:w="720"/>
        <w:gridCol w:w="900"/>
        <w:gridCol w:w="1080"/>
        <w:gridCol w:w="1293"/>
      </w:tblGrid>
      <w:tr w:rsidR="00877B13" w:rsidRPr="00666E75" w14:paraId="598D1F5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7654322E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530" w:type="dxa"/>
            <w:shd w:val="clear" w:color="auto" w:fill="FFE8E1"/>
          </w:tcPr>
          <w:p w14:paraId="1715F909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2160" w:type="dxa"/>
            <w:shd w:val="clear" w:color="auto" w:fill="FFE8E1"/>
          </w:tcPr>
          <w:p w14:paraId="40FF9E85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29711C66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35B44DA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F6D4A32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EC42253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565B2E6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4B18A731" w14:textId="77777777" w:rsidTr="0037601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630" w:type="dxa"/>
          </w:tcPr>
          <w:p w14:paraId="15F8E55D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530" w:type="dxa"/>
          </w:tcPr>
          <w:p w14:paraId="0883EB91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ccai_category_id</w:t>
            </w:r>
          </w:p>
        </w:tc>
        <w:tc>
          <w:tcPr>
            <w:tcW w:w="2160" w:type="dxa"/>
          </w:tcPr>
          <w:p w14:paraId="47F0D7CB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                     </w:t>
            </w:r>
          </w:p>
        </w:tc>
        <w:tc>
          <w:tcPr>
            <w:tcW w:w="810" w:type="dxa"/>
          </w:tcPr>
          <w:p w14:paraId="7D93507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8327F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A1323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C10D2C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10CDA9F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BD2CD0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530" w:type="dxa"/>
          </w:tcPr>
          <w:p w14:paraId="31116C27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category_key                        </w:t>
            </w:r>
          </w:p>
        </w:tc>
        <w:tc>
          <w:tcPr>
            <w:tcW w:w="2160" w:type="dxa"/>
          </w:tcPr>
          <w:p w14:paraId="046ED46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2AD680A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2116FD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FC4C4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07B42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66E7592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CFF2A40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530" w:type="dxa"/>
          </w:tcPr>
          <w:p w14:paraId="24049CD6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category_name</w:t>
            </w:r>
          </w:p>
        </w:tc>
        <w:tc>
          <w:tcPr>
            <w:tcW w:w="2160" w:type="dxa"/>
          </w:tcPr>
          <w:p w14:paraId="6001916F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37354B6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29AA6D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FEE8E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39061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7442303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45333E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6FC35B6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description</w:t>
            </w:r>
          </w:p>
        </w:tc>
        <w:tc>
          <w:tcPr>
            <w:tcW w:w="2160" w:type="dxa"/>
          </w:tcPr>
          <w:p w14:paraId="64A55172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varchar(1000)</w:t>
            </w:r>
          </w:p>
        </w:tc>
        <w:tc>
          <w:tcPr>
            <w:tcW w:w="810" w:type="dxa"/>
          </w:tcPr>
          <w:p w14:paraId="3532637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1DEED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61AE6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6CE45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1857171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A3FE96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530" w:type="dxa"/>
          </w:tcPr>
          <w:p w14:paraId="70EAA66E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create_date                         </w:t>
            </w:r>
          </w:p>
        </w:tc>
        <w:tc>
          <w:tcPr>
            <w:tcW w:w="2160" w:type="dxa"/>
          </w:tcPr>
          <w:p w14:paraId="74FFADC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0FBA0FF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002855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C3217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E6D22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6B4B01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01E5A1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530" w:type="dxa"/>
          </w:tcPr>
          <w:p w14:paraId="07744602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update_date                          </w:t>
            </w:r>
          </w:p>
        </w:tc>
        <w:tc>
          <w:tcPr>
            <w:tcW w:w="2160" w:type="dxa"/>
          </w:tcPr>
          <w:p w14:paraId="12AE800A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4B72B3C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A67E9A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7C92E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1B6CF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0F0B88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CD4075E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530" w:type="dxa"/>
          </w:tcPr>
          <w:p w14:paraId="1D2B970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create_user                          </w:t>
            </w:r>
          </w:p>
        </w:tc>
        <w:tc>
          <w:tcPr>
            <w:tcW w:w="2160" w:type="dxa"/>
          </w:tcPr>
          <w:p w14:paraId="2C4D1D4A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2569798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A66E04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B6767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EB339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EA68DE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DE4FAED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530" w:type="dxa"/>
          </w:tcPr>
          <w:p w14:paraId="147B19B0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update_user                          </w:t>
            </w:r>
          </w:p>
        </w:tc>
        <w:tc>
          <w:tcPr>
            <w:tcW w:w="2160" w:type="dxa"/>
          </w:tcPr>
          <w:p w14:paraId="51952245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615086C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4F9F1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96250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17F6F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7787B04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69FD06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530" w:type="dxa"/>
          </w:tcPr>
          <w:p w14:paraId="2C0B03AB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image</w:t>
            </w:r>
          </w:p>
        </w:tc>
        <w:tc>
          <w:tcPr>
            <w:tcW w:w="2160" w:type="dxa"/>
          </w:tcPr>
          <w:p w14:paraId="3D98817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longblob</w:t>
            </w:r>
          </w:p>
        </w:tc>
        <w:tc>
          <w:tcPr>
            <w:tcW w:w="810" w:type="dxa"/>
          </w:tcPr>
          <w:p w14:paraId="1EAAF9D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03E5CA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75666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E77C2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B832881" w14:textId="77777777" w:rsidR="000260E7" w:rsidRDefault="000260E7" w:rsidP="000260E7">
      <w:pPr>
        <w:pStyle w:val="Heading3"/>
      </w:pPr>
      <w:r w:rsidRPr="002209E2">
        <w:t>Constraint</w:t>
      </w:r>
    </w:p>
    <w:p w14:paraId="61B5AF0F" w14:textId="77777777" w:rsidR="000260E7" w:rsidRPr="001E6B0B" w:rsidRDefault="000260E7" w:rsidP="000260E7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0260E7" w14:paraId="2C467004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1209B642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9A1B35B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B6A786E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E9B1403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E5BA143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260E7" w14:paraId="049D6432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254419C7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409DB658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7D6919A5" w14:textId="77777777" w:rsidR="000260E7" w:rsidRPr="008C1A23" w:rsidRDefault="000260E7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409BA50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443D7424" w14:textId="77777777" w:rsidR="000260E7" w:rsidRPr="008C1A23" w:rsidRDefault="000260E7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51980D9" w14:textId="77777777" w:rsidR="000260E7" w:rsidRPr="002209E2" w:rsidRDefault="000260E7" w:rsidP="000260E7">
      <w:pPr>
        <w:ind w:left="0"/>
        <w:rPr>
          <w:rFonts w:ascii="Times New Roman" w:hAnsi="Times New Roman"/>
          <w:i/>
          <w:sz w:val="24"/>
          <w:szCs w:val="24"/>
        </w:rPr>
      </w:pPr>
    </w:p>
    <w:p w14:paraId="5E70BE86" w14:textId="77777777" w:rsidR="000260E7" w:rsidRPr="002209E2" w:rsidRDefault="000260E7" w:rsidP="000260E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0260E7" w14:paraId="540863D2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264A15A4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32CEAD5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D398DF8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260E7" w14:paraId="70D755C7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60EA6274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1ACFDCF3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335C23D4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0260E7" w14:paraId="7C321602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1002A45D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50683B02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49AC908C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2883520C" w14:textId="77777777" w:rsidR="000260E7" w:rsidRPr="00955A3E" w:rsidRDefault="000260E7" w:rsidP="000260E7">
      <w:pPr>
        <w:ind w:left="0"/>
      </w:pPr>
    </w:p>
    <w:p w14:paraId="50EF71FF" w14:textId="77777777" w:rsidR="000260E7" w:rsidRDefault="000260E7" w:rsidP="000260E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CF52319" w14:textId="77777777" w:rsidR="000260E7" w:rsidRPr="000260E7" w:rsidRDefault="000260E7" w:rsidP="000260E7"/>
    <w:p w14:paraId="3350394B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83" w:name="_Toc170222230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ccai_user</w:t>
      </w:r>
      <w:bookmarkEnd w:id="8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1980"/>
        <w:gridCol w:w="810"/>
        <w:gridCol w:w="720"/>
        <w:gridCol w:w="900"/>
        <w:gridCol w:w="1080"/>
        <w:gridCol w:w="1293"/>
      </w:tblGrid>
      <w:tr w:rsidR="00877B13" w:rsidRPr="00666E75" w14:paraId="0AA2435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27B2C977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710" w:type="dxa"/>
            <w:shd w:val="clear" w:color="auto" w:fill="FFE8E1"/>
          </w:tcPr>
          <w:p w14:paraId="10E79E32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980" w:type="dxa"/>
            <w:shd w:val="clear" w:color="auto" w:fill="FFE8E1"/>
          </w:tcPr>
          <w:p w14:paraId="20AC8DFA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16CF70F0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F2C54BF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2BBE7A5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DB290FE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67110E8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0F246E5B" w14:textId="77777777" w:rsidTr="0037601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630" w:type="dxa"/>
          </w:tcPr>
          <w:p w14:paraId="0DFE16C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710" w:type="dxa"/>
          </w:tcPr>
          <w:p w14:paraId="67BCB6A5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ccai_user_id    </w:t>
            </w:r>
          </w:p>
        </w:tc>
        <w:tc>
          <w:tcPr>
            <w:tcW w:w="1980" w:type="dxa"/>
          </w:tcPr>
          <w:p w14:paraId="4DB7B66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int(20)</w:t>
            </w:r>
          </w:p>
        </w:tc>
        <w:tc>
          <w:tcPr>
            <w:tcW w:w="810" w:type="dxa"/>
          </w:tcPr>
          <w:p w14:paraId="1BDE4F5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95702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FB611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73C813D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2774EB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3AA5C0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710" w:type="dxa"/>
          </w:tcPr>
          <w:p w14:paraId="3999FAAC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first_name      </w:t>
            </w:r>
          </w:p>
        </w:tc>
        <w:tc>
          <w:tcPr>
            <w:tcW w:w="1980" w:type="dxa"/>
          </w:tcPr>
          <w:p w14:paraId="633268CE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varchar(100) </w:t>
            </w:r>
          </w:p>
        </w:tc>
        <w:tc>
          <w:tcPr>
            <w:tcW w:w="810" w:type="dxa"/>
          </w:tcPr>
          <w:p w14:paraId="1FEB9C4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CD60EE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07857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98319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600F42A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61461FB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710" w:type="dxa"/>
          </w:tcPr>
          <w:p w14:paraId="16FFB24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last_name       </w:t>
            </w:r>
          </w:p>
        </w:tc>
        <w:tc>
          <w:tcPr>
            <w:tcW w:w="1980" w:type="dxa"/>
          </w:tcPr>
          <w:p w14:paraId="6A67FED3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varchar(100) </w:t>
            </w:r>
          </w:p>
        </w:tc>
        <w:tc>
          <w:tcPr>
            <w:tcW w:w="810" w:type="dxa"/>
          </w:tcPr>
          <w:p w14:paraId="32A7D01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AE73B0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D1581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2E03B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662CF12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47D66E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19E24C8B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user_name       </w:t>
            </w:r>
          </w:p>
        </w:tc>
        <w:tc>
          <w:tcPr>
            <w:tcW w:w="1980" w:type="dxa"/>
          </w:tcPr>
          <w:p w14:paraId="199F3E0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0D1C2C2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CD5925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5B7E0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FEA06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3DDF90C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52D72F6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BA02DDF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keycloak_user_id</w:t>
            </w:r>
          </w:p>
        </w:tc>
        <w:tc>
          <w:tcPr>
            <w:tcW w:w="1980" w:type="dxa"/>
          </w:tcPr>
          <w:p w14:paraId="6B0C8A11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5B19A80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24F3C0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BFAB1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129E0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A8CB0C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4C294D6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7D4AE74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email           </w:t>
            </w:r>
          </w:p>
        </w:tc>
        <w:tc>
          <w:tcPr>
            <w:tcW w:w="1980" w:type="dxa"/>
          </w:tcPr>
          <w:p w14:paraId="35359ABE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647E359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8DA3E5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9665B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C8528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248EB14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2661243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0D783F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phone           </w:t>
            </w:r>
          </w:p>
        </w:tc>
        <w:tc>
          <w:tcPr>
            <w:tcW w:w="1980" w:type="dxa"/>
          </w:tcPr>
          <w:p w14:paraId="66EF26BF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7FAE632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01F88F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D660D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4E14A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9998D7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1331336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F74B71C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address         </w:t>
            </w:r>
          </w:p>
        </w:tc>
        <w:tc>
          <w:tcPr>
            <w:tcW w:w="1980" w:type="dxa"/>
          </w:tcPr>
          <w:p w14:paraId="6BA1ABB9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varchar(1000)</w:t>
            </w:r>
          </w:p>
        </w:tc>
        <w:tc>
          <w:tcPr>
            <w:tcW w:w="810" w:type="dxa"/>
          </w:tcPr>
          <w:p w14:paraId="3445D07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55B539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A303C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D4B20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5EE7C13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2D62D0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D8A7B54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application_id  </w:t>
            </w:r>
          </w:p>
        </w:tc>
        <w:tc>
          <w:tcPr>
            <w:tcW w:w="1980" w:type="dxa"/>
          </w:tcPr>
          <w:p w14:paraId="64A9FCE3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6857733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DEC149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DFD31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B2874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41D6939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BECDBFB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8C02D6F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create_date     </w:t>
            </w:r>
          </w:p>
        </w:tc>
        <w:tc>
          <w:tcPr>
            <w:tcW w:w="1980" w:type="dxa"/>
          </w:tcPr>
          <w:p w14:paraId="0F9BE1E8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6A3627F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AA73E4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D0C77E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6040B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1326FA8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FE974C7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A31DD79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create_user     </w:t>
            </w:r>
          </w:p>
        </w:tc>
        <w:tc>
          <w:tcPr>
            <w:tcW w:w="1980" w:type="dxa"/>
          </w:tcPr>
          <w:p w14:paraId="060A2302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4DEDB21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2D6A05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D2A82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8921D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6C36816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96521D2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CF68E8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update_date     </w:t>
            </w:r>
          </w:p>
        </w:tc>
        <w:tc>
          <w:tcPr>
            <w:tcW w:w="1980" w:type="dxa"/>
          </w:tcPr>
          <w:p w14:paraId="0AF84A2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7242552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5CA54F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2B969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3C5A7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6230EDF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20FE4BB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6C67AFA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update_user     </w:t>
            </w:r>
          </w:p>
        </w:tc>
        <w:tc>
          <w:tcPr>
            <w:tcW w:w="1980" w:type="dxa"/>
          </w:tcPr>
          <w:p w14:paraId="7768A6A1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04CD6F3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8306D3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DAC7D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30B24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368D8A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A256E6E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90A1BB2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application_name</w:t>
            </w:r>
          </w:p>
        </w:tc>
        <w:tc>
          <w:tcPr>
            <w:tcW w:w="1980" w:type="dxa"/>
          </w:tcPr>
          <w:p w14:paraId="73D55C2B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5B3DDC0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F2EBC8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02710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B74DE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38A336C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F0B6B5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42205A8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company         </w:t>
            </w:r>
          </w:p>
        </w:tc>
        <w:tc>
          <w:tcPr>
            <w:tcW w:w="1980" w:type="dxa"/>
          </w:tcPr>
          <w:p w14:paraId="483FCD15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52AB6A4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51A1DB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F28DC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351F9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6629C6A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8796EC5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59B6CC9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type            </w:t>
            </w:r>
          </w:p>
        </w:tc>
        <w:tc>
          <w:tcPr>
            <w:tcW w:w="1980" w:type="dxa"/>
          </w:tcPr>
          <w:p w14:paraId="06A9201B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2141716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6A8E5E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885BB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33F11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4220EF4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BB81F8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19E9D32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image           </w:t>
            </w:r>
          </w:p>
        </w:tc>
        <w:tc>
          <w:tcPr>
            <w:tcW w:w="1980" w:type="dxa"/>
          </w:tcPr>
          <w:p w14:paraId="0D013327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longblob     </w:t>
            </w:r>
          </w:p>
        </w:tc>
        <w:tc>
          <w:tcPr>
            <w:tcW w:w="810" w:type="dxa"/>
          </w:tcPr>
          <w:p w14:paraId="0214043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4F14E9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602C8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9920B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77B13" w:rsidRPr="00666E75" w14:paraId="10928FD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4873ACD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2E78810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is_active       </w:t>
            </w:r>
          </w:p>
        </w:tc>
        <w:tc>
          <w:tcPr>
            <w:tcW w:w="1980" w:type="dxa"/>
          </w:tcPr>
          <w:p w14:paraId="175BB37E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</w:t>
            </w:r>
          </w:p>
        </w:tc>
        <w:tc>
          <w:tcPr>
            <w:tcW w:w="810" w:type="dxa"/>
          </w:tcPr>
          <w:p w14:paraId="3401AEE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F9FD4B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B079E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414B5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1A49AD8" w14:textId="77777777" w:rsidR="000260E7" w:rsidRDefault="000260E7" w:rsidP="000260E7">
      <w:pPr>
        <w:pStyle w:val="Heading3"/>
      </w:pPr>
      <w:r w:rsidRPr="002209E2">
        <w:t>Constraint</w:t>
      </w:r>
    </w:p>
    <w:p w14:paraId="02D540B7" w14:textId="77777777" w:rsidR="000260E7" w:rsidRPr="001E6B0B" w:rsidRDefault="000260E7" w:rsidP="000260E7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0260E7" w14:paraId="49CFF664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4A2063B4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79DC536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AA38AC6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F0FA5D2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659459A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260E7" w14:paraId="117F2894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4A2C452D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1F66A9F0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409226D1" w14:textId="77777777" w:rsidR="000260E7" w:rsidRPr="008C1A23" w:rsidRDefault="000260E7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1E7F678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7AE72B90" w14:textId="77777777" w:rsidR="000260E7" w:rsidRPr="008C1A23" w:rsidRDefault="000260E7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6447395" w14:textId="77777777" w:rsidR="000260E7" w:rsidRPr="002209E2" w:rsidRDefault="000260E7" w:rsidP="000260E7">
      <w:pPr>
        <w:ind w:left="0"/>
        <w:rPr>
          <w:rFonts w:ascii="Times New Roman" w:hAnsi="Times New Roman"/>
          <w:i/>
          <w:sz w:val="24"/>
          <w:szCs w:val="24"/>
        </w:rPr>
      </w:pPr>
    </w:p>
    <w:p w14:paraId="1B12EF5A" w14:textId="77777777" w:rsidR="000260E7" w:rsidRPr="002209E2" w:rsidRDefault="000260E7" w:rsidP="000260E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0260E7" w14:paraId="453EFC7E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40750977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4F8F5CA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DFA453D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260E7" w14:paraId="02A8C18F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1C69449E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0D7A28E2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227F2485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0260E7" w14:paraId="682BF3A8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1F164A1E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35261919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119DA768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792F5AAE" w14:textId="77777777" w:rsidR="000260E7" w:rsidRPr="00955A3E" w:rsidRDefault="000260E7" w:rsidP="000260E7">
      <w:pPr>
        <w:ind w:left="0"/>
      </w:pPr>
    </w:p>
    <w:p w14:paraId="28B6BF92" w14:textId="77777777" w:rsidR="000260E7" w:rsidRDefault="000260E7" w:rsidP="000260E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5E00F59" w14:textId="77777777" w:rsidR="00B04ABE" w:rsidRPr="002209E2" w:rsidRDefault="00B04ABE" w:rsidP="000102D5">
      <w:pPr>
        <w:pStyle w:val="NormalIndent"/>
      </w:pPr>
    </w:p>
    <w:p w14:paraId="7FB96B7F" w14:textId="77777777" w:rsidR="00544755" w:rsidRPr="002209E2" w:rsidRDefault="00544755" w:rsidP="00544755">
      <w:pPr>
        <w:pStyle w:val="Heading2"/>
        <w:rPr>
          <w:rFonts w:ascii="Times New Roman" w:hAnsi="Times New Roman"/>
          <w:sz w:val="24"/>
          <w:szCs w:val="24"/>
        </w:rPr>
      </w:pPr>
      <w:bookmarkStart w:id="84" w:name="_Toc17022223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544755">
        <w:rPr>
          <w:rFonts w:ascii="Times New Roman" w:hAnsi="Times New Roman"/>
          <w:sz w:val="24"/>
          <w:szCs w:val="24"/>
        </w:rPr>
        <w:t>audience</w:t>
      </w:r>
      <w:bookmarkEnd w:id="8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544755" w:rsidRPr="002209E2" w14:paraId="2CAA58D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75DE0C0" w14:textId="77777777" w:rsidR="00544755" w:rsidRPr="002209E2" w:rsidRDefault="00544755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783D1BC" w14:textId="77777777" w:rsidR="00544755" w:rsidRPr="002209E2" w:rsidRDefault="00544755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711E4AC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47E9058" w14:textId="77777777" w:rsidR="00544755" w:rsidRPr="002209E2" w:rsidRDefault="00544755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6747574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1CCADC27" w14:textId="77777777" w:rsidR="00544755" w:rsidRPr="002209E2" w:rsidRDefault="00544755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D6C850F" w14:textId="77777777" w:rsidR="00544755" w:rsidRPr="002209E2" w:rsidRDefault="00544755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7394F77" w14:textId="77777777" w:rsidR="00544755" w:rsidRPr="002209E2" w:rsidRDefault="00544755" w:rsidP="000102D5">
            <w:pPr>
              <w:pStyle w:val="NormalTableHeader"/>
            </w:pPr>
            <w:r w:rsidRPr="002209E2">
              <w:t>Mô tả</w:t>
            </w:r>
          </w:p>
        </w:tc>
      </w:tr>
      <w:tr w:rsidR="00544755" w:rsidRPr="002209E2" w14:paraId="3681F94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1F8E1F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9BF675" w14:textId="77777777" w:rsidR="00544755" w:rsidRPr="007F5DD2" w:rsidRDefault="00544755" w:rsidP="00544755">
            <w:pPr>
              <w:ind w:left="0"/>
            </w:pPr>
            <w:r w:rsidRPr="007F5DD2">
              <w:t>audience_id</w:t>
            </w:r>
          </w:p>
        </w:tc>
        <w:tc>
          <w:tcPr>
            <w:tcW w:w="1800" w:type="dxa"/>
          </w:tcPr>
          <w:p w14:paraId="694AAD02" w14:textId="77777777" w:rsidR="00544755" w:rsidRPr="007F5DD2" w:rsidRDefault="00544755" w:rsidP="00544755">
            <w:pPr>
              <w:ind w:left="0"/>
            </w:pPr>
            <w:r w:rsidRPr="007F5DD2">
              <w:t>bigint(20)</w:t>
            </w:r>
          </w:p>
        </w:tc>
        <w:tc>
          <w:tcPr>
            <w:tcW w:w="990" w:type="dxa"/>
          </w:tcPr>
          <w:p w14:paraId="70DC2301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37D22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86E91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72A8913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2A92123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448DB4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7FD10B9" w14:textId="77777777" w:rsidR="00544755" w:rsidRPr="007F5DD2" w:rsidRDefault="00544755" w:rsidP="00544755">
            <w:pPr>
              <w:ind w:left="0"/>
            </w:pPr>
            <w:r w:rsidRPr="007F5DD2">
              <w:t>campaign_id</w:t>
            </w:r>
          </w:p>
        </w:tc>
        <w:tc>
          <w:tcPr>
            <w:tcW w:w="1800" w:type="dxa"/>
          </w:tcPr>
          <w:p w14:paraId="72777D58" w14:textId="77777777" w:rsidR="00544755" w:rsidRPr="007F5DD2" w:rsidRDefault="00544755" w:rsidP="00544755">
            <w:pPr>
              <w:ind w:left="0"/>
            </w:pPr>
            <w:r w:rsidRPr="007F5DD2">
              <w:t>varchar(200)</w:t>
            </w:r>
          </w:p>
        </w:tc>
        <w:tc>
          <w:tcPr>
            <w:tcW w:w="990" w:type="dxa"/>
          </w:tcPr>
          <w:p w14:paraId="6D1087A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305CF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6C61F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F693C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5CFD2ED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D133AD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4B84512" w14:textId="77777777" w:rsidR="00544755" w:rsidRPr="007F5DD2" w:rsidRDefault="00544755" w:rsidP="00544755">
            <w:pPr>
              <w:ind w:left="0"/>
            </w:pPr>
            <w:r w:rsidRPr="007F5DD2">
              <w:t>user_id</w:t>
            </w:r>
          </w:p>
        </w:tc>
        <w:tc>
          <w:tcPr>
            <w:tcW w:w="1800" w:type="dxa"/>
          </w:tcPr>
          <w:p w14:paraId="1C3E997C" w14:textId="77777777" w:rsidR="00544755" w:rsidRPr="007F5DD2" w:rsidRDefault="00544755" w:rsidP="00544755">
            <w:pPr>
              <w:ind w:left="0"/>
            </w:pPr>
            <w:r w:rsidRPr="007F5DD2">
              <w:t>varchar(200)</w:t>
            </w:r>
          </w:p>
        </w:tc>
        <w:tc>
          <w:tcPr>
            <w:tcW w:w="990" w:type="dxa"/>
          </w:tcPr>
          <w:p w14:paraId="2892EAA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4038B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CCCBF3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B912B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06F2EBA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FAA51A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9CBCB8" w14:textId="77777777" w:rsidR="00544755" w:rsidRPr="007F5DD2" w:rsidRDefault="00544755" w:rsidP="00544755">
            <w:pPr>
              <w:ind w:left="0"/>
            </w:pPr>
            <w:r w:rsidRPr="007F5DD2">
              <w:t>role_id</w:t>
            </w:r>
          </w:p>
        </w:tc>
        <w:tc>
          <w:tcPr>
            <w:tcW w:w="1800" w:type="dxa"/>
          </w:tcPr>
          <w:p w14:paraId="4900DCCC" w14:textId="77777777" w:rsidR="00544755" w:rsidRPr="007F5DD2" w:rsidRDefault="00544755" w:rsidP="00544755">
            <w:pPr>
              <w:ind w:left="0"/>
            </w:pPr>
            <w:r w:rsidRPr="007F5DD2">
              <w:t>varchar(100)</w:t>
            </w:r>
          </w:p>
        </w:tc>
        <w:tc>
          <w:tcPr>
            <w:tcW w:w="990" w:type="dxa"/>
          </w:tcPr>
          <w:p w14:paraId="412364E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E3209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6590C0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6EFE6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3BE1F70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475397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5E8D3D" w14:textId="77777777" w:rsidR="00544755" w:rsidRPr="007F5DD2" w:rsidRDefault="00544755" w:rsidP="00544755">
            <w:pPr>
              <w:ind w:left="0"/>
            </w:pPr>
            <w:r w:rsidRPr="007F5DD2">
              <w:t>audience_name</w:t>
            </w:r>
          </w:p>
        </w:tc>
        <w:tc>
          <w:tcPr>
            <w:tcW w:w="1800" w:type="dxa"/>
          </w:tcPr>
          <w:p w14:paraId="355D3EA5" w14:textId="77777777" w:rsidR="00544755" w:rsidRPr="007F5DD2" w:rsidRDefault="00544755" w:rsidP="00544755">
            <w:pPr>
              <w:ind w:left="0"/>
            </w:pPr>
            <w:r w:rsidRPr="007F5DD2">
              <w:t>varchar(4000)</w:t>
            </w:r>
          </w:p>
        </w:tc>
        <w:tc>
          <w:tcPr>
            <w:tcW w:w="990" w:type="dxa"/>
          </w:tcPr>
          <w:p w14:paraId="5538FF7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ADECB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5F4348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A5055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63CB558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CD96A3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818CAAC" w14:textId="77777777" w:rsidR="00544755" w:rsidRPr="007F5DD2" w:rsidRDefault="00544755" w:rsidP="00544755">
            <w:pPr>
              <w:ind w:left="0"/>
            </w:pPr>
            <w:r w:rsidRPr="007F5DD2">
              <w:t>query</w:t>
            </w:r>
          </w:p>
        </w:tc>
        <w:tc>
          <w:tcPr>
            <w:tcW w:w="1800" w:type="dxa"/>
          </w:tcPr>
          <w:p w14:paraId="6A24120E" w14:textId="77777777" w:rsidR="00544755" w:rsidRPr="007F5DD2" w:rsidRDefault="00544755" w:rsidP="00544755">
            <w:pPr>
              <w:ind w:left="0"/>
            </w:pPr>
            <w:r w:rsidRPr="007F5DD2">
              <w:t>blob</w:t>
            </w:r>
          </w:p>
        </w:tc>
        <w:tc>
          <w:tcPr>
            <w:tcW w:w="990" w:type="dxa"/>
          </w:tcPr>
          <w:p w14:paraId="04D5A0B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8463F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FB53B1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C6952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25E56C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9C48E0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8A47B63" w14:textId="77777777" w:rsidR="00544755" w:rsidRPr="007F5DD2" w:rsidRDefault="00544755" w:rsidP="00544755">
            <w:pPr>
              <w:ind w:left="0"/>
            </w:pPr>
            <w:r w:rsidRPr="007F5DD2">
              <w:t>table_name</w:t>
            </w:r>
          </w:p>
        </w:tc>
        <w:tc>
          <w:tcPr>
            <w:tcW w:w="1800" w:type="dxa"/>
          </w:tcPr>
          <w:p w14:paraId="491E5FC7" w14:textId="77777777" w:rsidR="00544755" w:rsidRPr="007F5DD2" w:rsidRDefault="00544755" w:rsidP="00544755">
            <w:pPr>
              <w:ind w:left="0"/>
            </w:pPr>
            <w:r w:rsidRPr="007F5DD2">
              <w:t>varchar(200)</w:t>
            </w:r>
          </w:p>
        </w:tc>
        <w:tc>
          <w:tcPr>
            <w:tcW w:w="990" w:type="dxa"/>
          </w:tcPr>
          <w:p w14:paraId="2D4D34D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F0733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801842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2F86A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58B7929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7E2E2C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CBE493E" w14:textId="77777777" w:rsidR="00544755" w:rsidRPr="007F5DD2" w:rsidRDefault="00544755" w:rsidP="00544755">
            <w:pPr>
              <w:ind w:left="0"/>
            </w:pPr>
            <w:r w:rsidRPr="007F5DD2">
              <w:t>number_of_records</w:t>
            </w:r>
          </w:p>
        </w:tc>
        <w:tc>
          <w:tcPr>
            <w:tcW w:w="1800" w:type="dxa"/>
          </w:tcPr>
          <w:p w14:paraId="4B0CA1B8" w14:textId="77777777" w:rsidR="00544755" w:rsidRPr="007F5DD2" w:rsidRDefault="00544755" w:rsidP="00544755">
            <w:pPr>
              <w:ind w:left="0"/>
            </w:pPr>
            <w:r w:rsidRPr="007F5DD2">
              <w:t>bigint(20)</w:t>
            </w:r>
          </w:p>
        </w:tc>
        <w:tc>
          <w:tcPr>
            <w:tcW w:w="990" w:type="dxa"/>
          </w:tcPr>
          <w:p w14:paraId="3EA4F3A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23FF0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FC3DBC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D92EF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2006E9C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7EDEE2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F393089" w14:textId="77777777" w:rsidR="00544755" w:rsidRPr="007F5DD2" w:rsidRDefault="00544755" w:rsidP="00544755">
            <w:pPr>
              <w:ind w:left="0"/>
            </w:pPr>
            <w:r w:rsidRPr="007F5DD2">
              <w:t>status</w:t>
            </w:r>
          </w:p>
        </w:tc>
        <w:tc>
          <w:tcPr>
            <w:tcW w:w="1800" w:type="dxa"/>
          </w:tcPr>
          <w:p w14:paraId="1007C699" w14:textId="77777777" w:rsidR="00544755" w:rsidRPr="007F5DD2" w:rsidRDefault="00544755" w:rsidP="00544755">
            <w:pPr>
              <w:ind w:left="0"/>
            </w:pPr>
            <w:r w:rsidRPr="007F5DD2">
              <w:t>varchar(10)</w:t>
            </w:r>
          </w:p>
        </w:tc>
        <w:tc>
          <w:tcPr>
            <w:tcW w:w="990" w:type="dxa"/>
          </w:tcPr>
          <w:p w14:paraId="155A925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AD7E6E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D825D6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3087D1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2046478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44337A8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1BB02FE" w14:textId="77777777" w:rsidR="00544755" w:rsidRPr="007F5DD2" w:rsidRDefault="00544755" w:rsidP="00544755">
            <w:pPr>
              <w:ind w:left="0"/>
            </w:pPr>
            <w:r w:rsidRPr="007F5DD2">
              <w:t>created_date</w:t>
            </w:r>
          </w:p>
        </w:tc>
        <w:tc>
          <w:tcPr>
            <w:tcW w:w="1800" w:type="dxa"/>
          </w:tcPr>
          <w:p w14:paraId="5E6EB7BE" w14:textId="77777777" w:rsidR="00544755" w:rsidRPr="007F5DD2" w:rsidRDefault="00544755" w:rsidP="00544755">
            <w:pPr>
              <w:ind w:left="0"/>
            </w:pPr>
            <w:r w:rsidRPr="007F5DD2">
              <w:t>char(30)</w:t>
            </w:r>
          </w:p>
        </w:tc>
        <w:tc>
          <w:tcPr>
            <w:tcW w:w="990" w:type="dxa"/>
          </w:tcPr>
          <w:p w14:paraId="588BDC5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8903000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8E2D4B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6C600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518BCEA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3390A3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40A1B2" w14:textId="77777777" w:rsidR="00544755" w:rsidRPr="007F5DD2" w:rsidRDefault="00544755" w:rsidP="00544755">
            <w:pPr>
              <w:ind w:left="0"/>
            </w:pPr>
            <w:r w:rsidRPr="007F5DD2">
              <w:t>execute_date</w:t>
            </w:r>
          </w:p>
        </w:tc>
        <w:tc>
          <w:tcPr>
            <w:tcW w:w="1800" w:type="dxa"/>
          </w:tcPr>
          <w:p w14:paraId="4687F365" w14:textId="77777777" w:rsidR="00544755" w:rsidRPr="007F5DD2" w:rsidRDefault="00544755" w:rsidP="00544755">
            <w:pPr>
              <w:ind w:left="0"/>
            </w:pPr>
            <w:r w:rsidRPr="007F5DD2">
              <w:t>varchar(50)</w:t>
            </w:r>
          </w:p>
        </w:tc>
        <w:tc>
          <w:tcPr>
            <w:tcW w:w="990" w:type="dxa"/>
          </w:tcPr>
          <w:p w14:paraId="68913957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519BA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CDB987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65331A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0B5E10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830B84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D5DD205" w14:textId="77777777" w:rsidR="00544755" w:rsidRPr="007F5DD2" w:rsidRDefault="00544755" w:rsidP="00544755">
            <w:pPr>
              <w:ind w:left="0"/>
            </w:pPr>
            <w:r w:rsidRPr="007F5DD2">
              <w:t>effective_to</w:t>
            </w:r>
          </w:p>
        </w:tc>
        <w:tc>
          <w:tcPr>
            <w:tcW w:w="1800" w:type="dxa"/>
          </w:tcPr>
          <w:p w14:paraId="434EE873" w14:textId="77777777" w:rsidR="00544755" w:rsidRPr="007F5DD2" w:rsidRDefault="00544755" w:rsidP="00544755">
            <w:pPr>
              <w:ind w:left="0"/>
            </w:pPr>
            <w:r w:rsidRPr="007F5DD2">
              <w:t>varchar(20)</w:t>
            </w:r>
          </w:p>
        </w:tc>
        <w:tc>
          <w:tcPr>
            <w:tcW w:w="990" w:type="dxa"/>
          </w:tcPr>
          <w:p w14:paraId="45386D80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CDACA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6564C1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D6EAA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3A66406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A9AD6C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26ED111" w14:textId="77777777" w:rsidR="00544755" w:rsidRPr="007F5DD2" w:rsidRDefault="00544755" w:rsidP="00544755">
            <w:pPr>
              <w:ind w:left="0"/>
            </w:pPr>
            <w:r w:rsidRPr="007F5DD2">
              <w:t>system</w:t>
            </w:r>
          </w:p>
        </w:tc>
        <w:tc>
          <w:tcPr>
            <w:tcW w:w="1800" w:type="dxa"/>
          </w:tcPr>
          <w:p w14:paraId="605741EE" w14:textId="77777777" w:rsidR="00544755" w:rsidRPr="007F5DD2" w:rsidRDefault="00544755" w:rsidP="00544755">
            <w:pPr>
              <w:ind w:left="0"/>
            </w:pPr>
            <w:r w:rsidRPr="007F5DD2">
              <w:t>varchar(100)</w:t>
            </w:r>
          </w:p>
        </w:tc>
        <w:tc>
          <w:tcPr>
            <w:tcW w:w="990" w:type="dxa"/>
          </w:tcPr>
          <w:p w14:paraId="0E892F9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F45FF2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118C73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45E0D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57D8E56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C23643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8A8B009" w14:textId="77777777" w:rsidR="00544755" w:rsidRPr="007F5DD2" w:rsidRDefault="00544755" w:rsidP="00544755">
            <w:pPr>
              <w:ind w:left="0"/>
            </w:pPr>
            <w:r w:rsidRPr="007F5DD2">
              <w:t>count_query</w:t>
            </w:r>
          </w:p>
        </w:tc>
        <w:tc>
          <w:tcPr>
            <w:tcW w:w="1800" w:type="dxa"/>
          </w:tcPr>
          <w:p w14:paraId="5A76214F" w14:textId="77777777" w:rsidR="00544755" w:rsidRPr="007F5DD2" w:rsidRDefault="00544755" w:rsidP="00544755">
            <w:pPr>
              <w:ind w:left="0"/>
            </w:pPr>
            <w:r w:rsidRPr="007F5DD2">
              <w:t>varchar(2000)</w:t>
            </w:r>
          </w:p>
        </w:tc>
        <w:tc>
          <w:tcPr>
            <w:tcW w:w="990" w:type="dxa"/>
          </w:tcPr>
          <w:p w14:paraId="00E8BDF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CBDC7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D64648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53173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5DDC904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E6BBC6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BE7CB6" w14:textId="77777777" w:rsidR="00544755" w:rsidRPr="007F5DD2" w:rsidRDefault="00544755" w:rsidP="00544755">
            <w:pPr>
              <w:ind w:left="0"/>
            </w:pPr>
            <w:r w:rsidRPr="007F5DD2">
              <w:t>execute_type</w:t>
            </w:r>
          </w:p>
        </w:tc>
        <w:tc>
          <w:tcPr>
            <w:tcW w:w="1800" w:type="dxa"/>
          </w:tcPr>
          <w:p w14:paraId="42C32D88" w14:textId="77777777" w:rsidR="00544755" w:rsidRPr="007F5DD2" w:rsidRDefault="00544755" w:rsidP="00544755">
            <w:pPr>
              <w:ind w:left="0"/>
            </w:pPr>
            <w:r w:rsidRPr="007F5DD2">
              <w:t>varchar(20)</w:t>
            </w:r>
          </w:p>
        </w:tc>
        <w:tc>
          <w:tcPr>
            <w:tcW w:w="990" w:type="dxa"/>
          </w:tcPr>
          <w:p w14:paraId="54B684F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17A0F0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8613A5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C6F8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63BD3EE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198E317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14CD2A2" w14:textId="77777777" w:rsidR="00544755" w:rsidRPr="007F5DD2" w:rsidRDefault="00544755" w:rsidP="00544755">
            <w:pPr>
              <w:ind w:left="0"/>
            </w:pPr>
            <w:r w:rsidRPr="007F5DD2">
              <w:t>hdfs_path</w:t>
            </w:r>
          </w:p>
        </w:tc>
        <w:tc>
          <w:tcPr>
            <w:tcW w:w="1800" w:type="dxa"/>
          </w:tcPr>
          <w:p w14:paraId="4B394C45" w14:textId="77777777" w:rsidR="00544755" w:rsidRPr="007F5DD2" w:rsidRDefault="00544755" w:rsidP="00544755">
            <w:pPr>
              <w:ind w:left="0"/>
            </w:pPr>
            <w:r w:rsidRPr="007F5DD2">
              <w:t>varchar(2000)</w:t>
            </w:r>
          </w:p>
        </w:tc>
        <w:tc>
          <w:tcPr>
            <w:tcW w:w="990" w:type="dxa"/>
          </w:tcPr>
          <w:p w14:paraId="702FCE7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110F3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A8266D0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AEF05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46A7EDE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2375B7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167DE19" w14:textId="77777777" w:rsidR="00544755" w:rsidRPr="007F5DD2" w:rsidRDefault="00544755" w:rsidP="00544755">
            <w:pPr>
              <w:ind w:left="0"/>
            </w:pPr>
            <w:r w:rsidRPr="007F5DD2">
              <w:t>tgcg</w:t>
            </w:r>
          </w:p>
        </w:tc>
        <w:tc>
          <w:tcPr>
            <w:tcW w:w="1800" w:type="dxa"/>
          </w:tcPr>
          <w:p w14:paraId="68C03F38" w14:textId="77777777" w:rsidR="00544755" w:rsidRPr="007F5DD2" w:rsidRDefault="00544755" w:rsidP="00544755">
            <w:pPr>
              <w:ind w:left="0"/>
            </w:pPr>
            <w:r w:rsidRPr="007F5DD2">
              <w:t>varchar(20)</w:t>
            </w:r>
          </w:p>
        </w:tc>
        <w:tc>
          <w:tcPr>
            <w:tcW w:w="990" w:type="dxa"/>
          </w:tcPr>
          <w:p w14:paraId="324634E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67D7B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CC1706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9BFED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1255825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5EDE75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890E09" w14:textId="77777777" w:rsidR="00544755" w:rsidRPr="007F5DD2" w:rsidRDefault="00544755" w:rsidP="00544755">
            <w:pPr>
              <w:ind w:left="0"/>
            </w:pPr>
            <w:r w:rsidRPr="007F5DD2">
              <w:t>schedule_days</w:t>
            </w:r>
          </w:p>
        </w:tc>
        <w:tc>
          <w:tcPr>
            <w:tcW w:w="1800" w:type="dxa"/>
          </w:tcPr>
          <w:p w14:paraId="79EC5FCF" w14:textId="77777777" w:rsidR="00544755" w:rsidRPr="007F5DD2" w:rsidRDefault="00544755" w:rsidP="00544755">
            <w:pPr>
              <w:ind w:left="0"/>
            </w:pPr>
            <w:r w:rsidRPr="007F5DD2">
              <w:t>varchar(1000)</w:t>
            </w:r>
          </w:p>
        </w:tc>
        <w:tc>
          <w:tcPr>
            <w:tcW w:w="990" w:type="dxa"/>
          </w:tcPr>
          <w:p w14:paraId="7C2481A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8EF4CE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525688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CE7520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09338CC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57696AD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17F5ED6" w14:textId="77777777" w:rsidR="00544755" w:rsidRPr="007F5DD2" w:rsidRDefault="00544755" w:rsidP="00544755">
            <w:pPr>
              <w:ind w:left="0"/>
            </w:pPr>
            <w:r w:rsidRPr="007F5DD2">
              <w:t>platform</w:t>
            </w:r>
          </w:p>
        </w:tc>
        <w:tc>
          <w:tcPr>
            <w:tcW w:w="1800" w:type="dxa"/>
          </w:tcPr>
          <w:p w14:paraId="6E661879" w14:textId="77777777" w:rsidR="00544755" w:rsidRPr="007F5DD2" w:rsidRDefault="00544755" w:rsidP="00544755">
            <w:pPr>
              <w:ind w:left="0"/>
            </w:pPr>
            <w:r w:rsidRPr="007F5DD2">
              <w:t>varchar(255)</w:t>
            </w:r>
          </w:p>
        </w:tc>
        <w:tc>
          <w:tcPr>
            <w:tcW w:w="990" w:type="dxa"/>
          </w:tcPr>
          <w:p w14:paraId="5DC5C6E7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6C69F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298DE7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35D61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6038556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AB445F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A6AA0D7" w14:textId="77777777" w:rsidR="00544755" w:rsidRPr="007F5DD2" w:rsidRDefault="00544755" w:rsidP="00544755">
            <w:pPr>
              <w:ind w:left="0"/>
            </w:pPr>
            <w:r w:rsidRPr="007F5DD2">
              <w:t>channel</w:t>
            </w:r>
          </w:p>
        </w:tc>
        <w:tc>
          <w:tcPr>
            <w:tcW w:w="1800" w:type="dxa"/>
          </w:tcPr>
          <w:p w14:paraId="47A93803" w14:textId="77777777" w:rsidR="00544755" w:rsidRDefault="00544755" w:rsidP="00544755">
            <w:pPr>
              <w:ind w:left="0"/>
            </w:pPr>
            <w:r w:rsidRPr="007F5DD2">
              <w:t>varchar(255)</w:t>
            </w:r>
          </w:p>
        </w:tc>
        <w:tc>
          <w:tcPr>
            <w:tcW w:w="990" w:type="dxa"/>
          </w:tcPr>
          <w:p w14:paraId="41D6B81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61EF0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91BA5BF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B2982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C30AB07" w14:textId="77777777" w:rsidR="00376CD4" w:rsidRDefault="00376CD4" w:rsidP="00376CD4">
      <w:pPr>
        <w:pStyle w:val="Heading3"/>
      </w:pPr>
      <w:r w:rsidRPr="002209E2">
        <w:t>Constraint</w:t>
      </w:r>
    </w:p>
    <w:p w14:paraId="221E133F" w14:textId="77777777" w:rsidR="00376CD4" w:rsidRPr="001E6B0B" w:rsidRDefault="00376CD4" w:rsidP="00376CD4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376CD4" w14:paraId="41A2ABCC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76D51A58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860A697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EE3DC2D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68284B6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82A1634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376CD4" w14:paraId="74E2AF32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18A581F6" w14:textId="77777777" w:rsidR="00376CD4" w:rsidRPr="002209E2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20776D78" w14:textId="77777777" w:rsidR="00376CD4" w:rsidRPr="002209E2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20AF69CA" w14:textId="77777777" w:rsidR="00376CD4" w:rsidRPr="008C1A23" w:rsidRDefault="00376CD4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47A3205" w14:textId="77777777" w:rsidR="00376CD4" w:rsidRPr="002209E2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5EDD8FCE" w14:textId="77777777" w:rsidR="00376CD4" w:rsidRPr="008C1A23" w:rsidRDefault="00376CD4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767F771" w14:textId="77777777" w:rsidR="00376CD4" w:rsidRPr="002209E2" w:rsidRDefault="00376CD4" w:rsidP="00376CD4">
      <w:pPr>
        <w:ind w:left="0"/>
        <w:rPr>
          <w:rFonts w:ascii="Times New Roman" w:hAnsi="Times New Roman"/>
          <w:i/>
          <w:sz w:val="24"/>
          <w:szCs w:val="24"/>
        </w:rPr>
      </w:pPr>
    </w:p>
    <w:p w14:paraId="2A8C81A5" w14:textId="77777777" w:rsidR="00376CD4" w:rsidRPr="002209E2" w:rsidRDefault="00376CD4" w:rsidP="00376CD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376CD4" w14:paraId="6DC65AA3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6B565761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A63062B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3F0890B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376CD4" w14:paraId="185B55F5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6D9011ED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4B0CB4E5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4184A283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376CD4" w14:paraId="256A4A17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2FD4DBB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4A9BBB7A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5374082B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79A9207B" w14:textId="77777777" w:rsidR="00376CD4" w:rsidRPr="00955A3E" w:rsidRDefault="00376CD4" w:rsidP="00376CD4">
      <w:pPr>
        <w:ind w:left="0"/>
      </w:pPr>
    </w:p>
    <w:p w14:paraId="684FFD80" w14:textId="77777777" w:rsidR="00376CD4" w:rsidRDefault="00376CD4" w:rsidP="00376CD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FBD0A37" w14:textId="77777777" w:rsidR="00376CD4" w:rsidRPr="00376CD4" w:rsidRDefault="00376CD4" w:rsidP="00376CD4"/>
    <w:p w14:paraId="723DBD57" w14:textId="77777777" w:rsidR="00544755" w:rsidRPr="002209E2" w:rsidRDefault="00544755" w:rsidP="00544755">
      <w:pPr>
        <w:pStyle w:val="Heading2"/>
        <w:rPr>
          <w:rFonts w:ascii="Times New Roman" w:hAnsi="Times New Roman"/>
          <w:sz w:val="24"/>
          <w:szCs w:val="24"/>
        </w:rPr>
      </w:pPr>
      <w:bookmarkStart w:id="85" w:name="_Toc17022223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544755">
        <w:rPr>
          <w:rFonts w:ascii="Times New Roman" w:hAnsi="Times New Roman"/>
          <w:sz w:val="24"/>
          <w:szCs w:val="24"/>
        </w:rPr>
        <w:t>audience_operator_query</w:t>
      </w:r>
      <w:bookmarkEnd w:id="8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544755" w:rsidRPr="002209E2" w14:paraId="1886F77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59598E2" w14:textId="77777777" w:rsidR="00544755" w:rsidRPr="002209E2" w:rsidRDefault="00544755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1716EDB2" w14:textId="77777777" w:rsidR="00544755" w:rsidRPr="002209E2" w:rsidRDefault="00544755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65A9861A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38A7561" w14:textId="77777777" w:rsidR="00544755" w:rsidRPr="002209E2" w:rsidRDefault="00544755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1C5CD39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C5EEC61" w14:textId="77777777" w:rsidR="00544755" w:rsidRPr="002209E2" w:rsidRDefault="00544755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09F3BEC" w14:textId="77777777" w:rsidR="00544755" w:rsidRPr="002209E2" w:rsidRDefault="00544755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7CAC225" w14:textId="77777777" w:rsidR="00544755" w:rsidRPr="002209E2" w:rsidRDefault="00544755" w:rsidP="000102D5">
            <w:pPr>
              <w:pStyle w:val="NormalTableHeader"/>
            </w:pPr>
            <w:r w:rsidRPr="002209E2">
              <w:t>Mô tả</w:t>
            </w:r>
          </w:p>
        </w:tc>
      </w:tr>
      <w:tr w:rsidR="00544755" w:rsidRPr="002209E2" w14:paraId="146990B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D1150F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219F17" w14:textId="77777777" w:rsidR="00544755" w:rsidRPr="0097422A" w:rsidRDefault="00544755" w:rsidP="00544755">
            <w:pPr>
              <w:ind w:left="0"/>
            </w:pPr>
            <w:r w:rsidRPr="0097422A">
              <w:t>id</w:t>
            </w:r>
          </w:p>
        </w:tc>
        <w:tc>
          <w:tcPr>
            <w:tcW w:w="1800" w:type="dxa"/>
          </w:tcPr>
          <w:p w14:paraId="40E10980" w14:textId="77777777" w:rsidR="00544755" w:rsidRPr="0097422A" w:rsidRDefault="00544755" w:rsidP="00544755">
            <w:pPr>
              <w:ind w:left="0"/>
            </w:pPr>
            <w:r w:rsidRPr="0097422A">
              <w:t>bigint(20)</w:t>
            </w:r>
          </w:p>
        </w:tc>
        <w:tc>
          <w:tcPr>
            <w:tcW w:w="990" w:type="dxa"/>
          </w:tcPr>
          <w:p w14:paraId="14364CA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27F572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FFC82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5CAEE47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33249AD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E080C9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FB9787C" w14:textId="77777777" w:rsidR="00544755" w:rsidRPr="0097422A" w:rsidRDefault="00544755" w:rsidP="00544755">
            <w:pPr>
              <w:ind w:left="0"/>
            </w:pPr>
            <w:r w:rsidRPr="0097422A">
              <w:t>audience_id</w:t>
            </w:r>
          </w:p>
        </w:tc>
        <w:tc>
          <w:tcPr>
            <w:tcW w:w="1800" w:type="dxa"/>
          </w:tcPr>
          <w:p w14:paraId="7950023D" w14:textId="77777777" w:rsidR="00544755" w:rsidRPr="0097422A" w:rsidRDefault="00544755" w:rsidP="00544755">
            <w:pPr>
              <w:ind w:left="0"/>
            </w:pPr>
            <w:r w:rsidRPr="0097422A">
              <w:t>bigint(20)</w:t>
            </w:r>
          </w:p>
        </w:tc>
        <w:tc>
          <w:tcPr>
            <w:tcW w:w="990" w:type="dxa"/>
          </w:tcPr>
          <w:p w14:paraId="0D72CC2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80EE6E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BC497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5B1A2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39EBC89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54E9CC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99F9B9" w14:textId="77777777" w:rsidR="00544755" w:rsidRPr="0097422A" w:rsidRDefault="00544755" w:rsidP="00544755">
            <w:pPr>
              <w:ind w:left="0"/>
            </w:pPr>
            <w:r w:rsidRPr="0097422A">
              <w:t>partition_day</w:t>
            </w:r>
          </w:p>
        </w:tc>
        <w:tc>
          <w:tcPr>
            <w:tcW w:w="1800" w:type="dxa"/>
          </w:tcPr>
          <w:p w14:paraId="400DF40A" w14:textId="77777777" w:rsidR="00544755" w:rsidRPr="0097422A" w:rsidRDefault="00544755" w:rsidP="00544755">
            <w:pPr>
              <w:ind w:left="0"/>
            </w:pPr>
            <w:r w:rsidRPr="0097422A">
              <w:t>varchar(200)</w:t>
            </w:r>
          </w:p>
        </w:tc>
        <w:tc>
          <w:tcPr>
            <w:tcW w:w="990" w:type="dxa"/>
          </w:tcPr>
          <w:p w14:paraId="7258088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4D497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091DD8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CAD4B7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20FBF54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7ADEA9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5BCCDC3" w14:textId="77777777" w:rsidR="00544755" w:rsidRPr="0097422A" w:rsidRDefault="00544755" w:rsidP="00544755">
            <w:pPr>
              <w:ind w:left="0"/>
            </w:pPr>
            <w:r w:rsidRPr="0097422A">
              <w:t>query</w:t>
            </w:r>
          </w:p>
        </w:tc>
        <w:tc>
          <w:tcPr>
            <w:tcW w:w="1800" w:type="dxa"/>
          </w:tcPr>
          <w:p w14:paraId="672E9FE8" w14:textId="77777777" w:rsidR="00544755" w:rsidRDefault="00544755" w:rsidP="00544755">
            <w:pPr>
              <w:ind w:left="0"/>
            </w:pPr>
            <w:r w:rsidRPr="0097422A">
              <w:t>blob</w:t>
            </w:r>
          </w:p>
        </w:tc>
        <w:tc>
          <w:tcPr>
            <w:tcW w:w="990" w:type="dxa"/>
          </w:tcPr>
          <w:p w14:paraId="02B9810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983CD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62E6A3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536E697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7CFDA451" w14:textId="77777777" w:rsidR="00193ED5" w:rsidRDefault="00193ED5" w:rsidP="00193ED5">
      <w:pPr>
        <w:pStyle w:val="Heading3"/>
      </w:pPr>
      <w:r w:rsidRPr="002209E2">
        <w:t>Constraint</w:t>
      </w:r>
    </w:p>
    <w:p w14:paraId="2995BD79" w14:textId="77777777" w:rsidR="00193ED5" w:rsidRPr="001E6B0B" w:rsidRDefault="00193ED5" w:rsidP="00193ED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93ED5" w14:paraId="5C0855AA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7092A325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489BAA0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2C97373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55EEF20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6086B48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93ED5" w14:paraId="63CE4F97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46CB308D" w14:textId="77777777" w:rsidR="00193ED5" w:rsidRPr="002209E2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7C126A3C" w14:textId="77777777" w:rsidR="00193ED5" w:rsidRPr="002209E2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698277E8" w14:textId="77777777" w:rsidR="00193ED5" w:rsidRPr="008C1A23" w:rsidRDefault="00193ED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D3EDFB7" w14:textId="77777777" w:rsidR="00193ED5" w:rsidRPr="002209E2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0019408F" w14:textId="77777777" w:rsidR="00193ED5" w:rsidRPr="008C1A23" w:rsidRDefault="00193ED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CD0430C" w14:textId="77777777" w:rsidR="00193ED5" w:rsidRPr="002209E2" w:rsidRDefault="00193ED5" w:rsidP="00193ED5">
      <w:pPr>
        <w:ind w:left="0"/>
        <w:rPr>
          <w:rFonts w:ascii="Times New Roman" w:hAnsi="Times New Roman"/>
          <w:i/>
          <w:sz w:val="24"/>
          <w:szCs w:val="24"/>
        </w:rPr>
      </w:pPr>
    </w:p>
    <w:p w14:paraId="5CA9201D" w14:textId="77777777" w:rsidR="00193ED5" w:rsidRPr="002209E2" w:rsidRDefault="00193ED5" w:rsidP="00193ED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93ED5" w14:paraId="601EE490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5F41E302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DAEA1D5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F836DFA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93ED5" w14:paraId="287ADB95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1C3352DD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77FEA6FF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7F59861C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193ED5" w14:paraId="340295A9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C469CE7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0BFDFF1F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2A30FA64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62344B3C" w14:textId="77777777" w:rsidR="00193ED5" w:rsidRPr="00955A3E" w:rsidRDefault="00193ED5" w:rsidP="00193ED5">
      <w:pPr>
        <w:ind w:left="0"/>
      </w:pPr>
    </w:p>
    <w:p w14:paraId="0B372AA5" w14:textId="77777777" w:rsidR="00193ED5" w:rsidRDefault="00193ED5" w:rsidP="00193ED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E6BBA5B" w14:textId="77777777" w:rsidR="00193ED5" w:rsidRPr="00193ED5" w:rsidRDefault="00193ED5" w:rsidP="00193ED5"/>
    <w:p w14:paraId="65D91AA9" w14:textId="77777777" w:rsidR="00544755" w:rsidRPr="002209E2" w:rsidRDefault="00544755" w:rsidP="00544755">
      <w:pPr>
        <w:pStyle w:val="Heading2"/>
        <w:rPr>
          <w:rFonts w:ascii="Times New Roman" w:hAnsi="Times New Roman"/>
          <w:sz w:val="24"/>
          <w:szCs w:val="24"/>
        </w:rPr>
      </w:pPr>
      <w:bookmarkStart w:id="86" w:name="_Toc170222242"/>
      <w:commentRangeStart w:id="87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544755">
        <w:rPr>
          <w:rFonts w:ascii="Times New Roman" w:hAnsi="Times New Roman"/>
          <w:sz w:val="24"/>
          <w:szCs w:val="24"/>
        </w:rPr>
        <w:t>audience_sequence</w:t>
      </w:r>
      <w:commentRangeEnd w:id="87"/>
      <w:r>
        <w:rPr>
          <w:rStyle w:val="CommentReference"/>
          <w:rFonts w:ascii=".VnTime" w:hAnsi=".VnTime"/>
          <w:b w:val="0"/>
          <w:snapToGrid/>
        </w:rPr>
        <w:commentReference w:id="87"/>
      </w:r>
      <w:bookmarkEnd w:id="8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544755" w:rsidRPr="002209E2" w14:paraId="2AB1454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54E0AAEC" w14:textId="77777777" w:rsidR="00544755" w:rsidRPr="002209E2" w:rsidRDefault="00544755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A09FE4B" w14:textId="77777777" w:rsidR="00544755" w:rsidRPr="002209E2" w:rsidRDefault="00544755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C6D65EC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0BEC1768" w14:textId="77777777" w:rsidR="00544755" w:rsidRPr="002209E2" w:rsidRDefault="00544755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B4AB03E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B5834F4" w14:textId="77777777" w:rsidR="00544755" w:rsidRPr="002209E2" w:rsidRDefault="00544755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1F46D5B" w14:textId="77777777" w:rsidR="00544755" w:rsidRPr="002209E2" w:rsidRDefault="00544755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913E127" w14:textId="77777777" w:rsidR="00544755" w:rsidRPr="002209E2" w:rsidRDefault="00544755" w:rsidP="000102D5">
            <w:pPr>
              <w:pStyle w:val="NormalTableHeader"/>
            </w:pPr>
            <w:r w:rsidRPr="002209E2">
              <w:t>Mô tả</w:t>
            </w:r>
          </w:p>
        </w:tc>
      </w:tr>
      <w:tr w:rsidR="00544755" w:rsidRPr="002209E2" w14:paraId="18C6F31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BB706F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AD542A4" w14:textId="77777777" w:rsidR="00544755" w:rsidRPr="004033A6" w:rsidRDefault="00544755" w:rsidP="00544755">
            <w:pPr>
              <w:ind w:left="0"/>
            </w:pPr>
            <w:r w:rsidRPr="004033A6">
              <w:t>next_not_cached_value</w:t>
            </w:r>
          </w:p>
        </w:tc>
        <w:tc>
          <w:tcPr>
            <w:tcW w:w="1800" w:type="dxa"/>
          </w:tcPr>
          <w:p w14:paraId="726A7234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78AC32E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2A4F4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30B5B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B7A2D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45E763C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689991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ED80BD7" w14:textId="77777777" w:rsidR="00544755" w:rsidRPr="004033A6" w:rsidRDefault="00544755" w:rsidP="00544755">
            <w:pPr>
              <w:ind w:left="0"/>
            </w:pPr>
            <w:r w:rsidRPr="004033A6">
              <w:t>minimum_value</w:t>
            </w:r>
          </w:p>
        </w:tc>
        <w:tc>
          <w:tcPr>
            <w:tcW w:w="1800" w:type="dxa"/>
          </w:tcPr>
          <w:p w14:paraId="414B31D7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7CC3CCF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9ADA9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C1FD4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1E357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76B6576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EC47D3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B8C44C3" w14:textId="77777777" w:rsidR="00544755" w:rsidRPr="004033A6" w:rsidRDefault="00544755" w:rsidP="00544755">
            <w:pPr>
              <w:ind w:left="0"/>
            </w:pPr>
            <w:r w:rsidRPr="004033A6">
              <w:t>maximum_value</w:t>
            </w:r>
          </w:p>
        </w:tc>
        <w:tc>
          <w:tcPr>
            <w:tcW w:w="1800" w:type="dxa"/>
          </w:tcPr>
          <w:p w14:paraId="4F36E83F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0878990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933062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B3D1BA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81BA4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195034D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446941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786C43E" w14:textId="77777777" w:rsidR="00544755" w:rsidRPr="004033A6" w:rsidRDefault="00544755" w:rsidP="00544755">
            <w:pPr>
              <w:ind w:left="0"/>
            </w:pPr>
            <w:r w:rsidRPr="004033A6">
              <w:t>start_value</w:t>
            </w:r>
          </w:p>
        </w:tc>
        <w:tc>
          <w:tcPr>
            <w:tcW w:w="1800" w:type="dxa"/>
          </w:tcPr>
          <w:p w14:paraId="0823725E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52E72CB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ABDEB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8B278F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796B11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0A8B1D5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506E488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47A0E7E" w14:textId="77777777" w:rsidR="00544755" w:rsidRPr="004033A6" w:rsidRDefault="00544755" w:rsidP="00544755">
            <w:pPr>
              <w:ind w:left="0"/>
            </w:pPr>
            <w:r w:rsidRPr="004033A6">
              <w:t>increment</w:t>
            </w:r>
          </w:p>
        </w:tc>
        <w:tc>
          <w:tcPr>
            <w:tcW w:w="1800" w:type="dxa"/>
          </w:tcPr>
          <w:p w14:paraId="398AF6DA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232CE56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6A9DCE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34B070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61B94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43C11D6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F18938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E29F16C" w14:textId="77777777" w:rsidR="00544755" w:rsidRPr="004033A6" w:rsidRDefault="00544755" w:rsidP="00544755">
            <w:pPr>
              <w:ind w:left="0"/>
            </w:pPr>
            <w:r w:rsidRPr="004033A6">
              <w:t>cache_size</w:t>
            </w:r>
          </w:p>
        </w:tc>
        <w:tc>
          <w:tcPr>
            <w:tcW w:w="1800" w:type="dxa"/>
          </w:tcPr>
          <w:p w14:paraId="5A1FB265" w14:textId="77777777" w:rsidR="00544755" w:rsidRPr="004033A6" w:rsidRDefault="00544755" w:rsidP="00544755">
            <w:pPr>
              <w:ind w:left="0"/>
            </w:pPr>
            <w:r w:rsidRPr="004033A6">
              <w:t>bigint(21) unsigned</w:t>
            </w:r>
          </w:p>
        </w:tc>
        <w:tc>
          <w:tcPr>
            <w:tcW w:w="990" w:type="dxa"/>
          </w:tcPr>
          <w:p w14:paraId="0D0BB7C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95A35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A7D882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29CAE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04499A5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916F0D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05E2AE1" w14:textId="77777777" w:rsidR="00544755" w:rsidRPr="004033A6" w:rsidRDefault="00544755" w:rsidP="00544755">
            <w:pPr>
              <w:ind w:left="0"/>
            </w:pPr>
            <w:r w:rsidRPr="004033A6">
              <w:t>cycle_option</w:t>
            </w:r>
          </w:p>
        </w:tc>
        <w:tc>
          <w:tcPr>
            <w:tcW w:w="1800" w:type="dxa"/>
          </w:tcPr>
          <w:p w14:paraId="379FB575" w14:textId="77777777" w:rsidR="00544755" w:rsidRPr="004033A6" w:rsidRDefault="00544755" w:rsidP="00544755">
            <w:pPr>
              <w:ind w:left="0"/>
            </w:pPr>
            <w:r w:rsidRPr="004033A6">
              <w:t>tinyint(1) unsigned</w:t>
            </w:r>
          </w:p>
        </w:tc>
        <w:tc>
          <w:tcPr>
            <w:tcW w:w="990" w:type="dxa"/>
          </w:tcPr>
          <w:p w14:paraId="05011A6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5FB66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E5F325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DCF3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44755" w:rsidRPr="002209E2" w14:paraId="0E2F70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B24164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F8347A2" w14:textId="77777777" w:rsidR="00544755" w:rsidRPr="004033A6" w:rsidRDefault="00544755" w:rsidP="00544755">
            <w:pPr>
              <w:ind w:left="0"/>
            </w:pPr>
            <w:r w:rsidRPr="004033A6">
              <w:t>cycle_count</w:t>
            </w:r>
          </w:p>
        </w:tc>
        <w:tc>
          <w:tcPr>
            <w:tcW w:w="1800" w:type="dxa"/>
          </w:tcPr>
          <w:p w14:paraId="7A5FF56E" w14:textId="77777777" w:rsidR="00544755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4E57662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F70DA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D2D86A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C54F2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CFFF1EE" w14:textId="77777777" w:rsidR="009340D5" w:rsidRDefault="009340D5" w:rsidP="009340D5">
      <w:pPr>
        <w:pStyle w:val="Heading3"/>
      </w:pPr>
      <w:r w:rsidRPr="002209E2">
        <w:t>Constraint</w:t>
      </w:r>
    </w:p>
    <w:p w14:paraId="11F113F7" w14:textId="77777777" w:rsidR="009340D5" w:rsidRPr="001E6B0B" w:rsidRDefault="009340D5" w:rsidP="009340D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340D5" w14:paraId="59010FB3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68979417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A191A63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0160E3F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92D6F42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F123827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340D5" w14:paraId="0A41AE2F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18C43693" w14:textId="77777777" w:rsidR="009340D5" w:rsidRPr="002209E2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3A6E5223" w14:textId="77777777" w:rsidR="009340D5" w:rsidRPr="002209E2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3551CD0D" w14:textId="77777777" w:rsidR="009340D5" w:rsidRPr="008C1A23" w:rsidRDefault="009340D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1E343860" w14:textId="77777777" w:rsidR="009340D5" w:rsidRPr="002209E2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54638DBF" w14:textId="77777777" w:rsidR="009340D5" w:rsidRPr="008C1A23" w:rsidRDefault="009340D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4C3F3BB" w14:textId="77777777" w:rsidR="009340D5" w:rsidRPr="002209E2" w:rsidRDefault="009340D5" w:rsidP="009340D5">
      <w:pPr>
        <w:ind w:left="0"/>
        <w:rPr>
          <w:rFonts w:ascii="Times New Roman" w:hAnsi="Times New Roman"/>
          <w:i/>
          <w:sz w:val="24"/>
          <w:szCs w:val="24"/>
        </w:rPr>
      </w:pPr>
    </w:p>
    <w:p w14:paraId="3C69F851" w14:textId="77777777" w:rsidR="009340D5" w:rsidRPr="002209E2" w:rsidRDefault="009340D5" w:rsidP="009340D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340D5" w14:paraId="66CE0791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48681BC9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CFEB81F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2EA6FC1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340D5" w14:paraId="715DAC4B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9053852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284E51D2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5FA5A953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9340D5" w14:paraId="7BE6E88F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31A79C9A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062F9465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6A5C8F00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6474B5ED" w14:textId="77777777" w:rsidR="009340D5" w:rsidRPr="00955A3E" w:rsidRDefault="009340D5" w:rsidP="009340D5">
      <w:pPr>
        <w:ind w:left="0"/>
      </w:pPr>
    </w:p>
    <w:p w14:paraId="6C74283A" w14:textId="77777777" w:rsidR="009340D5" w:rsidRDefault="009340D5" w:rsidP="009340D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F381ED3" w14:textId="77777777" w:rsidR="009340D5" w:rsidRPr="009340D5" w:rsidRDefault="009340D5" w:rsidP="009340D5"/>
    <w:p w14:paraId="670351E7" w14:textId="77777777" w:rsidR="008F1CF3" w:rsidRPr="002209E2" w:rsidRDefault="008F1CF3" w:rsidP="008F1CF3">
      <w:pPr>
        <w:pStyle w:val="Heading2"/>
        <w:rPr>
          <w:rFonts w:ascii="Times New Roman" w:hAnsi="Times New Roman"/>
          <w:sz w:val="24"/>
          <w:szCs w:val="24"/>
        </w:rPr>
      </w:pPr>
      <w:bookmarkStart w:id="88" w:name="_Toc170222246"/>
      <w:commentRangeStart w:id="89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8F1CF3">
        <w:rPr>
          <w:rFonts w:ascii="Times New Roman" w:hAnsi="Times New Roman"/>
          <w:sz w:val="24"/>
          <w:szCs w:val="24"/>
        </w:rPr>
        <w:t>ccai_audience_id_sequence</w:t>
      </w:r>
      <w:commentRangeEnd w:id="89"/>
      <w:r>
        <w:rPr>
          <w:rStyle w:val="CommentReference"/>
          <w:rFonts w:ascii=".VnTime" w:hAnsi=".VnTime"/>
          <w:b w:val="0"/>
          <w:snapToGrid/>
        </w:rPr>
        <w:commentReference w:id="89"/>
      </w:r>
      <w:bookmarkEnd w:id="8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6E8A185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569EF2D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C09462C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AD5E200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A4BCF94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9670F5E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1C5889A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21654AA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DBAB3A2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311D22D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D4547D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6BA108E" w14:textId="77777777" w:rsidR="008F1CF3" w:rsidRPr="004033A6" w:rsidRDefault="008F1CF3" w:rsidP="00376015">
            <w:pPr>
              <w:ind w:left="0"/>
            </w:pPr>
            <w:r w:rsidRPr="004033A6">
              <w:t>next_not_cached_value</w:t>
            </w:r>
          </w:p>
        </w:tc>
        <w:tc>
          <w:tcPr>
            <w:tcW w:w="1800" w:type="dxa"/>
          </w:tcPr>
          <w:p w14:paraId="0B1A0CED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016EA4D0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B56255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8A1526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5A0F9C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355285D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5CE0C30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CB659DE" w14:textId="77777777" w:rsidR="008F1CF3" w:rsidRPr="004033A6" w:rsidRDefault="008F1CF3" w:rsidP="00376015">
            <w:pPr>
              <w:ind w:left="0"/>
            </w:pPr>
            <w:r w:rsidRPr="004033A6">
              <w:t>minimum_value</w:t>
            </w:r>
          </w:p>
        </w:tc>
        <w:tc>
          <w:tcPr>
            <w:tcW w:w="1800" w:type="dxa"/>
          </w:tcPr>
          <w:p w14:paraId="4AA2579D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51080431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95A3B1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B5999C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D2ED7C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212A126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9E65C28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56A4172" w14:textId="77777777" w:rsidR="008F1CF3" w:rsidRPr="004033A6" w:rsidRDefault="008F1CF3" w:rsidP="00376015">
            <w:pPr>
              <w:ind w:left="0"/>
            </w:pPr>
            <w:r w:rsidRPr="004033A6">
              <w:t>maximum_value</w:t>
            </w:r>
          </w:p>
        </w:tc>
        <w:tc>
          <w:tcPr>
            <w:tcW w:w="1800" w:type="dxa"/>
          </w:tcPr>
          <w:p w14:paraId="685DA73A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6BE53CBA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57918C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7789F1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F3B37A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1A73AD0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10C16C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BD93B6E" w14:textId="77777777" w:rsidR="008F1CF3" w:rsidRPr="004033A6" w:rsidRDefault="008F1CF3" w:rsidP="00376015">
            <w:pPr>
              <w:ind w:left="0"/>
            </w:pPr>
            <w:r w:rsidRPr="004033A6">
              <w:t>start_value</w:t>
            </w:r>
          </w:p>
        </w:tc>
        <w:tc>
          <w:tcPr>
            <w:tcW w:w="1800" w:type="dxa"/>
          </w:tcPr>
          <w:p w14:paraId="47C9B3B7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20005BA2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C81BC2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DDCD60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1CA4EE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622114B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C292C1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D84D772" w14:textId="77777777" w:rsidR="008F1CF3" w:rsidRPr="004033A6" w:rsidRDefault="008F1CF3" w:rsidP="00376015">
            <w:pPr>
              <w:ind w:left="0"/>
            </w:pPr>
            <w:r w:rsidRPr="004033A6">
              <w:t>increment</w:t>
            </w:r>
          </w:p>
        </w:tc>
        <w:tc>
          <w:tcPr>
            <w:tcW w:w="1800" w:type="dxa"/>
          </w:tcPr>
          <w:p w14:paraId="4C4A0861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4F305485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273FA5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C161CD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D1CC8B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5CDCD39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A2530A9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FC89E5B" w14:textId="77777777" w:rsidR="008F1CF3" w:rsidRPr="004033A6" w:rsidRDefault="008F1CF3" w:rsidP="00376015">
            <w:pPr>
              <w:ind w:left="0"/>
            </w:pPr>
            <w:r w:rsidRPr="004033A6">
              <w:t>cache_size</w:t>
            </w:r>
          </w:p>
        </w:tc>
        <w:tc>
          <w:tcPr>
            <w:tcW w:w="1800" w:type="dxa"/>
          </w:tcPr>
          <w:p w14:paraId="7E6FF686" w14:textId="77777777" w:rsidR="008F1CF3" w:rsidRPr="004033A6" w:rsidRDefault="008F1CF3" w:rsidP="00376015">
            <w:pPr>
              <w:ind w:left="0"/>
            </w:pPr>
            <w:r w:rsidRPr="004033A6">
              <w:t>bigint(21) unsigned</w:t>
            </w:r>
          </w:p>
        </w:tc>
        <w:tc>
          <w:tcPr>
            <w:tcW w:w="990" w:type="dxa"/>
          </w:tcPr>
          <w:p w14:paraId="2851816B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DEC0C2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95B8FA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E63B3D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66AFAED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AE80EE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794F6F7" w14:textId="77777777" w:rsidR="008F1CF3" w:rsidRPr="004033A6" w:rsidRDefault="008F1CF3" w:rsidP="00376015">
            <w:pPr>
              <w:ind w:left="0"/>
            </w:pPr>
            <w:r w:rsidRPr="004033A6">
              <w:t>cycle_option</w:t>
            </w:r>
          </w:p>
        </w:tc>
        <w:tc>
          <w:tcPr>
            <w:tcW w:w="1800" w:type="dxa"/>
          </w:tcPr>
          <w:p w14:paraId="18D326AB" w14:textId="77777777" w:rsidR="008F1CF3" w:rsidRPr="004033A6" w:rsidRDefault="008F1CF3" w:rsidP="00376015">
            <w:pPr>
              <w:ind w:left="0"/>
            </w:pPr>
            <w:r w:rsidRPr="004033A6">
              <w:t>tinyint(1) unsigned</w:t>
            </w:r>
          </w:p>
        </w:tc>
        <w:tc>
          <w:tcPr>
            <w:tcW w:w="990" w:type="dxa"/>
          </w:tcPr>
          <w:p w14:paraId="777F25CA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D9B503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020D08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BAB6B0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2ECB0CA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D25792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767F77" w14:textId="77777777" w:rsidR="008F1CF3" w:rsidRPr="004033A6" w:rsidRDefault="008F1CF3" w:rsidP="00376015">
            <w:pPr>
              <w:ind w:left="0"/>
            </w:pPr>
            <w:r w:rsidRPr="004033A6">
              <w:t>cycle_count</w:t>
            </w:r>
          </w:p>
        </w:tc>
        <w:tc>
          <w:tcPr>
            <w:tcW w:w="1800" w:type="dxa"/>
          </w:tcPr>
          <w:p w14:paraId="5904C2C8" w14:textId="77777777" w:rsidR="008F1CF3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26B16898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F06654F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697C97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DD6E1E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3EB0EA63" w14:textId="77777777" w:rsidR="001D7385" w:rsidRDefault="001D7385" w:rsidP="001D7385">
      <w:pPr>
        <w:pStyle w:val="Heading3"/>
      </w:pPr>
      <w:r w:rsidRPr="002209E2">
        <w:t>Constraint</w:t>
      </w:r>
    </w:p>
    <w:p w14:paraId="241CA6A4" w14:textId="77777777" w:rsidR="001D7385" w:rsidRPr="001E6B0B" w:rsidRDefault="001D7385" w:rsidP="001D738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D7385" w14:paraId="6809EE59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7A31B0C6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F579BE8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F04F669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C6DFFE6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2FEE7A7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D7385" w14:paraId="1BA2F9A8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6009AFC3" w14:textId="77777777" w:rsidR="001D7385" w:rsidRPr="002209E2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6EA8A71A" w14:textId="77777777" w:rsidR="001D7385" w:rsidRPr="002209E2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571F736D" w14:textId="77777777" w:rsidR="001D7385" w:rsidRPr="008C1A23" w:rsidRDefault="001D738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C9BF47C" w14:textId="77777777" w:rsidR="001D7385" w:rsidRPr="002209E2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35FF3BB9" w14:textId="77777777" w:rsidR="001D7385" w:rsidRPr="008C1A23" w:rsidRDefault="001D738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6506684" w14:textId="77777777" w:rsidR="001D7385" w:rsidRPr="002209E2" w:rsidRDefault="001D7385" w:rsidP="001D7385">
      <w:pPr>
        <w:ind w:left="0"/>
        <w:rPr>
          <w:rFonts w:ascii="Times New Roman" w:hAnsi="Times New Roman"/>
          <w:i/>
          <w:sz w:val="24"/>
          <w:szCs w:val="24"/>
        </w:rPr>
      </w:pPr>
    </w:p>
    <w:p w14:paraId="6579B08A" w14:textId="77777777" w:rsidR="001D7385" w:rsidRPr="002209E2" w:rsidRDefault="001D7385" w:rsidP="001D73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D7385" w14:paraId="178FEA1F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08768F21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75D952B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C306497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D7385" w14:paraId="1565E547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7156515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5AD3847C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7F8E692D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1D7385" w14:paraId="263CD52B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1198713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4B5F92CF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2C8FDDCD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06CAA858" w14:textId="77777777" w:rsidR="001D7385" w:rsidRPr="00955A3E" w:rsidRDefault="001D7385" w:rsidP="001D7385">
      <w:pPr>
        <w:ind w:left="0"/>
      </w:pPr>
    </w:p>
    <w:p w14:paraId="27A8E3A7" w14:textId="77777777" w:rsidR="001D7385" w:rsidRDefault="001D7385" w:rsidP="001D73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532538A" w14:textId="77777777" w:rsidR="001D7385" w:rsidRPr="001D7385" w:rsidRDefault="001D7385" w:rsidP="001D7385"/>
    <w:p w14:paraId="46BB8EC1" w14:textId="77777777" w:rsidR="008F1CF3" w:rsidRPr="002209E2" w:rsidRDefault="008F1CF3" w:rsidP="008F1CF3">
      <w:pPr>
        <w:pStyle w:val="Heading2"/>
        <w:rPr>
          <w:rFonts w:ascii="Times New Roman" w:hAnsi="Times New Roman"/>
          <w:sz w:val="24"/>
          <w:szCs w:val="24"/>
        </w:rPr>
      </w:pPr>
      <w:bookmarkStart w:id="90" w:name="_Toc17022225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8F1CF3">
        <w:rPr>
          <w:rFonts w:ascii="Times New Roman" w:hAnsi="Times New Roman"/>
          <w:sz w:val="24"/>
          <w:szCs w:val="24"/>
        </w:rPr>
        <w:t>ccai_core_event</w:t>
      </w:r>
      <w:bookmarkEnd w:id="9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1CE827D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4604FBE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1DDFE665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1967746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46A9650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8156BC1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28D3AC26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B7FE9E5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53CE9F4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4432823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14CE95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E9FF1EA" w14:textId="77777777" w:rsidR="008F1CF3" w:rsidRPr="00BA5A0C" w:rsidRDefault="008F1CF3" w:rsidP="008F1CF3">
            <w:pPr>
              <w:ind w:left="0"/>
            </w:pPr>
            <w:r w:rsidRPr="00BA5A0C">
              <w:t>id</w:t>
            </w:r>
          </w:p>
        </w:tc>
        <w:tc>
          <w:tcPr>
            <w:tcW w:w="1800" w:type="dxa"/>
          </w:tcPr>
          <w:p w14:paraId="691072E6" w14:textId="77777777" w:rsidR="008F1CF3" w:rsidRPr="00BA5A0C" w:rsidRDefault="008F1CF3" w:rsidP="008F1CF3">
            <w:pPr>
              <w:ind w:left="0"/>
            </w:pPr>
            <w:r w:rsidRPr="00BA5A0C">
              <w:t>bigint(20)</w:t>
            </w:r>
          </w:p>
        </w:tc>
        <w:tc>
          <w:tcPr>
            <w:tcW w:w="990" w:type="dxa"/>
          </w:tcPr>
          <w:p w14:paraId="3714DA0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5FD8E7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4F6D7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1126EF8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717F7F0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0BB6448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002FD3E" w14:textId="77777777" w:rsidR="008F1CF3" w:rsidRPr="00BA5A0C" w:rsidRDefault="008F1CF3" w:rsidP="008F1CF3">
            <w:pPr>
              <w:ind w:left="0"/>
            </w:pPr>
            <w:r w:rsidRPr="00BA5A0C">
              <w:t>event_type_id</w:t>
            </w:r>
          </w:p>
        </w:tc>
        <w:tc>
          <w:tcPr>
            <w:tcW w:w="1800" w:type="dxa"/>
          </w:tcPr>
          <w:p w14:paraId="5DB9FA41" w14:textId="77777777" w:rsidR="008F1CF3" w:rsidRPr="00BA5A0C" w:rsidRDefault="008F1CF3" w:rsidP="008F1CF3">
            <w:pPr>
              <w:ind w:left="0"/>
            </w:pPr>
            <w:r w:rsidRPr="00BA5A0C">
              <w:t>int(11)</w:t>
            </w:r>
          </w:p>
        </w:tc>
        <w:tc>
          <w:tcPr>
            <w:tcW w:w="990" w:type="dxa"/>
          </w:tcPr>
          <w:p w14:paraId="42C27B6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0639C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E342B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831B8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7B9118A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38998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D662781" w14:textId="77777777" w:rsidR="008F1CF3" w:rsidRPr="00BA5A0C" w:rsidRDefault="008F1CF3" w:rsidP="008F1CF3">
            <w:pPr>
              <w:ind w:left="0"/>
            </w:pPr>
            <w:r w:rsidRPr="00BA5A0C">
              <w:t>platform_id</w:t>
            </w:r>
          </w:p>
        </w:tc>
        <w:tc>
          <w:tcPr>
            <w:tcW w:w="1800" w:type="dxa"/>
          </w:tcPr>
          <w:p w14:paraId="030675CE" w14:textId="77777777" w:rsidR="008F1CF3" w:rsidRPr="00BA5A0C" w:rsidRDefault="008F1CF3" w:rsidP="008F1CF3">
            <w:pPr>
              <w:ind w:left="0"/>
            </w:pPr>
            <w:r w:rsidRPr="00BA5A0C">
              <w:t>bigint(20)</w:t>
            </w:r>
          </w:p>
        </w:tc>
        <w:tc>
          <w:tcPr>
            <w:tcW w:w="990" w:type="dxa"/>
          </w:tcPr>
          <w:p w14:paraId="29E20FB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81BBF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1402EF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C18AB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BACE89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86C93D2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86F9337" w14:textId="77777777" w:rsidR="008F1CF3" w:rsidRPr="00BA5A0C" w:rsidRDefault="008F1CF3" w:rsidP="008F1CF3">
            <w:pPr>
              <w:ind w:left="0"/>
            </w:pPr>
            <w:r w:rsidRPr="00BA5A0C">
              <w:t>name</w:t>
            </w:r>
          </w:p>
        </w:tc>
        <w:tc>
          <w:tcPr>
            <w:tcW w:w="1800" w:type="dxa"/>
          </w:tcPr>
          <w:p w14:paraId="7B6F7A19" w14:textId="77777777" w:rsidR="008F1CF3" w:rsidRPr="00BA5A0C" w:rsidRDefault="008F1CF3" w:rsidP="008F1CF3">
            <w:pPr>
              <w:ind w:left="0"/>
            </w:pPr>
            <w:r w:rsidRPr="00BA5A0C">
              <w:t>varchar(200)</w:t>
            </w:r>
          </w:p>
        </w:tc>
        <w:tc>
          <w:tcPr>
            <w:tcW w:w="990" w:type="dxa"/>
          </w:tcPr>
          <w:p w14:paraId="7EABF81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5A1AB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BFE8DF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559FA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6D506BD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6405C1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F3DA496" w14:textId="77777777" w:rsidR="008F1CF3" w:rsidRPr="00BA5A0C" w:rsidRDefault="008F1CF3" w:rsidP="008F1CF3">
            <w:pPr>
              <w:ind w:left="0"/>
            </w:pPr>
            <w:r w:rsidRPr="00BA5A0C">
              <w:t>url</w:t>
            </w:r>
          </w:p>
        </w:tc>
        <w:tc>
          <w:tcPr>
            <w:tcW w:w="1800" w:type="dxa"/>
          </w:tcPr>
          <w:p w14:paraId="2AE008C7" w14:textId="77777777" w:rsidR="008F1CF3" w:rsidRPr="00BA5A0C" w:rsidRDefault="008F1CF3" w:rsidP="008F1CF3">
            <w:pPr>
              <w:ind w:left="0"/>
            </w:pPr>
            <w:r w:rsidRPr="00BA5A0C">
              <w:t>varchar(255)</w:t>
            </w:r>
          </w:p>
        </w:tc>
        <w:tc>
          <w:tcPr>
            <w:tcW w:w="990" w:type="dxa"/>
          </w:tcPr>
          <w:p w14:paraId="6FBD7E8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ACD34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31D536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CD359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5E090B6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45A1D2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75DCE3B" w14:textId="77777777" w:rsidR="008F1CF3" w:rsidRPr="00BA5A0C" w:rsidRDefault="008F1CF3" w:rsidP="008F1CF3">
            <w:pPr>
              <w:ind w:left="0"/>
            </w:pPr>
            <w:r w:rsidRPr="00BA5A0C">
              <w:t>description</w:t>
            </w:r>
          </w:p>
        </w:tc>
        <w:tc>
          <w:tcPr>
            <w:tcW w:w="1800" w:type="dxa"/>
          </w:tcPr>
          <w:p w14:paraId="54BD7836" w14:textId="77777777" w:rsidR="008F1CF3" w:rsidRPr="00BA5A0C" w:rsidRDefault="008F1CF3" w:rsidP="008F1CF3">
            <w:pPr>
              <w:ind w:left="0"/>
            </w:pPr>
            <w:r w:rsidRPr="00BA5A0C">
              <w:t>varchar(255)</w:t>
            </w:r>
          </w:p>
        </w:tc>
        <w:tc>
          <w:tcPr>
            <w:tcW w:w="990" w:type="dxa"/>
          </w:tcPr>
          <w:p w14:paraId="03B9941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734CD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569736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F3CFA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DAE933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07239F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8EE3CE3" w14:textId="77777777" w:rsidR="008F1CF3" w:rsidRPr="00BA5A0C" w:rsidRDefault="008F1CF3" w:rsidP="008F1CF3">
            <w:pPr>
              <w:ind w:left="0"/>
            </w:pPr>
            <w:r w:rsidRPr="00BA5A0C">
              <w:t>created_time</w:t>
            </w:r>
          </w:p>
        </w:tc>
        <w:tc>
          <w:tcPr>
            <w:tcW w:w="1800" w:type="dxa"/>
          </w:tcPr>
          <w:p w14:paraId="46A2BE29" w14:textId="77777777" w:rsidR="008F1CF3" w:rsidRPr="00BA5A0C" w:rsidRDefault="008F1CF3" w:rsidP="008F1CF3">
            <w:pPr>
              <w:ind w:left="0"/>
            </w:pPr>
            <w:r w:rsidRPr="00BA5A0C">
              <w:t>datetime</w:t>
            </w:r>
          </w:p>
        </w:tc>
        <w:tc>
          <w:tcPr>
            <w:tcW w:w="990" w:type="dxa"/>
          </w:tcPr>
          <w:p w14:paraId="6C6601B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5D772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B08502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EB6AE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5D03B37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D51E72A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A1E15B8" w14:textId="77777777" w:rsidR="008F1CF3" w:rsidRPr="00BA5A0C" w:rsidRDefault="008F1CF3" w:rsidP="008F1CF3">
            <w:pPr>
              <w:ind w:left="0"/>
            </w:pPr>
            <w:r w:rsidRPr="00BA5A0C">
              <w:t>updated_time</w:t>
            </w:r>
          </w:p>
        </w:tc>
        <w:tc>
          <w:tcPr>
            <w:tcW w:w="1800" w:type="dxa"/>
          </w:tcPr>
          <w:p w14:paraId="3F33F70E" w14:textId="77777777" w:rsidR="008F1CF3" w:rsidRPr="00BA5A0C" w:rsidRDefault="008F1CF3" w:rsidP="008F1CF3">
            <w:pPr>
              <w:ind w:left="0"/>
            </w:pPr>
            <w:r w:rsidRPr="00BA5A0C">
              <w:t>datetime</w:t>
            </w:r>
          </w:p>
        </w:tc>
        <w:tc>
          <w:tcPr>
            <w:tcW w:w="990" w:type="dxa"/>
          </w:tcPr>
          <w:p w14:paraId="4799AB4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4D934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189AC8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F6D24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6C9FBD9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08EF76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BD77F25" w14:textId="77777777" w:rsidR="008F1CF3" w:rsidRPr="00BA5A0C" w:rsidRDefault="008F1CF3" w:rsidP="008F1CF3">
            <w:pPr>
              <w:ind w:left="0"/>
            </w:pPr>
            <w:r w:rsidRPr="00BA5A0C">
              <w:t>function</w:t>
            </w:r>
          </w:p>
        </w:tc>
        <w:tc>
          <w:tcPr>
            <w:tcW w:w="1800" w:type="dxa"/>
          </w:tcPr>
          <w:p w14:paraId="7535A340" w14:textId="77777777" w:rsidR="008F1CF3" w:rsidRPr="00BA5A0C" w:rsidRDefault="008F1CF3" w:rsidP="008F1CF3">
            <w:pPr>
              <w:ind w:left="0"/>
            </w:pPr>
            <w:r w:rsidRPr="00BA5A0C">
              <w:t>varchar(255)</w:t>
            </w:r>
          </w:p>
        </w:tc>
        <w:tc>
          <w:tcPr>
            <w:tcW w:w="990" w:type="dxa"/>
          </w:tcPr>
          <w:p w14:paraId="25C4D54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369E3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5FADBE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993A1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3AF0982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73A458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189C12E" w14:textId="77777777" w:rsidR="008F1CF3" w:rsidRPr="00BA5A0C" w:rsidRDefault="008F1CF3" w:rsidP="008F1CF3">
            <w:pPr>
              <w:ind w:left="0"/>
            </w:pPr>
            <w:r w:rsidRPr="00BA5A0C">
              <w:t>location</w:t>
            </w:r>
          </w:p>
        </w:tc>
        <w:tc>
          <w:tcPr>
            <w:tcW w:w="1800" w:type="dxa"/>
          </w:tcPr>
          <w:p w14:paraId="3CC4CE96" w14:textId="77777777" w:rsidR="008F1CF3" w:rsidRPr="00BA5A0C" w:rsidRDefault="008F1CF3" w:rsidP="008F1CF3">
            <w:pPr>
              <w:ind w:left="0"/>
            </w:pPr>
            <w:r w:rsidRPr="00BA5A0C">
              <w:t>varchar(255)</w:t>
            </w:r>
          </w:p>
        </w:tc>
        <w:tc>
          <w:tcPr>
            <w:tcW w:w="990" w:type="dxa"/>
          </w:tcPr>
          <w:p w14:paraId="6536384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19787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307A47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CFBD0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2D385EF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B0B277B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5F65C72" w14:textId="77777777" w:rsidR="008F1CF3" w:rsidRPr="00BA5A0C" w:rsidRDefault="008F1CF3" w:rsidP="008F1CF3">
            <w:pPr>
              <w:ind w:left="0"/>
            </w:pPr>
            <w:r w:rsidRPr="00BA5A0C">
              <w:t>ip_address</w:t>
            </w:r>
          </w:p>
        </w:tc>
        <w:tc>
          <w:tcPr>
            <w:tcW w:w="1800" w:type="dxa"/>
          </w:tcPr>
          <w:p w14:paraId="4745552F" w14:textId="77777777" w:rsidR="008F1CF3" w:rsidRDefault="008F1CF3" w:rsidP="008F1CF3">
            <w:pPr>
              <w:ind w:left="0"/>
            </w:pPr>
            <w:r w:rsidRPr="00BA5A0C">
              <w:t>varchar(100)</w:t>
            </w:r>
          </w:p>
        </w:tc>
        <w:tc>
          <w:tcPr>
            <w:tcW w:w="990" w:type="dxa"/>
          </w:tcPr>
          <w:p w14:paraId="49E1C8C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DFAEC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406B73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66D0F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6A0522B" w14:textId="77777777" w:rsidR="001B2AE9" w:rsidRDefault="001B2AE9" w:rsidP="001B2AE9">
      <w:pPr>
        <w:pStyle w:val="Heading3"/>
      </w:pPr>
      <w:r w:rsidRPr="002209E2">
        <w:t>Constraint</w:t>
      </w:r>
    </w:p>
    <w:p w14:paraId="2F7D220D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67B26AE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E900BCF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7220228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EB9790B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C6583E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D81CD6C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7DC9FC1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2BCAC89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B33E493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0D4CF50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F223031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4D9F92A7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8D9D082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6720DB53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734EAA7A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28ADFA8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4B32E6F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90942A5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1B02C79A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2BEEF1F3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8C4B2D9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7D0DF1D1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4B02F58" w14:textId="77777777" w:rsidR="001B2AE9" w:rsidRPr="00955A3E" w:rsidRDefault="001B2AE9" w:rsidP="001B2AE9">
      <w:pPr>
        <w:ind w:left="0"/>
      </w:pPr>
    </w:p>
    <w:p w14:paraId="061518FE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26C6977" w14:textId="77777777" w:rsidR="001B2AE9" w:rsidRPr="001B2AE9" w:rsidRDefault="001B2AE9" w:rsidP="001B2AE9"/>
    <w:p w14:paraId="4416E5FA" w14:textId="77777777" w:rsidR="008F1CF3" w:rsidRPr="002209E2" w:rsidRDefault="008F1CF3" w:rsidP="0038437D">
      <w:pPr>
        <w:pStyle w:val="Heading2"/>
        <w:rPr>
          <w:rFonts w:ascii="Times New Roman" w:hAnsi="Times New Roman"/>
          <w:sz w:val="24"/>
          <w:szCs w:val="24"/>
        </w:rPr>
      </w:pPr>
      <w:bookmarkStart w:id="91" w:name="_Toc170222254"/>
      <w:r w:rsidRPr="002209E2">
        <w:rPr>
          <w:rFonts w:ascii="Times New Roman" w:hAnsi="Times New Roman"/>
          <w:sz w:val="24"/>
          <w:szCs w:val="24"/>
        </w:rPr>
        <w:t>Bảng</w:t>
      </w:r>
      <w:r w:rsidR="0038437D">
        <w:rPr>
          <w:rFonts w:ascii="Times New Roman" w:hAnsi="Times New Roman"/>
          <w:sz w:val="24"/>
          <w:szCs w:val="24"/>
        </w:rPr>
        <w:t xml:space="preserve"> </w:t>
      </w:r>
      <w:r w:rsidR="0038437D" w:rsidRPr="0038437D">
        <w:rPr>
          <w:rFonts w:ascii="Times New Roman" w:hAnsi="Times New Roman"/>
          <w:sz w:val="24"/>
          <w:szCs w:val="24"/>
        </w:rPr>
        <w:t>ccai_core_event_template</w:t>
      </w:r>
      <w:bookmarkEnd w:id="9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526242A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D818974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D82F49E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3EF2432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84C60FD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531A70D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CE248BB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00D11CF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0713746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34F95FC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A50DA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D090CCB" w14:textId="77777777" w:rsidR="008F1CF3" w:rsidRPr="008D136B" w:rsidRDefault="008F1CF3" w:rsidP="008F1CF3">
            <w:pPr>
              <w:ind w:left="0"/>
            </w:pPr>
            <w:r>
              <w:t>i</w:t>
            </w:r>
            <w:r w:rsidRPr="008D136B">
              <w:t>d</w:t>
            </w:r>
          </w:p>
        </w:tc>
        <w:tc>
          <w:tcPr>
            <w:tcW w:w="1800" w:type="dxa"/>
          </w:tcPr>
          <w:p w14:paraId="1F3C94C6" w14:textId="77777777" w:rsidR="008F1CF3" w:rsidRPr="008D136B" w:rsidRDefault="008F1CF3" w:rsidP="008F1CF3">
            <w:r w:rsidRPr="008D136B">
              <w:t>bigint(20)</w:t>
            </w:r>
          </w:p>
        </w:tc>
        <w:tc>
          <w:tcPr>
            <w:tcW w:w="990" w:type="dxa"/>
          </w:tcPr>
          <w:p w14:paraId="72243F4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39C6E5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342010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262D77E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3666FCD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DC35CD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408D183" w14:textId="77777777" w:rsidR="008F1CF3" w:rsidRPr="008D136B" w:rsidRDefault="008F1CF3" w:rsidP="008F1CF3">
            <w:pPr>
              <w:ind w:left="0"/>
            </w:pPr>
            <w:r w:rsidRPr="008D136B">
              <w:t>event_id</w:t>
            </w:r>
          </w:p>
        </w:tc>
        <w:tc>
          <w:tcPr>
            <w:tcW w:w="1800" w:type="dxa"/>
          </w:tcPr>
          <w:p w14:paraId="415A78D7" w14:textId="77777777" w:rsidR="008F1CF3" w:rsidRPr="008D136B" w:rsidRDefault="008F1CF3" w:rsidP="008F1CF3">
            <w:r w:rsidRPr="008D136B">
              <w:t>bigint(20)</w:t>
            </w:r>
          </w:p>
        </w:tc>
        <w:tc>
          <w:tcPr>
            <w:tcW w:w="990" w:type="dxa"/>
          </w:tcPr>
          <w:p w14:paraId="46DA994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38574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79D22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80105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CDF1A9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7FD9E97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7B9D754" w14:textId="77777777" w:rsidR="008F1CF3" w:rsidRPr="008D136B" w:rsidRDefault="008F1CF3" w:rsidP="008F1CF3">
            <w:pPr>
              <w:ind w:left="0"/>
            </w:pPr>
            <w:r w:rsidRPr="008D136B">
              <w:t>role_id</w:t>
            </w:r>
          </w:p>
        </w:tc>
        <w:tc>
          <w:tcPr>
            <w:tcW w:w="1800" w:type="dxa"/>
          </w:tcPr>
          <w:p w14:paraId="3F868E81" w14:textId="77777777" w:rsidR="008F1CF3" w:rsidRPr="008D136B" w:rsidRDefault="008F1CF3" w:rsidP="008F1CF3">
            <w:r w:rsidRPr="008D136B">
              <w:t>varchar(255)</w:t>
            </w:r>
          </w:p>
        </w:tc>
        <w:tc>
          <w:tcPr>
            <w:tcW w:w="990" w:type="dxa"/>
          </w:tcPr>
          <w:p w14:paraId="2815AE4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CC85B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3334E4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81067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C34615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0D0FA5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E1DE429" w14:textId="77777777" w:rsidR="008F1CF3" w:rsidRPr="008D136B" w:rsidRDefault="008F1CF3" w:rsidP="008F1CF3">
            <w:pPr>
              <w:ind w:left="0"/>
            </w:pPr>
            <w:r w:rsidRPr="008D136B">
              <w:t>is_conversion_event</w:t>
            </w:r>
          </w:p>
        </w:tc>
        <w:tc>
          <w:tcPr>
            <w:tcW w:w="1800" w:type="dxa"/>
          </w:tcPr>
          <w:p w14:paraId="3BC6F414" w14:textId="77777777" w:rsidR="008F1CF3" w:rsidRPr="008D136B" w:rsidRDefault="008F1CF3" w:rsidP="008F1CF3">
            <w:r w:rsidRPr="008D136B">
              <w:t>tinyint(1)</w:t>
            </w:r>
          </w:p>
        </w:tc>
        <w:tc>
          <w:tcPr>
            <w:tcW w:w="990" w:type="dxa"/>
          </w:tcPr>
          <w:p w14:paraId="5A8E6E6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2EDFD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4DA382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865D6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142EA02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87119D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8BB60B2" w14:textId="77777777" w:rsidR="008F1CF3" w:rsidRPr="008D136B" w:rsidRDefault="008F1CF3" w:rsidP="008F1CF3">
            <w:pPr>
              <w:ind w:left="0"/>
            </w:pPr>
            <w:r w:rsidRPr="008D136B">
              <w:t>user_id</w:t>
            </w:r>
          </w:p>
        </w:tc>
        <w:tc>
          <w:tcPr>
            <w:tcW w:w="1800" w:type="dxa"/>
          </w:tcPr>
          <w:p w14:paraId="37794A08" w14:textId="77777777" w:rsidR="008F1CF3" w:rsidRDefault="008F1CF3" w:rsidP="008F1CF3">
            <w:r w:rsidRPr="008D136B">
              <w:t>varchar(255)</w:t>
            </w:r>
          </w:p>
        </w:tc>
        <w:tc>
          <w:tcPr>
            <w:tcW w:w="990" w:type="dxa"/>
          </w:tcPr>
          <w:p w14:paraId="4319E5A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8D16B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ACF711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8F34C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5BC2B635" w14:textId="77777777" w:rsidR="001B2AE9" w:rsidRDefault="001B2AE9" w:rsidP="001B2AE9">
      <w:pPr>
        <w:pStyle w:val="Heading3"/>
      </w:pPr>
      <w:r w:rsidRPr="002209E2">
        <w:t>Constraint</w:t>
      </w:r>
    </w:p>
    <w:p w14:paraId="57D4F861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0B026B1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0497503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D1AAA6A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308726F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61AE291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072B123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33A42EBF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6D380AF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2AFCBB47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3CA95674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7667ACE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4182026F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CA227BC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33DB22AD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25AA230F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8CE1658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53C237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F29122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707BF487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B0FB578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4B166DA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4C3A41E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E60D2E1" w14:textId="77777777" w:rsidR="001B2AE9" w:rsidRPr="00955A3E" w:rsidRDefault="001B2AE9" w:rsidP="001B2AE9">
      <w:pPr>
        <w:ind w:left="0"/>
      </w:pPr>
    </w:p>
    <w:p w14:paraId="4386FB0C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C59D81F" w14:textId="77777777" w:rsidR="001B2AE9" w:rsidRPr="001B2AE9" w:rsidRDefault="001B2AE9" w:rsidP="001B2AE9"/>
    <w:p w14:paraId="0DC4F229" w14:textId="77777777" w:rsidR="008F1CF3" w:rsidRPr="002209E2" w:rsidRDefault="008F1CF3" w:rsidP="0038437D">
      <w:pPr>
        <w:pStyle w:val="Heading2"/>
        <w:rPr>
          <w:rFonts w:ascii="Times New Roman" w:hAnsi="Times New Roman"/>
          <w:sz w:val="24"/>
          <w:szCs w:val="24"/>
        </w:rPr>
      </w:pPr>
      <w:bookmarkStart w:id="92" w:name="_Toc17022225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38437D" w:rsidRPr="0038437D">
        <w:rPr>
          <w:rFonts w:ascii="Times New Roman" w:hAnsi="Times New Roman"/>
          <w:sz w:val="24"/>
          <w:szCs w:val="24"/>
        </w:rPr>
        <w:t>ccai_core_event_type</w:t>
      </w:r>
      <w:bookmarkEnd w:id="9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17CD566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578ABAA7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0277582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04D3B1BB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4855FA92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57A9EA0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C241CD1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0725CB6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E5B8369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5DA39EA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B7929B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241A845" w14:textId="77777777" w:rsidR="008F1CF3" w:rsidRPr="002A600A" w:rsidRDefault="008F1CF3" w:rsidP="008F1CF3">
            <w:pPr>
              <w:ind w:left="0"/>
            </w:pPr>
            <w:r w:rsidRPr="002A600A">
              <w:t>id</w:t>
            </w:r>
          </w:p>
        </w:tc>
        <w:tc>
          <w:tcPr>
            <w:tcW w:w="1800" w:type="dxa"/>
          </w:tcPr>
          <w:p w14:paraId="1BE13CA8" w14:textId="77777777" w:rsidR="008F1CF3" w:rsidRPr="002A600A" w:rsidRDefault="008F1CF3" w:rsidP="008F1CF3">
            <w:pPr>
              <w:ind w:left="0"/>
            </w:pPr>
            <w:r w:rsidRPr="002A600A">
              <w:t>int(11)</w:t>
            </w:r>
          </w:p>
        </w:tc>
        <w:tc>
          <w:tcPr>
            <w:tcW w:w="990" w:type="dxa"/>
          </w:tcPr>
          <w:p w14:paraId="2AE0A77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86319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28424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1D832C8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0D4B3BD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093697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1803039" w14:textId="77777777" w:rsidR="008F1CF3" w:rsidRPr="002A600A" w:rsidRDefault="008F1CF3" w:rsidP="008F1CF3">
            <w:pPr>
              <w:ind w:left="0"/>
            </w:pPr>
            <w:r w:rsidRPr="002A600A">
              <w:t>name</w:t>
            </w:r>
          </w:p>
        </w:tc>
        <w:tc>
          <w:tcPr>
            <w:tcW w:w="1800" w:type="dxa"/>
          </w:tcPr>
          <w:p w14:paraId="4DC6CDBA" w14:textId="77777777" w:rsidR="008F1CF3" w:rsidRPr="002A600A" w:rsidRDefault="008F1CF3" w:rsidP="008F1CF3">
            <w:pPr>
              <w:ind w:left="0"/>
            </w:pPr>
            <w:r w:rsidRPr="002A600A">
              <w:t>varchar(255)</w:t>
            </w:r>
          </w:p>
        </w:tc>
        <w:tc>
          <w:tcPr>
            <w:tcW w:w="990" w:type="dxa"/>
          </w:tcPr>
          <w:p w14:paraId="5ECF3C4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4926B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603FE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7F9A6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F4011F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4458E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B12E0DE" w14:textId="77777777" w:rsidR="008F1CF3" w:rsidRPr="002A600A" w:rsidRDefault="008F1CF3" w:rsidP="008F1CF3">
            <w:pPr>
              <w:ind w:left="0"/>
            </w:pPr>
            <w:r w:rsidRPr="002A600A">
              <w:t>description</w:t>
            </w:r>
          </w:p>
        </w:tc>
        <w:tc>
          <w:tcPr>
            <w:tcW w:w="1800" w:type="dxa"/>
          </w:tcPr>
          <w:p w14:paraId="2E498DC6" w14:textId="77777777" w:rsidR="008F1CF3" w:rsidRPr="002A600A" w:rsidRDefault="008F1CF3" w:rsidP="008F1CF3">
            <w:pPr>
              <w:ind w:left="0"/>
            </w:pPr>
            <w:r w:rsidRPr="002A600A">
              <w:t>varchar(255)</w:t>
            </w:r>
          </w:p>
        </w:tc>
        <w:tc>
          <w:tcPr>
            <w:tcW w:w="990" w:type="dxa"/>
          </w:tcPr>
          <w:p w14:paraId="56D0B8B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4A87B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454567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847D0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7126081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7FDECF9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378E7CC" w14:textId="77777777" w:rsidR="008F1CF3" w:rsidRPr="002A600A" w:rsidRDefault="008F1CF3" w:rsidP="008F1CF3">
            <w:pPr>
              <w:ind w:left="0"/>
            </w:pPr>
            <w:r w:rsidRPr="002A600A">
              <w:t>created_time</w:t>
            </w:r>
          </w:p>
        </w:tc>
        <w:tc>
          <w:tcPr>
            <w:tcW w:w="1800" w:type="dxa"/>
          </w:tcPr>
          <w:p w14:paraId="206140B2" w14:textId="77777777" w:rsidR="008F1CF3" w:rsidRPr="002A600A" w:rsidRDefault="008F1CF3" w:rsidP="008F1CF3">
            <w:pPr>
              <w:ind w:left="0"/>
            </w:pPr>
            <w:r w:rsidRPr="002A600A">
              <w:t>datetime</w:t>
            </w:r>
          </w:p>
        </w:tc>
        <w:tc>
          <w:tcPr>
            <w:tcW w:w="990" w:type="dxa"/>
          </w:tcPr>
          <w:p w14:paraId="4DFBC05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0F5F2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C1BA20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0E337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2523936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11AE2D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053E15E" w14:textId="77777777" w:rsidR="008F1CF3" w:rsidRPr="002A600A" w:rsidRDefault="008F1CF3" w:rsidP="008F1CF3">
            <w:pPr>
              <w:ind w:left="0"/>
            </w:pPr>
            <w:r w:rsidRPr="002A600A">
              <w:t>updated_time</w:t>
            </w:r>
          </w:p>
        </w:tc>
        <w:tc>
          <w:tcPr>
            <w:tcW w:w="1800" w:type="dxa"/>
          </w:tcPr>
          <w:p w14:paraId="3CF9B801" w14:textId="77777777" w:rsidR="008F1CF3" w:rsidRDefault="008F1CF3" w:rsidP="008F1CF3">
            <w:pPr>
              <w:ind w:left="0"/>
            </w:pPr>
            <w:r w:rsidRPr="002A600A">
              <w:t>datetime</w:t>
            </w:r>
          </w:p>
        </w:tc>
        <w:tc>
          <w:tcPr>
            <w:tcW w:w="990" w:type="dxa"/>
          </w:tcPr>
          <w:p w14:paraId="5314C49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C5F67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8C5259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3FFF7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0DA9C23" w14:textId="77777777" w:rsidR="001B2AE9" w:rsidRDefault="001B2AE9" w:rsidP="001B2AE9">
      <w:pPr>
        <w:pStyle w:val="Heading3"/>
      </w:pPr>
      <w:r w:rsidRPr="002209E2">
        <w:t>Constraint</w:t>
      </w:r>
    </w:p>
    <w:p w14:paraId="3DA4D85F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606D51C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80D9B03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D00AE83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E33AB22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F39257E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E60536D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45E4EF9B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CE7A060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D007597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5ABFF37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26AC742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156B067F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AC8F35C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0A2CF966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7156C52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A6883F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69B604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1C8D9C2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3AE10A89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28D5AB81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8213AF9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1DE02465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65E0D6C" w14:textId="77777777" w:rsidR="001B2AE9" w:rsidRPr="00955A3E" w:rsidRDefault="001B2AE9" w:rsidP="001B2AE9">
      <w:pPr>
        <w:ind w:left="0"/>
      </w:pPr>
    </w:p>
    <w:p w14:paraId="4135D867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9BBBE09" w14:textId="77777777" w:rsidR="001B2AE9" w:rsidRPr="001B2AE9" w:rsidRDefault="001B2AE9" w:rsidP="001B2AE9"/>
    <w:p w14:paraId="42763836" w14:textId="77777777" w:rsidR="008F1CF3" w:rsidRPr="002209E2" w:rsidRDefault="008F1CF3" w:rsidP="008F1CF3">
      <w:pPr>
        <w:pStyle w:val="Heading2"/>
        <w:rPr>
          <w:rFonts w:ascii="Times New Roman" w:hAnsi="Times New Roman"/>
          <w:sz w:val="24"/>
          <w:szCs w:val="24"/>
        </w:rPr>
      </w:pPr>
      <w:bookmarkStart w:id="93" w:name="_Toc170222262"/>
      <w:r w:rsidRPr="002209E2">
        <w:rPr>
          <w:rFonts w:ascii="Times New Roman" w:hAnsi="Times New Roman"/>
          <w:sz w:val="24"/>
          <w:szCs w:val="24"/>
        </w:rPr>
        <w:lastRenderedPageBreak/>
        <w:t xml:space="preserve">Bảng </w:t>
      </w:r>
      <w:r w:rsidRPr="008F1CF3">
        <w:rPr>
          <w:rFonts w:ascii="Times New Roman" w:hAnsi="Times New Roman"/>
          <w:sz w:val="24"/>
          <w:szCs w:val="24"/>
        </w:rPr>
        <w:t>ccai_core_user_dashboard_cache</w:t>
      </w:r>
      <w:bookmarkEnd w:id="9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3145A1C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C573A65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968192C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99A76B7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5C91A20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EFC410D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E585A46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E8C255E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1825D63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757E54E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5CA1EA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7BC7E8E" w14:textId="77777777" w:rsidR="008F1CF3" w:rsidRPr="00A3702D" w:rsidRDefault="008F1CF3" w:rsidP="008F1CF3">
            <w:pPr>
              <w:ind w:left="0"/>
            </w:pPr>
            <w:r w:rsidRPr="00A3702D">
              <w:t>id</w:t>
            </w:r>
          </w:p>
        </w:tc>
        <w:tc>
          <w:tcPr>
            <w:tcW w:w="1800" w:type="dxa"/>
          </w:tcPr>
          <w:p w14:paraId="354FBA52" w14:textId="77777777" w:rsidR="008F1CF3" w:rsidRPr="00A3702D" w:rsidRDefault="008F1CF3" w:rsidP="008F1CF3">
            <w:pPr>
              <w:ind w:left="0"/>
            </w:pPr>
            <w:r w:rsidRPr="00A3702D">
              <w:t>bigint(20)</w:t>
            </w:r>
          </w:p>
        </w:tc>
        <w:tc>
          <w:tcPr>
            <w:tcW w:w="990" w:type="dxa"/>
          </w:tcPr>
          <w:p w14:paraId="4EABA020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2AB84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EC4EA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1292A58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86ED42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8C28A5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DFFE5D5" w14:textId="77777777" w:rsidR="008F1CF3" w:rsidRPr="00A3702D" w:rsidRDefault="008F1CF3" w:rsidP="008F1CF3">
            <w:pPr>
              <w:ind w:left="0"/>
            </w:pPr>
            <w:r w:rsidRPr="00A3702D">
              <w:t>created_date</w:t>
            </w:r>
          </w:p>
        </w:tc>
        <w:tc>
          <w:tcPr>
            <w:tcW w:w="1800" w:type="dxa"/>
          </w:tcPr>
          <w:p w14:paraId="1D20F672" w14:textId="77777777" w:rsidR="008F1CF3" w:rsidRPr="00A3702D" w:rsidRDefault="008F1CF3" w:rsidP="008F1CF3">
            <w:pPr>
              <w:ind w:left="0"/>
            </w:pPr>
            <w:r w:rsidRPr="00A3702D">
              <w:t>datetime(6)</w:t>
            </w:r>
          </w:p>
        </w:tc>
        <w:tc>
          <w:tcPr>
            <w:tcW w:w="990" w:type="dxa"/>
          </w:tcPr>
          <w:p w14:paraId="149B33A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18748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3ABB4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30608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18721C7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CEAEC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138F0A" w14:textId="77777777" w:rsidR="008F1CF3" w:rsidRPr="00A3702D" w:rsidRDefault="008F1CF3" w:rsidP="008F1CF3">
            <w:pPr>
              <w:ind w:left="0"/>
            </w:pPr>
            <w:r w:rsidRPr="00A3702D">
              <w:t>request_id</w:t>
            </w:r>
          </w:p>
        </w:tc>
        <w:tc>
          <w:tcPr>
            <w:tcW w:w="1800" w:type="dxa"/>
          </w:tcPr>
          <w:p w14:paraId="1B633373" w14:textId="77777777" w:rsidR="008F1CF3" w:rsidRPr="00A3702D" w:rsidRDefault="008F1CF3" w:rsidP="008F1CF3">
            <w:pPr>
              <w:ind w:left="0"/>
            </w:pPr>
            <w:r w:rsidRPr="00A3702D">
              <w:t>varchar(255)</w:t>
            </w:r>
          </w:p>
        </w:tc>
        <w:tc>
          <w:tcPr>
            <w:tcW w:w="990" w:type="dxa"/>
          </w:tcPr>
          <w:p w14:paraId="47B97AD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A9C56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069E3D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F16F3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24722D1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CBB2E03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E1240C" w14:textId="77777777" w:rsidR="008F1CF3" w:rsidRPr="00A3702D" w:rsidRDefault="008F1CF3" w:rsidP="008F1CF3">
            <w:pPr>
              <w:ind w:left="0"/>
            </w:pPr>
            <w:r w:rsidRPr="00A3702D">
              <w:t>request_string</w:t>
            </w:r>
          </w:p>
        </w:tc>
        <w:tc>
          <w:tcPr>
            <w:tcW w:w="1800" w:type="dxa"/>
          </w:tcPr>
          <w:p w14:paraId="4F30BD0C" w14:textId="77777777" w:rsidR="008F1CF3" w:rsidRPr="00A3702D" w:rsidRDefault="008F1CF3" w:rsidP="008F1CF3">
            <w:pPr>
              <w:ind w:left="0"/>
            </w:pPr>
            <w:r w:rsidRPr="00A3702D">
              <w:t>varchar(255)</w:t>
            </w:r>
          </w:p>
        </w:tc>
        <w:tc>
          <w:tcPr>
            <w:tcW w:w="990" w:type="dxa"/>
          </w:tcPr>
          <w:p w14:paraId="1BD1434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0F1DC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F59E4D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C6CF5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3AD8104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38DBAB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F5002D0" w14:textId="77777777" w:rsidR="008F1CF3" w:rsidRPr="00A3702D" w:rsidRDefault="008F1CF3" w:rsidP="008F1CF3">
            <w:pPr>
              <w:ind w:left="0"/>
            </w:pPr>
            <w:r w:rsidRPr="00A3702D">
              <w:t>request_type</w:t>
            </w:r>
          </w:p>
        </w:tc>
        <w:tc>
          <w:tcPr>
            <w:tcW w:w="1800" w:type="dxa"/>
          </w:tcPr>
          <w:p w14:paraId="1B88E1A5" w14:textId="77777777" w:rsidR="008F1CF3" w:rsidRPr="00A3702D" w:rsidRDefault="008F1CF3" w:rsidP="008F1CF3">
            <w:pPr>
              <w:ind w:left="0"/>
            </w:pPr>
            <w:r w:rsidRPr="00A3702D">
              <w:t>varchar(255)</w:t>
            </w:r>
          </w:p>
        </w:tc>
        <w:tc>
          <w:tcPr>
            <w:tcW w:w="990" w:type="dxa"/>
          </w:tcPr>
          <w:p w14:paraId="6D4548F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0DE7C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819D6D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813A2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15355FD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DF60A7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2FBCBA0" w14:textId="77777777" w:rsidR="008F1CF3" w:rsidRPr="00A3702D" w:rsidRDefault="008F1CF3" w:rsidP="008F1CF3">
            <w:pPr>
              <w:ind w:left="0"/>
            </w:pPr>
            <w:r w:rsidRPr="00A3702D">
              <w:t>response_string</w:t>
            </w:r>
          </w:p>
        </w:tc>
        <w:tc>
          <w:tcPr>
            <w:tcW w:w="1800" w:type="dxa"/>
          </w:tcPr>
          <w:p w14:paraId="00BF778B" w14:textId="77777777" w:rsidR="008F1CF3" w:rsidRPr="00A3702D" w:rsidRDefault="008F1CF3" w:rsidP="008F1CF3">
            <w:pPr>
              <w:ind w:left="0"/>
            </w:pPr>
            <w:r w:rsidRPr="00A3702D">
              <w:t>varchar(255)</w:t>
            </w:r>
          </w:p>
        </w:tc>
        <w:tc>
          <w:tcPr>
            <w:tcW w:w="990" w:type="dxa"/>
          </w:tcPr>
          <w:p w14:paraId="4C59CEB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5CE7D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3673AE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008E8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AB3D23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BAB6A91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2408E1" w14:textId="77777777" w:rsidR="008F1CF3" w:rsidRPr="00A3702D" w:rsidRDefault="008F1CF3" w:rsidP="008F1CF3">
            <w:pPr>
              <w:ind w:left="0"/>
            </w:pPr>
            <w:r w:rsidRPr="00A3702D">
              <w:t>updated_date</w:t>
            </w:r>
          </w:p>
        </w:tc>
        <w:tc>
          <w:tcPr>
            <w:tcW w:w="1800" w:type="dxa"/>
          </w:tcPr>
          <w:p w14:paraId="13756F2A" w14:textId="77777777" w:rsidR="008F1CF3" w:rsidRDefault="008F1CF3" w:rsidP="008F1CF3">
            <w:pPr>
              <w:ind w:left="0"/>
            </w:pPr>
            <w:r w:rsidRPr="00A3702D">
              <w:t>datetime(6)</w:t>
            </w:r>
          </w:p>
        </w:tc>
        <w:tc>
          <w:tcPr>
            <w:tcW w:w="990" w:type="dxa"/>
          </w:tcPr>
          <w:p w14:paraId="1B36666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03C74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00AF4E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522C3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F94EE3C" w14:textId="77777777" w:rsidR="001B2AE9" w:rsidRDefault="001B2AE9" w:rsidP="001B2AE9">
      <w:pPr>
        <w:pStyle w:val="Heading3"/>
      </w:pPr>
      <w:r w:rsidRPr="002209E2">
        <w:t>Constraint</w:t>
      </w:r>
    </w:p>
    <w:p w14:paraId="3F84549B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4F0BDB9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2AE8BDC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D3850B0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47C3AA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CE2831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8CBD735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6A0EEAF7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14F48A80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04720507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25379DAF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1A908A1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2CBD0253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958E424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42350DD2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206C187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8601BD7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A18C5D1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369E467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696AC7D5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DF346EC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8F4C6B2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17750FD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08132FC" w14:textId="77777777" w:rsidR="001B2AE9" w:rsidRPr="00955A3E" w:rsidRDefault="001B2AE9" w:rsidP="001B2AE9">
      <w:pPr>
        <w:ind w:left="0"/>
      </w:pPr>
    </w:p>
    <w:p w14:paraId="378DCA02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58B8E1C" w14:textId="77777777" w:rsidR="001B2AE9" w:rsidRPr="001B2AE9" w:rsidRDefault="001B2AE9" w:rsidP="001B2AE9"/>
    <w:p w14:paraId="65D7AAC7" w14:textId="77777777" w:rsidR="008F1CF3" w:rsidRPr="002209E2" w:rsidRDefault="008F1CF3" w:rsidP="008F1CF3">
      <w:pPr>
        <w:pStyle w:val="Heading2"/>
        <w:rPr>
          <w:rFonts w:ascii="Times New Roman" w:hAnsi="Times New Roman"/>
          <w:sz w:val="24"/>
          <w:szCs w:val="24"/>
        </w:rPr>
      </w:pPr>
      <w:bookmarkStart w:id="94" w:name="_Toc170222266"/>
      <w:commentRangeStart w:id="95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8F1CF3">
        <w:rPr>
          <w:rFonts w:ascii="Times New Roman" w:hAnsi="Times New Roman"/>
          <w:sz w:val="24"/>
          <w:szCs w:val="24"/>
        </w:rPr>
        <w:t>ccai_insight_dashboard_code_sequence</w:t>
      </w:r>
      <w:commentRangeEnd w:id="95"/>
      <w:r>
        <w:rPr>
          <w:rStyle w:val="CommentReference"/>
          <w:rFonts w:ascii=".VnTime" w:hAnsi=".VnTime"/>
          <w:b w:val="0"/>
          <w:snapToGrid/>
        </w:rPr>
        <w:commentReference w:id="95"/>
      </w:r>
      <w:bookmarkEnd w:id="9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53FC7F8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DBF6FA2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42A5D70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84F6561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8F13652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8BDB9D5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218F1C9D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A496CCF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DDFF666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50B4B37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B5E532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5265FA5" w14:textId="77777777" w:rsidR="008F1CF3" w:rsidRPr="00AB0AB7" w:rsidRDefault="008F1CF3" w:rsidP="008F1CF3">
            <w:pPr>
              <w:ind w:left="0"/>
            </w:pPr>
            <w:r w:rsidRPr="00AB0AB7">
              <w:t>next_not_cached_value</w:t>
            </w:r>
          </w:p>
        </w:tc>
        <w:tc>
          <w:tcPr>
            <w:tcW w:w="1800" w:type="dxa"/>
          </w:tcPr>
          <w:p w14:paraId="7C30046B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5926880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3CC0C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3BC0BB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7019AC7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29D81F2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55484D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5C37FAC" w14:textId="77777777" w:rsidR="008F1CF3" w:rsidRPr="00AB0AB7" w:rsidRDefault="008F1CF3" w:rsidP="008F1CF3">
            <w:pPr>
              <w:ind w:left="0"/>
            </w:pPr>
            <w:r w:rsidRPr="00AB0AB7">
              <w:t>minimum_value</w:t>
            </w:r>
          </w:p>
        </w:tc>
        <w:tc>
          <w:tcPr>
            <w:tcW w:w="1800" w:type="dxa"/>
          </w:tcPr>
          <w:p w14:paraId="7805D12F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1236E0E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5EB5E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74B99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01379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5D4C5A6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308AC9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8493CE0" w14:textId="77777777" w:rsidR="008F1CF3" w:rsidRPr="00AB0AB7" w:rsidRDefault="008F1CF3" w:rsidP="008F1CF3">
            <w:pPr>
              <w:ind w:left="0"/>
            </w:pPr>
            <w:r w:rsidRPr="00AB0AB7">
              <w:t>maximum_value</w:t>
            </w:r>
          </w:p>
        </w:tc>
        <w:tc>
          <w:tcPr>
            <w:tcW w:w="1800" w:type="dxa"/>
          </w:tcPr>
          <w:p w14:paraId="0CB140E2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0712D9F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40DDF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8FB1D5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A60A4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6E84C92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362133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8A4894E" w14:textId="77777777" w:rsidR="008F1CF3" w:rsidRPr="00AB0AB7" w:rsidRDefault="008F1CF3" w:rsidP="008F1CF3">
            <w:pPr>
              <w:ind w:left="0"/>
            </w:pPr>
            <w:r w:rsidRPr="00AB0AB7">
              <w:t>start_value</w:t>
            </w:r>
          </w:p>
        </w:tc>
        <w:tc>
          <w:tcPr>
            <w:tcW w:w="1800" w:type="dxa"/>
          </w:tcPr>
          <w:p w14:paraId="7B343EC3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1E58BF5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B15A3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DF32F2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B2398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370AB4F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26E3D7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9FFB24E" w14:textId="77777777" w:rsidR="008F1CF3" w:rsidRPr="00AB0AB7" w:rsidRDefault="008F1CF3" w:rsidP="008F1CF3">
            <w:pPr>
              <w:ind w:left="0"/>
            </w:pPr>
            <w:r w:rsidRPr="00AB0AB7">
              <w:t>increment</w:t>
            </w:r>
          </w:p>
        </w:tc>
        <w:tc>
          <w:tcPr>
            <w:tcW w:w="1800" w:type="dxa"/>
          </w:tcPr>
          <w:p w14:paraId="51683646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25F6F06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71522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692E28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1C90C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206AE3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CD41F2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D67AF10" w14:textId="77777777" w:rsidR="008F1CF3" w:rsidRPr="00AB0AB7" w:rsidRDefault="008F1CF3" w:rsidP="008F1CF3">
            <w:pPr>
              <w:ind w:left="0"/>
            </w:pPr>
            <w:r w:rsidRPr="00AB0AB7">
              <w:t>cache_size</w:t>
            </w:r>
          </w:p>
        </w:tc>
        <w:tc>
          <w:tcPr>
            <w:tcW w:w="1800" w:type="dxa"/>
          </w:tcPr>
          <w:p w14:paraId="1DB3E3F6" w14:textId="77777777" w:rsidR="008F1CF3" w:rsidRPr="00AB0AB7" w:rsidRDefault="008F1CF3" w:rsidP="008F1CF3">
            <w:r w:rsidRPr="00AB0AB7">
              <w:t>bigint(21) unsigned</w:t>
            </w:r>
          </w:p>
        </w:tc>
        <w:tc>
          <w:tcPr>
            <w:tcW w:w="990" w:type="dxa"/>
          </w:tcPr>
          <w:p w14:paraId="193D247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ACC9B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C42FB3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66D04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497E58C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570758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6C182C0" w14:textId="77777777" w:rsidR="008F1CF3" w:rsidRPr="00AB0AB7" w:rsidRDefault="008F1CF3" w:rsidP="008F1CF3">
            <w:pPr>
              <w:ind w:left="0"/>
            </w:pPr>
            <w:r w:rsidRPr="00AB0AB7">
              <w:t>cycle_option</w:t>
            </w:r>
          </w:p>
        </w:tc>
        <w:tc>
          <w:tcPr>
            <w:tcW w:w="1800" w:type="dxa"/>
          </w:tcPr>
          <w:p w14:paraId="08C1DA0B" w14:textId="77777777" w:rsidR="008F1CF3" w:rsidRPr="00AB0AB7" w:rsidRDefault="008F1CF3" w:rsidP="008F1CF3">
            <w:r w:rsidRPr="00AB0AB7">
              <w:t>tinyint(1) unsigned</w:t>
            </w:r>
          </w:p>
        </w:tc>
        <w:tc>
          <w:tcPr>
            <w:tcW w:w="990" w:type="dxa"/>
          </w:tcPr>
          <w:p w14:paraId="0FD686C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FC5AC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3354C3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7C03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F1CF3" w:rsidRPr="002209E2" w14:paraId="5746572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21173A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384B762" w14:textId="77777777" w:rsidR="008F1CF3" w:rsidRPr="00AB0AB7" w:rsidRDefault="008F1CF3" w:rsidP="008F1CF3">
            <w:pPr>
              <w:ind w:left="0"/>
            </w:pPr>
            <w:r w:rsidRPr="00AB0AB7">
              <w:t>cycle_count</w:t>
            </w:r>
          </w:p>
        </w:tc>
        <w:tc>
          <w:tcPr>
            <w:tcW w:w="1800" w:type="dxa"/>
          </w:tcPr>
          <w:p w14:paraId="157BDDA1" w14:textId="77777777" w:rsidR="008F1CF3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4BF237B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50333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CA50C6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899CD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089ED66" w14:textId="77777777" w:rsidR="001B2AE9" w:rsidRDefault="001B2AE9" w:rsidP="001B2AE9">
      <w:pPr>
        <w:pStyle w:val="Heading3"/>
      </w:pPr>
      <w:r w:rsidRPr="002209E2">
        <w:t>Constraint</w:t>
      </w:r>
    </w:p>
    <w:p w14:paraId="06653C6C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03EA32B2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4CBB0F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55089E9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DC7807E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9993B3D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682685A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247A3D2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AA77CA7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665F008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FB622D2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962A9CE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91923AC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089A9F7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3C4A0833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41A632AA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F29717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3F26E2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67856C9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0F6A7FA6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FF26ED7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3292E1BB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7EAA28B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3AFABEB" w14:textId="77777777" w:rsidR="001B2AE9" w:rsidRPr="00955A3E" w:rsidRDefault="001B2AE9" w:rsidP="001B2AE9">
      <w:pPr>
        <w:ind w:left="0"/>
      </w:pPr>
    </w:p>
    <w:p w14:paraId="05631B16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612BDC2" w14:textId="77777777" w:rsidR="001B2AE9" w:rsidRPr="001B2AE9" w:rsidRDefault="001B2AE9" w:rsidP="001B2AE9"/>
    <w:p w14:paraId="5806A01B" w14:textId="77777777" w:rsidR="00B56ED9" w:rsidRPr="002209E2" w:rsidRDefault="00B56ED9" w:rsidP="00B56ED9">
      <w:pPr>
        <w:pStyle w:val="Heading2"/>
        <w:rPr>
          <w:rFonts w:ascii="Times New Roman" w:hAnsi="Times New Roman"/>
          <w:sz w:val="24"/>
          <w:szCs w:val="24"/>
        </w:rPr>
      </w:pPr>
      <w:bookmarkStart w:id="96" w:name="_Toc17022227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B56ED9">
        <w:rPr>
          <w:rFonts w:ascii="Times New Roman" w:hAnsi="Times New Roman"/>
          <w:sz w:val="24"/>
          <w:szCs w:val="24"/>
        </w:rPr>
        <w:t>ccai_platforms</w:t>
      </w:r>
      <w:bookmarkEnd w:id="9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B56ED9" w:rsidRPr="002209E2" w14:paraId="110BE4B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139037A" w14:textId="77777777" w:rsidR="00B56ED9" w:rsidRPr="002209E2" w:rsidRDefault="00B56ED9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34726BA" w14:textId="77777777" w:rsidR="00B56ED9" w:rsidRPr="002209E2" w:rsidRDefault="00B56ED9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6BA58B61" w14:textId="77777777" w:rsidR="00B56ED9" w:rsidRPr="002209E2" w:rsidRDefault="00B56ED9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48E0F1F6" w14:textId="77777777" w:rsidR="00B56ED9" w:rsidRPr="002209E2" w:rsidRDefault="00B56ED9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8AF4F98" w14:textId="77777777" w:rsidR="00B56ED9" w:rsidRPr="002209E2" w:rsidRDefault="00B56ED9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88D6344" w14:textId="77777777" w:rsidR="00B56ED9" w:rsidRPr="002209E2" w:rsidRDefault="00B56ED9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3261B04" w14:textId="77777777" w:rsidR="00B56ED9" w:rsidRPr="002209E2" w:rsidRDefault="00B56ED9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7E75746" w14:textId="77777777" w:rsidR="00B56ED9" w:rsidRPr="002209E2" w:rsidRDefault="00B56ED9" w:rsidP="000102D5">
            <w:pPr>
              <w:pStyle w:val="NormalTableHeader"/>
            </w:pPr>
            <w:r w:rsidRPr="002209E2">
              <w:t>Mô tả</w:t>
            </w:r>
          </w:p>
        </w:tc>
      </w:tr>
      <w:tr w:rsidR="00B56ED9" w:rsidRPr="002209E2" w14:paraId="381C065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51CA26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C4D7D7" w14:textId="77777777" w:rsidR="00B56ED9" w:rsidRPr="00830105" w:rsidRDefault="00B56ED9" w:rsidP="00B56ED9">
            <w:pPr>
              <w:ind w:left="0"/>
            </w:pPr>
            <w:r w:rsidRPr="00830105">
              <w:t>id</w:t>
            </w:r>
          </w:p>
        </w:tc>
        <w:tc>
          <w:tcPr>
            <w:tcW w:w="1800" w:type="dxa"/>
          </w:tcPr>
          <w:p w14:paraId="16992A40" w14:textId="77777777" w:rsidR="00B56ED9" w:rsidRPr="00830105" w:rsidRDefault="00B56ED9" w:rsidP="00B56ED9">
            <w:pPr>
              <w:ind w:left="0"/>
            </w:pPr>
            <w:r w:rsidRPr="00830105">
              <w:t>bigint(20)</w:t>
            </w:r>
          </w:p>
        </w:tc>
        <w:tc>
          <w:tcPr>
            <w:tcW w:w="990" w:type="dxa"/>
          </w:tcPr>
          <w:p w14:paraId="0CF6963F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EE9CD1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02E50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0D1914F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61D3305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2B3A07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5DE7E5" w14:textId="77777777" w:rsidR="00B56ED9" w:rsidRPr="00830105" w:rsidRDefault="00B56ED9" w:rsidP="00B56ED9">
            <w:pPr>
              <w:ind w:left="0"/>
            </w:pPr>
            <w:r w:rsidRPr="00830105">
              <w:t>platform</w:t>
            </w:r>
          </w:p>
        </w:tc>
        <w:tc>
          <w:tcPr>
            <w:tcW w:w="1800" w:type="dxa"/>
          </w:tcPr>
          <w:p w14:paraId="249635BA" w14:textId="77777777" w:rsidR="00B56ED9" w:rsidRPr="00830105" w:rsidRDefault="00B56ED9" w:rsidP="00B56ED9">
            <w:pPr>
              <w:ind w:left="0"/>
            </w:pPr>
            <w:r w:rsidRPr="00830105">
              <w:t>varchar(255)</w:t>
            </w:r>
          </w:p>
        </w:tc>
        <w:tc>
          <w:tcPr>
            <w:tcW w:w="990" w:type="dxa"/>
          </w:tcPr>
          <w:p w14:paraId="3197EBE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40B8E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026F8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7D605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6E1BEB4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DF32E88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54D13EF" w14:textId="77777777" w:rsidR="00B56ED9" w:rsidRPr="00830105" w:rsidRDefault="00B56ED9" w:rsidP="00B56ED9">
            <w:pPr>
              <w:ind w:left="0"/>
            </w:pPr>
            <w:r w:rsidRPr="00830105">
              <w:t>priority</w:t>
            </w:r>
          </w:p>
        </w:tc>
        <w:tc>
          <w:tcPr>
            <w:tcW w:w="1800" w:type="dxa"/>
          </w:tcPr>
          <w:p w14:paraId="2902B3D5" w14:textId="77777777" w:rsidR="00B56ED9" w:rsidRPr="00830105" w:rsidRDefault="00B56ED9" w:rsidP="00B56ED9">
            <w:pPr>
              <w:ind w:left="0"/>
            </w:pPr>
            <w:r w:rsidRPr="00830105">
              <w:t>bigint(20)</w:t>
            </w:r>
          </w:p>
        </w:tc>
        <w:tc>
          <w:tcPr>
            <w:tcW w:w="990" w:type="dxa"/>
          </w:tcPr>
          <w:p w14:paraId="67B9BD8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A8EB5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5A2A45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1490F3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7623ED6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1D3B50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793B1D" w14:textId="77777777" w:rsidR="00B56ED9" w:rsidRPr="00830105" w:rsidRDefault="00B56ED9" w:rsidP="00B56ED9">
            <w:pPr>
              <w:ind w:left="0"/>
            </w:pPr>
            <w:r w:rsidRPr="00830105">
              <w:t>userId</w:t>
            </w:r>
          </w:p>
        </w:tc>
        <w:tc>
          <w:tcPr>
            <w:tcW w:w="1800" w:type="dxa"/>
          </w:tcPr>
          <w:p w14:paraId="11DD9337" w14:textId="77777777" w:rsidR="00B56ED9" w:rsidRPr="00830105" w:rsidRDefault="00B56ED9" w:rsidP="00B56ED9">
            <w:pPr>
              <w:ind w:left="0"/>
            </w:pPr>
            <w:r w:rsidRPr="00830105">
              <w:t>varchar(255)</w:t>
            </w:r>
          </w:p>
        </w:tc>
        <w:tc>
          <w:tcPr>
            <w:tcW w:w="990" w:type="dxa"/>
          </w:tcPr>
          <w:p w14:paraId="7C6569F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9FF3EA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D2C26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73AD55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18E690C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585FD0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8609A15" w14:textId="77777777" w:rsidR="00B56ED9" w:rsidRPr="00830105" w:rsidRDefault="00B56ED9" w:rsidP="00B56ED9">
            <w:pPr>
              <w:ind w:left="0"/>
            </w:pPr>
            <w:r w:rsidRPr="00830105">
              <w:t>user_id</w:t>
            </w:r>
          </w:p>
        </w:tc>
        <w:tc>
          <w:tcPr>
            <w:tcW w:w="1800" w:type="dxa"/>
          </w:tcPr>
          <w:p w14:paraId="5D040A91" w14:textId="77777777" w:rsidR="00B56ED9" w:rsidRDefault="00B56ED9" w:rsidP="00B56ED9">
            <w:pPr>
              <w:ind w:left="0"/>
            </w:pPr>
            <w:r w:rsidRPr="00830105">
              <w:t>varchar(255)</w:t>
            </w:r>
          </w:p>
        </w:tc>
        <w:tc>
          <w:tcPr>
            <w:tcW w:w="990" w:type="dxa"/>
          </w:tcPr>
          <w:p w14:paraId="7F164EF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DF4D7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ABA6DF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2D8E4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04D2D5C" w14:textId="77777777" w:rsidR="0041257B" w:rsidRDefault="0041257B" w:rsidP="0041257B">
      <w:pPr>
        <w:pStyle w:val="Heading3"/>
      </w:pPr>
      <w:r w:rsidRPr="002209E2">
        <w:t>Constraint</w:t>
      </w:r>
    </w:p>
    <w:p w14:paraId="0BD2010F" w14:textId="77777777" w:rsidR="0041257B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1257B" w14:paraId="284A3024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127F5FBD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B888D7B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0A88DE4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D580E03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61E6D0C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44A0C54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1259332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98CAEE4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51E56D8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7F6532A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3FE16306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6BC33EA" w14:textId="77777777" w:rsidR="0041257B" w:rsidRPr="002209E2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p w14:paraId="5D208806" w14:textId="77777777" w:rsidR="0041257B" w:rsidRPr="002209E2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1257B" w14:paraId="5F38951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40F3D39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7AC94E4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2D8B8DB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665C2A0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8BC1335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239A429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785B6C71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78C6475B" w14:textId="77777777" w:rsidR="0041257B" w:rsidRPr="00955A3E" w:rsidRDefault="0041257B" w:rsidP="0041257B">
      <w:pPr>
        <w:ind w:left="0"/>
      </w:pPr>
    </w:p>
    <w:p w14:paraId="69AC59F4" w14:textId="77777777" w:rsidR="0041257B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403D510" w14:textId="77777777" w:rsidR="0041257B" w:rsidRPr="0041257B" w:rsidRDefault="0041257B" w:rsidP="0041257B"/>
    <w:p w14:paraId="72117E1B" w14:textId="77777777" w:rsidR="00B56ED9" w:rsidRPr="002209E2" w:rsidRDefault="00B56ED9" w:rsidP="00B56ED9">
      <w:pPr>
        <w:pStyle w:val="Heading2"/>
        <w:rPr>
          <w:rFonts w:ascii="Times New Roman" w:hAnsi="Times New Roman"/>
          <w:sz w:val="24"/>
          <w:szCs w:val="24"/>
        </w:rPr>
      </w:pPr>
      <w:bookmarkStart w:id="97" w:name="_Toc17022227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B56ED9">
        <w:rPr>
          <w:rFonts w:ascii="Times New Roman" w:hAnsi="Times New Roman"/>
          <w:sz w:val="24"/>
          <w:szCs w:val="24"/>
        </w:rPr>
        <w:t>f_ccai_event_agg</w:t>
      </w:r>
      <w:bookmarkEnd w:id="9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B56ED9" w:rsidRPr="002209E2" w14:paraId="23CA63F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41FD3F6" w14:textId="77777777" w:rsidR="00B56ED9" w:rsidRPr="002209E2" w:rsidRDefault="00B56ED9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4134B79" w14:textId="77777777" w:rsidR="00B56ED9" w:rsidRPr="002209E2" w:rsidRDefault="00B56ED9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3434942" w14:textId="77777777" w:rsidR="00B56ED9" w:rsidRPr="002209E2" w:rsidRDefault="00B56ED9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75E3CD2" w14:textId="77777777" w:rsidR="00B56ED9" w:rsidRPr="002209E2" w:rsidRDefault="00B56ED9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55027F2" w14:textId="77777777" w:rsidR="00B56ED9" w:rsidRPr="002209E2" w:rsidRDefault="00B56ED9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F1938B9" w14:textId="77777777" w:rsidR="00B56ED9" w:rsidRPr="002209E2" w:rsidRDefault="00B56ED9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5A1C176" w14:textId="77777777" w:rsidR="00B56ED9" w:rsidRPr="002209E2" w:rsidRDefault="00B56ED9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987A4CF" w14:textId="77777777" w:rsidR="00B56ED9" w:rsidRPr="002209E2" w:rsidRDefault="00B56ED9" w:rsidP="000102D5">
            <w:pPr>
              <w:pStyle w:val="NormalTableHeader"/>
            </w:pPr>
            <w:r w:rsidRPr="002209E2">
              <w:t>Mô tả</w:t>
            </w:r>
          </w:p>
        </w:tc>
      </w:tr>
      <w:tr w:rsidR="00B56ED9" w:rsidRPr="002209E2" w14:paraId="2AED354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6A524D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7E41DB3" w14:textId="77777777" w:rsidR="00B56ED9" w:rsidRPr="00BA76E1" w:rsidRDefault="00B56ED9" w:rsidP="00B56ED9">
            <w:pPr>
              <w:ind w:left="0"/>
            </w:pPr>
            <w:r w:rsidRPr="00BA76E1">
              <w:t>id</w:t>
            </w:r>
          </w:p>
        </w:tc>
        <w:tc>
          <w:tcPr>
            <w:tcW w:w="1800" w:type="dxa"/>
          </w:tcPr>
          <w:p w14:paraId="6554520A" w14:textId="77777777" w:rsidR="00B56ED9" w:rsidRDefault="00B56ED9" w:rsidP="00B56ED9">
            <w:pPr>
              <w:ind w:left="0"/>
            </w:pPr>
            <w:r w:rsidRPr="00BA76E1">
              <w:t>bigint(20)</w:t>
            </w:r>
          </w:p>
        </w:tc>
        <w:tc>
          <w:tcPr>
            <w:tcW w:w="990" w:type="dxa"/>
          </w:tcPr>
          <w:p w14:paraId="6EDC26B1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C5451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F7854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72BFCD8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20AAF34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21CCF1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0C025D2" w14:textId="77777777" w:rsidR="00B56ED9" w:rsidRPr="000E5692" w:rsidRDefault="00B56ED9" w:rsidP="00B56ED9">
            <w:pPr>
              <w:ind w:left="0"/>
            </w:pPr>
            <w:r w:rsidRPr="000E5692">
              <w:t>event_name</w:t>
            </w:r>
          </w:p>
        </w:tc>
        <w:tc>
          <w:tcPr>
            <w:tcW w:w="1800" w:type="dxa"/>
          </w:tcPr>
          <w:p w14:paraId="7677D52F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6E3A5B7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D4CE8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03340F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F0ED54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68D3DCD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4342DB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68AC85" w14:textId="77777777" w:rsidR="00B56ED9" w:rsidRPr="000E5692" w:rsidRDefault="00B56ED9" w:rsidP="00B56ED9">
            <w:pPr>
              <w:ind w:left="0"/>
            </w:pPr>
            <w:r w:rsidRPr="000E5692">
              <w:t>age_group</w:t>
            </w:r>
          </w:p>
        </w:tc>
        <w:tc>
          <w:tcPr>
            <w:tcW w:w="1800" w:type="dxa"/>
          </w:tcPr>
          <w:p w14:paraId="3EAF1F71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5F56039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D3E9D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BF4D07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FAD08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6B5CC6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2CBFCAD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6A937CB" w14:textId="77777777" w:rsidR="00B56ED9" w:rsidRPr="000E5692" w:rsidRDefault="00B56ED9" w:rsidP="00B56ED9">
            <w:pPr>
              <w:ind w:left="0"/>
            </w:pPr>
            <w:r w:rsidRPr="000E5692">
              <w:t>gender</w:t>
            </w:r>
          </w:p>
        </w:tc>
        <w:tc>
          <w:tcPr>
            <w:tcW w:w="1800" w:type="dxa"/>
          </w:tcPr>
          <w:p w14:paraId="24CE0A0A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0F63EA51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20E04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479AEB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0EEE8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47C946B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13603B1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038817A" w14:textId="77777777" w:rsidR="00B56ED9" w:rsidRPr="000E5692" w:rsidRDefault="00B56ED9" w:rsidP="00B56ED9">
            <w:pPr>
              <w:ind w:left="0"/>
            </w:pPr>
            <w:r w:rsidRPr="000E5692">
              <w:t>area</w:t>
            </w:r>
          </w:p>
        </w:tc>
        <w:tc>
          <w:tcPr>
            <w:tcW w:w="1800" w:type="dxa"/>
          </w:tcPr>
          <w:p w14:paraId="42CC1FE7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2BF0C10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2AEB49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912802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B8C26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531EF9F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ABF252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27BDA9A" w14:textId="77777777" w:rsidR="00B56ED9" w:rsidRPr="000E5692" w:rsidRDefault="00B56ED9" w:rsidP="00B56ED9">
            <w:pPr>
              <w:ind w:left="0"/>
            </w:pPr>
            <w:r w:rsidRPr="000E5692">
              <w:t>totalevent</w:t>
            </w:r>
          </w:p>
        </w:tc>
        <w:tc>
          <w:tcPr>
            <w:tcW w:w="1800" w:type="dxa"/>
          </w:tcPr>
          <w:p w14:paraId="747E233A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261A6DBF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F0EDA9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DA4BDA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9CD3C5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7A216E0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68E26E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0C38467" w14:textId="77777777" w:rsidR="00B56ED9" w:rsidRPr="000E5692" w:rsidRDefault="00B56ED9" w:rsidP="00B56ED9">
            <w:pPr>
              <w:ind w:left="0"/>
            </w:pPr>
            <w:r w:rsidRPr="000E5692">
              <w:t>totaluser</w:t>
            </w:r>
          </w:p>
        </w:tc>
        <w:tc>
          <w:tcPr>
            <w:tcW w:w="1800" w:type="dxa"/>
          </w:tcPr>
          <w:p w14:paraId="47BB5994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79686DC3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47BA5E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C56A9B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97C0EE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2CBE3E4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8691E7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8983971" w14:textId="77777777" w:rsidR="00B56ED9" w:rsidRPr="000E5692" w:rsidRDefault="00B56ED9" w:rsidP="00B56ED9">
            <w:pPr>
              <w:ind w:left="0"/>
            </w:pPr>
            <w:r w:rsidRPr="000E5692">
              <w:t>totalvalue</w:t>
            </w:r>
          </w:p>
        </w:tc>
        <w:tc>
          <w:tcPr>
            <w:tcW w:w="1800" w:type="dxa"/>
          </w:tcPr>
          <w:p w14:paraId="22E0548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1317ACE4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50653F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D48E120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F16E2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3948010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66FF8F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F66D06A" w14:textId="77777777" w:rsidR="00B56ED9" w:rsidRPr="000E5692" w:rsidRDefault="00B56ED9" w:rsidP="00B56ED9">
            <w:pPr>
              <w:ind w:left="0"/>
            </w:pPr>
            <w:r w:rsidRPr="000E5692">
              <w:t>is_conversion</w:t>
            </w:r>
          </w:p>
        </w:tc>
        <w:tc>
          <w:tcPr>
            <w:tcW w:w="1800" w:type="dxa"/>
          </w:tcPr>
          <w:p w14:paraId="46564694" w14:textId="77777777" w:rsidR="00B56ED9" w:rsidRPr="000E5692" w:rsidRDefault="00B56ED9" w:rsidP="00B56ED9">
            <w:r w:rsidRPr="000E5692">
              <w:t>int(11)</w:t>
            </w:r>
          </w:p>
        </w:tc>
        <w:tc>
          <w:tcPr>
            <w:tcW w:w="990" w:type="dxa"/>
          </w:tcPr>
          <w:p w14:paraId="76DE6DF5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2D5A2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E921BA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FAAF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3B4FD4F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5CE4A1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8BBC1F6" w14:textId="77777777" w:rsidR="00B56ED9" w:rsidRPr="000E5692" w:rsidRDefault="00B56ED9" w:rsidP="00B56ED9">
            <w:pPr>
              <w:ind w:left="0"/>
            </w:pPr>
            <w:r w:rsidRPr="000E5692">
              <w:t>dim1</w:t>
            </w:r>
          </w:p>
        </w:tc>
        <w:tc>
          <w:tcPr>
            <w:tcW w:w="1800" w:type="dxa"/>
          </w:tcPr>
          <w:p w14:paraId="560CF386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49E750F1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1911A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C72748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3AD96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748D44B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A9EAA4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19B4011" w14:textId="77777777" w:rsidR="00B56ED9" w:rsidRPr="000E5692" w:rsidRDefault="00B56ED9" w:rsidP="00B56ED9">
            <w:pPr>
              <w:ind w:left="0"/>
            </w:pPr>
            <w:r w:rsidRPr="000E5692">
              <w:t>dim2</w:t>
            </w:r>
          </w:p>
        </w:tc>
        <w:tc>
          <w:tcPr>
            <w:tcW w:w="1800" w:type="dxa"/>
          </w:tcPr>
          <w:p w14:paraId="0BF57F4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6420A77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C63CB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131F06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9A296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07A5FA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910467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862D5FB" w14:textId="77777777" w:rsidR="00B56ED9" w:rsidRPr="000E5692" w:rsidRDefault="00B56ED9" w:rsidP="00B56ED9">
            <w:pPr>
              <w:ind w:left="0"/>
            </w:pPr>
            <w:r w:rsidRPr="000E5692">
              <w:t>dim3</w:t>
            </w:r>
          </w:p>
        </w:tc>
        <w:tc>
          <w:tcPr>
            <w:tcW w:w="1800" w:type="dxa"/>
          </w:tcPr>
          <w:p w14:paraId="62B7F3F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46175F9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BBE0CE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ABFF5A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6FE23B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6C29995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889417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A5ECAD" w14:textId="77777777" w:rsidR="00B56ED9" w:rsidRPr="000E5692" w:rsidRDefault="00B56ED9" w:rsidP="00B56ED9">
            <w:pPr>
              <w:ind w:left="0"/>
            </w:pPr>
            <w:r w:rsidRPr="000E5692">
              <w:t>mea1</w:t>
            </w:r>
          </w:p>
        </w:tc>
        <w:tc>
          <w:tcPr>
            <w:tcW w:w="1800" w:type="dxa"/>
          </w:tcPr>
          <w:p w14:paraId="6F759D22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0E1A1DF6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FC1C8B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DFC07C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6E83389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0EA22BD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2EBEA9C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F94140C" w14:textId="77777777" w:rsidR="00B56ED9" w:rsidRPr="000E5692" w:rsidRDefault="00B56ED9" w:rsidP="00B56ED9">
            <w:pPr>
              <w:ind w:left="0"/>
            </w:pPr>
            <w:r w:rsidRPr="000E5692">
              <w:t>mea2</w:t>
            </w:r>
          </w:p>
        </w:tc>
        <w:tc>
          <w:tcPr>
            <w:tcW w:w="1800" w:type="dxa"/>
          </w:tcPr>
          <w:p w14:paraId="6ED2051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0A1A69E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5E547B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DBD30A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3C1719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050CCE0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E796332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1DF71EC" w14:textId="77777777" w:rsidR="00B56ED9" w:rsidRPr="000E5692" w:rsidRDefault="00B56ED9" w:rsidP="00B56ED9">
            <w:pPr>
              <w:ind w:left="0"/>
            </w:pPr>
            <w:r w:rsidRPr="000E5692">
              <w:t>mea3</w:t>
            </w:r>
          </w:p>
        </w:tc>
        <w:tc>
          <w:tcPr>
            <w:tcW w:w="1800" w:type="dxa"/>
          </w:tcPr>
          <w:p w14:paraId="44222ED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6E6BF294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45F70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218FBF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945693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56ED9" w:rsidRPr="002209E2" w14:paraId="0F66190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481E22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B8DE6A" w14:textId="77777777" w:rsidR="00B56ED9" w:rsidRPr="000E5692" w:rsidRDefault="00B56ED9" w:rsidP="00B56ED9">
            <w:pPr>
              <w:ind w:left="0"/>
            </w:pPr>
            <w:r w:rsidRPr="000E5692">
              <w:t>partition</w:t>
            </w:r>
          </w:p>
        </w:tc>
        <w:tc>
          <w:tcPr>
            <w:tcW w:w="1800" w:type="dxa"/>
          </w:tcPr>
          <w:p w14:paraId="433936BD" w14:textId="77777777" w:rsidR="00B56ED9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04F5CD4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D0BD63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FE5954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5C79A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5ADB9476" w14:textId="77777777" w:rsidR="0041257B" w:rsidRDefault="0041257B" w:rsidP="0041257B">
      <w:pPr>
        <w:pStyle w:val="Heading3"/>
      </w:pPr>
      <w:r w:rsidRPr="002209E2">
        <w:lastRenderedPageBreak/>
        <w:t>Constraint</w:t>
      </w:r>
    </w:p>
    <w:p w14:paraId="34DB4810" w14:textId="77777777" w:rsidR="0041257B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1257B" w14:paraId="4A930C58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B685571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CA2C2C4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B16B691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1669897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7F8B05F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6495D36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64D7206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641C12CA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2409BB95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46E01B2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2B43D6D7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2DB82A3" w14:textId="77777777" w:rsidR="0041257B" w:rsidRPr="002209E2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p w14:paraId="1A2F82DB" w14:textId="77777777" w:rsidR="0041257B" w:rsidRPr="002209E2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1257B" w14:paraId="35DD7DF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BBBC4A8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D74243E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B9F35BD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53624960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D36FCB9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18A0653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77214BB5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7CA5D3FE" w14:textId="77777777" w:rsidR="0041257B" w:rsidRPr="00955A3E" w:rsidRDefault="0041257B" w:rsidP="0041257B">
      <w:pPr>
        <w:ind w:left="0"/>
      </w:pPr>
    </w:p>
    <w:p w14:paraId="00C2BB9A" w14:textId="77777777" w:rsidR="0041257B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9A3AE07" w14:textId="77777777" w:rsidR="0041257B" w:rsidRPr="0041257B" w:rsidRDefault="0041257B" w:rsidP="0041257B"/>
    <w:p w14:paraId="27582D65" w14:textId="77777777" w:rsidR="00410B27" w:rsidRPr="002209E2" w:rsidRDefault="00410B27" w:rsidP="00410B27">
      <w:pPr>
        <w:pStyle w:val="Heading2"/>
        <w:rPr>
          <w:rFonts w:ascii="Times New Roman" w:hAnsi="Times New Roman"/>
          <w:sz w:val="24"/>
          <w:szCs w:val="24"/>
        </w:rPr>
      </w:pPr>
      <w:bookmarkStart w:id="98" w:name="_Toc17022227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410B27">
        <w:rPr>
          <w:rFonts w:ascii="Times New Roman" w:hAnsi="Times New Roman"/>
          <w:sz w:val="24"/>
          <w:szCs w:val="24"/>
        </w:rPr>
        <w:t>log_synchronize_process</w:t>
      </w:r>
      <w:bookmarkEnd w:id="9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410B27" w:rsidRPr="002209E2" w14:paraId="628117D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CD23B61" w14:textId="77777777" w:rsidR="00410B27" w:rsidRPr="002209E2" w:rsidRDefault="00410B27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83CE137" w14:textId="77777777" w:rsidR="00410B27" w:rsidRPr="002209E2" w:rsidRDefault="00410B27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298C0E4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92CB05C" w14:textId="77777777" w:rsidR="00410B27" w:rsidRPr="002209E2" w:rsidRDefault="00410B27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276A8D7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D381DD7" w14:textId="77777777" w:rsidR="00410B27" w:rsidRPr="002209E2" w:rsidRDefault="00410B27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CDDA3DC" w14:textId="77777777" w:rsidR="00410B27" w:rsidRPr="002209E2" w:rsidRDefault="00410B27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DE41832" w14:textId="77777777" w:rsidR="00410B27" w:rsidRPr="002209E2" w:rsidRDefault="00410B27" w:rsidP="000102D5">
            <w:pPr>
              <w:pStyle w:val="NormalTableHeader"/>
            </w:pPr>
            <w:r w:rsidRPr="002209E2">
              <w:t>Mô tả</w:t>
            </w:r>
          </w:p>
        </w:tc>
      </w:tr>
      <w:tr w:rsidR="00410B27" w:rsidRPr="002209E2" w14:paraId="07959B1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D7D9A7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69B492E" w14:textId="77777777" w:rsidR="00410B27" w:rsidRPr="00116DC3" w:rsidRDefault="00410B27" w:rsidP="00410B27">
            <w:pPr>
              <w:ind w:left="0"/>
            </w:pPr>
            <w:r w:rsidRPr="00116DC3">
              <w:t>id</w:t>
            </w:r>
          </w:p>
        </w:tc>
        <w:tc>
          <w:tcPr>
            <w:tcW w:w="1800" w:type="dxa"/>
          </w:tcPr>
          <w:p w14:paraId="2E5338E9" w14:textId="77777777" w:rsidR="00410B27" w:rsidRPr="00116DC3" w:rsidRDefault="00410B27" w:rsidP="00410B27">
            <w:r w:rsidRPr="00116DC3">
              <w:t>bigint(20)</w:t>
            </w:r>
          </w:p>
        </w:tc>
        <w:tc>
          <w:tcPr>
            <w:tcW w:w="990" w:type="dxa"/>
          </w:tcPr>
          <w:p w14:paraId="49BB1C4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37F31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76389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3564B96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3B651D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16B4FF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CE7A0AD" w14:textId="77777777" w:rsidR="00410B27" w:rsidRPr="00116DC3" w:rsidRDefault="00410B27" w:rsidP="00410B27">
            <w:pPr>
              <w:ind w:left="0"/>
            </w:pPr>
            <w:r w:rsidRPr="00116DC3">
              <w:t>table_action</w:t>
            </w:r>
          </w:p>
        </w:tc>
        <w:tc>
          <w:tcPr>
            <w:tcW w:w="1800" w:type="dxa"/>
          </w:tcPr>
          <w:p w14:paraId="3D0C06E8" w14:textId="77777777" w:rsidR="00410B27" w:rsidRPr="00116DC3" w:rsidRDefault="00410B27" w:rsidP="00410B27">
            <w:r w:rsidRPr="00116DC3">
              <w:t>varchar(50)</w:t>
            </w:r>
          </w:p>
        </w:tc>
        <w:tc>
          <w:tcPr>
            <w:tcW w:w="990" w:type="dxa"/>
          </w:tcPr>
          <w:p w14:paraId="1171C80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127A0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E0F43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06350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92D4BE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46EDEC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65562D" w14:textId="77777777" w:rsidR="00410B27" w:rsidRPr="00116DC3" w:rsidRDefault="00410B27" w:rsidP="00410B27">
            <w:pPr>
              <w:ind w:left="0"/>
            </w:pPr>
            <w:r w:rsidRPr="00116DC3">
              <w:t>process_code</w:t>
            </w:r>
          </w:p>
        </w:tc>
        <w:tc>
          <w:tcPr>
            <w:tcW w:w="1800" w:type="dxa"/>
          </w:tcPr>
          <w:p w14:paraId="66A7ED0A" w14:textId="77777777" w:rsidR="00410B27" w:rsidRPr="00116DC3" w:rsidRDefault="00410B27" w:rsidP="00410B27">
            <w:r w:rsidRPr="00116DC3">
              <w:t>varchar(50)</w:t>
            </w:r>
          </w:p>
        </w:tc>
        <w:tc>
          <w:tcPr>
            <w:tcW w:w="990" w:type="dxa"/>
          </w:tcPr>
          <w:p w14:paraId="533D79A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71513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45786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28138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7354E0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C6E51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E4F9851" w14:textId="77777777" w:rsidR="00410B27" w:rsidRPr="00116DC3" w:rsidRDefault="00410B27" w:rsidP="00410B27">
            <w:pPr>
              <w:ind w:left="0"/>
            </w:pPr>
            <w:r w:rsidRPr="00116DC3">
              <w:t>created_date</w:t>
            </w:r>
          </w:p>
        </w:tc>
        <w:tc>
          <w:tcPr>
            <w:tcW w:w="1800" w:type="dxa"/>
          </w:tcPr>
          <w:p w14:paraId="7E934A04" w14:textId="77777777" w:rsidR="00410B27" w:rsidRDefault="00410B27" w:rsidP="00410B27">
            <w:r w:rsidRPr="00116DC3">
              <w:t>varchar(50)</w:t>
            </w:r>
          </w:p>
        </w:tc>
        <w:tc>
          <w:tcPr>
            <w:tcW w:w="990" w:type="dxa"/>
          </w:tcPr>
          <w:p w14:paraId="738B7F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9A9270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94C0E0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C37A2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1300719D" w14:textId="77777777" w:rsidR="0041257B" w:rsidRDefault="0041257B" w:rsidP="0041257B">
      <w:pPr>
        <w:pStyle w:val="Heading3"/>
      </w:pPr>
      <w:r w:rsidRPr="002209E2">
        <w:t>Constraint</w:t>
      </w:r>
    </w:p>
    <w:p w14:paraId="1313578C" w14:textId="77777777" w:rsidR="0041257B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1257B" w14:paraId="21371518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8126295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45CEE55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C30048E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92B6E9C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23F4B43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4273BAB3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93105B2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8B45E8C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A9BF561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C215FE1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7682C2F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CCE44A2" w14:textId="77777777" w:rsidR="0041257B" w:rsidRPr="002209E2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p w14:paraId="402BF25D" w14:textId="77777777" w:rsidR="0041257B" w:rsidRPr="002209E2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1257B" w14:paraId="716F604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0FDA8D5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E42E56B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7682564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260894B7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8CD031E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BFD7DD3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6D0DF05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323DF86A" w14:textId="77777777" w:rsidR="0041257B" w:rsidRPr="00955A3E" w:rsidRDefault="0041257B" w:rsidP="0041257B">
      <w:pPr>
        <w:ind w:left="0"/>
      </w:pPr>
    </w:p>
    <w:p w14:paraId="0E6FBC60" w14:textId="77777777" w:rsidR="0041257B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F9A5563" w14:textId="77777777" w:rsidR="0041257B" w:rsidRPr="0041257B" w:rsidRDefault="0041257B" w:rsidP="0041257B"/>
    <w:p w14:paraId="0ECA9EBE" w14:textId="77777777" w:rsidR="00410B27" w:rsidRPr="002209E2" w:rsidRDefault="00410B27" w:rsidP="00410B27">
      <w:pPr>
        <w:pStyle w:val="Heading2"/>
        <w:rPr>
          <w:rFonts w:ascii="Times New Roman" w:hAnsi="Times New Roman"/>
          <w:sz w:val="24"/>
          <w:szCs w:val="24"/>
        </w:rPr>
      </w:pPr>
      <w:bookmarkStart w:id="99" w:name="_Toc170222282"/>
      <w:commentRangeStart w:id="100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0B27">
        <w:rPr>
          <w:rFonts w:ascii="Times New Roman" w:hAnsi="Times New Roman"/>
          <w:sz w:val="24"/>
          <w:szCs w:val="24"/>
        </w:rPr>
        <w:t>mb_pre_daily_new_aggregation</w:t>
      </w:r>
      <w:commentRangeEnd w:id="100"/>
      <w:r>
        <w:rPr>
          <w:rStyle w:val="CommentReference"/>
          <w:rFonts w:ascii=".VnTime" w:hAnsi=".VnTime"/>
          <w:b w:val="0"/>
          <w:snapToGrid/>
        </w:rPr>
        <w:commentReference w:id="100"/>
      </w:r>
      <w:bookmarkEnd w:id="9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410B27" w:rsidRPr="002209E2" w14:paraId="046ACFA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E38A888" w14:textId="77777777" w:rsidR="00410B27" w:rsidRPr="002209E2" w:rsidRDefault="00410B27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EA62427" w14:textId="77777777" w:rsidR="00410B27" w:rsidRPr="002209E2" w:rsidRDefault="00410B27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6C5AF3B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8E033B6" w14:textId="77777777" w:rsidR="00410B27" w:rsidRPr="002209E2" w:rsidRDefault="00410B27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C2CBFAF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BC26BFF" w14:textId="77777777" w:rsidR="00410B27" w:rsidRPr="002209E2" w:rsidRDefault="00410B27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CB60427" w14:textId="77777777" w:rsidR="00410B27" w:rsidRPr="002209E2" w:rsidRDefault="00410B27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DCA494C" w14:textId="77777777" w:rsidR="00410B27" w:rsidRPr="002209E2" w:rsidRDefault="00410B27" w:rsidP="000102D5">
            <w:pPr>
              <w:pStyle w:val="NormalTableHeader"/>
            </w:pPr>
            <w:r w:rsidRPr="002209E2">
              <w:t>Mô tả</w:t>
            </w:r>
          </w:p>
        </w:tc>
      </w:tr>
      <w:tr w:rsidR="00410B27" w:rsidRPr="002209E2" w14:paraId="455E084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AC70C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26ECCCB" w14:textId="77777777" w:rsidR="00410B27" w:rsidRPr="00126EAC" w:rsidRDefault="00410B27" w:rsidP="00410B27">
            <w:r w:rsidRPr="00126EAC">
              <w:t>goi_cuoc</w:t>
            </w:r>
          </w:p>
        </w:tc>
        <w:tc>
          <w:tcPr>
            <w:tcW w:w="1800" w:type="dxa"/>
          </w:tcPr>
          <w:p w14:paraId="2FB36D6D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1179B4B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1744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A6D39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630F407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78EDA4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71329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8AD87D1" w14:textId="77777777" w:rsidR="00410B27" w:rsidRPr="00126EAC" w:rsidRDefault="00410B27" w:rsidP="00410B27">
            <w:r w:rsidRPr="00126EAC">
              <w:t>goi_data</w:t>
            </w:r>
          </w:p>
        </w:tc>
        <w:tc>
          <w:tcPr>
            <w:tcW w:w="1800" w:type="dxa"/>
          </w:tcPr>
          <w:p w14:paraId="64403E08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0F98A2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98602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9ADD11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3B7B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D4E9CA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57FD3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09A7F73" w14:textId="77777777" w:rsidR="00410B27" w:rsidRPr="00126EAC" w:rsidRDefault="00410B27" w:rsidP="00410B27">
            <w:r w:rsidRPr="00126EAC">
              <w:t>ha_tang</w:t>
            </w:r>
          </w:p>
        </w:tc>
        <w:tc>
          <w:tcPr>
            <w:tcW w:w="1800" w:type="dxa"/>
          </w:tcPr>
          <w:p w14:paraId="32182F67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64DF46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B2C6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713DB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5A9F4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598805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DD7ED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B5746BB" w14:textId="77777777" w:rsidR="00410B27" w:rsidRPr="00126EAC" w:rsidRDefault="00410B27" w:rsidP="00410B27">
            <w:r w:rsidRPr="00126EAC">
              <w:t>he_dieu_hanh</w:t>
            </w:r>
          </w:p>
        </w:tc>
        <w:tc>
          <w:tcPr>
            <w:tcW w:w="1800" w:type="dxa"/>
          </w:tcPr>
          <w:p w14:paraId="5E416B4B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0EBE03B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A1A42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224A4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873EE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CBC3C1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6808C8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C9B1738" w14:textId="77777777" w:rsidR="00410B27" w:rsidRPr="00126EAC" w:rsidRDefault="00410B27" w:rsidP="00410B27">
            <w:r w:rsidRPr="00126EAC">
              <w:t>home_huyen</w:t>
            </w:r>
          </w:p>
        </w:tc>
        <w:tc>
          <w:tcPr>
            <w:tcW w:w="1800" w:type="dxa"/>
          </w:tcPr>
          <w:p w14:paraId="04D67778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32B1EBF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B562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A2F64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CEB32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CD9C7D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C5AE84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68D80B3" w14:textId="77777777" w:rsidR="00410B27" w:rsidRPr="00126EAC" w:rsidRDefault="00410B27" w:rsidP="00410B27">
            <w:r w:rsidRPr="00126EAC">
              <w:t>home_tinh</w:t>
            </w:r>
          </w:p>
        </w:tc>
        <w:tc>
          <w:tcPr>
            <w:tcW w:w="1800" w:type="dxa"/>
          </w:tcPr>
          <w:p w14:paraId="6D8F2080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26DEC7A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9E6D4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D3BA5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A0DBF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B9716B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D32C3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53EF8D" w14:textId="77777777" w:rsidR="00410B27" w:rsidRPr="00126EAC" w:rsidRDefault="00410B27" w:rsidP="00410B27">
            <w:r w:rsidRPr="00126EAC">
              <w:t>huyen_ban</w:t>
            </w:r>
          </w:p>
        </w:tc>
        <w:tc>
          <w:tcPr>
            <w:tcW w:w="1800" w:type="dxa"/>
          </w:tcPr>
          <w:p w14:paraId="6019EF8E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E07F3A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1C0C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1ACC8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2607C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3D18BF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50458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888F37C" w14:textId="77777777" w:rsidR="00410B27" w:rsidRPr="00126EAC" w:rsidRDefault="00410B27" w:rsidP="00410B27">
            <w:r w:rsidRPr="00126EAC">
              <w:t>huyen_kich_hoat</w:t>
            </w:r>
          </w:p>
        </w:tc>
        <w:tc>
          <w:tcPr>
            <w:tcW w:w="1800" w:type="dxa"/>
          </w:tcPr>
          <w:p w14:paraId="48F1BDE7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7D0F294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9B0356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FDA6B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F2268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8BCB33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F26CCD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744BC8E" w14:textId="77777777" w:rsidR="00410B27" w:rsidRPr="00126EAC" w:rsidRDefault="00410B27" w:rsidP="00410B27">
            <w:r w:rsidRPr="00126EAC">
              <w:t>is_3k3d</w:t>
            </w:r>
          </w:p>
        </w:tc>
        <w:tc>
          <w:tcPr>
            <w:tcW w:w="1800" w:type="dxa"/>
          </w:tcPr>
          <w:p w14:paraId="1302636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DAB919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9FD831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9B8B8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45C43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8EB9FC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3346A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C2A4510" w14:textId="77777777" w:rsidR="00410B27" w:rsidRPr="00126EAC" w:rsidRDefault="00410B27" w:rsidP="00410B27">
            <w:r w:rsidRPr="00126EAC">
              <w:t>is_allblocking</w:t>
            </w:r>
          </w:p>
        </w:tc>
        <w:tc>
          <w:tcPr>
            <w:tcW w:w="1800" w:type="dxa"/>
          </w:tcPr>
          <w:p w14:paraId="2CA8733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5580CB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ECDA9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8AB45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352D2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27E3E7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5CB9A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A4B3641" w14:textId="77777777" w:rsidR="00410B27" w:rsidRPr="00126EAC" w:rsidRDefault="00410B27" w:rsidP="00410B27">
            <w:r w:rsidRPr="00126EAC">
              <w:t>is_crbt</w:t>
            </w:r>
          </w:p>
        </w:tc>
        <w:tc>
          <w:tcPr>
            <w:tcW w:w="1800" w:type="dxa"/>
          </w:tcPr>
          <w:p w14:paraId="226D156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DDA2C2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DD1FC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17D01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968C7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2BD430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2F40D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FD710E9" w14:textId="77777777" w:rsidR="00410B27" w:rsidRPr="00126EAC" w:rsidRDefault="00410B27" w:rsidP="00410B27">
            <w:r w:rsidRPr="00126EAC">
              <w:t>is_dcom</w:t>
            </w:r>
          </w:p>
        </w:tc>
        <w:tc>
          <w:tcPr>
            <w:tcW w:w="1800" w:type="dxa"/>
          </w:tcPr>
          <w:p w14:paraId="18B072D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43284C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1CF55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FC56F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A1AF4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48059C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C0551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A8DBB2F" w14:textId="77777777" w:rsidR="00410B27" w:rsidRPr="00126EAC" w:rsidRDefault="00410B27" w:rsidP="00410B27">
            <w:r w:rsidRPr="00126EAC">
              <w:t>is_isign</w:t>
            </w:r>
          </w:p>
        </w:tc>
        <w:tc>
          <w:tcPr>
            <w:tcW w:w="1800" w:type="dxa"/>
          </w:tcPr>
          <w:p w14:paraId="0A52D3C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692C9F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59DDD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9F8EC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34C8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048617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016BC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08FAEFF" w14:textId="77777777" w:rsidR="00410B27" w:rsidRPr="00126EAC" w:rsidRDefault="00410B27" w:rsidP="00410B27">
            <w:r w:rsidRPr="00126EAC">
              <w:t>is_mca</w:t>
            </w:r>
          </w:p>
        </w:tc>
        <w:tc>
          <w:tcPr>
            <w:tcW w:w="1800" w:type="dxa"/>
          </w:tcPr>
          <w:p w14:paraId="433924F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4CA1C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E80F8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A8E15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D9F75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23D514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D122CD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930C80C" w14:textId="77777777" w:rsidR="00410B27" w:rsidRPr="00126EAC" w:rsidRDefault="00410B27" w:rsidP="00410B27">
            <w:r w:rsidRPr="00126EAC">
              <w:t>kenh_ban</w:t>
            </w:r>
          </w:p>
        </w:tc>
        <w:tc>
          <w:tcPr>
            <w:tcW w:w="1800" w:type="dxa"/>
          </w:tcPr>
          <w:p w14:paraId="4F774954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2E44F49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68B70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423D6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3AFC5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A21151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5634C7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D790B88" w14:textId="77777777" w:rsidR="00410B27" w:rsidRPr="00126EAC" w:rsidRDefault="00410B27" w:rsidP="00410B27">
            <w:r w:rsidRPr="00126EAC">
              <w:t>kieu_thiet_bi</w:t>
            </w:r>
          </w:p>
        </w:tc>
        <w:tc>
          <w:tcPr>
            <w:tcW w:w="1800" w:type="dxa"/>
          </w:tcPr>
          <w:p w14:paraId="17BC30E2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29AC04B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73E170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056D7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460C0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E4B58E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32F62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81B5952" w14:textId="77777777" w:rsidR="00410B27" w:rsidRPr="00126EAC" w:rsidRDefault="00410B27" w:rsidP="00410B27">
            <w:r w:rsidRPr="00126EAC">
              <w:t>loai_hoa_mang</w:t>
            </w:r>
          </w:p>
        </w:tc>
        <w:tc>
          <w:tcPr>
            <w:tcW w:w="1800" w:type="dxa"/>
          </w:tcPr>
          <w:p w14:paraId="3C3E5629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3E7C45A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88DA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36417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7A936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1846DF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9F08F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F288EAE" w14:textId="77777777" w:rsidR="00410B27" w:rsidRPr="00126EAC" w:rsidRDefault="00410B27" w:rsidP="00410B27">
            <w:r w:rsidRPr="00126EAC">
              <w:t>loai_may</w:t>
            </w:r>
          </w:p>
        </w:tc>
        <w:tc>
          <w:tcPr>
            <w:tcW w:w="1800" w:type="dxa"/>
          </w:tcPr>
          <w:p w14:paraId="41F6689A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2517A90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BD07A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DC5B4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A68E0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51FA87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7C7E9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3125477" w14:textId="77777777" w:rsidR="00410B27" w:rsidRPr="00126EAC" w:rsidRDefault="00410B27" w:rsidP="00410B27">
            <w:r w:rsidRPr="00126EAC">
              <w:t>loai_thue_bao</w:t>
            </w:r>
          </w:p>
        </w:tc>
        <w:tc>
          <w:tcPr>
            <w:tcW w:w="1800" w:type="dxa"/>
          </w:tcPr>
          <w:p w14:paraId="213F5264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1548953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91B6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06A99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A536D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0B7E25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8F05E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BE1F729" w14:textId="77777777" w:rsidR="00410B27" w:rsidRPr="00126EAC" w:rsidRDefault="00410B27" w:rsidP="00410B27">
            <w:r w:rsidRPr="00126EAC">
              <w:t>ma_dich_vu</w:t>
            </w:r>
          </w:p>
        </w:tc>
        <w:tc>
          <w:tcPr>
            <w:tcW w:w="1800" w:type="dxa"/>
          </w:tcPr>
          <w:p w14:paraId="16D3B8FD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36C744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B50A9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639A3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212B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9E5A31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73A90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5286801" w14:textId="77777777" w:rsidR="00410B27" w:rsidRPr="00126EAC" w:rsidRDefault="00410B27" w:rsidP="00410B27">
            <w:r w:rsidRPr="00126EAC">
              <w:t>ma_loai_hinh_ban</w:t>
            </w:r>
          </w:p>
        </w:tc>
        <w:tc>
          <w:tcPr>
            <w:tcW w:w="1800" w:type="dxa"/>
          </w:tcPr>
          <w:p w14:paraId="3A2ACEDF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174F190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80F1F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CFA6A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398CF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E11C2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ADC3D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A3E7122" w14:textId="77777777" w:rsidR="00410B27" w:rsidRPr="00126EAC" w:rsidRDefault="00410B27" w:rsidP="00410B27">
            <w:r w:rsidRPr="00126EAC">
              <w:t>ma_mat_hang</w:t>
            </w:r>
          </w:p>
        </w:tc>
        <w:tc>
          <w:tcPr>
            <w:tcW w:w="1800" w:type="dxa"/>
          </w:tcPr>
          <w:p w14:paraId="48870C61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7FF2B5C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D34C3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4F0D4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BD7D9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8D19A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608CC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505C978" w14:textId="77777777" w:rsidR="00410B27" w:rsidRPr="00126EAC" w:rsidRDefault="00410B27" w:rsidP="00410B27">
            <w:r w:rsidRPr="00126EAC">
              <w:t>ten_dich_vu</w:t>
            </w:r>
          </w:p>
        </w:tc>
        <w:tc>
          <w:tcPr>
            <w:tcW w:w="1800" w:type="dxa"/>
          </w:tcPr>
          <w:p w14:paraId="3A0EE140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67E43A3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9AA51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BBBA3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E3DA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CB155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2FA54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AE51C3F" w14:textId="77777777" w:rsidR="00410B27" w:rsidRPr="00126EAC" w:rsidRDefault="00410B27" w:rsidP="00410B27">
            <w:r w:rsidRPr="00126EAC">
              <w:t>ten_mat_hang</w:t>
            </w:r>
          </w:p>
        </w:tc>
        <w:tc>
          <w:tcPr>
            <w:tcW w:w="1800" w:type="dxa"/>
          </w:tcPr>
          <w:p w14:paraId="127942E1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10768B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49DA9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5310E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BCE7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AA4A89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2AE1E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A28334D" w14:textId="77777777" w:rsidR="00410B27" w:rsidRPr="00126EAC" w:rsidRDefault="00410B27" w:rsidP="00410B27">
            <w:r w:rsidRPr="00126EAC">
              <w:t>thang_ban</w:t>
            </w:r>
          </w:p>
        </w:tc>
        <w:tc>
          <w:tcPr>
            <w:tcW w:w="1800" w:type="dxa"/>
          </w:tcPr>
          <w:p w14:paraId="73450482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39CAF30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DA1A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377AD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714C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9B01E4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9E47E3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DCA4019" w14:textId="77777777" w:rsidR="00410B27" w:rsidRPr="00126EAC" w:rsidRDefault="00410B27" w:rsidP="00410B27">
            <w:r w:rsidRPr="00126EAC">
              <w:t>thang_thai_chan</w:t>
            </w:r>
          </w:p>
        </w:tc>
        <w:tc>
          <w:tcPr>
            <w:tcW w:w="1800" w:type="dxa"/>
          </w:tcPr>
          <w:p w14:paraId="7309C330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8920C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0625E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E7FD6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F1628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A4EED8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486898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8578E17" w14:textId="77777777" w:rsidR="00410B27" w:rsidRPr="00126EAC" w:rsidRDefault="00410B27" w:rsidP="00410B27">
            <w:r w:rsidRPr="00126EAC">
              <w:t>thiet_bi</w:t>
            </w:r>
          </w:p>
        </w:tc>
        <w:tc>
          <w:tcPr>
            <w:tcW w:w="1800" w:type="dxa"/>
          </w:tcPr>
          <w:p w14:paraId="21F2ADBF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7600445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4B84A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2D68B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17111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4DE05B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FACE2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0C495FA" w14:textId="77777777" w:rsidR="00410B27" w:rsidRPr="00126EAC" w:rsidRDefault="00410B27" w:rsidP="00410B27">
            <w:r w:rsidRPr="00126EAC">
              <w:t>tinh_ban</w:t>
            </w:r>
          </w:p>
        </w:tc>
        <w:tc>
          <w:tcPr>
            <w:tcW w:w="1800" w:type="dxa"/>
          </w:tcPr>
          <w:p w14:paraId="30BA5470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774624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F33E3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A64CE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E0DEA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4A815C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8E0EA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8D40577" w14:textId="77777777" w:rsidR="00410B27" w:rsidRPr="00126EAC" w:rsidRDefault="00410B27" w:rsidP="00410B27">
            <w:r w:rsidRPr="00126EAC">
              <w:t>tinh_kich_hoat</w:t>
            </w:r>
          </w:p>
        </w:tc>
        <w:tc>
          <w:tcPr>
            <w:tcW w:w="1800" w:type="dxa"/>
          </w:tcPr>
          <w:p w14:paraId="48E26B17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313328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A293A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06132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1A8C1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DA09DC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5792B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DA424CA" w14:textId="77777777" w:rsidR="00410B27" w:rsidRPr="00126EAC" w:rsidRDefault="00410B27" w:rsidP="00410B27">
            <w:r w:rsidRPr="00126EAC">
              <w:t>trang_thai</w:t>
            </w:r>
          </w:p>
        </w:tc>
        <w:tc>
          <w:tcPr>
            <w:tcW w:w="1800" w:type="dxa"/>
          </w:tcPr>
          <w:p w14:paraId="0D24169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C83D4C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86D76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02164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1CB0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8DE00B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D2EF7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8392C81" w14:textId="77777777" w:rsidR="00410B27" w:rsidRPr="00126EAC" w:rsidRDefault="00410B27" w:rsidP="00410B27">
            <w:r w:rsidRPr="00126EAC">
              <w:t>tuoi_thue_bao</w:t>
            </w:r>
          </w:p>
        </w:tc>
        <w:tc>
          <w:tcPr>
            <w:tcW w:w="1800" w:type="dxa"/>
          </w:tcPr>
          <w:p w14:paraId="646D11E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75497D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530E6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5BFDF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2C208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3830E4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7CDA49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731608C" w14:textId="77777777" w:rsidR="00410B27" w:rsidRPr="00126EAC" w:rsidRDefault="00410B27" w:rsidP="00410B27">
            <w:r w:rsidRPr="00126EAC">
              <w:t>count_id_khach_hang</w:t>
            </w:r>
          </w:p>
        </w:tc>
        <w:tc>
          <w:tcPr>
            <w:tcW w:w="1800" w:type="dxa"/>
          </w:tcPr>
          <w:p w14:paraId="1C51AD35" w14:textId="77777777" w:rsidR="00410B27" w:rsidRPr="00126EAC" w:rsidRDefault="00410B27" w:rsidP="00410B27">
            <w:r w:rsidRPr="00126EAC">
              <w:t>int(11)</w:t>
            </w:r>
          </w:p>
        </w:tc>
        <w:tc>
          <w:tcPr>
            <w:tcW w:w="990" w:type="dxa"/>
          </w:tcPr>
          <w:p w14:paraId="046E95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6F375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AB46D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C8B8E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B9A7CA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C7B0C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8D5AD38" w14:textId="77777777" w:rsidR="00410B27" w:rsidRPr="00126EAC" w:rsidRDefault="00410B27" w:rsidP="00410B27">
            <w:r w:rsidRPr="00126EAC">
              <w:t>count_isdn</w:t>
            </w:r>
          </w:p>
        </w:tc>
        <w:tc>
          <w:tcPr>
            <w:tcW w:w="1800" w:type="dxa"/>
          </w:tcPr>
          <w:p w14:paraId="2862F88A" w14:textId="77777777" w:rsidR="00410B27" w:rsidRPr="00126EAC" w:rsidRDefault="00410B27" w:rsidP="00410B27">
            <w:r w:rsidRPr="00126EAC">
              <w:t>int(11)</w:t>
            </w:r>
          </w:p>
        </w:tc>
        <w:tc>
          <w:tcPr>
            <w:tcW w:w="990" w:type="dxa"/>
          </w:tcPr>
          <w:p w14:paraId="77E58C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51467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0A449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F60F2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0241B9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AD4FB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3D7DDBF" w14:textId="77777777" w:rsidR="00410B27" w:rsidRPr="00126EAC" w:rsidRDefault="00410B27" w:rsidP="00410B27">
            <w:r w:rsidRPr="00126EAC">
              <w:t>count_ma_thue_bao</w:t>
            </w:r>
          </w:p>
        </w:tc>
        <w:tc>
          <w:tcPr>
            <w:tcW w:w="1800" w:type="dxa"/>
          </w:tcPr>
          <w:p w14:paraId="4B62C021" w14:textId="77777777" w:rsidR="00410B27" w:rsidRPr="00126EAC" w:rsidRDefault="00410B27" w:rsidP="00410B27">
            <w:r w:rsidRPr="00126EAC">
              <w:t>int(11)</w:t>
            </w:r>
          </w:p>
        </w:tc>
        <w:tc>
          <w:tcPr>
            <w:tcW w:w="990" w:type="dxa"/>
          </w:tcPr>
          <w:p w14:paraId="2671805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56497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4D910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C2A7B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BB93C9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432F5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07AF764" w14:textId="77777777" w:rsidR="00410B27" w:rsidRPr="00126EAC" w:rsidRDefault="00410B27" w:rsidP="00410B27">
            <w:r w:rsidRPr="00126EAC">
              <w:t>sum_cuoc_goc_gprs</w:t>
            </w:r>
          </w:p>
        </w:tc>
        <w:tc>
          <w:tcPr>
            <w:tcW w:w="1800" w:type="dxa"/>
          </w:tcPr>
          <w:p w14:paraId="58717D4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4E1329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5DA99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40A3B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D52F0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450424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C563A2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302E1EF" w14:textId="77777777" w:rsidR="00410B27" w:rsidRPr="00126EAC" w:rsidRDefault="00410B27" w:rsidP="00410B27">
            <w:r w:rsidRPr="00126EAC">
              <w:t>sum_cuoc_goc_mms</w:t>
            </w:r>
          </w:p>
        </w:tc>
        <w:tc>
          <w:tcPr>
            <w:tcW w:w="1800" w:type="dxa"/>
          </w:tcPr>
          <w:p w14:paraId="60A264F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1083B1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CF8F4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B8CAA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420D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1643E4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0BD31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EAF159D" w14:textId="77777777" w:rsidR="00410B27" w:rsidRPr="00126EAC" w:rsidRDefault="00410B27" w:rsidP="00410B27">
            <w:r w:rsidRPr="00126EAC">
              <w:t>sum_cuoc_goc_sms_ngoai</w:t>
            </w:r>
          </w:p>
        </w:tc>
        <w:tc>
          <w:tcPr>
            <w:tcW w:w="1800" w:type="dxa"/>
          </w:tcPr>
          <w:p w14:paraId="4DDD219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75DA9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3C1D3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3A9E8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E0741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324D70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DB5AF9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E1D00A0" w14:textId="77777777" w:rsidR="00410B27" w:rsidRPr="00126EAC" w:rsidRDefault="00410B27" w:rsidP="00410B27">
            <w:r w:rsidRPr="00126EAC">
              <w:t>sum_cuoc_goc_sms_noi</w:t>
            </w:r>
          </w:p>
        </w:tc>
        <w:tc>
          <w:tcPr>
            <w:tcW w:w="1800" w:type="dxa"/>
          </w:tcPr>
          <w:p w14:paraId="39ADE7B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FA05A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B667D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B976D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1125F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1401B4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75ADD8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F12250" w14:textId="77777777" w:rsidR="00410B27" w:rsidRPr="00126EAC" w:rsidRDefault="00410B27" w:rsidP="00410B27">
            <w:r w:rsidRPr="00126EAC">
              <w:t>sum_cuoc_goc_sms_qt</w:t>
            </w:r>
          </w:p>
        </w:tc>
        <w:tc>
          <w:tcPr>
            <w:tcW w:w="1800" w:type="dxa"/>
          </w:tcPr>
          <w:p w14:paraId="34BE3F9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19A463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858FD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EB0FD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CC1C1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39063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6400E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E83BD5E" w14:textId="77777777" w:rsidR="00410B27" w:rsidRPr="00126EAC" w:rsidRDefault="00410B27" w:rsidP="00410B27">
            <w:r w:rsidRPr="00126EAC">
              <w:t>sum_cuoc_goc_thoai_ngoai</w:t>
            </w:r>
          </w:p>
        </w:tc>
        <w:tc>
          <w:tcPr>
            <w:tcW w:w="1800" w:type="dxa"/>
          </w:tcPr>
          <w:p w14:paraId="0F04870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BBC129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232EC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C5AFE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F917B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0521BF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54AFB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E4E3EE" w14:textId="77777777" w:rsidR="00410B27" w:rsidRPr="00126EAC" w:rsidRDefault="00410B27" w:rsidP="00410B27">
            <w:r w:rsidRPr="00126EAC">
              <w:t>sum_cuoc_goc_thoai_noi</w:t>
            </w:r>
          </w:p>
        </w:tc>
        <w:tc>
          <w:tcPr>
            <w:tcW w:w="1800" w:type="dxa"/>
          </w:tcPr>
          <w:p w14:paraId="3408F80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71F10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C2822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07833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406F5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B5F68F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07D51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8748BF" w14:textId="77777777" w:rsidR="00410B27" w:rsidRPr="00126EAC" w:rsidRDefault="00410B27" w:rsidP="00410B27">
            <w:r w:rsidRPr="00126EAC">
              <w:t>sum_cuoc_goc_th</w:t>
            </w:r>
            <w:r w:rsidRPr="00126EAC">
              <w:lastRenderedPageBreak/>
              <w:t>oai_qt</w:t>
            </w:r>
          </w:p>
        </w:tc>
        <w:tc>
          <w:tcPr>
            <w:tcW w:w="1800" w:type="dxa"/>
          </w:tcPr>
          <w:p w14:paraId="2CFE9C6F" w14:textId="77777777" w:rsidR="00410B27" w:rsidRPr="00126EAC" w:rsidRDefault="00410B27" w:rsidP="00410B27">
            <w:r w:rsidRPr="00126EAC">
              <w:lastRenderedPageBreak/>
              <w:t>double</w:t>
            </w:r>
          </w:p>
        </w:tc>
        <w:tc>
          <w:tcPr>
            <w:tcW w:w="990" w:type="dxa"/>
          </w:tcPr>
          <w:p w14:paraId="3EC408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747C6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D5A4C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1E6D6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869F64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4B2F2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5C3646" w14:textId="77777777" w:rsidR="00410B27" w:rsidRPr="00126EAC" w:rsidRDefault="00410B27" w:rsidP="00410B27">
            <w:r w:rsidRPr="00126EAC">
              <w:t>sum_cuoc_goc_vas</w:t>
            </w:r>
          </w:p>
        </w:tc>
        <w:tc>
          <w:tcPr>
            <w:tcW w:w="1800" w:type="dxa"/>
          </w:tcPr>
          <w:p w14:paraId="259AC5C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DA1BBB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ABD2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B24D6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4FEF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DE4C8F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199F1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5F91006" w14:textId="77777777" w:rsidR="00410B27" w:rsidRPr="00126EAC" w:rsidRDefault="00410B27" w:rsidP="00410B27">
            <w:r w:rsidRPr="00126EAC">
              <w:t>sum_cuoc_goc_vas_sms</w:t>
            </w:r>
          </w:p>
        </w:tc>
        <w:tc>
          <w:tcPr>
            <w:tcW w:w="1800" w:type="dxa"/>
          </w:tcPr>
          <w:p w14:paraId="0EE8619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3F3B1A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F3DD9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88B5F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BA4D0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A8FEF0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CFEBC7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39204EB" w14:textId="77777777" w:rsidR="00410B27" w:rsidRPr="00126EAC" w:rsidRDefault="00410B27" w:rsidP="00410B27">
            <w:r w:rsidRPr="00126EAC">
              <w:t>sum_cuoc_goc_vas_thoai</w:t>
            </w:r>
          </w:p>
        </w:tc>
        <w:tc>
          <w:tcPr>
            <w:tcW w:w="1800" w:type="dxa"/>
          </w:tcPr>
          <w:p w14:paraId="03D3685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0578C1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9A5C25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1E679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78E4B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0E783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D2B57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87833A" w14:textId="77777777" w:rsidR="00410B27" w:rsidRPr="00126EAC" w:rsidRDefault="00410B27" w:rsidP="00410B27">
            <w:r w:rsidRPr="00126EAC">
              <w:t>sum_cuoc_km_gprs</w:t>
            </w:r>
          </w:p>
        </w:tc>
        <w:tc>
          <w:tcPr>
            <w:tcW w:w="1800" w:type="dxa"/>
          </w:tcPr>
          <w:p w14:paraId="5DC1ED0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3AE549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F12B0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0BBE1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87AA4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01C099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AACC9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F786400" w14:textId="77777777" w:rsidR="00410B27" w:rsidRPr="00126EAC" w:rsidRDefault="00410B27" w:rsidP="00410B27">
            <w:r w:rsidRPr="00126EAC">
              <w:t>sum_cuoc_km_mms</w:t>
            </w:r>
          </w:p>
        </w:tc>
        <w:tc>
          <w:tcPr>
            <w:tcW w:w="1800" w:type="dxa"/>
          </w:tcPr>
          <w:p w14:paraId="08A11A1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77184E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905128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A5634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DE22C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C1D396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A9B51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F94D9CC" w14:textId="77777777" w:rsidR="00410B27" w:rsidRPr="00126EAC" w:rsidRDefault="00410B27" w:rsidP="00410B27">
            <w:r w:rsidRPr="00126EAC">
              <w:t>sum_cuoc_km_sms_ngoai</w:t>
            </w:r>
          </w:p>
        </w:tc>
        <w:tc>
          <w:tcPr>
            <w:tcW w:w="1800" w:type="dxa"/>
          </w:tcPr>
          <w:p w14:paraId="5C74218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E38122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1CA27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92138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045A4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CE075E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30E06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61D3557" w14:textId="77777777" w:rsidR="00410B27" w:rsidRPr="00126EAC" w:rsidRDefault="00410B27" w:rsidP="00410B27">
            <w:r w:rsidRPr="00126EAC">
              <w:t>sum_cuoc_km_sms_noi</w:t>
            </w:r>
          </w:p>
        </w:tc>
        <w:tc>
          <w:tcPr>
            <w:tcW w:w="1800" w:type="dxa"/>
          </w:tcPr>
          <w:p w14:paraId="099442B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7D046D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3A703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EF93B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03CED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45763C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A18FD8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C23A2B" w14:textId="77777777" w:rsidR="00410B27" w:rsidRPr="00126EAC" w:rsidRDefault="00410B27" w:rsidP="00410B27">
            <w:r w:rsidRPr="00126EAC">
              <w:t>sum_cuoc_km_sms_qt</w:t>
            </w:r>
          </w:p>
        </w:tc>
        <w:tc>
          <w:tcPr>
            <w:tcW w:w="1800" w:type="dxa"/>
          </w:tcPr>
          <w:p w14:paraId="253E6A9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68B52E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F86F6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D6126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8C4F9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5D117A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79C77A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8A63241" w14:textId="77777777" w:rsidR="00410B27" w:rsidRPr="00126EAC" w:rsidRDefault="00410B27" w:rsidP="00410B27">
            <w:r w:rsidRPr="00126EAC">
              <w:t>sum_cuoc_km_thoai_ngoai</w:t>
            </w:r>
          </w:p>
        </w:tc>
        <w:tc>
          <w:tcPr>
            <w:tcW w:w="1800" w:type="dxa"/>
          </w:tcPr>
          <w:p w14:paraId="4AE2CE7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A187A4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190D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38263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1F2C7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8DBC50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8537E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EBEC21A" w14:textId="77777777" w:rsidR="00410B27" w:rsidRPr="00126EAC" w:rsidRDefault="00410B27" w:rsidP="00410B27">
            <w:r w:rsidRPr="00126EAC">
              <w:t>sum_cuoc_km_thoai_noi</w:t>
            </w:r>
          </w:p>
        </w:tc>
        <w:tc>
          <w:tcPr>
            <w:tcW w:w="1800" w:type="dxa"/>
          </w:tcPr>
          <w:p w14:paraId="7729653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A1BEB7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25B01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E0429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682A9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1DF0B3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22A94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6C52624" w14:textId="77777777" w:rsidR="00410B27" w:rsidRPr="00126EAC" w:rsidRDefault="00410B27" w:rsidP="00410B27">
            <w:r w:rsidRPr="00126EAC">
              <w:t>sum_cuoc_km_thoai_qt</w:t>
            </w:r>
          </w:p>
        </w:tc>
        <w:tc>
          <w:tcPr>
            <w:tcW w:w="1800" w:type="dxa"/>
          </w:tcPr>
          <w:p w14:paraId="04551E0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06CC7A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335F5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DCEC4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6287F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A9652D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4BDD48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18E5A6A" w14:textId="77777777" w:rsidR="00410B27" w:rsidRPr="00126EAC" w:rsidRDefault="00410B27" w:rsidP="00410B27">
            <w:r w:rsidRPr="00126EAC">
              <w:t>sum_cuoc_km_vas</w:t>
            </w:r>
          </w:p>
        </w:tc>
        <w:tc>
          <w:tcPr>
            <w:tcW w:w="1800" w:type="dxa"/>
          </w:tcPr>
          <w:p w14:paraId="2D2F878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36EF28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5BE1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D42F7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2DE0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4C8EC6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F4A7D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BD8DE77" w14:textId="77777777" w:rsidR="00410B27" w:rsidRPr="00126EAC" w:rsidRDefault="00410B27" w:rsidP="00410B27">
            <w:r w:rsidRPr="00126EAC">
              <w:t>sum_cuoc_km_vas_sms</w:t>
            </w:r>
          </w:p>
        </w:tc>
        <w:tc>
          <w:tcPr>
            <w:tcW w:w="1800" w:type="dxa"/>
          </w:tcPr>
          <w:p w14:paraId="49DB6DD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12DA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574B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FA7BD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6E2EF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9809A3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20F9F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2333F4" w14:textId="77777777" w:rsidR="00410B27" w:rsidRPr="00126EAC" w:rsidRDefault="00410B27" w:rsidP="00410B27">
            <w:r w:rsidRPr="00126EAC">
              <w:t>sum_cuoc_km_vas_thoai</w:t>
            </w:r>
          </w:p>
        </w:tc>
        <w:tc>
          <w:tcPr>
            <w:tcW w:w="1800" w:type="dxa"/>
          </w:tcPr>
          <w:p w14:paraId="508CF7C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B0A42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A5B44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015C0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349C1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DCC71B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A9AF0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ACD1CC" w14:textId="77777777" w:rsidR="00410B27" w:rsidRPr="00126EAC" w:rsidRDefault="00410B27" w:rsidP="00410B27">
            <w:r w:rsidRPr="00126EAC">
              <w:t>sum_cuoc_roaming_sms</w:t>
            </w:r>
          </w:p>
        </w:tc>
        <w:tc>
          <w:tcPr>
            <w:tcW w:w="1800" w:type="dxa"/>
          </w:tcPr>
          <w:p w14:paraId="55F95DA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A8B4BC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E7D9C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9A8D1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24B2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EAD57E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733047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404A83" w14:textId="77777777" w:rsidR="00410B27" w:rsidRPr="00126EAC" w:rsidRDefault="00410B27" w:rsidP="00410B27">
            <w:r w:rsidRPr="00126EAC">
              <w:t>sum_cuoc_roaming_thoai</w:t>
            </w:r>
          </w:p>
        </w:tc>
        <w:tc>
          <w:tcPr>
            <w:tcW w:w="1800" w:type="dxa"/>
          </w:tcPr>
          <w:p w14:paraId="2C775D4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A4256E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0C4A7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8915E6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E008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9518B8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1146F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0DBCDEB" w14:textId="77777777" w:rsidR="00410B27" w:rsidRPr="00126EAC" w:rsidRDefault="00410B27" w:rsidP="00410B27">
            <w:r w:rsidRPr="00126EAC">
              <w:t>sum_cuoc_vas</w:t>
            </w:r>
          </w:p>
        </w:tc>
        <w:tc>
          <w:tcPr>
            <w:tcW w:w="1800" w:type="dxa"/>
          </w:tcPr>
          <w:p w14:paraId="0B776A9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F4101D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F16C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EC255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61A72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53D30B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633BB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1F6F516" w14:textId="77777777" w:rsidR="00410B27" w:rsidRPr="00126EAC" w:rsidRDefault="00410B27" w:rsidP="00410B27">
            <w:r w:rsidRPr="00126EAC">
              <w:t>sum_cuoc_vas_sms</w:t>
            </w:r>
          </w:p>
        </w:tc>
        <w:tc>
          <w:tcPr>
            <w:tcW w:w="1800" w:type="dxa"/>
          </w:tcPr>
          <w:p w14:paraId="6A250E6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AA6753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EB72C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9E43A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96734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4FDFA5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81E2F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EC464A" w14:textId="77777777" w:rsidR="00410B27" w:rsidRPr="00126EAC" w:rsidRDefault="00410B27" w:rsidP="00410B27">
            <w:r w:rsidRPr="00126EAC">
              <w:t>sum_cuoc_vas_thoai</w:t>
            </w:r>
          </w:p>
        </w:tc>
        <w:tc>
          <w:tcPr>
            <w:tcW w:w="1800" w:type="dxa"/>
          </w:tcPr>
          <w:p w14:paraId="1F515FC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FD3EF1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874B9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6C000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4AD9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B78BA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E79E86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5D55024" w14:textId="77777777" w:rsidR="00410B27" w:rsidRPr="00126EAC" w:rsidRDefault="00410B27" w:rsidP="00410B27">
            <w:r w:rsidRPr="00126EAC">
              <w:t>sum_g_free_volume</w:t>
            </w:r>
          </w:p>
        </w:tc>
        <w:tc>
          <w:tcPr>
            <w:tcW w:w="1800" w:type="dxa"/>
          </w:tcPr>
          <w:p w14:paraId="1370730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BF9E0C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3141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ACC9D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C7199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399472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9980C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8EE05B1" w14:textId="77777777" w:rsidR="00410B27" w:rsidRPr="00126EAC" w:rsidRDefault="00410B27" w:rsidP="00410B27">
            <w:r w:rsidRPr="00126EAC">
              <w:t>sum_ll_gprs_psc_goc</w:t>
            </w:r>
          </w:p>
        </w:tc>
        <w:tc>
          <w:tcPr>
            <w:tcW w:w="1800" w:type="dxa"/>
          </w:tcPr>
          <w:p w14:paraId="5E5D485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BAE27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257C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1A8D3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A844E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A27B64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4B0F7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9D0479" w14:textId="77777777" w:rsidR="00410B27" w:rsidRPr="00126EAC" w:rsidRDefault="00410B27" w:rsidP="00410B27">
            <w:r w:rsidRPr="00126EAC">
              <w:t>sum_ll_gprs_psc_km</w:t>
            </w:r>
          </w:p>
        </w:tc>
        <w:tc>
          <w:tcPr>
            <w:tcW w:w="1800" w:type="dxa"/>
          </w:tcPr>
          <w:p w14:paraId="3EC1714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E24343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F335D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660EA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4C7BA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561EEA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87CFA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537078D" w14:textId="77777777" w:rsidR="00410B27" w:rsidRPr="00126EAC" w:rsidRDefault="00410B27" w:rsidP="00410B27">
            <w:r w:rsidRPr="00126EAC">
              <w:t>sum_ll_thoai</w:t>
            </w:r>
          </w:p>
        </w:tc>
        <w:tc>
          <w:tcPr>
            <w:tcW w:w="1800" w:type="dxa"/>
          </w:tcPr>
          <w:p w14:paraId="7B296EA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F880DD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8791B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ED5A7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B46A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AFFB28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0C99C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373B0AB" w14:textId="77777777" w:rsidR="00410B27" w:rsidRPr="00126EAC" w:rsidRDefault="00410B27" w:rsidP="00410B27">
            <w:r w:rsidRPr="00126EAC">
              <w:t>sum_ll_thoai_mp</w:t>
            </w:r>
          </w:p>
        </w:tc>
        <w:tc>
          <w:tcPr>
            <w:tcW w:w="1800" w:type="dxa"/>
          </w:tcPr>
          <w:p w14:paraId="384D807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0452D5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E854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EEE42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B27D6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F4FDC5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E702DA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094F069" w14:textId="77777777" w:rsidR="00410B27" w:rsidRPr="00126EAC" w:rsidRDefault="00410B27" w:rsidP="00410B27">
            <w:r w:rsidRPr="00126EAC">
              <w:t>sum_ll_thoai_ngoai</w:t>
            </w:r>
          </w:p>
        </w:tc>
        <w:tc>
          <w:tcPr>
            <w:tcW w:w="1800" w:type="dxa"/>
          </w:tcPr>
          <w:p w14:paraId="0CD7A63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8105D0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CEAA1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60238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40A0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4B5535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C5C7B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F8A4DA2" w14:textId="77777777" w:rsidR="00410B27" w:rsidRPr="00126EAC" w:rsidRDefault="00410B27" w:rsidP="00410B27">
            <w:r w:rsidRPr="00126EAC">
              <w:t>sum_ll_thoai_noi</w:t>
            </w:r>
          </w:p>
        </w:tc>
        <w:tc>
          <w:tcPr>
            <w:tcW w:w="1800" w:type="dxa"/>
          </w:tcPr>
          <w:p w14:paraId="47D0F72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6A6489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3BB64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CB969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5CAA1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7431F5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4A826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7873F2" w14:textId="77777777" w:rsidR="00410B27" w:rsidRPr="00126EAC" w:rsidRDefault="00410B27" w:rsidP="00410B27">
            <w:r w:rsidRPr="00126EAC">
              <w:t>sum_ll_thoai_psc_goc</w:t>
            </w:r>
          </w:p>
        </w:tc>
        <w:tc>
          <w:tcPr>
            <w:tcW w:w="1800" w:type="dxa"/>
          </w:tcPr>
          <w:p w14:paraId="1C04C0F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D6A8F9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13EDA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91BA8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AD74D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3263F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16C69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CC80B7" w14:textId="77777777" w:rsidR="00410B27" w:rsidRPr="00126EAC" w:rsidRDefault="00410B27" w:rsidP="00410B27">
            <w:r w:rsidRPr="00126EAC">
              <w:t>sum_ll_thoai_psc_goc_km</w:t>
            </w:r>
          </w:p>
        </w:tc>
        <w:tc>
          <w:tcPr>
            <w:tcW w:w="1800" w:type="dxa"/>
          </w:tcPr>
          <w:p w14:paraId="7172D6B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DA48D2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C7636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3CA77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F1DD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C4991C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5CF13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19E03DF" w14:textId="77777777" w:rsidR="00410B27" w:rsidRPr="00126EAC" w:rsidRDefault="00410B27" w:rsidP="00410B27">
            <w:r w:rsidRPr="00126EAC">
              <w:t>sum_ll_thoai_psc_km</w:t>
            </w:r>
          </w:p>
        </w:tc>
        <w:tc>
          <w:tcPr>
            <w:tcW w:w="1800" w:type="dxa"/>
          </w:tcPr>
          <w:p w14:paraId="360773C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6F0829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CF902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CDA478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F7606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EAC872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6B76C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EB7D208" w14:textId="77777777" w:rsidR="00410B27" w:rsidRPr="00126EAC" w:rsidRDefault="00410B27" w:rsidP="00410B27">
            <w:r w:rsidRPr="00126EAC">
              <w:t>sum_ll_thoai_qt</w:t>
            </w:r>
          </w:p>
        </w:tc>
        <w:tc>
          <w:tcPr>
            <w:tcW w:w="1800" w:type="dxa"/>
          </w:tcPr>
          <w:p w14:paraId="7D0169E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A498DF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D790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BC18F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172BE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390BFB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CAAE4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98CA6F8" w14:textId="77777777" w:rsidR="00410B27" w:rsidRPr="00126EAC" w:rsidRDefault="00410B27" w:rsidP="00410B27">
            <w:r w:rsidRPr="00126EAC">
              <w:t>sum_ll_vas_thoai</w:t>
            </w:r>
          </w:p>
        </w:tc>
        <w:tc>
          <w:tcPr>
            <w:tcW w:w="1800" w:type="dxa"/>
          </w:tcPr>
          <w:p w14:paraId="33EE556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94E498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685B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8AF69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230EC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74EB28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16B97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9D63E6E" w14:textId="77777777" w:rsidR="00410B27" w:rsidRPr="00126EAC" w:rsidRDefault="00410B27" w:rsidP="00410B27">
            <w:r w:rsidRPr="00126EAC">
              <w:t>sum_phi_dk_gprs</w:t>
            </w:r>
          </w:p>
        </w:tc>
        <w:tc>
          <w:tcPr>
            <w:tcW w:w="1800" w:type="dxa"/>
          </w:tcPr>
          <w:p w14:paraId="2B25FC3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B4AC12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E0947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AD568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DE429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9E2143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24A2A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5812CA0" w14:textId="77777777" w:rsidR="00410B27" w:rsidRPr="00126EAC" w:rsidRDefault="00410B27" w:rsidP="00410B27">
            <w:r w:rsidRPr="00126EAC">
              <w:t>sum_phi_thang_gprs</w:t>
            </w:r>
          </w:p>
        </w:tc>
        <w:tc>
          <w:tcPr>
            <w:tcW w:w="1800" w:type="dxa"/>
          </w:tcPr>
          <w:p w14:paraId="4799B9E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F7EEE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38D94F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9827E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3F01C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903A46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12DC5A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404DC22" w14:textId="77777777" w:rsidR="00410B27" w:rsidRPr="00126EAC" w:rsidRDefault="00410B27" w:rsidP="00410B27">
            <w:r w:rsidRPr="00126EAC">
              <w:t>sum_sl_goi_mp</w:t>
            </w:r>
          </w:p>
        </w:tc>
        <w:tc>
          <w:tcPr>
            <w:tcW w:w="1800" w:type="dxa"/>
          </w:tcPr>
          <w:p w14:paraId="697DC1D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883405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48D3A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ED6DE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9E6A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EA12D0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C7D1E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CC3866" w14:textId="77777777" w:rsidR="00410B27" w:rsidRPr="00126EAC" w:rsidRDefault="00410B27" w:rsidP="00410B27">
            <w:r w:rsidRPr="00126EAC">
              <w:t>sum_sl_goi_psc_goc</w:t>
            </w:r>
          </w:p>
        </w:tc>
        <w:tc>
          <w:tcPr>
            <w:tcW w:w="1800" w:type="dxa"/>
          </w:tcPr>
          <w:p w14:paraId="249C84C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39EE3C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95B53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56E4D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95D35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6AB964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48170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0A8C3C3" w14:textId="77777777" w:rsidR="00410B27" w:rsidRPr="00126EAC" w:rsidRDefault="00410B27" w:rsidP="00410B27">
            <w:r w:rsidRPr="00126EAC">
              <w:t>sum_sl_goi_psc_goc_km</w:t>
            </w:r>
          </w:p>
        </w:tc>
        <w:tc>
          <w:tcPr>
            <w:tcW w:w="1800" w:type="dxa"/>
          </w:tcPr>
          <w:p w14:paraId="656ABD5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AEDD6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48A8A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7C102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8556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8FBAFC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B024E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383FA2B" w14:textId="77777777" w:rsidR="00410B27" w:rsidRPr="00126EAC" w:rsidRDefault="00410B27" w:rsidP="00410B27">
            <w:r w:rsidRPr="00126EAC">
              <w:t>sum_sl_goi_psc_km</w:t>
            </w:r>
          </w:p>
        </w:tc>
        <w:tc>
          <w:tcPr>
            <w:tcW w:w="1800" w:type="dxa"/>
          </w:tcPr>
          <w:p w14:paraId="29213E6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B64D0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A7AC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89422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BC10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4507B7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A937AE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6DFA5D3" w14:textId="77777777" w:rsidR="00410B27" w:rsidRPr="00126EAC" w:rsidRDefault="00410B27" w:rsidP="00410B27">
            <w:r w:rsidRPr="00126EAC">
              <w:t>sum_sl_sms</w:t>
            </w:r>
          </w:p>
        </w:tc>
        <w:tc>
          <w:tcPr>
            <w:tcW w:w="1800" w:type="dxa"/>
          </w:tcPr>
          <w:p w14:paraId="4CE94D5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D48091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90DFE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EAEED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D8CDD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799139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9DBBA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434E8AE" w14:textId="77777777" w:rsidR="00410B27" w:rsidRPr="00126EAC" w:rsidRDefault="00410B27" w:rsidP="00410B27">
            <w:r w:rsidRPr="00126EAC">
              <w:t>sum_sl_sms_mp</w:t>
            </w:r>
          </w:p>
        </w:tc>
        <w:tc>
          <w:tcPr>
            <w:tcW w:w="1800" w:type="dxa"/>
          </w:tcPr>
          <w:p w14:paraId="5CCF547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8E76F3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A21D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49B1D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3758E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EE2789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6919A4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AD7F9D8" w14:textId="77777777" w:rsidR="00410B27" w:rsidRPr="00126EAC" w:rsidRDefault="00410B27" w:rsidP="00410B27">
            <w:r w:rsidRPr="00126EAC">
              <w:t>sum_sl_sms_ngoai</w:t>
            </w:r>
          </w:p>
        </w:tc>
        <w:tc>
          <w:tcPr>
            <w:tcW w:w="1800" w:type="dxa"/>
          </w:tcPr>
          <w:p w14:paraId="2A98B6D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FAA90F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877B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871FE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DF6D0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B3CC0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388F2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1D76B81" w14:textId="77777777" w:rsidR="00410B27" w:rsidRPr="00126EAC" w:rsidRDefault="00410B27" w:rsidP="00410B27">
            <w:r w:rsidRPr="00126EAC">
              <w:t>sum_sl_sms_noi</w:t>
            </w:r>
          </w:p>
        </w:tc>
        <w:tc>
          <w:tcPr>
            <w:tcW w:w="1800" w:type="dxa"/>
          </w:tcPr>
          <w:p w14:paraId="70442C7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6BFA7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73E06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75767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4F6F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76F2AE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4AFC4B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61AAD33" w14:textId="77777777" w:rsidR="00410B27" w:rsidRPr="00126EAC" w:rsidRDefault="00410B27" w:rsidP="00410B27">
            <w:r w:rsidRPr="00126EAC">
              <w:t>sum_sl_sms_psc_goc</w:t>
            </w:r>
          </w:p>
        </w:tc>
        <w:tc>
          <w:tcPr>
            <w:tcW w:w="1800" w:type="dxa"/>
          </w:tcPr>
          <w:p w14:paraId="687335A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6DDFD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4068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04653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AAE06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EE6798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CE62B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EAE1584" w14:textId="77777777" w:rsidR="00410B27" w:rsidRPr="00126EAC" w:rsidRDefault="00410B27" w:rsidP="00410B27">
            <w:r w:rsidRPr="00126EAC">
              <w:t>sum_sl_sms_psc_goc_km</w:t>
            </w:r>
          </w:p>
        </w:tc>
        <w:tc>
          <w:tcPr>
            <w:tcW w:w="1800" w:type="dxa"/>
          </w:tcPr>
          <w:p w14:paraId="577C5FA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96DE5A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0F1D2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DEBFA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6A68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D55FC9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AD15C9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DA6600" w14:textId="77777777" w:rsidR="00410B27" w:rsidRPr="00126EAC" w:rsidRDefault="00410B27" w:rsidP="00410B27">
            <w:r w:rsidRPr="00126EAC">
              <w:t>sum_sl_sms_psc_km</w:t>
            </w:r>
          </w:p>
        </w:tc>
        <w:tc>
          <w:tcPr>
            <w:tcW w:w="1800" w:type="dxa"/>
          </w:tcPr>
          <w:p w14:paraId="2187D09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25ADCD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D815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C09C0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2E29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B83F51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C6FC4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AC7F839" w14:textId="77777777" w:rsidR="00410B27" w:rsidRPr="00126EAC" w:rsidRDefault="00410B27" w:rsidP="00410B27">
            <w:r w:rsidRPr="00126EAC">
              <w:t>sum_sl_sms_qt</w:t>
            </w:r>
          </w:p>
        </w:tc>
        <w:tc>
          <w:tcPr>
            <w:tcW w:w="1800" w:type="dxa"/>
          </w:tcPr>
          <w:p w14:paraId="048A557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9FC5C0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63C7D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F7807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092A8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CDD32C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5DAAE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47220F5" w14:textId="77777777" w:rsidR="00410B27" w:rsidRPr="00126EAC" w:rsidRDefault="00410B27" w:rsidP="00410B27">
            <w:r w:rsidRPr="00126EAC">
              <w:t>sum_sl_thoai_ngoai</w:t>
            </w:r>
          </w:p>
        </w:tc>
        <w:tc>
          <w:tcPr>
            <w:tcW w:w="1800" w:type="dxa"/>
          </w:tcPr>
          <w:p w14:paraId="696723F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4DB366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C239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1C0CF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2963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5B535B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CF1A85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D4570B" w14:textId="77777777" w:rsidR="00410B27" w:rsidRPr="00126EAC" w:rsidRDefault="00410B27" w:rsidP="00410B27">
            <w:r w:rsidRPr="00126EAC">
              <w:t>sum_sl_thoai_noi</w:t>
            </w:r>
          </w:p>
        </w:tc>
        <w:tc>
          <w:tcPr>
            <w:tcW w:w="1800" w:type="dxa"/>
          </w:tcPr>
          <w:p w14:paraId="261C0C7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D166E3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9031E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D6CAD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30CA9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5E38EC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DA02F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B1CADB" w14:textId="77777777" w:rsidR="00410B27" w:rsidRPr="00126EAC" w:rsidRDefault="00410B27" w:rsidP="00410B27">
            <w:r w:rsidRPr="00126EAC">
              <w:t>sum_sl_thoai_qt</w:t>
            </w:r>
          </w:p>
        </w:tc>
        <w:tc>
          <w:tcPr>
            <w:tcW w:w="1800" w:type="dxa"/>
          </w:tcPr>
          <w:p w14:paraId="78BFDB5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34EAA1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E1112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5BA6F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21022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C36D56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E998F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9E6E23" w14:textId="77777777" w:rsidR="00410B27" w:rsidRPr="00126EAC" w:rsidRDefault="00410B27" w:rsidP="00410B27">
            <w:r w:rsidRPr="00126EAC">
              <w:t>sum_so_cuoc_goi</w:t>
            </w:r>
          </w:p>
        </w:tc>
        <w:tc>
          <w:tcPr>
            <w:tcW w:w="1800" w:type="dxa"/>
          </w:tcPr>
          <w:p w14:paraId="11F3FAD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7EB314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CE071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F40F0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F210A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14F8BC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EA4DA7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5E7E6B" w14:textId="77777777" w:rsidR="00410B27" w:rsidRPr="00126EAC" w:rsidRDefault="00410B27" w:rsidP="00410B27">
            <w:r w:rsidRPr="00126EAC">
              <w:t>sum_so_du_tkg</w:t>
            </w:r>
          </w:p>
        </w:tc>
        <w:tc>
          <w:tcPr>
            <w:tcW w:w="1800" w:type="dxa"/>
          </w:tcPr>
          <w:p w14:paraId="7524B1A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BBF306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B09AD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30DF2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EDCC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B03786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B1D31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7FC00FC" w14:textId="77777777" w:rsidR="00410B27" w:rsidRPr="00126EAC" w:rsidRDefault="00410B27" w:rsidP="00410B27">
            <w:r w:rsidRPr="00126EAC">
              <w:t>sum_so_du_tkkm</w:t>
            </w:r>
          </w:p>
        </w:tc>
        <w:tc>
          <w:tcPr>
            <w:tcW w:w="1800" w:type="dxa"/>
          </w:tcPr>
          <w:p w14:paraId="69BE7F1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C1F64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6E1AC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06149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51C0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7AA857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2E287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8D3F192" w14:textId="77777777" w:rsidR="00410B27" w:rsidRPr="00126EAC" w:rsidRDefault="00410B27" w:rsidP="00410B27">
            <w:r w:rsidRPr="00126EAC">
              <w:t>sum_so_lan_nap_anypay</w:t>
            </w:r>
          </w:p>
        </w:tc>
        <w:tc>
          <w:tcPr>
            <w:tcW w:w="1800" w:type="dxa"/>
          </w:tcPr>
          <w:p w14:paraId="45E71D5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E5C9DD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2127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CFA77D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D3AAC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16465C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CFD58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73FF3C3" w14:textId="77777777" w:rsidR="00410B27" w:rsidRPr="00126EAC" w:rsidRDefault="00410B27" w:rsidP="00410B27">
            <w:r w:rsidRPr="00126EAC">
              <w:t>sum_so_lan_nap_the</w:t>
            </w:r>
          </w:p>
        </w:tc>
        <w:tc>
          <w:tcPr>
            <w:tcW w:w="1800" w:type="dxa"/>
          </w:tcPr>
          <w:p w14:paraId="2B77578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C64DD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976DA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56D61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61220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971CDC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A0A3E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4BCF2B7" w14:textId="77777777" w:rsidR="00410B27" w:rsidRPr="00126EAC" w:rsidRDefault="00410B27" w:rsidP="00410B27">
            <w:r w:rsidRPr="00126EAC">
              <w:t>sum_so_lan_nap_the_cao</w:t>
            </w:r>
          </w:p>
        </w:tc>
        <w:tc>
          <w:tcPr>
            <w:tcW w:w="1800" w:type="dxa"/>
          </w:tcPr>
          <w:p w14:paraId="0FB8450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B3BE7D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3A10F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A91F0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1941B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12A2F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DF0A13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36584DD" w14:textId="77777777" w:rsidR="00410B27" w:rsidRPr="00126EAC" w:rsidRDefault="00410B27" w:rsidP="00410B27">
            <w:r w:rsidRPr="00126EAC">
              <w:t>sum_so_lan_nap_topup</w:t>
            </w:r>
          </w:p>
        </w:tc>
        <w:tc>
          <w:tcPr>
            <w:tcW w:w="1800" w:type="dxa"/>
          </w:tcPr>
          <w:p w14:paraId="68A6C98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18D550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04788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901A8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57485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19FFA3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7BC37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905DE28" w14:textId="77777777" w:rsidR="00410B27" w:rsidRPr="00126EAC" w:rsidRDefault="00410B27" w:rsidP="00410B27">
            <w:r w:rsidRPr="00126EAC">
              <w:t>sum_so_lan_roa</w:t>
            </w:r>
            <w:r w:rsidRPr="00126EAC">
              <w:lastRenderedPageBreak/>
              <w:t>ming_sms</w:t>
            </w:r>
          </w:p>
        </w:tc>
        <w:tc>
          <w:tcPr>
            <w:tcW w:w="1800" w:type="dxa"/>
          </w:tcPr>
          <w:p w14:paraId="11287409" w14:textId="77777777" w:rsidR="00410B27" w:rsidRPr="00126EAC" w:rsidRDefault="00410B27" w:rsidP="00410B27">
            <w:r w:rsidRPr="00126EAC">
              <w:lastRenderedPageBreak/>
              <w:t>double</w:t>
            </w:r>
          </w:p>
        </w:tc>
        <w:tc>
          <w:tcPr>
            <w:tcW w:w="990" w:type="dxa"/>
          </w:tcPr>
          <w:p w14:paraId="57F8260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D7D3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DBAF7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E79A5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01D2B7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4EA4E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11865F1" w14:textId="77777777" w:rsidR="00410B27" w:rsidRPr="00126EAC" w:rsidRDefault="00410B27" w:rsidP="00410B27">
            <w:r w:rsidRPr="00126EAC">
              <w:t>sum_so_lan_roaming_thoai</w:t>
            </w:r>
          </w:p>
        </w:tc>
        <w:tc>
          <w:tcPr>
            <w:tcW w:w="1800" w:type="dxa"/>
          </w:tcPr>
          <w:p w14:paraId="100BA15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939A22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0EB5A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5C327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09EFA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1BDEA8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1A5AD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01BAA53" w14:textId="77777777" w:rsidR="00410B27" w:rsidRPr="00126EAC" w:rsidRDefault="00410B27" w:rsidP="00410B27">
            <w:r w:rsidRPr="00126EAC">
              <w:t>sum_so_lan_sd_dp</w:t>
            </w:r>
          </w:p>
        </w:tc>
        <w:tc>
          <w:tcPr>
            <w:tcW w:w="1800" w:type="dxa"/>
          </w:tcPr>
          <w:p w14:paraId="1061D8D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4C7994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4FF9F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35ED1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D4B20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7DDCBF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DC30C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47873F" w14:textId="77777777" w:rsidR="00410B27" w:rsidRPr="00126EAC" w:rsidRDefault="00410B27" w:rsidP="00410B27">
            <w:r w:rsidRPr="00126EAC">
              <w:t>sum_so_lan_sd_fs</w:t>
            </w:r>
          </w:p>
        </w:tc>
        <w:tc>
          <w:tcPr>
            <w:tcW w:w="1800" w:type="dxa"/>
          </w:tcPr>
          <w:p w14:paraId="4A1C76F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10DD8D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43D55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5D524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29A96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151A21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2E7858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6FA2CA4" w14:textId="77777777" w:rsidR="00410B27" w:rsidRPr="00126EAC" w:rsidRDefault="00410B27" w:rsidP="00410B27">
            <w:r w:rsidRPr="00126EAC">
              <w:t>sum_so_lan_sd_ft</w:t>
            </w:r>
          </w:p>
        </w:tc>
        <w:tc>
          <w:tcPr>
            <w:tcW w:w="1800" w:type="dxa"/>
          </w:tcPr>
          <w:p w14:paraId="468F439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12077D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A28A6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7A3C78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12ADAB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DFB773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C5275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D8361FD" w14:textId="77777777" w:rsidR="00410B27" w:rsidRPr="00126EAC" w:rsidRDefault="00410B27" w:rsidP="00410B27">
            <w:r w:rsidRPr="00126EAC">
              <w:t>sum_so_lan_sd_gprs</w:t>
            </w:r>
          </w:p>
        </w:tc>
        <w:tc>
          <w:tcPr>
            <w:tcW w:w="1800" w:type="dxa"/>
          </w:tcPr>
          <w:p w14:paraId="64530D0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128024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EC999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CC0A7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BB742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065BB8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1A04B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8332103" w14:textId="77777777" w:rsidR="00410B27" w:rsidRPr="00126EAC" w:rsidRDefault="00410B27" w:rsidP="00410B27">
            <w:r w:rsidRPr="00126EAC">
              <w:t>sum_so_lan_sd_vas</w:t>
            </w:r>
          </w:p>
        </w:tc>
        <w:tc>
          <w:tcPr>
            <w:tcW w:w="1800" w:type="dxa"/>
          </w:tcPr>
          <w:p w14:paraId="5C86760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D6C14F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6CF0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4D24A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84F05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79B57F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9D86B8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EA133EA" w14:textId="77777777" w:rsidR="00410B27" w:rsidRPr="00126EAC" w:rsidRDefault="00410B27" w:rsidP="00410B27">
            <w:r w:rsidRPr="00126EAC">
              <w:t>sum_so_lan_sd_vas_sms</w:t>
            </w:r>
          </w:p>
        </w:tc>
        <w:tc>
          <w:tcPr>
            <w:tcW w:w="1800" w:type="dxa"/>
          </w:tcPr>
          <w:p w14:paraId="3951821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6F927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6AE78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40F8D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971E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3DB47B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D8A0F8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4824007" w14:textId="77777777" w:rsidR="00410B27" w:rsidRPr="00126EAC" w:rsidRDefault="00410B27" w:rsidP="00410B27">
            <w:r w:rsidRPr="00126EAC">
              <w:t>sum_so_lan_sd_vas_thoai</w:t>
            </w:r>
          </w:p>
        </w:tc>
        <w:tc>
          <w:tcPr>
            <w:tcW w:w="1800" w:type="dxa"/>
          </w:tcPr>
          <w:p w14:paraId="03DF16C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07A6A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48009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4A615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8515F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892271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5A118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05EC1FC" w14:textId="77777777" w:rsidR="00410B27" w:rsidRPr="00126EAC" w:rsidRDefault="00410B27" w:rsidP="00410B27">
            <w:r w:rsidRPr="00126EAC">
              <w:t>sum_so_lan_sd_vf</w:t>
            </w:r>
          </w:p>
        </w:tc>
        <w:tc>
          <w:tcPr>
            <w:tcW w:w="1800" w:type="dxa"/>
          </w:tcPr>
          <w:p w14:paraId="1E44898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65D0DF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ED4AE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5EF35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A9C9E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746843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F2048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4A590B5" w14:textId="77777777" w:rsidR="00410B27" w:rsidRPr="00126EAC" w:rsidRDefault="00410B27" w:rsidP="00410B27">
            <w:r w:rsidRPr="00126EAC">
              <w:t>sum_so_ngay_gprs</w:t>
            </w:r>
          </w:p>
        </w:tc>
        <w:tc>
          <w:tcPr>
            <w:tcW w:w="1800" w:type="dxa"/>
          </w:tcPr>
          <w:p w14:paraId="4EAD306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52749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F3591F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2D277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4EDFD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C539E5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74A28B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308B0F3" w14:textId="77777777" w:rsidR="00410B27" w:rsidRPr="00126EAC" w:rsidRDefault="00410B27" w:rsidP="00410B27">
            <w:r w:rsidRPr="00126EAC">
              <w:t>sum_so_ngay_gprs_goc</w:t>
            </w:r>
          </w:p>
        </w:tc>
        <w:tc>
          <w:tcPr>
            <w:tcW w:w="1800" w:type="dxa"/>
          </w:tcPr>
          <w:p w14:paraId="1F79242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56CF01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4483B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7DF4F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2CBB9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7F7109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EEB51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6A7123E" w14:textId="77777777" w:rsidR="00410B27" w:rsidRPr="00126EAC" w:rsidRDefault="00410B27" w:rsidP="00410B27">
            <w:r w:rsidRPr="00126EAC">
              <w:t>sum_so_ngay_gprs_km</w:t>
            </w:r>
          </w:p>
        </w:tc>
        <w:tc>
          <w:tcPr>
            <w:tcW w:w="1800" w:type="dxa"/>
          </w:tcPr>
          <w:p w14:paraId="3273C64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E89EE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84100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673C1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7972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B51147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44A88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1013E6D" w14:textId="77777777" w:rsidR="00410B27" w:rsidRPr="00126EAC" w:rsidRDefault="00410B27" w:rsidP="00410B27">
            <w:r w:rsidRPr="00126EAC">
              <w:t>sum_so_ngay_sms</w:t>
            </w:r>
          </w:p>
        </w:tc>
        <w:tc>
          <w:tcPr>
            <w:tcW w:w="1800" w:type="dxa"/>
          </w:tcPr>
          <w:p w14:paraId="27C47BB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7CBFEF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003D8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C4446D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5EA32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9CF4C4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8C0AA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78088D9" w14:textId="77777777" w:rsidR="00410B27" w:rsidRPr="00126EAC" w:rsidRDefault="00410B27" w:rsidP="00410B27">
            <w:r w:rsidRPr="00126EAC">
              <w:t>sum_so_ngay_sms_goc</w:t>
            </w:r>
          </w:p>
        </w:tc>
        <w:tc>
          <w:tcPr>
            <w:tcW w:w="1800" w:type="dxa"/>
          </w:tcPr>
          <w:p w14:paraId="590EB5D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461C34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8C748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5EFF5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766B1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99B13F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AE91D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41CDE28" w14:textId="77777777" w:rsidR="00410B27" w:rsidRPr="00126EAC" w:rsidRDefault="00410B27" w:rsidP="00410B27">
            <w:r w:rsidRPr="00126EAC">
              <w:t>sum_so_ngay_sms_goc_ngoai</w:t>
            </w:r>
          </w:p>
        </w:tc>
        <w:tc>
          <w:tcPr>
            <w:tcW w:w="1800" w:type="dxa"/>
          </w:tcPr>
          <w:p w14:paraId="42839F9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E8D3AE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19260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D4B54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13B63B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7D6C2C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D59192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E260E9C" w14:textId="77777777" w:rsidR="00410B27" w:rsidRPr="00126EAC" w:rsidRDefault="00410B27" w:rsidP="00410B27">
            <w:r w:rsidRPr="00126EAC">
              <w:t>sum_so_ngay_sms_goc_noi</w:t>
            </w:r>
          </w:p>
        </w:tc>
        <w:tc>
          <w:tcPr>
            <w:tcW w:w="1800" w:type="dxa"/>
          </w:tcPr>
          <w:p w14:paraId="250B47A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CC9528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6FABA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182E3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B2791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8E2DD3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4FC803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D002D1" w14:textId="77777777" w:rsidR="00410B27" w:rsidRPr="00126EAC" w:rsidRDefault="00410B27" w:rsidP="00410B27">
            <w:r w:rsidRPr="00126EAC">
              <w:t>sum_so_ngay_sms_goc_qt</w:t>
            </w:r>
          </w:p>
        </w:tc>
        <w:tc>
          <w:tcPr>
            <w:tcW w:w="1800" w:type="dxa"/>
          </w:tcPr>
          <w:p w14:paraId="7808EC4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95D76A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9CA45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58F9F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795A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D813F6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24C89B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D4B7D41" w14:textId="77777777" w:rsidR="00410B27" w:rsidRPr="00126EAC" w:rsidRDefault="00410B27" w:rsidP="00410B27">
            <w:r w:rsidRPr="00126EAC">
              <w:t>sum_so_ngay_sms_km</w:t>
            </w:r>
          </w:p>
        </w:tc>
        <w:tc>
          <w:tcPr>
            <w:tcW w:w="1800" w:type="dxa"/>
          </w:tcPr>
          <w:p w14:paraId="64110FA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D92D0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57FC0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6D738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F62F6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C5001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6A691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74EC8A4" w14:textId="77777777" w:rsidR="00410B27" w:rsidRPr="00126EAC" w:rsidRDefault="00410B27" w:rsidP="00410B27">
            <w:r w:rsidRPr="00126EAC">
              <w:t>sum_so_ngay_sms_km_ngoai</w:t>
            </w:r>
          </w:p>
        </w:tc>
        <w:tc>
          <w:tcPr>
            <w:tcW w:w="1800" w:type="dxa"/>
          </w:tcPr>
          <w:p w14:paraId="7473E5E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D480D8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3C1E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5F9E2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42784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29B193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58535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8217A2" w14:textId="77777777" w:rsidR="00410B27" w:rsidRPr="00126EAC" w:rsidRDefault="00410B27" w:rsidP="00410B27">
            <w:r w:rsidRPr="00126EAC">
              <w:t>sum_so_ngay_sms_km_noi</w:t>
            </w:r>
          </w:p>
        </w:tc>
        <w:tc>
          <w:tcPr>
            <w:tcW w:w="1800" w:type="dxa"/>
          </w:tcPr>
          <w:p w14:paraId="08D1725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61BB72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4DA38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86C4B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35581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076240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23828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453B216" w14:textId="77777777" w:rsidR="00410B27" w:rsidRPr="00126EAC" w:rsidRDefault="00410B27" w:rsidP="00410B27">
            <w:r w:rsidRPr="00126EAC">
              <w:t>sum_so_ngay_sms_km_qt</w:t>
            </w:r>
          </w:p>
        </w:tc>
        <w:tc>
          <w:tcPr>
            <w:tcW w:w="1800" w:type="dxa"/>
          </w:tcPr>
          <w:p w14:paraId="59E3DA8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543FD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63227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2E7FC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E7FC6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27EB14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50DD1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C3E65D7" w14:textId="77777777" w:rsidR="00410B27" w:rsidRPr="00126EAC" w:rsidRDefault="00410B27" w:rsidP="00410B27">
            <w:r w:rsidRPr="00126EAC">
              <w:t>sum_so_ngay_sms_ngoai</w:t>
            </w:r>
          </w:p>
        </w:tc>
        <w:tc>
          <w:tcPr>
            <w:tcW w:w="1800" w:type="dxa"/>
          </w:tcPr>
          <w:p w14:paraId="60D5C2A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399101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0B9F5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EBD98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0476C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38CCF1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63259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A4F76E" w14:textId="77777777" w:rsidR="00410B27" w:rsidRPr="00126EAC" w:rsidRDefault="00410B27" w:rsidP="00410B27">
            <w:r w:rsidRPr="00126EAC">
              <w:t>sum_so_ngay_sms_noi</w:t>
            </w:r>
          </w:p>
        </w:tc>
        <w:tc>
          <w:tcPr>
            <w:tcW w:w="1800" w:type="dxa"/>
          </w:tcPr>
          <w:p w14:paraId="4AB519F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0B10A5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E78D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2BF05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B0241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B53260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F239E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6A4B08E" w14:textId="77777777" w:rsidR="00410B27" w:rsidRPr="00126EAC" w:rsidRDefault="00410B27" w:rsidP="00410B27">
            <w:r w:rsidRPr="00126EAC">
              <w:t>sum_so_ngay_sms_qt</w:t>
            </w:r>
          </w:p>
        </w:tc>
        <w:tc>
          <w:tcPr>
            <w:tcW w:w="1800" w:type="dxa"/>
          </w:tcPr>
          <w:p w14:paraId="27161CA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65680F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F9D9F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0D230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05E53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83D844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E730D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496E76" w14:textId="77777777" w:rsidR="00410B27" w:rsidRPr="00126EAC" w:rsidRDefault="00410B27" w:rsidP="00410B27">
            <w:r w:rsidRPr="00126EAC">
              <w:t>sum_so_ngay_su_dung</w:t>
            </w:r>
          </w:p>
        </w:tc>
        <w:tc>
          <w:tcPr>
            <w:tcW w:w="1800" w:type="dxa"/>
          </w:tcPr>
          <w:p w14:paraId="131F944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D88922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5CCA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D1578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17DDB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563E71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0860F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B7E023B" w14:textId="77777777" w:rsidR="00410B27" w:rsidRPr="00126EAC" w:rsidRDefault="00410B27" w:rsidP="00410B27">
            <w:r w:rsidRPr="00126EAC">
              <w:t>sum_so_ngay_td_goc</w:t>
            </w:r>
          </w:p>
        </w:tc>
        <w:tc>
          <w:tcPr>
            <w:tcW w:w="1800" w:type="dxa"/>
          </w:tcPr>
          <w:p w14:paraId="5C288B5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A7676D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B95D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5484A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716E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25C37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A56F6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9AF29D7" w14:textId="77777777" w:rsidR="00410B27" w:rsidRPr="00126EAC" w:rsidRDefault="00410B27" w:rsidP="00410B27">
            <w:r w:rsidRPr="00126EAC">
              <w:t>sum_so_ngay_td_goc_km</w:t>
            </w:r>
          </w:p>
        </w:tc>
        <w:tc>
          <w:tcPr>
            <w:tcW w:w="1800" w:type="dxa"/>
          </w:tcPr>
          <w:p w14:paraId="5FE5072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04F57A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E2734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6CCA3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95DFD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278A49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C7DC0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C5069DB" w14:textId="77777777" w:rsidR="00410B27" w:rsidRPr="00126EAC" w:rsidRDefault="00410B27" w:rsidP="00410B27">
            <w:r w:rsidRPr="00126EAC">
              <w:t>sum_so_ngay_td_km</w:t>
            </w:r>
          </w:p>
        </w:tc>
        <w:tc>
          <w:tcPr>
            <w:tcW w:w="1800" w:type="dxa"/>
          </w:tcPr>
          <w:p w14:paraId="63F9DFA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40710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0DBC8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0650D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586B7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633FC2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504C3D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889B041" w14:textId="77777777" w:rsidR="00410B27" w:rsidRPr="00126EAC" w:rsidRDefault="00410B27" w:rsidP="00410B27">
            <w:r w:rsidRPr="00126EAC">
              <w:t>sum_so_ngay_thoai</w:t>
            </w:r>
          </w:p>
        </w:tc>
        <w:tc>
          <w:tcPr>
            <w:tcW w:w="1800" w:type="dxa"/>
          </w:tcPr>
          <w:p w14:paraId="753B7D4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641506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B649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40A50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07FA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BACCAE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5E281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E349076" w14:textId="77777777" w:rsidR="00410B27" w:rsidRPr="00126EAC" w:rsidRDefault="00410B27" w:rsidP="00410B27">
            <w:r w:rsidRPr="00126EAC">
              <w:t>sum_so_ngay_thoai_goc</w:t>
            </w:r>
          </w:p>
        </w:tc>
        <w:tc>
          <w:tcPr>
            <w:tcW w:w="1800" w:type="dxa"/>
          </w:tcPr>
          <w:p w14:paraId="1196C8C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0A024F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B739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1D23F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F8DBF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7953A8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F13EE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8074A8F" w14:textId="77777777" w:rsidR="00410B27" w:rsidRPr="00126EAC" w:rsidRDefault="00410B27" w:rsidP="00410B27">
            <w:r w:rsidRPr="00126EAC">
              <w:t>sum_so_ngay_thoai_goc_ngoai</w:t>
            </w:r>
          </w:p>
        </w:tc>
        <w:tc>
          <w:tcPr>
            <w:tcW w:w="1800" w:type="dxa"/>
          </w:tcPr>
          <w:p w14:paraId="5AC4289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255FE2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02E03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60D94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7D3C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EAC83B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F2223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E171FB2" w14:textId="77777777" w:rsidR="00410B27" w:rsidRPr="00126EAC" w:rsidRDefault="00410B27" w:rsidP="00410B27">
            <w:r w:rsidRPr="00126EAC">
              <w:t>sum_so_ngay_thoai_goc_noi</w:t>
            </w:r>
          </w:p>
        </w:tc>
        <w:tc>
          <w:tcPr>
            <w:tcW w:w="1800" w:type="dxa"/>
          </w:tcPr>
          <w:p w14:paraId="5827E4B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D7D9CB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F2E63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76808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02CBB5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9DFDA2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B46376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FC78903" w14:textId="77777777" w:rsidR="00410B27" w:rsidRPr="00126EAC" w:rsidRDefault="00410B27" w:rsidP="00410B27">
            <w:r w:rsidRPr="00126EAC">
              <w:t>sum_so_ngay_thoai_goc_qt</w:t>
            </w:r>
          </w:p>
        </w:tc>
        <w:tc>
          <w:tcPr>
            <w:tcW w:w="1800" w:type="dxa"/>
          </w:tcPr>
          <w:p w14:paraId="64E00CD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5931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DD36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74377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8095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D2F40A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BC12B3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CA2B789" w14:textId="77777777" w:rsidR="00410B27" w:rsidRPr="00126EAC" w:rsidRDefault="00410B27" w:rsidP="00410B27">
            <w:r w:rsidRPr="00126EAC">
              <w:t>sum_so_ngay_thoai_km</w:t>
            </w:r>
          </w:p>
        </w:tc>
        <w:tc>
          <w:tcPr>
            <w:tcW w:w="1800" w:type="dxa"/>
          </w:tcPr>
          <w:p w14:paraId="0968009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5EAE05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AD5AB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7F360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480F1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73CF44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D0E7F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15FD4B6" w14:textId="77777777" w:rsidR="00410B27" w:rsidRPr="00126EAC" w:rsidRDefault="00410B27" w:rsidP="00410B27">
            <w:r w:rsidRPr="00126EAC">
              <w:t>sum_so_ngay_thoai_km_ngoai</w:t>
            </w:r>
          </w:p>
        </w:tc>
        <w:tc>
          <w:tcPr>
            <w:tcW w:w="1800" w:type="dxa"/>
          </w:tcPr>
          <w:p w14:paraId="747005C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899D3C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5EF76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44F58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8C9CE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75EE8F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74C66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2EC1924" w14:textId="77777777" w:rsidR="00410B27" w:rsidRPr="00126EAC" w:rsidRDefault="00410B27" w:rsidP="00410B27">
            <w:r w:rsidRPr="00126EAC">
              <w:t>sum_so_ngay_thoai_km_noi</w:t>
            </w:r>
          </w:p>
        </w:tc>
        <w:tc>
          <w:tcPr>
            <w:tcW w:w="1800" w:type="dxa"/>
          </w:tcPr>
          <w:p w14:paraId="068D24A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FC361A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585EE6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16C76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EC447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2E2BAA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1BBC9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61EF8E5" w14:textId="77777777" w:rsidR="00410B27" w:rsidRPr="00126EAC" w:rsidRDefault="00410B27" w:rsidP="00410B27">
            <w:r w:rsidRPr="00126EAC">
              <w:t>sum_so_ngay_thoai_km_qt</w:t>
            </w:r>
          </w:p>
        </w:tc>
        <w:tc>
          <w:tcPr>
            <w:tcW w:w="1800" w:type="dxa"/>
          </w:tcPr>
          <w:p w14:paraId="4D3F55C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1C9FB4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B87ED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E61D7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04927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8F0571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F1F03D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3E315EA" w14:textId="77777777" w:rsidR="00410B27" w:rsidRPr="00126EAC" w:rsidRDefault="00410B27" w:rsidP="00410B27">
            <w:r w:rsidRPr="00126EAC">
              <w:t>sum_so_ngay_thoai_ngoai</w:t>
            </w:r>
          </w:p>
        </w:tc>
        <w:tc>
          <w:tcPr>
            <w:tcW w:w="1800" w:type="dxa"/>
          </w:tcPr>
          <w:p w14:paraId="69CC956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88DC50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CC612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B702A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EEC94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C2D360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4AD38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CA162F1" w14:textId="77777777" w:rsidR="00410B27" w:rsidRPr="00126EAC" w:rsidRDefault="00410B27" w:rsidP="00410B27">
            <w:r w:rsidRPr="00126EAC">
              <w:t>sum_so_ngay_thoai_noi</w:t>
            </w:r>
          </w:p>
        </w:tc>
        <w:tc>
          <w:tcPr>
            <w:tcW w:w="1800" w:type="dxa"/>
          </w:tcPr>
          <w:p w14:paraId="065D984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FA7EF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8F763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B66F1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D0F39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B04B0D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7E2BE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C66AE29" w14:textId="77777777" w:rsidR="00410B27" w:rsidRPr="00126EAC" w:rsidRDefault="00410B27" w:rsidP="00410B27">
            <w:r w:rsidRPr="00126EAC">
              <w:t>sum_so_ngay_thoai_qt</w:t>
            </w:r>
          </w:p>
        </w:tc>
        <w:tc>
          <w:tcPr>
            <w:tcW w:w="1800" w:type="dxa"/>
          </w:tcPr>
          <w:p w14:paraId="2A3416C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B5A15B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FF4C3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1BD22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5A7C9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3A7319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00539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937F88" w14:textId="77777777" w:rsidR="00410B27" w:rsidRPr="00126EAC" w:rsidRDefault="00410B27" w:rsidP="00410B27">
            <w:r w:rsidRPr="00126EAC">
              <w:t>sum_so_tin_mms</w:t>
            </w:r>
          </w:p>
        </w:tc>
        <w:tc>
          <w:tcPr>
            <w:tcW w:w="1800" w:type="dxa"/>
          </w:tcPr>
          <w:p w14:paraId="6E90364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D804D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2997B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AD2EA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E29B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217F39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26543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97953BD" w14:textId="77777777" w:rsidR="00410B27" w:rsidRPr="00126EAC" w:rsidRDefault="00410B27" w:rsidP="00410B27">
            <w:r w:rsidRPr="00126EAC">
              <w:t>sum_tong_cuoc</w:t>
            </w:r>
          </w:p>
        </w:tc>
        <w:tc>
          <w:tcPr>
            <w:tcW w:w="1800" w:type="dxa"/>
          </w:tcPr>
          <w:p w14:paraId="4E8E555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56E03F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99F3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24B22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D402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37EAE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E96A2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499789C" w14:textId="77777777" w:rsidR="00410B27" w:rsidRPr="00126EAC" w:rsidRDefault="00410B27" w:rsidP="00410B27">
            <w:r w:rsidRPr="00126EAC">
              <w:t>sum_tong_cuoc_dp</w:t>
            </w:r>
          </w:p>
        </w:tc>
        <w:tc>
          <w:tcPr>
            <w:tcW w:w="1800" w:type="dxa"/>
          </w:tcPr>
          <w:p w14:paraId="1EB4E5D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CE25B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EC448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0D847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9FEDD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DBF1DA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E08255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98C48A6" w14:textId="77777777" w:rsidR="00410B27" w:rsidRPr="00126EAC" w:rsidRDefault="00410B27" w:rsidP="00410B27">
            <w:r w:rsidRPr="00126EAC">
              <w:t>sum_tong_cuoc_fs</w:t>
            </w:r>
          </w:p>
        </w:tc>
        <w:tc>
          <w:tcPr>
            <w:tcW w:w="1800" w:type="dxa"/>
          </w:tcPr>
          <w:p w14:paraId="45CBF94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D27AF2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773D2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715CF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08C6E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3E4A3B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7E1BE8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A57FF1D" w14:textId="77777777" w:rsidR="00410B27" w:rsidRPr="00126EAC" w:rsidRDefault="00410B27" w:rsidP="00410B27">
            <w:r w:rsidRPr="00126EAC">
              <w:t>sum_tong_cuoc_ft</w:t>
            </w:r>
          </w:p>
        </w:tc>
        <w:tc>
          <w:tcPr>
            <w:tcW w:w="1800" w:type="dxa"/>
          </w:tcPr>
          <w:p w14:paraId="2CE2D7D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57F71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299B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44BD2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19E54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DC5B97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56998B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F159520" w14:textId="77777777" w:rsidR="00410B27" w:rsidRPr="00126EAC" w:rsidRDefault="00410B27" w:rsidP="00410B27">
            <w:r w:rsidRPr="00126EAC">
              <w:t>sum_tong_cuoc_goc</w:t>
            </w:r>
          </w:p>
        </w:tc>
        <w:tc>
          <w:tcPr>
            <w:tcW w:w="1800" w:type="dxa"/>
          </w:tcPr>
          <w:p w14:paraId="7A06E03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4D5687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1665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46238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CD37C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6F604F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569662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78077B4" w14:textId="77777777" w:rsidR="00410B27" w:rsidRPr="00126EAC" w:rsidRDefault="00410B27" w:rsidP="00410B27">
            <w:r w:rsidRPr="00126EAC">
              <w:t>sum_tong_cuoc_goc_dp</w:t>
            </w:r>
          </w:p>
        </w:tc>
        <w:tc>
          <w:tcPr>
            <w:tcW w:w="1800" w:type="dxa"/>
          </w:tcPr>
          <w:p w14:paraId="367CFB3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3BD9FF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AE37F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A6075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73DA0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79CEE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729D22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A6FC1C9" w14:textId="77777777" w:rsidR="00410B27" w:rsidRPr="00126EAC" w:rsidRDefault="00410B27" w:rsidP="00410B27">
            <w:r w:rsidRPr="00126EAC">
              <w:t>sum_tong_cuoc_goc_fs</w:t>
            </w:r>
          </w:p>
        </w:tc>
        <w:tc>
          <w:tcPr>
            <w:tcW w:w="1800" w:type="dxa"/>
          </w:tcPr>
          <w:p w14:paraId="5C6A2EE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0957F6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454A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382CB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11788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A7A0B1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A77502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E4A372A" w14:textId="77777777" w:rsidR="00410B27" w:rsidRPr="00126EAC" w:rsidRDefault="00410B27" w:rsidP="00410B27">
            <w:r w:rsidRPr="00126EAC">
              <w:t>sum_tong_cuoc_</w:t>
            </w:r>
            <w:r w:rsidRPr="00126EAC">
              <w:lastRenderedPageBreak/>
              <w:t>goc_ft</w:t>
            </w:r>
          </w:p>
        </w:tc>
        <w:tc>
          <w:tcPr>
            <w:tcW w:w="1800" w:type="dxa"/>
          </w:tcPr>
          <w:p w14:paraId="6033280A" w14:textId="77777777" w:rsidR="00410B27" w:rsidRPr="00126EAC" w:rsidRDefault="00410B27" w:rsidP="00410B27">
            <w:r w:rsidRPr="00126EAC">
              <w:lastRenderedPageBreak/>
              <w:t>double</w:t>
            </w:r>
          </w:p>
        </w:tc>
        <w:tc>
          <w:tcPr>
            <w:tcW w:w="990" w:type="dxa"/>
          </w:tcPr>
          <w:p w14:paraId="2593E30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57A0DE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74999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34BF3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AFE83C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707204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76F32B7" w14:textId="77777777" w:rsidR="00410B27" w:rsidRPr="00126EAC" w:rsidRDefault="00410B27" w:rsidP="00410B27">
            <w:r w:rsidRPr="00126EAC">
              <w:t>sum_tong_cuoc_goc_sms</w:t>
            </w:r>
          </w:p>
        </w:tc>
        <w:tc>
          <w:tcPr>
            <w:tcW w:w="1800" w:type="dxa"/>
          </w:tcPr>
          <w:p w14:paraId="5FF9834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2E0AB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5EED9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CDC08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5EEF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19DB4A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111C5E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1E2F921" w14:textId="77777777" w:rsidR="00410B27" w:rsidRPr="00126EAC" w:rsidRDefault="00410B27" w:rsidP="00410B27">
            <w:r w:rsidRPr="00126EAC">
              <w:t>sum_tong_cuoc_goc_thoai</w:t>
            </w:r>
          </w:p>
        </w:tc>
        <w:tc>
          <w:tcPr>
            <w:tcW w:w="1800" w:type="dxa"/>
          </w:tcPr>
          <w:p w14:paraId="3B7C2D4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5E198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A201D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2E5AD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5EF47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3512BD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279DDD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CE02086" w14:textId="77777777" w:rsidR="00410B27" w:rsidRPr="00126EAC" w:rsidRDefault="00410B27" w:rsidP="00410B27">
            <w:r w:rsidRPr="00126EAC">
              <w:t>sum_tong_cuoc_goc_vas</w:t>
            </w:r>
          </w:p>
        </w:tc>
        <w:tc>
          <w:tcPr>
            <w:tcW w:w="1800" w:type="dxa"/>
          </w:tcPr>
          <w:p w14:paraId="0D4C641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6A95F3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B5862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E9996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B0016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AF35D7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C0A96E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D4C6C5F" w14:textId="77777777" w:rsidR="00410B27" w:rsidRPr="00126EAC" w:rsidRDefault="00410B27" w:rsidP="00410B27">
            <w:r w:rsidRPr="00126EAC">
              <w:t>sum_tong_cuoc_goc_vf</w:t>
            </w:r>
          </w:p>
        </w:tc>
        <w:tc>
          <w:tcPr>
            <w:tcW w:w="1800" w:type="dxa"/>
          </w:tcPr>
          <w:p w14:paraId="67E6386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60F851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72895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0CC13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5CAA8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113650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55674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868392E" w14:textId="77777777" w:rsidR="00410B27" w:rsidRPr="00126EAC" w:rsidRDefault="00410B27" w:rsidP="00410B27">
            <w:r w:rsidRPr="00126EAC">
              <w:t>sum_tong_cuoc_gprs</w:t>
            </w:r>
          </w:p>
        </w:tc>
        <w:tc>
          <w:tcPr>
            <w:tcW w:w="1800" w:type="dxa"/>
          </w:tcPr>
          <w:p w14:paraId="1166758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2B6768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EE20B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6ACAA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EC3F6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772E2A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017BAF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96CBED9" w14:textId="77777777" w:rsidR="00410B27" w:rsidRPr="00126EAC" w:rsidRDefault="00410B27" w:rsidP="00410B27">
            <w:r w:rsidRPr="00126EAC">
              <w:t>sum_tong_cuoc_km</w:t>
            </w:r>
          </w:p>
        </w:tc>
        <w:tc>
          <w:tcPr>
            <w:tcW w:w="1800" w:type="dxa"/>
          </w:tcPr>
          <w:p w14:paraId="2BE2485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2FE5D0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44394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55265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ABB1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9E2974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6E2EA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700C4E3" w14:textId="77777777" w:rsidR="00410B27" w:rsidRPr="00126EAC" w:rsidRDefault="00410B27" w:rsidP="00410B27">
            <w:r w:rsidRPr="00126EAC">
              <w:t>sum_tong_cuoc_km_dp</w:t>
            </w:r>
          </w:p>
        </w:tc>
        <w:tc>
          <w:tcPr>
            <w:tcW w:w="1800" w:type="dxa"/>
          </w:tcPr>
          <w:p w14:paraId="238E1AD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DA8BD4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71A9A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863E3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0E8A9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A49DB4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D1617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F941B2B" w14:textId="77777777" w:rsidR="00410B27" w:rsidRPr="00126EAC" w:rsidRDefault="00410B27" w:rsidP="00410B27">
            <w:r w:rsidRPr="00126EAC">
              <w:t>sum_tong_cuoc_km_fs</w:t>
            </w:r>
          </w:p>
        </w:tc>
        <w:tc>
          <w:tcPr>
            <w:tcW w:w="1800" w:type="dxa"/>
          </w:tcPr>
          <w:p w14:paraId="4FE328C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89FF9D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4072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7AC6A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23128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5C5387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6DC76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4876C05" w14:textId="77777777" w:rsidR="00410B27" w:rsidRPr="00126EAC" w:rsidRDefault="00410B27" w:rsidP="00410B27">
            <w:r w:rsidRPr="00126EAC">
              <w:t>sum_tong_cuoc_km_ft</w:t>
            </w:r>
          </w:p>
        </w:tc>
        <w:tc>
          <w:tcPr>
            <w:tcW w:w="1800" w:type="dxa"/>
          </w:tcPr>
          <w:p w14:paraId="0A47DF1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468F7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7FB53D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CD8B5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66BC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1B55F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A1396E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C90F0CF" w14:textId="77777777" w:rsidR="00410B27" w:rsidRPr="00126EAC" w:rsidRDefault="00410B27" w:rsidP="00410B27">
            <w:r w:rsidRPr="00126EAC">
              <w:t>sum_tong_cuoc_km_sms</w:t>
            </w:r>
          </w:p>
        </w:tc>
        <w:tc>
          <w:tcPr>
            <w:tcW w:w="1800" w:type="dxa"/>
          </w:tcPr>
          <w:p w14:paraId="3F732DC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0AF4F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8154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A2C9E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29892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07F104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1F71B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F59B2D2" w14:textId="77777777" w:rsidR="00410B27" w:rsidRPr="00126EAC" w:rsidRDefault="00410B27" w:rsidP="00410B27">
            <w:r w:rsidRPr="00126EAC">
              <w:t>sum_tong_cuoc_km_thoai</w:t>
            </w:r>
          </w:p>
        </w:tc>
        <w:tc>
          <w:tcPr>
            <w:tcW w:w="1800" w:type="dxa"/>
          </w:tcPr>
          <w:p w14:paraId="0F2E177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647807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017D9E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0E4A6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493E1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A22510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59F46C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6B5733" w14:textId="77777777" w:rsidR="00410B27" w:rsidRPr="00126EAC" w:rsidRDefault="00410B27" w:rsidP="00410B27">
            <w:r w:rsidRPr="00126EAC">
              <w:t>sum_tong_cuoc_km_vas</w:t>
            </w:r>
          </w:p>
        </w:tc>
        <w:tc>
          <w:tcPr>
            <w:tcW w:w="1800" w:type="dxa"/>
          </w:tcPr>
          <w:p w14:paraId="42FD129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1C0487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A8A38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95F83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5F363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B34112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8B873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0CFCEC8" w14:textId="77777777" w:rsidR="00410B27" w:rsidRPr="00126EAC" w:rsidRDefault="00410B27" w:rsidP="00410B27">
            <w:r w:rsidRPr="00126EAC">
              <w:t>sum_tong_cuoc_km_vf</w:t>
            </w:r>
          </w:p>
        </w:tc>
        <w:tc>
          <w:tcPr>
            <w:tcW w:w="1800" w:type="dxa"/>
          </w:tcPr>
          <w:p w14:paraId="5F3C9B2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31938D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A5FB0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9CF9F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2F37B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83660F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782F48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5EB335D" w14:textId="77777777" w:rsidR="00410B27" w:rsidRPr="00126EAC" w:rsidRDefault="00410B27" w:rsidP="00410B27">
            <w:r w:rsidRPr="00126EAC">
              <w:t>sum_tong_cuoc_mms</w:t>
            </w:r>
          </w:p>
        </w:tc>
        <w:tc>
          <w:tcPr>
            <w:tcW w:w="1800" w:type="dxa"/>
          </w:tcPr>
          <w:p w14:paraId="2B1E2E3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FE0772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481EB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CE01A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225AF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0F2E16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331ED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3273D8" w14:textId="77777777" w:rsidR="00410B27" w:rsidRPr="00126EAC" w:rsidRDefault="00410B27" w:rsidP="00410B27">
            <w:r w:rsidRPr="00126EAC">
              <w:t>sum_tong_cuoc_sms</w:t>
            </w:r>
          </w:p>
        </w:tc>
        <w:tc>
          <w:tcPr>
            <w:tcW w:w="1800" w:type="dxa"/>
          </w:tcPr>
          <w:p w14:paraId="7F93149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889A6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CACDF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4DA97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6B47C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DA6C9A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BF45C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E3BC35" w14:textId="77777777" w:rsidR="00410B27" w:rsidRPr="00126EAC" w:rsidRDefault="00410B27" w:rsidP="00410B27">
            <w:r w:rsidRPr="00126EAC">
              <w:t>sum_tong_cuoc_sms_ngoai</w:t>
            </w:r>
          </w:p>
        </w:tc>
        <w:tc>
          <w:tcPr>
            <w:tcW w:w="1800" w:type="dxa"/>
          </w:tcPr>
          <w:p w14:paraId="2FB7EE7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E44CB7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3F35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06A12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61D7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58CB24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292FE7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38B2D6" w14:textId="77777777" w:rsidR="00410B27" w:rsidRPr="00126EAC" w:rsidRDefault="00410B27" w:rsidP="00410B27">
            <w:r w:rsidRPr="00126EAC">
              <w:t>sum_tong_cuoc_</w:t>
            </w:r>
            <w:r w:rsidRPr="00126EAC">
              <w:lastRenderedPageBreak/>
              <w:t>sms_noi</w:t>
            </w:r>
          </w:p>
        </w:tc>
        <w:tc>
          <w:tcPr>
            <w:tcW w:w="1800" w:type="dxa"/>
          </w:tcPr>
          <w:p w14:paraId="1631778A" w14:textId="77777777" w:rsidR="00410B27" w:rsidRPr="00126EAC" w:rsidRDefault="00410B27" w:rsidP="00410B27">
            <w:r w:rsidRPr="00126EAC">
              <w:lastRenderedPageBreak/>
              <w:t>double</w:t>
            </w:r>
          </w:p>
        </w:tc>
        <w:tc>
          <w:tcPr>
            <w:tcW w:w="990" w:type="dxa"/>
          </w:tcPr>
          <w:p w14:paraId="02C39AA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1121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46EE3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2D1C6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7BDF6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A0BDC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E9DC05C" w14:textId="77777777" w:rsidR="00410B27" w:rsidRPr="00126EAC" w:rsidRDefault="00410B27" w:rsidP="00410B27">
            <w:r w:rsidRPr="00126EAC">
              <w:t>sum_tong_cuoc_sms_qt</w:t>
            </w:r>
          </w:p>
        </w:tc>
        <w:tc>
          <w:tcPr>
            <w:tcW w:w="1800" w:type="dxa"/>
          </w:tcPr>
          <w:p w14:paraId="54E931F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12E739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16038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926CC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639EC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9DB387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AA9DE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578A1F3" w14:textId="77777777" w:rsidR="00410B27" w:rsidRPr="00126EAC" w:rsidRDefault="00410B27" w:rsidP="00410B27">
            <w:r w:rsidRPr="00126EAC">
              <w:t>sum_tong_cuoc_thoai</w:t>
            </w:r>
          </w:p>
        </w:tc>
        <w:tc>
          <w:tcPr>
            <w:tcW w:w="1800" w:type="dxa"/>
          </w:tcPr>
          <w:p w14:paraId="3FE9CB0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71DDC8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A0ED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B0CBF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8D16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1F703B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A10DA9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39F55CF" w14:textId="77777777" w:rsidR="00410B27" w:rsidRPr="00126EAC" w:rsidRDefault="00410B27" w:rsidP="00410B27">
            <w:r w:rsidRPr="00126EAC">
              <w:t>sum_tong_cuoc_thoai_ngoai</w:t>
            </w:r>
          </w:p>
        </w:tc>
        <w:tc>
          <w:tcPr>
            <w:tcW w:w="1800" w:type="dxa"/>
          </w:tcPr>
          <w:p w14:paraId="02ABB67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08321D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B6C4B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A5C8D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16E5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741BE9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55D45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3C050DF" w14:textId="77777777" w:rsidR="00410B27" w:rsidRPr="00126EAC" w:rsidRDefault="00410B27" w:rsidP="00410B27">
            <w:r w:rsidRPr="00126EAC">
              <w:t>sum_tong_cuoc_thoai_noi</w:t>
            </w:r>
          </w:p>
        </w:tc>
        <w:tc>
          <w:tcPr>
            <w:tcW w:w="1800" w:type="dxa"/>
          </w:tcPr>
          <w:p w14:paraId="23EB3C2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26E6B8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209E1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5ED0F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82AA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E2152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3880A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2ACD83F" w14:textId="77777777" w:rsidR="00410B27" w:rsidRPr="00126EAC" w:rsidRDefault="00410B27" w:rsidP="00410B27">
            <w:r w:rsidRPr="00126EAC">
              <w:t>sum_tong_cuoc_thoai_qt</w:t>
            </w:r>
          </w:p>
        </w:tc>
        <w:tc>
          <w:tcPr>
            <w:tcW w:w="1800" w:type="dxa"/>
          </w:tcPr>
          <w:p w14:paraId="0BF09E3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8F3589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9A815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61970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EC34B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B20081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68BA9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FCA5A98" w14:textId="77777777" w:rsidR="00410B27" w:rsidRPr="00126EAC" w:rsidRDefault="00410B27" w:rsidP="00410B27">
            <w:r w:rsidRPr="00126EAC">
              <w:t>sum_tong_cuoc_vas</w:t>
            </w:r>
          </w:p>
        </w:tc>
        <w:tc>
          <w:tcPr>
            <w:tcW w:w="1800" w:type="dxa"/>
          </w:tcPr>
          <w:p w14:paraId="31022DE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BA7784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BDAC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9E2E5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63DFE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7D1B5D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E394D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3D24D15" w14:textId="77777777" w:rsidR="00410B27" w:rsidRPr="00126EAC" w:rsidRDefault="00410B27" w:rsidP="00410B27">
            <w:r w:rsidRPr="00126EAC">
              <w:t>sum_tong_cuoc_vf</w:t>
            </w:r>
          </w:p>
        </w:tc>
        <w:tc>
          <w:tcPr>
            <w:tcW w:w="1800" w:type="dxa"/>
          </w:tcPr>
          <w:p w14:paraId="25E3E8F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36CE00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DB9BB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F1FBF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5C4B5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8704BF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395E2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ADD0934" w14:textId="77777777" w:rsidR="00410B27" w:rsidRPr="00126EAC" w:rsidRDefault="00410B27" w:rsidP="00410B27">
            <w:r w:rsidRPr="00126EAC">
              <w:t>sum_tong_ll_gprs</w:t>
            </w:r>
          </w:p>
        </w:tc>
        <w:tc>
          <w:tcPr>
            <w:tcW w:w="1800" w:type="dxa"/>
          </w:tcPr>
          <w:p w14:paraId="1CB6FB5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2D5153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9BCC4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F9805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BD3F5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459C971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71EA4F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DAC2D1E" w14:textId="77777777" w:rsidR="00410B27" w:rsidRPr="00126EAC" w:rsidRDefault="00410B27" w:rsidP="00410B27">
            <w:r w:rsidRPr="00126EAC">
              <w:t>sum_tong_so_lan_sd_vas</w:t>
            </w:r>
          </w:p>
        </w:tc>
        <w:tc>
          <w:tcPr>
            <w:tcW w:w="1800" w:type="dxa"/>
          </w:tcPr>
          <w:p w14:paraId="714B9C0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CACD6D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BAAEF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D7819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925BD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36A0BAB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5E089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97BF5D2" w14:textId="77777777" w:rsidR="00410B27" w:rsidRPr="00126EAC" w:rsidRDefault="00410B27" w:rsidP="00410B27">
            <w:r w:rsidRPr="00126EAC">
              <w:t>sum_tong_thoi_gian_sd_gprs</w:t>
            </w:r>
          </w:p>
        </w:tc>
        <w:tc>
          <w:tcPr>
            <w:tcW w:w="1800" w:type="dxa"/>
          </w:tcPr>
          <w:p w14:paraId="5392743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48271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49027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F01CD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904CB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81615E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F28BE2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912A6D1" w14:textId="77777777" w:rsidR="00410B27" w:rsidRPr="00126EAC" w:rsidRDefault="00410B27" w:rsidP="00410B27">
            <w:r w:rsidRPr="00126EAC">
              <w:t>sum_tong_tien_nap_anypay</w:t>
            </w:r>
          </w:p>
        </w:tc>
        <w:tc>
          <w:tcPr>
            <w:tcW w:w="1800" w:type="dxa"/>
          </w:tcPr>
          <w:p w14:paraId="0B968DE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9CF63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19205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FB02F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ADE1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024D1D8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545AC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2C304E" w14:textId="77777777" w:rsidR="00410B27" w:rsidRPr="00126EAC" w:rsidRDefault="00410B27" w:rsidP="00410B27">
            <w:r w:rsidRPr="00126EAC">
              <w:t>sum_tong_tien_nap_the</w:t>
            </w:r>
          </w:p>
        </w:tc>
        <w:tc>
          <w:tcPr>
            <w:tcW w:w="1800" w:type="dxa"/>
          </w:tcPr>
          <w:p w14:paraId="0F46054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C44CE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C16B0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533A47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3A2B0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23D2E8D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718EB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67CECCF" w14:textId="77777777" w:rsidR="00410B27" w:rsidRPr="00126EAC" w:rsidRDefault="00410B27" w:rsidP="00410B27">
            <w:r w:rsidRPr="00126EAC">
              <w:t>sum_tong_tien_nap_the_cao</w:t>
            </w:r>
          </w:p>
        </w:tc>
        <w:tc>
          <w:tcPr>
            <w:tcW w:w="1800" w:type="dxa"/>
          </w:tcPr>
          <w:p w14:paraId="5195820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FA98B7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59823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E66F2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42CA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0D2BE2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3B364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39E2826" w14:textId="77777777" w:rsidR="00410B27" w:rsidRPr="00126EAC" w:rsidRDefault="00410B27" w:rsidP="00410B27">
            <w:r w:rsidRPr="00126EAC">
              <w:t>sum_tong_tien_nap_topup</w:t>
            </w:r>
          </w:p>
        </w:tc>
        <w:tc>
          <w:tcPr>
            <w:tcW w:w="1800" w:type="dxa"/>
          </w:tcPr>
          <w:p w14:paraId="3576F21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F31AC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B57B6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4C2AF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19D61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6CC5A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D6176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34C31C5" w14:textId="77777777" w:rsidR="00410B27" w:rsidRPr="00126EAC" w:rsidRDefault="00410B27" w:rsidP="00410B27">
            <w:r w:rsidRPr="00126EAC">
              <w:t>day</w:t>
            </w:r>
          </w:p>
        </w:tc>
        <w:tc>
          <w:tcPr>
            <w:tcW w:w="1800" w:type="dxa"/>
          </w:tcPr>
          <w:p w14:paraId="0D1E0F43" w14:textId="77777777" w:rsidR="00410B27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53C35C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E74B1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377AC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6D251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8BD2349" w14:textId="77777777" w:rsidR="00944DC9" w:rsidRDefault="00944DC9" w:rsidP="00944DC9">
      <w:pPr>
        <w:pStyle w:val="Heading3"/>
      </w:pPr>
      <w:r w:rsidRPr="002209E2">
        <w:t>Constraint</w:t>
      </w:r>
    </w:p>
    <w:p w14:paraId="1AFF70BA" w14:textId="77777777" w:rsidR="00944DC9" w:rsidRDefault="00944DC9" w:rsidP="00944DC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44DC9" w14:paraId="30AEC7F1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49454CE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9863661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CE11563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1FE2AE4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EC041F1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44DC9" w14:paraId="0BD8BCF3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C393919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A505808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74E36F2" w14:textId="77777777" w:rsidR="00944DC9" w:rsidRPr="008C1A23" w:rsidRDefault="00944DC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E9ECE7D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7D644C86" w14:textId="77777777" w:rsidR="00944DC9" w:rsidRPr="008C1A23" w:rsidRDefault="00944DC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4D56AF4" w14:textId="77777777" w:rsidR="00944DC9" w:rsidRPr="002209E2" w:rsidRDefault="00944DC9" w:rsidP="00944DC9">
      <w:pPr>
        <w:ind w:left="0"/>
        <w:rPr>
          <w:rFonts w:ascii="Times New Roman" w:hAnsi="Times New Roman"/>
          <w:i/>
          <w:sz w:val="24"/>
          <w:szCs w:val="24"/>
        </w:rPr>
      </w:pPr>
    </w:p>
    <w:p w14:paraId="5A74E0B7" w14:textId="77777777" w:rsidR="00944DC9" w:rsidRPr="002209E2" w:rsidRDefault="00944DC9" w:rsidP="00944DC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44DC9" w14:paraId="492AC72F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0DDB0A9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3CF179D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AC9C22C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44DC9" w14:paraId="23E55786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9282E91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658F3801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2647B92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305B6E19" w14:textId="77777777" w:rsidR="00944DC9" w:rsidRPr="00955A3E" w:rsidRDefault="00944DC9" w:rsidP="00944DC9">
      <w:pPr>
        <w:ind w:left="0"/>
      </w:pPr>
    </w:p>
    <w:p w14:paraId="3E9B7452" w14:textId="77777777" w:rsidR="00944DC9" w:rsidRDefault="00944DC9" w:rsidP="00944DC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CCA5351" w14:textId="77777777" w:rsidR="00944DC9" w:rsidRPr="00944DC9" w:rsidRDefault="00944DC9" w:rsidP="00944DC9"/>
    <w:p w14:paraId="28EB28FD" w14:textId="77777777" w:rsidR="00410B27" w:rsidRPr="002209E2" w:rsidRDefault="00410B27" w:rsidP="00410B27">
      <w:pPr>
        <w:pStyle w:val="Heading2"/>
        <w:rPr>
          <w:rFonts w:ascii="Times New Roman" w:hAnsi="Times New Roman"/>
          <w:sz w:val="24"/>
          <w:szCs w:val="24"/>
        </w:rPr>
      </w:pPr>
      <w:bookmarkStart w:id="101" w:name="_Toc170222286"/>
      <w:commentRangeStart w:id="10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410B27">
        <w:rPr>
          <w:rFonts w:ascii="Times New Roman" w:hAnsi="Times New Roman"/>
          <w:sz w:val="24"/>
          <w:szCs w:val="24"/>
        </w:rPr>
        <w:t>r_ccai_dashboard_tv360_tb30s</w:t>
      </w:r>
      <w:commentRangeEnd w:id="102"/>
      <w:r>
        <w:rPr>
          <w:rStyle w:val="CommentReference"/>
          <w:rFonts w:ascii=".VnTime" w:hAnsi=".VnTime"/>
          <w:b w:val="0"/>
          <w:snapToGrid/>
        </w:rPr>
        <w:commentReference w:id="102"/>
      </w:r>
      <w:bookmarkEnd w:id="10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410B27" w:rsidRPr="002209E2" w14:paraId="3034876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0902E60" w14:textId="77777777" w:rsidR="00410B27" w:rsidRPr="002209E2" w:rsidRDefault="00410B27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1650091F" w14:textId="77777777" w:rsidR="00410B27" w:rsidRPr="002209E2" w:rsidRDefault="00410B27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77AA17D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691E6DD" w14:textId="77777777" w:rsidR="00410B27" w:rsidRPr="002209E2" w:rsidRDefault="00410B27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6529DCD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1A7CA26F" w14:textId="77777777" w:rsidR="00410B27" w:rsidRPr="002209E2" w:rsidRDefault="00410B27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A703173" w14:textId="77777777" w:rsidR="00410B27" w:rsidRPr="002209E2" w:rsidRDefault="00410B27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D25DA4C" w14:textId="77777777" w:rsidR="00410B27" w:rsidRPr="002209E2" w:rsidRDefault="00410B27" w:rsidP="000102D5">
            <w:pPr>
              <w:pStyle w:val="NormalTableHeader"/>
            </w:pPr>
            <w:r w:rsidRPr="002209E2">
              <w:t>Mô tả</w:t>
            </w:r>
          </w:p>
        </w:tc>
      </w:tr>
      <w:tr w:rsidR="00410B27" w:rsidRPr="002209E2" w14:paraId="1CBF59B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3C372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31C320D" w14:textId="77777777" w:rsidR="00410B27" w:rsidRPr="006B5064" w:rsidRDefault="00410B27" w:rsidP="00410B27">
            <w:pPr>
              <w:ind w:left="0"/>
            </w:pPr>
            <w:r w:rsidRPr="006B5064">
              <w:t>AUDIENCE_ID</w:t>
            </w:r>
          </w:p>
        </w:tc>
        <w:tc>
          <w:tcPr>
            <w:tcW w:w="1800" w:type="dxa"/>
          </w:tcPr>
          <w:p w14:paraId="0BB8EBA0" w14:textId="77777777" w:rsidR="00410B27" w:rsidRPr="006B5064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503416D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5E0FE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94CEC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CEB68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7589CF3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E0989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A4AC907" w14:textId="77777777" w:rsidR="00410B27" w:rsidRPr="006B5064" w:rsidRDefault="00410B27" w:rsidP="00410B27">
            <w:pPr>
              <w:ind w:left="0"/>
            </w:pPr>
            <w:r w:rsidRPr="006B5064">
              <w:t>CUSTOMER_AGE</w:t>
            </w:r>
          </w:p>
        </w:tc>
        <w:tc>
          <w:tcPr>
            <w:tcW w:w="1800" w:type="dxa"/>
          </w:tcPr>
          <w:p w14:paraId="720EC1DE" w14:textId="77777777" w:rsidR="00410B27" w:rsidRPr="006B5064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3B3067E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0F8F6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FCD42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64D5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92525A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E0830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103136" w14:textId="77777777" w:rsidR="00410B27" w:rsidRPr="006B5064" w:rsidRDefault="00410B27" w:rsidP="008C3509">
            <w:pPr>
              <w:ind w:left="0"/>
            </w:pPr>
            <w:r w:rsidRPr="006B5064">
              <w:t>SEX_ID</w:t>
            </w:r>
          </w:p>
        </w:tc>
        <w:tc>
          <w:tcPr>
            <w:tcW w:w="1800" w:type="dxa"/>
          </w:tcPr>
          <w:p w14:paraId="1A3CB3E5" w14:textId="77777777" w:rsidR="00410B27" w:rsidRPr="006B5064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25CE126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A5252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8F2F4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16404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6DC89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2263F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F60DA16" w14:textId="77777777" w:rsidR="00410B27" w:rsidRPr="006B5064" w:rsidRDefault="00410B27" w:rsidP="008C3509">
            <w:pPr>
              <w:ind w:left="0"/>
            </w:pPr>
            <w:r w:rsidRPr="006B5064">
              <w:t>SL_TB30S</w:t>
            </w:r>
          </w:p>
        </w:tc>
        <w:tc>
          <w:tcPr>
            <w:tcW w:w="1800" w:type="dxa"/>
          </w:tcPr>
          <w:p w14:paraId="319B470C" w14:textId="77777777" w:rsidR="00410B27" w:rsidRPr="006B5064" w:rsidRDefault="00410B27" w:rsidP="00410B27">
            <w:r w:rsidRPr="006B5064">
              <w:t>double</w:t>
            </w:r>
          </w:p>
        </w:tc>
        <w:tc>
          <w:tcPr>
            <w:tcW w:w="990" w:type="dxa"/>
          </w:tcPr>
          <w:p w14:paraId="2D0175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F31C9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9D2D5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E143F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6D8EA9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591CE1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59CA6AB" w14:textId="77777777" w:rsidR="00410B27" w:rsidRPr="006B5064" w:rsidRDefault="00410B27" w:rsidP="00410B27">
            <w:pPr>
              <w:ind w:left="0"/>
            </w:pPr>
            <w:r w:rsidRPr="006B5064">
              <w:t>TONG_TIEU_DUNG</w:t>
            </w:r>
          </w:p>
        </w:tc>
        <w:tc>
          <w:tcPr>
            <w:tcW w:w="1800" w:type="dxa"/>
          </w:tcPr>
          <w:p w14:paraId="55B2C530" w14:textId="77777777" w:rsidR="00410B27" w:rsidRPr="006B5064" w:rsidRDefault="00410B27" w:rsidP="00410B27">
            <w:r w:rsidRPr="006B5064">
              <w:t>double</w:t>
            </w:r>
          </w:p>
        </w:tc>
        <w:tc>
          <w:tcPr>
            <w:tcW w:w="990" w:type="dxa"/>
          </w:tcPr>
          <w:p w14:paraId="46439ED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30DD1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9DBBE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3E67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16FA9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0B806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54ADFB0" w14:textId="77777777" w:rsidR="00410B27" w:rsidRPr="006B5064" w:rsidRDefault="00410B27" w:rsidP="00410B27">
            <w:pPr>
              <w:ind w:left="0"/>
            </w:pPr>
            <w:r w:rsidRPr="006B5064">
              <w:t>TONG_TIEU_DUNG_DATA</w:t>
            </w:r>
          </w:p>
        </w:tc>
        <w:tc>
          <w:tcPr>
            <w:tcW w:w="1800" w:type="dxa"/>
          </w:tcPr>
          <w:p w14:paraId="54745A13" w14:textId="77777777" w:rsidR="00410B27" w:rsidRPr="006B5064" w:rsidRDefault="00410B27" w:rsidP="00410B27">
            <w:r w:rsidRPr="006B5064">
              <w:t>double</w:t>
            </w:r>
          </w:p>
        </w:tc>
        <w:tc>
          <w:tcPr>
            <w:tcW w:w="990" w:type="dxa"/>
          </w:tcPr>
          <w:p w14:paraId="0EB05D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01AB1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0E368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4F8FD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127250A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D52FF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49E3A60" w14:textId="77777777" w:rsidR="00410B27" w:rsidRPr="006B5064" w:rsidRDefault="00410B27" w:rsidP="00410B27">
            <w:pPr>
              <w:ind w:left="0"/>
            </w:pPr>
            <w:r w:rsidRPr="006B5064">
              <w:t>GROUP</w:t>
            </w:r>
          </w:p>
        </w:tc>
        <w:tc>
          <w:tcPr>
            <w:tcW w:w="1800" w:type="dxa"/>
          </w:tcPr>
          <w:p w14:paraId="65324353" w14:textId="77777777" w:rsidR="00410B27" w:rsidRPr="006B5064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544DA7C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2B96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2D1E5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F2530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410B27" w:rsidRPr="002209E2" w14:paraId="50785F2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68C6F2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4921C1E" w14:textId="77777777" w:rsidR="00410B27" w:rsidRPr="006B5064" w:rsidRDefault="00410B27" w:rsidP="00410B27">
            <w:pPr>
              <w:ind w:left="0"/>
            </w:pPr>
            <w:r w:rsidRPr="006B5064">
              <w:t>PARTITION</w:t>
            </w:r>
          </w:p>
        </w:tc>
        <w:tc>
          <w:tcPr>
            <w:tcW w:w="1800" w:type="dxa"/>
          </w:tcPr>
          <w:p w14:paraId="444D6DA9" w14:textId="77777777" w:rsidR="00410B27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6974C02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FCE7F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5AFCD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A29A5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34E65798" w14:textId="77777777" w:rsidR="00944DC9" w:rsidRDefault="00944DC9" w:rsidP="00944DC9">
      <w:pPr>
        <w:pStyle w:val="Heading3"/>
      </w:pPr>
      <w:r w:rsidRPr="002209E2">
        <w:t>Constraint</w:t>
      </w:r>
    </w:p>
    <w:p w14:paraId="03BB3D8F" w14:textId="77777777" w:rsidR="00944DC9" w:rsidRDefault="00944DC9" w:rsidP="00944DC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44DC9" w14:paraId="6F5218F2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41355A89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6DF0D77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61463F3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74B3352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AFCCD06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44DC9" w14:paraId="3B5AF64F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B93FDD7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77DF9BF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6E2E9A7" w14:textId="77777777" w:rsidR="00944DC9" w:rsidRPr="008C1A23" w:rsidRDefault="00944DC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A2AA0A1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0612F28" w14:textId="77777777" w:rsidR="00944DC9" w:rsidRPr="008C1A23" w:rsidRDefault="00944DC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BA81A4E" w14:textId="77777777" w:rsidR="00944DC9" w:rsidRPr="002209E2" w:rsidRDefault="00944DC9" w:rsidP="00944DC9">
      <w:pPr>
        <w:ind w:left="0"/>
        <w:rPr>
          <w:rFonts w:ascii="Times New Roman" w:hAnsi="Times New Roman"/>
          <w:i/>
          <w:sz w:val="24"/>
          <w:szCs w:val="24"/>
        </w:rPr>
      </w:pPr>
    </w:p>
    <w:p w14:paraId="6B05E180" w14:textId="77777777" w:rsidR="00944DC9" w:rsidRPr="002209E2" w:rsidRDefault="00944DC9" w:rsidP="00944DC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44DC9" w14:paraId="61AE9F01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BA8CA0F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5C8447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94B8808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44DC9" w14:paraId="0DC15AF4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316CC33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CA4640C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99ED795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DCB04BA" w14:textId="77777777" w:rsidR="00944DC9" w:rsidRPr="00955A3E" w:rsidRDefault="00944DC9" w:rsidP="00944DC9">
      <w:pPr>
        <w:ind w:left="0"/>
      </w:pPr>
    </w:p>
    <w:p w14:paraId="0081355B" w14:textId="77777777" w:rsidR="00944DC9" w:rsidRDefault="00944DC9" w:rsidP="00944DC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7E8991B" w14:textId="77777777" w:rsidR="00944DC9" w:rsidRPr="00944DC9" w:rsidRDefault="00944DC9" w:rsidP="00944DC9"/>
    <w:p w14:paraId="314691BA" w14:textId="77777777" w:rsidR="00BD7C05" w:rsidRPr="002209E2" w:rsidRDefault="00BD7C05" w:rsidP="00BD7C05">
      <w:pPr>
        <w:pStyle w:val="Heading2"/>
        <w:rPr>
          <w:rFonts w:ascii="Times New Roman" w:hAnsi="Times New Roman"/>
          <w:sz w:val="24"/>
          <w:szCs w:val="24"/>
        </w:rPr>
      </w:pPr>
      <w:bookmarkStart w:id="103" w:name="_Toc170222290"/>
      <w:commentRangeStart w:id="10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BD7C05">
        <w:rPr>
          <w:rFonts w:ascii="Times New Roman" w:hAnsi="Times New Roman"/>
          <w:sz w:val="24"/>
          <w:szCs w:val="24"/>
        </w:rPr>
        <w:t>r_ccai_dashboard_tv360_tbmg</w:t>
      </w:r>
      <w:commentRangeEnd w:id="104"/>
      <w:r>
        <w:rPr>
          <w:rStyle w:val="CommentReference"/>
          <w:rFonts w:ascii=".VnTime" w:hAnsi=".VnTime"/>
          <w:b w:val="0"/>
          <w:snapToGrid/>
        </w:rPr>
        <w:commentReference w:id="104"/>
      </w:r>
      <w:bookmarkEnd w:id="10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BD7C05" w:rsidRPr="002209E2" w14:paraId="01B5071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B5167C1" w14:textId="77777777" w:rsidR="00BD7C05" w:rsidRPr="002209E2" w:rsidRDefault="00BD7C05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D06597C" w14:textId="77777777" w:rsidR="00BD7C05" w:rsidRPr="002209E2" w:rsidRDefault="00BD7C05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7A3EC58" w14:textId="77777777" w:rsidR="00BD7C05" w:rsidRPr="002209E2" w:rsidRDefault="00BD7C05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6AEE760" w14:textId="77777777" w:rsidR="00BD7C05" w:rsidRPr="002209E2" w:rsidRDefault="00BD7C05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EEF2E02" w14:textId="77777777" w:rsidR="00BD7C05" w:rsidRPr="002209E2" w:rsidRDefault="00BD7C05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18C4DE4B" w14:textId="77777777" w:rsidR="00BD7C05" w:rsidRPr="002209E2" w:rsidRDefault="00BD7C05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390955F" w14:textId="77777777" w:rsidR="00BD7C05" w:rsidRPr="002209E2" w:rsidRDefault="00BD7C05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CBF4B34" w14:textId="77777777" w:rsidR="00BD7C05" w:rsidRPr="002209E2" w:rsidRDefault="00BD7C05" w:rsidP="000102D5">
            <w:pPr>
              <w:pStyle w:val="NormalTableHeader"/>
            </w:pPr>
            <w:r w:rsidRPr="002209E2">
              <w:t>Mô tả</w:t>
            </w:r>
          </w:p>
        </w:tc>
      </w:tr>
      <w:tr w:rsidR="00BD7C05" w:rsidRPr="002209E2" w14:paraId="7271E4A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DE11A4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A5785F7" w14:textId="77777777" w:rsidR="00BD7C05" w:rsidRPr="006A4463" w:rsidRDefault="00BD7C05" w:rsidP="00BD7C05">
            <w:pPr>
              <w:ind w:left="0"/>
            </w:pPr>
            <w:r w:rsidRPr="006A4463">
              <w:t>AUDIENCE_ID</w:t>
            </w:r>
          </w:p>
        </w:tc>
        <w:tc>
          <w:tcPr>
            <w:tcW w:w="1800" w:type="dxa"/>
          </w:tcPr>
          <w:p w14:paraId="2ABB26DA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68CE5608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C74CC5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D8EF91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6B6AE2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5C3A3FE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5E5A40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B912E8" w14:textId="77777777" w:rsidR="00BD7C05" w:rsidRPr="006A4463" w:rsidRDefault="00BD7C05" w:rsidP="00BD7C05">
            <w:pPr>
              <w:ind w:left="0"/>
            </w:pPr>
            <w:r w:rsidRPr="006A4463">
              <w:t>CUSTOMER_AGE</w:t>
            </w:r>
          </w:p>
        </w:tc>
        <w:tc>
          <w:tcPr>
            <w:tcW w:w="1800" w:type="dxa"/>
          </w:tcPr>
          <w:p w14:paraId="231716F7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47D8BC8D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C63740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427DC6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DFE182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09D36E9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B2598F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2229837" w14:textId="77777777" w:rsidR="00BD7C05" w:rsidRPr="006A4463" w:rsidRDefault="00BD7C05" w:rsidP="00BD7C05">
            <w:pPr>
              <w:ind w:left="0"/>
            </w:pPr>
            <w:r w:rsidRPr="006A4463">
              <w:t>SEX_ID</w:t>
            </w:r>
          </w:p>
        </w:tc>
        <w:tc>
          <w:tcPr>
            <w:tcW w:w="1800" w:type="dxa"/>
          </w:tcPr>
          <w:p w14:paraId="34366AF2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26B18E39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A9DF0D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DEADFF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0C5D2ED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0022237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45CDF4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3FAC73C" w14:textId="77777777" w:rsidR="00BD7C05" w:rsidRPr="006A4463" w:rsidRDefault="00BD7C05" w:rsidP="00BD7C05">
            <w:pPr>
              <w:ind w:left="0"/>
            </w:pPr>
            <w:r w:rsidRPr="006A4463">
              <w:t>PACKAGE_NAME</w:t>
            </w:r>
          </w:p>
        </w:tc>
        <w:tc>
          <w:tcPr>
            <w:tcW w:w="1800" w:type="dxa"/>
          </w:tcPr>
          <w:p w14:paraId="46BA081C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69D606AA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CAA88F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B15901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B05A27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206CB49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8B83300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895082" w14:textId="77777777" w:rsidR="00BD7C05" w:rsidRPr="006A4463" w:rsidRDefault="00BD7C05" w:rsidP="00BD7C05">
            <w:pPr>
              <w:ind w:left="0"/>
            </w:pPr>
            <w:r w:rsidRPr="006A4463">
              <w:t>SL_TBMG</w:t>
            </w:r>
          </w:p>
        </w:tc>
        <w:tc>
          <w:tcPr>
            <w:tcW w:w="1800" w:type="dxa"/>
          </w:tcPr>
          <w:p w14:paraId="67E2545B" w14:textId="77777777" w:rsidR="00BD7C05" w:rsidRPr="006A4463" w:rsidRDefault="00BD7C05" w:rsidP="00BD7C05">
            <w:r w:rsidRPr="006A4463">
              <w:t>double</w:t>
            </w:r>
          </w:p>
        </w:tc>
        <w:tc>
          <w:tcPr>
            <w:tcW w:w="990" w:type="dxa"/>
          </w:tcPr>
          <w:p w14:paraId="70CB0BAF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8C369B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179FDD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5CCD09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6F949BD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599779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14A56B" w14:textId="77777777" w:rsidR="00BD7C05" w:rsidRPr="006A4463" w:rsidRDefault="00BD7C05" w:rsidP="00BD7C05">
            <w:pPr>
              <w:ind w:left="0"/>
            </w:pPr>
            <w:r w:rsidRPr="006A4463">
              <w:t>REVENUE</w:t>
            </w:r>
          </w:p>
        </w:tc>
        <w:tc>
          <w:tcPr>
            <w:tcW w:w="1800" w:type="dxa"/>
          </w:tcPr>
          <w:p w14:paraId="081AD703" w14:textId="77777777" w:rsidR="00BD7C05" w:rsidRPr="006A4463" w:rsidRDefault="00BD7C05" w:rsidP="00BD7C05">
            <w:r w:rsidRPr="006A4463">
              <w:t>double</w:t>
            </w:r>
          </w:p>
        </w:tc>
        <w:tc>
          <w:tcPr>
            <w:tcW w:w="990" w:type="dxa"/>
          </w:tcPr>
          <w:p w14:paraId="08B7391A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1657F5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395714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CE6486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283A602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2A6DF4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DC8F8FC" w14:textId="77777777" w:rsidR="00BD7C05" w:rsidRPr="006A4463" w:rsidRDefault="00BD7C05" w:rsidP="00BD7C05">
            <w:pPr>
              <w:ind w:left="0"/>
            </w:pPr>
            <w:r w:rsidRPr="006A4463">
              <w:t>TONG_TIEU_DUNG</w:t>
            </w:r>
          </w:p>
        </w:tc>
        <w:tc>
          <w:tcPr>
            <w:tcW w:w="1800" w:type="dxa"/>
          </w:tcPr>
          <w:p w14:paraId="2204E977" w14:textId="77777777" w:rsidR="00BD7C05" w:rsidRPr="006A4463" w:rsidRDefault="00BD7C05" w:rsidP="00BD7C05">
            <w:r w:rsidRPr="006A4463">
              <w:t>double</w:t>
            </w:r>
          </w:p>
        </w:tc>
        <w:tc>
          <w:tcPr>
            <w:tcW w:w="990" w:type="dxa"/>
          </w:tcPr>
          <w:p w14:paraId="317D2EE8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7D485C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4DAF3D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488B60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04ABF0C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877143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11100EB" w14:textId="77777777" w:rsidR="00BD7C05" w:rsidRPr="006A4463" w:rsidRDefault="00BD7C05" w:rsidP="00BD7C05">
            <w:pPr>
              <w:ind w:left="0"/>
            </w:pPr>
            <w:r w:rsidRPr="006A4463">
              <w:t>TONG_TIEU_DUNG_DATA</w:t>
            </w:r>
          </w:p>
        </w:tc>
        <w:tc>
          <w:tcPr>
            <w:tcW w:w="1800" w:type="dxa"/>
          </w:tcPr>
          <w:p w14:paraId="045CE83A" w14:textId="77777777" w:rsidR="00BD7C05" w:rsidRPr="006A4463" w:rsidRDefault="00BD7C05" w:rsidP="00BD7C05">
            <w:r w:rsidRPr="006A4463">
              <w:t>double</w:t>
            </w:r>
          </w:p>
        </w:tc>
        <w:tc>
          <w:tcPr>
            <w:tcW w:w="990" w:type="dxa"/>
          </w:tcPr>
          <w:p w14:paraId="7B45BD07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D71B794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9C70EC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A4E480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2F2CC13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340C128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63F0494" w14:textId="77777777" w:rsidR="00BD7C05" w:rsidRPr="006A4463" w:rsidRDefault="00BD7C05" w:rsidP="00BD7C05">
            <w:pPr>
              <w:ind w:left="0"/>
            </w:pPr>
            <w:r w:rsidRPr="006A4463">
              <w:t>GROUP</w:t>
            </w:r>
          </w:p>
        </w:tc>
        <w:tc>
          <w:tcPr>
            <w:tcW w:w="1800" w:type="dxa"/>
          </w:tcPr>
          <w:p w14:paraId="6A9F94EE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07214F59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EDB77D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A50C0D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CC402A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D7C05" w:rsidRPr="002209E2" w14:paraId="04E08FD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FE0A10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6D4FDE6" w14:textId="77777777" w:rsidR="00BD7C05" w:rsidRPr="006A4463" w:rsidRDefault="00BD7C05" w:rsidP="00BD7C05">
            <w:pPr>
              <w:ind w:left="0"/>
            </w:pPr>
            <w:r w:rsidRPr="006A4463">
              <w:t>PARTITION</w:t>
            </w:r>
          </w:p>
        </w:tc>
        <w:tc>
          <w:tcPr>
            <w:tcW w:w="1800" w:type="dxa"/>
          </w:tcPr>
          <w:p w14:paraId="741D4495" w14:textId="77777777" w:rsidR="00BD7C05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21DCF4C7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A73875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E2DA2E5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CEDC20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35FB860C" w14:textId="77777777" w:rsidR="00803D19" w:rsidRDefault="00803D19" w:rsidP="00803D19">
      <w:pPr>
        <w:pStyle w:val="Heading3"/>
      </w:pPr>
      <w:r w:rsidRPr="002209E2">
        <w:t>Constraint</w:t>
      </w:r>
    </w:p>
    <w:p w14:paraId="0D524AC3" w14:textId="77777777" w:rsidR="00803D19" w:rsidRDefault="00803D19" w:rsidP="00803D1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03D19" w14:paraId="2B8F1DC4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90ACA7F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E0731B2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50A3F0D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52190D7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3BE6E02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03D19" w14:paraId="48A3A4E0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2C75B648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ADEA5F9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A9215AE" w14:textId="77777777" w:rsidR="00803D19" w:rsidRPr="008C1A23" w:rsidRDefault="00803D1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1566DFC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BC611C0" w14:textId="77777777" w:rsidR="00803D19" w:rsidRPr="008C1A23" w:rsidRDefault="00803D1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8F91312" w14:textId="77777777" w:rsidR="00803D19" w:rsidRPr="002209E2" w:rsidRDefault="00803D19" w:rsidP="00803D19">
      <w:pPr>
        <w:ind w:left="0"/>
        <w:rPr>
          <w:rFonts w:ascii="Times New Roman" w:hAnsi="Times New Roman"/>
          <w:i/>
          <w:sz w:val="24"/>
          <w:szCs w:val="24"/>
        </w:rPr>
      </w:pPr>
    </w:p>
    <w:p w14:paraId="165D7062" w14:textId="77777777" w:rsidR="00803D19" w:rsidRPr="002209E2" w:rsidRDefault="00803D19" w:rsidP="00803D1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03D19" w14:paraId="2789E12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9AD2716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2C13569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92ABC62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03D19" w14:paraId="65622462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F8E8D8C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AD9168A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05428E84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11AB9EB" w14:textId="77777777" w:rsidR="00803D19" w:rsidRPr="00955A3E" w:rsidRDefault="00803D19" w:rsidP="00803D19">
      <w:pPr>
        <w:ind w:left="0"/>
      </w:pPr>
    </w:p>
    <w:p w14:paraId="795B1893" w14:textId="77777777" w:rsidR="00803D19" w:rsidRDefault="00803D19" w:rsidP="00803D1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6CAC60D" w14:textId="77777777" w:rsidR="00803D19" w:rsidRPr="00803D19" w:rsidRDefault="00803D19" w:rsidP="00803D19"/>
    <w:p w14:paraId="1C1CAF7A" w14:textId="77777777" w:rsidR="005A1D34" w:rsidRPr="002209E2" w:rsidRDefault="005A1D34" w:rsidP="005A1D34">
      <w:pPr>
        <w:pStyle w:val="Heading2"/>
        <w:rPr>
          <w:rFonts w:ascii="Times New Roman" w:hAnsi="Times New Roman"/>
          <w:sz w:val="24"/>
          <w:szCs w:val="24"/>
        </w:rPr>
      </w:pPr>
      <w:bookmarkStart w:id="105" w:name="_Toc170222294"/>
      <w:commentRangeStart w:id="106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1D34">
        <w:rPr>
          <w:rFonts w:ascii="Times New Roman" w:hAnsi="Times New Roman"/>
          <w:sz w:val="24"/>
          <w:szCs w:val="24"/>
        </w:rPr>
        <w:t>cms_role</w:t>
      </w:r>
      <w:commentRangeEnd w:id="106"/>
      <w:r>
        <w:rPr>
          <w:rStyle w:val="CommentReference"/>
          <w:rFonts w:ascii=".VnTime" w:hAnsi=".VnTime"/>
          <w:b w:val="0"/>
          <w:snapToGrid/>
        </w:rPr>
        <w:commentReference w:id="106"/>
      </w:r>
      <w:bookmarkEnd w:id="10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5A1D34" w:rsidRPr="002209E2" w14:paraId="1F3661C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3848B21" w14:textId="77777777" w:rsidR="005A1D34" w:rsidRPr="002209E2" w:rsidRDefault="005A1D34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EDA201E" w14:textId="77777777" w:rsidR="005A1D34" w:rsidRPr="002209E2" w:rsidRDefault="005A1D34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10F0267" w14:textId="77777777" w:rsidR="005A1D34" w:rsidRPr="002209E2" w:rsidRDefault="005A1D34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7DC0BA6" w14:textId="77777777" w:rsidR="005A1D34" w:rsidRPr="002209E2" w:rsidRDefault="005A1D34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FB7BE3C" w14:textId="77777777" w:rsidR="005A1D34" w:rsidRPr="002209E2" w:rsidRDefault="005A1D34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70A0952" w14:textId="77777777" w:rsidR="005A1D34" w:rsidRPr="002209E2" w:rsidRDefault="005A1D34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7145CA3" w14:textId="77777777" w:rsidR="005A1D34" w:rsidRPr="002209E2" w:rsidRDefault="005A1D34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332CEDB" w14:textId="77777777" w:rsidR="005A1D34" w:rsidRPr="002209E2" w:rsidRDefault="005A1D34" w:rsidP="000102D5">
            <w:pPr>
              <w:pStyle w:val="NormalTableHeader"/>
            </w:pPr>
            <w:r w:rsidRPr="002209E2">
              <w:t>Mô tả</w:t>
            </w:r>
          </w:p>
        </w:tc>
      </w:tr>
      <w:tr w:rsidR="005A1D34" w:rsidRPr="002209E2" w14:paraId="7E1F02D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451EE4E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62FE619" w14:textId="77777777" w:rsidR="005A1D34" w:rsidRPr="009A6E82" w:rsidRDefault="005A1D34" w:rsidP="005A1D34">
            <w:pPr>
              <w:ind w:left="0"/>
            </w:pPr>
            <w:r w:rsidRPr="009A6E82">
              <w:t>cms_id</w:t>
            </w:r>
          </w:p>
        </w:tc>
        <w:tc>
          <w:tcPr>
            <w:tcW w:w="1800" w:type="dxa"/>
          </w:tcPr>
          <w:p w14:paraId="069B3D07" w14:textId="77777777" w:rsidR="005A1D34" w:rsidRPr="00797A90" w:rsidRDefault="005A1D34" w:rsidP="005A1D34">
            <w:r w:rsidRPr="00797A90">
              <w:t>bigint(20)</w:t>
            </w:r>
          </w:p>
        </w:tc>
        <w:tc>
          <w:tcPr>
            <w:tcW w:w="990" w:type="dxa"/>
          </w:tcPr>
          <w:p w14:paraId="0C80F742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9A5DEA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11CA07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0880373A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A1D34" w:rsidRPr="002209E2" w14:paraId="53DF1ED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BD7716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D8E2D48" w14:textId="77777777" w:rsidR="005A1D34" w:rsidRPr="009A6E82" w:rsidRDefault="005A1D34" w:rsidP="005A1D34">
            <w:pPr>
              <w:ind w:left="0"/>
            </w:pPr>
            <w:r w:rsidRPr="009A6E82">
              <w:t>name</w:t>
            </w:r>
          </w:p>
        </w:tc>
        <w:tc>
          <w:tcPr>
            <w:tcW w:w="1800" w:type="dxa"/>
          </w:tcPr>
          <w:p w14:paraId="426BF607" w14:textId="77777777" w:rsidR="005A1D34" w:rsidRPr="00797A90" w:rsidRDefault="005A1D34" w:rsidP="005A1D34">
            <w:r w:rsidRPr="00797A90">
              <w:t>text</w:t>
            </w:r>
          </w:p>
        </w:tc>
        <w:tc>
          <w:tcPr>
            <w:tcW w:w="990" w:type="dxa"/>
          </w:tcPr>
          <w:p w14:paraId="42CA4056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12FC41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6441B9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3A3690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A1D34" w:rsidRPr="002209E2" w14:paraId="243A990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AFAD59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99F77D" w14:textId="77777777" w:rsidR="005A1D34" w:rsidRPr="009A6E82" w:rsidRDefault="005A1D34" w:rsidP="005A1D34">
            <w:pPr>
              <w:ind w:left="0"/>
            </w:pPr>
            <w:r w:rsidRPr="009A6E82">
              <w:t>code</w:t>
            </w:r>
          </w:p>
        </w:tc>
        <w:tc>
          <w:tcPr>
            <w:tcW w:w="1800" w:type="dxa"/>
          </w:tcPr>
          <w:p w14:paraId="1CB84D2E" w14:textId="77777777" w:rsidR="005A1D34" w:rsidRPr="00797A90" w:rsidRDefault="005A1D34" w:rsidP="005A1D34">
            <w:r w:rsidRPr="00797A90">
              <w:t>text</w:t>
            </w:r>
          </w:p>
        </w:tc>
        <w:tc>
          <w:tcPr>
            <w:tcW w:w="990" w:type="dxa"/>
          </w:tcPr>
          <w:p w14:paraId="65759E39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43D99B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FFF48A" w14:textId="77777777" w:rsidR="005A1D34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5514E5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A1D34" w:rsidRPr="002209E2" w14:paraId="1854991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0E994F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61C59C6" w14:textId="77777777" w:rsidR="005A1D34" w:rsidRPr="009A6E82" w:rsidRDefault="005A1D34" w:rsidP="005A1D34">
            <w:pPr>
              <w:ind w:left="0"/>
            </w:pPr>
            <w:r w:rsidRPr="009A6E82">
              <w:t>path</w:t>
            </w:r>
          </w:p>
        </w:tc>
        <w:tc>
          <w:tcPr>
            <w:tcW w:w="1800" w:type="dxa"/>
          </w:tcPr>
          <w:p w14:paraId="08ACADF7" w14:textId="77777777" w:rsidR="005A1D34" w:rsidRPr="00797A90" w:rsidRDefault="005A1D34" w:rsidP="005A1D34">
            <w:r w:rsidRPr="00797A90">
              <w:t>text</w:t>
            </w:r>
          </w:p>
        </w:tc>
        <w:tc>
          <w:tcPr>
            <w:tcW w:w="990" w:type="dxa"/>
          </w:tcPr>
          <w:p w14:paraId="639A9693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8F67EF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931031" w14:textId="77777777" w:rsidR="005A1D34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E115DE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5A1D34" w:rsidRPr="002209E2" w14:paraId="547D8C1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82FAA1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D5A717" w14:textId="77777777" w:rsidR="005A1D34" w:rsidRDefault="005A1D34" w:rsidP="005A1D34">
            <w:pPr>
              <w:ind w:left="0"/>
            </w:pPr>
            <w:r w:rsidRPr="009A6E82">
              <w:t>http_method</w:t>
            </w:r>
          </w:p>
        </w:tc>
        <w:tc>
          <w:tcPr>
            <w:tcW w:w="1800" w:type="dxa"/>
          </w:tcPr>
          <w:p w14:paraId="0E77E478" w14:textId="77777777" w:rsidR="005A1D34" w:rsidRDefault="005A1D34" w:rsidP="005A1D34">
            <w:r w:rsidRPr="00797A90">
              <w:t>text</w:t>
            </w:r>
          </w:p>
        </w:tc>
        <w:tc>
          <w:tcPr>
            <w:tcW w:w="990" w:type="dxa"/>
          </w:tcPr>
          <w:p w14:paraId="288476A2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C7F0AD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691629" w14:textId="77777777" w:rsidR="005A1D34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83D95E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F742B90" w14:textId="77777777" w:rsidR="00803D19" w:rsidRDefault="00803D19" w:rsidP="00803D19">
      <w:pPr>
        <w:pStyle w:val="Heading3"/>
      </w:pPr>
      <w:r w:rsidRPr="002209E2">
        <w:t>Constraint</w:t>
      </w:r>
    </w:p>
    <w:p w14:paraId="56B83204" w14:textId="77777777" w:rsidR="00803D19" w:rsidRDefault="00803D19" w:rsidP="00803D1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03D19" w14:paraId="729F305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363A349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07C0D92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221832A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AB1B608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EA1073B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03D19" w14:paraId="6B7449E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00F0FAA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CD8C94B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63AF2899" w14:textId="77777777" w:rsidR="00803D19" w:rsidRPr="008C1A23" w:rsidRDefault="00803D1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1B55411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3466EBE4" w14:textId="77777777" w:rsidR="00803D19" w:rsidRPr="008C1A23" w:rsidRDefault="00803D1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7439547" w14:textId="77777777" w:rsidR="00803D19" w:rsidRPr="002209E2" w:rsidRDefault="00803D19" w:rsidP="00803D19">
      <w:pPr>
        <w:ind w:left="0"/>
        <w:rPr>
          <w:rFonts w:ascii="Times New Roman" w:hAnsi="Times New Roman"/>
          <w:i/>
          <w:sz w:val="24"/>
          <w:szCs w:val="24"/>
        </w:rPr>
      </w:pPr>
    </w:p>
    <w:p w14:paraId="26C2C2E6" w14:textId="77777777" w:rsidR="00803D19" w:rsidRPr="002209E2" w:rsidRDefault="00803D19" w:rsidP="00803D1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03D19" w14:paraId="70622D8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8BBBFEF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BEE726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7B686E7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03D19" w14:paraId="34CA8DB4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17A47B4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B1D70F9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383DD38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9AAFC7E" w14:textId="77777777" w:rsidR="00803D19" w:rsidRPr="00955A3E" w:rsidRDefault="00803D19" w:rsidP="00803D19">
      <w:pPr>
        <w:ind w:left="0"/>
      </w:pPr>
    </w:p>
    <w:p w14:paraId="0FA56044" w14:textId="77777777" w:rsidR="00803D19" w:rsidRDefault="00803D19" w:rsidP="00803D1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66AD928" w14:textId="77777777" w:rsidR="00803D19" w:rsidRPr="00803D19" w:rsidRDefault="00803D19" w:rsidP="00803D19"/>
    <w:p w14:paraId="5C19C62C" w14:textId="77777777" w:rsidR="008E5AFB" w:rsidRPr="002209E2" w:rsidRDefault="008E5AFB" w:rsidP="008E5AFB">
      <w:pPr>
        <w:pStyle w:val="Heading2"/>
        <w:rPr>
          <w:rFonts w:ascii="Times New Roman" w:hAnsi="Times New Roman"/>
          <w:sz w:val="24"/>
          <w:szCs w:val="24"/>
        </w:rPr>
      </w:pPr>
      <w:bookmarkStart w:id="107" w:name="_Toc17022229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5AFB">
        <w:rPr>
          <w:rFonts w:ascii="Times New Roman" w:hAnsi="Times New Roman"/>
          <w:sz w:val="24"/>
          <w:szCs w:val="24"/>
        </w:rPr>
        <w:t>data_warehouse_audiences</w:t>
      </w:r>
      <w:bookmarkEnd w:id="10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E5AFB" w:rsidRPr="002209E2" w14:paraId="676B15A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3D45C60" w14:textId="77777777" w:rsidR="008E5AFB" w:rsidRPr="002209E2" w:rsidRDefault="008E5AF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64E8B945" w14:textId="77777777" w:rsidR="008E5AFB" w:rsidRPr="002209E2" w:rsidRDefault="008E5AF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F188992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B628964" w14:textId="77777777" w:rsidR="008E5AFB" w:rsidRPr="002209E2" w:rsidRDefault="008E5AF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E3DBBFD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16199B8" w14:textId="77777777" w:rsidR="008E5AFB" w:rsidRPr="002209E2" w:rsidRDefault="008E5AF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8532C9E" w14:textId="77777777" w:rsidR="008E5AFB" w:rsidRPr="002209E2" w:rsidRDefault="008E5AF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9E37E25" w14:textId="77777777" w:rsidR="008E5AFB" w:rsidRPr="002209E2" w:rsidRDefault="008E5AFB" w:rsidP="000102D5">
            <w:pPr>
              <w:pStyle w:val="NormalTableHeader"/>
            </w:pPr>
            <w:r w:rsidRPr="002209E2">
              <w:t>Mô tả</w:t>
            </w:r>
          </w:p>
        </w:tc>
      </w:tr>
      <w:tr w:rsidR="008E5AFB" w:rsidRPr="002209E2" w14:paraId="3167B1A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2298035" w14:textId="77777777" w:rsidR="008E5AFB" w:rsidRDefault="008E5AFB" w:rsidP="008C68FB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  <w:vAlign w:val="bottom"/>
          </w:tcPr>
          <w:p w14:paraId="5D282601" w14:textId="77777777" w:rsidR="008E5AFB" w:rsidRDefault="008E5AFB" w:rsidP="008C68FB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audience_id</w:t>
            </w:r>
          </w:p>
        </w:tc>
        <w:tc>
          <w:tcPr>
            <w:tcW w:w="1800" w:type="dxa"/>
            <w:vAlign w:val="bottom"/>
          </w:tcPr>
          <w:p w14:paraId="6846C96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bigint(20)</w:t>
            </w:r>
          </w:p>
        </w:tc>
        <w:tc>
          <w:tcPr>
            <w:tcW w:w="990" w:type="dxa"/>
          </w:tcPr>
          <w:p w14:paraId="7EA97AD6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DA5EB3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6FD5B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7669B68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79AC9A2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216BFF6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  <w:vAlign w:val="bottom"/>
          </w:tcPr>
          <w:p w14:paraId="6DCF22F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audience_name</w:t>
            </w:r>
          </w:p>
        </w:tc>
        <w:tc>
          <w:tcPr>
            <w:tcW w:w="1800" w:type="dxa"/>
            <w:vAlign w:val="bottom"/>
          </w:tcPr>
          <w:p w14:paraId="3E7D85CC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082A6C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44AE3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DCDF2E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6AC81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38B611B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DA24CDD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  <w:vAlign w:val="bottom"/>
          </w:tcPr>
          <w:p w14:paraId="066BA8CF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campaign_id</w:t>
            </w:r>
          </w:p>
        </w:tc>
        <w:tc>
          <w:tcPr>
            <w:tcW w:w="1800" w:type="dxa"/>
            <w:vAlign w:val="bottom"/>
          </w:tcPr>
          <w:p w14:paraId="6B37BDAD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547483B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ED023B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7B5E9C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E963F6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66DE433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BD1DF7D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  <w:vAlign w:val="bottom"/>
          </w:tcPr>
          <w:p w14:paraId="7D77819E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channel</w:t>
            </w:r>
          </w:p>
        </w:tc>
        <w:tc>
          <w:tcPr>
            <w:tcW w:w="1800" w:type="dxa"/>
            <w:vAlign w:val="bottom"/>
          </w:tcPr>
          <w:p w14:paraId="6CB487FA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64D16C2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12E97B0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7E2963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06646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0E1B4B8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7C6B0A3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vAlign w:val="bottom"/>
          </w:tcPr>
          <w:p w14:paraId="1C734B8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count_query</w:t>
            </w:r>
          </w:p>
        </w:tc>
        <w:tc>
          <w:tcPr>
            <w:tcW w:w="1800" w:type="dxa"/>
            <w:vAlign w:val="bottom"/>
          </w:tcPr>
          <w:p w14:paraId="0E24A275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E790905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5BC63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D08EDC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058E6C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435BDFF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82C8CCC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79" w:type="dxa"/>
            <w:vAlign w:val="bottom"/>
          </w:tcPr>
          <w:p w14:paraId="70224E64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800" w:type="dxa"/>
            <w:vAlign w:val="bottom"/>
          </w:tcPr>
          <w:p w14:paraId="6F263BD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8D2044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FA6CD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2F0AB0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B9E8D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747B4D3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ABEBA9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  <w:vAlign w:val="bottom"/>
          </w:tcPr>
          <w:p w14:paraId="7C7C7F91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effective_to</w:t>
            </w:r>
          </w:p>
        </w:tc>
        <w:tc>
          <w:tcPr>
            <w:tcW w:w="1800" w:type="dxa"/>
            <w:vAlign w:val="bottom"/>
          </w:tcPr>
          <w:p w14:paraId="4F36E15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76F0C8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40C660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072C37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37FD9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69D73C6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4EA27B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  <w:vAlign w:val="bottom"/>
          </w:tcPr>
          <w:p w14:paraId="18BC1EA1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execute_date</w:t>
            </w:r>
          </w:p>
        </w:tc>
        <w:tc>
          <w:tcPr>
            <w:tcW w:w="1800" w:type="dxa"/>
            <w:vAlign w:val="bottom"/>
          </w:tcPr>
          <w:p w14:paraId="03EFC715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0B513C6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C44DAC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E4A8E8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530BBE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71FD5ED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34DD37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  <w:vAlign w:val="bottom"/>
          </w:tcPr>
          <w:p w14:paraId="64173762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execute_type</w:t>
            </w:r>
          </w:p>
        </w:tc>
        <w:tc>
          <w:tcPr>
            <w:tcW w:w="1800" w:type="dxa"/>
            <w:vAlign w:val="bottom"/>
          </w:tcPr>
          <w:p w14:paraId="69B4917A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4F3DE9AF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3ABBC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942E65D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8C372E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5C5CFFC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2C49EE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9" w:type="dxa"/>
            <w:vAlign w:val="bottom"/>
          </w:tcPr>
          <w:p w14:paraId="5E1CF19F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hdfs_path</w:t>
            </w:r>
          </w:p>
        </w:tc>
        <w:tc>
          <w:tcPr>
            <w:tcW w:w="1800" w:type="dxa"/>
            <w:vAlign w:val="bottom"/>
          </w:tcPr>
          <w:p w14:paraId="176E4984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D06FDE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469208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5D08F4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2D86DB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22E7AAE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CCC184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79" w:type="dxa"/>
            <w:vAlign w:val="bottom"/>
          </w:tcPr>
          <w:p w14:paraId="2828D17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number_of_records</w:t>
            </w:r>
          </w:p>
        </w:tc>
        <w:tc>
          <w:tcPr>
            <w:tcW w:w="1800" w:type="dxa"/>
            <w:vAlign w:val="bottom"/>
          </w:tcPr>
          <w:p w14:paraId="40F80337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bigint(20)</w:t>
            </w:r>
          </w:p>
        </w:tc>
        <w:tc>
          <w:tcPr>
            <w:tcW w:w="990" w:type="dxa"/>
          </w:tcPr>
          <w:p w14:paraId="05A0380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92900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AD3A50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A2BEA5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378174B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C948DC1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79" w:type="dxa"/>
            <w:vAlign w:val="bottom"/>
          </w:tcPr>
          <w:p w14:paraId="5A0EE82C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platform</w:t>
            </w:r>
          </w:p>
        </w:tc>
        <w:tc>
          <w:tcPr>
            <w:tcW w:w="1800" w:type="dxa"/>
            <w:vAlign w:val="bottom"/>
          </w:tcPr>
          <w:p w14:paraId="08EDCFA2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6431FB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2398B9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A6DFBB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4E1B96B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712E97E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C666989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79" w:type="dxa"/>
            <w:vAlign w:val="bottom"/>
          </w:tcPr>
          <w:p w14:paraId="7FEBB8A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</w:t>
            </w:r>
          </w:p>
        </w:tc>
        <w:tc>
          <w:tcPr>
            <w:tcW w:w="1800" w:type="dxa"/>
            <w:vAlign w:val="bottom"/>
          </w:tcPr>
          <w:p w14:paraId="11180A0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6245984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EF4DDC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8AACA4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0DE080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49B0F0F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3861A90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79" w:type="dxa"/>
            <w:vAlign w:val="bottom"/>
          </w:tcPr>
          <w:p w14:paraId="6AB5CF37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query_to_table_role</w:t>
            </w:r>
          </w:p>
        </w:tc>
        <w:tc>
          <w:tcPr>
            <w:tcW w:w="1800" w:type="dxa"/>
            <w:vAlign w:val="bottom"/>
          </w:tcPr>
          <w:p w14:paraId="5BDB6711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B0DDB35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9F468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61DE25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940C42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3E9EFE29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419C6A5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79" w:type="dxa"/>
            <w:vAlign w:val="bottom"/>
          </w:tcPr>
          <w:p w14:paraId="0BE66C4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role_id</w:t>
            </w:r>
          </w:p>
        </w:tc>
        <w:tc>
          <w:tcPr>
            <w:tcW w:w="1800" w:type="dxa"/>
            <w:vAlign w:val="bottom"/>
          </w:tcPr>
          <w:p w14:paraId="21D4AC72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6E86448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5C1A50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6A4828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5ED8E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01A4384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4893A77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79" w:type="dxa"/>
            <w:vAlign w:val="bottom"/>
          </w:tcPr>
          <w:p w14:paraId="4F94E3B0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schedule_days</w:t>
            </w:r>
          </w:p>
        </w:tc>
        <w:tc>
          <w:tcPr>
            <w:tcW w:w="1800" w:type="dxa"/>
            <w:vAlign w:val="bottom"/>
          </w:tcPr>
          <w:p w14:paraId="1DEFA58A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DAE675E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C0388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452912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4580F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210E819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41064AC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79" w:type="dxa"/>
            <w:vAlign w:val="bottom"/>
          </w:tcPr>
          <w:p w14:paraId="53F2E2A4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800" w:type="dxa"/>
            <w:vAlign w:val="bottom"/>
          </w:tcPr>
          <w:p w14:paraId="27ED8FD9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5FB446F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12F7A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B3828E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A466F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7A77053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48F6BF5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79" w:type="dxa"/>
            <w:vAlign w:val="bottom"/>
          </w:tcPr>
          <w:p w14:paraId="4D2D5C8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</w:t>
            </w:r>
          </w:p>
        </w:tc>
        <w:tc>
          <w:tcPr>
            <w:tcW w:w="1800" w:type="dxa"/>
            <w:vAlign w:val="bottom"/>
          </w:tcPr>
          <w:p w14:paraId="6042E481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1451DAE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90568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5378D7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4FBD9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25EED21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310B274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79" w:type="dxa"/>
            <w:vAlign w:val="bottom"/>
          </w:tcPr>
          <w:p w14:paraId="729AD61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table_name</w:t>
            </w:r>
          </w:p>
        </w:tc>
        <w:tc>
          <w:tcPr>
            <w:tcW w:w="1800" w:type="dxa"/>
            <w:vAlign w:val="bottom"/>
          </w:tcPr>
          <w:p w14:paraId="39143B46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5832BD4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942642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8C872C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2A6A9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047A66C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5FF6273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79" w:type="dxa"/>
            <w:vAlign w:val="bottom"/>
          </w:tcPr>
          <w:p w14:paraId="4170AD4B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tgcg</w:t>
            </w:r>
          </w:p>
        </w:tc>
        <w:tc>
          <w:tcPr>
            <w:tcW w:w="1800" w:type="dxa"/>
            <w:vAlign w:val="bottom"/>
          </w:tcPr>
          <w:p w14:paraId="1AB4F615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B514352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7906366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9422C41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A8782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172FDFA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6C4B30F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79" w:type="dxa"/>
            <w:vAlign w:val="bottom"/>
          </w:tcPr>
          <w:p w14:paraId="23162217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800" w:type="dxa"/>
            <w:vAlign w:val="bottom"/>
          </w:tcPr>
          <w:p w14:paraId="23268574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17DA765B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FB31E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B6A1F7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707745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2A30E1D" w14:textId="77777777" w:rsidR="00AA065F" w:rsidRDefault="00AA065F" w:rsidP="00AA065F">
      <w:pPr>
        <w:pStyle w:val="Heading3"/>
      </w:pPr>
      <w:r w:rsidRPr="002209E2">
        <w:t>Constraint</w:t>
      </w:r>
    </w:p>
    <w:p w14:paraId="64613437" w14:textId="77777777" w:rsidR="00AA065F" w:rsidRDefault="00AA065F" w:rsidP="00AA065F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AA065F" w14:paraId="6C4BE4E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01D1F57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847FBA8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C8E5EEE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CDCC545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C88EF2A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A065F" w14:paraId="425119E2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699C9DD" w14:textId="77777777" w:rsidR="00AA065F" w:rsidRPr="002209E2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4E1E9A5" w14:textId="77777777" w:rsidR="00AA065F" w:rsidRPr="002209E2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29CD27EC" w14:textId="77777777" w:rsidR="00AA065F" w:rsidRPr="008C1A23" w:rsidRDefault="00AA065F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E815F6D" w14:textId="77777777" w:rsidR="00AA065F" w:rsidRPr="002209E2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436B883" w14:textId="77777777" w:rsidR="00AA065F" w:rsidRPr="008C1A23" w:rsidRDefault="00AA065F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C5AD7F5" w14:textId="77777777" w:rsidR="00AA065F" w:rsidRPr="002209E2" w:rsidRDefault="00AA065F" w:rsidP="00AA065F">
      <w:pPr>
        <w:ind w:left="0"/>
        <w:rPr>
          <w:rFonts w:ascii="Times New Roman" w:hAnsi="Times New Roman"/>
          <w:i/>
          <w:sz w:val="24"/>
          <w:szCs w:val="24"/>
        </w:rPr>
      </w:pPr>
    </w:p>
    <w:p w14:paraId="041B9837" w14:textId="77777777" w:rsidR="00AA065F" w:rsidRPr="002209E2" w:rsidRDefault="00AA065F" w:rsidP="00AA065F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AA065F" w14:paraId="7B73175D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1AB3106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F84921E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BE641B1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A065F" w14:paraId="4507A255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9543291" w14:textId="77777777" w:rsidR="00AA065F" w:rsidRPr="00B812C5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E2487D0" w14:textId="77777777" w:rsidR="00AA065F" w:rsidRPr="00B812C5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A7B3E08" w14:textId="77777777" w:rsidR="00AA065F" w:rsidRPr="00B812C5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0EB6028" w14:textId="77777777" w:rsidR="00AA065F" w:rsidRPr="00955A3E" w:rsidRDefault="00AA065F" w:rsidP="00AA065F">
      <w:pPr>
        <w:ind w:left="0"/>
      </w:pPr>
    </w:p>
    <w:p w14:paraId="70D4D118" w14:textId="77777777" w:rsidR="00AA065F" w:rsidRDefault="00AA065F" w:rsidP="00AA065F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F667B82" w14:textId="77777777" w:rsidR="00AA065F" w:rsidRPr="00AA065F" w:rsidRDefault="00AA065F" w:rsidP="00AA065F"/>
    <w:p w14:paraId="099CF263" w14:textId="77777777" w:rsidR="008E5AFB" w:rsidRPr="002209E2" w:rsidRDefault="008E5AFB" w:rsidP="008E5AFB">
      <w:pPr>
        <w:pStyle w:val="Heading2"/>
        <w:rPr>
          <w:rFonts w:ascii="Times New Roman" w:hAnsi="Times New Roman"/>
          <w:sz w:val="24"/>
          <w:szCs w:val="24"/>
        </w:rPr>
      </w:pPr>
      <w:bookmarkStart w:id="108" w:name="_Toc170222302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5AFB">
        <w:rPr>
          <w:rFonts w:ascii="Times New Roman" w:hAnsi="Times New Roman"/>
          <w:sz w:val="24"/>
          <w:szCs w:val="24"/>
        </w:rPr>
        <w:t>data_warehouse_fields</w:t>
      </w:r>
      <w:bookmarkEnd w:id="10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E5AFB" w:rsidRPr="002209E2" w14:paraId="00F02F1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50B705E" w14:textId="77777777" w:rsidR="008E5AFB" w:rsidRPr="002209E2" w:rsidRDefault="008E5AF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2E2AD07" w14:textId="77777777" w:rsidR="008E5AFB" w:rsidRPr="002209E2" w:rsidRDefault="008E5AF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D14A814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C80EC7F" w14:textId="77777777" w:rsidR="008E5AFB" w:rsidRPr="002209E2" w:rsidRDefault="008E5AF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8FD9DD3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49C91C0" w14:textId="77777777" w:rsidR="008E5AFB" w:rsidRPr="002209E2" w:rsidRDefault="008E5AF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5905461" w14:textId="77777777" w:rsidR="008E5AFB" w:rsidRPr="002209E2" w:rsidRDefault="008E5AF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D020113" w14:textId="77777777" w:rsidR="008E5AFB" w:rsidRPr="002209E2" w:rsidRDefault="008E5AFB" w:rsidP="000102D5">
            <w:pPr>
              <w:pStyle w:val="NormalTableHeader"/>
            </w:pPr>
            <w:r w:rsidRPr="002209E2">
              <w:t>Mô tả</w:t>
            </w:r>
          </w:p>
        </w:tc>
      </w:tr>
      <w:tr w:rsidR="008E5AFB" w:rsidRPr="002209E2" w14:paraId="100A425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94A47B7" w14:textId="77777777" w:rsidR="008E5AFB" w:rsidRDefault="008E5AFB" w:rsidP="008E5AFB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  <w:vAlign w:val="bottom"/>
          </w:tcPr>
          <w:p w14:paraId="51ADF539" w14:textId="77777777" w:rsidR="008E5AFB" w:rsidRDefault="008E5AFB" w:rsidP="008E5AFB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0" w:type="dxa"/>
            <w:vAlign w:val="bottom"/>
          </w:tcPr>
          <w:p w14:paraId="19A56476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bigint(20)</w:t>
            </w:r>
          </w:p>
        </w:tc>
        <w:tc>
          <w:tcPr>
            <w:tcW w:w="990" w:type="dxa"/>
          </w:tcPr>
          <w:p w14:paraId="790BCF7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22145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72416B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5445F1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0AD1C98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49FA219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  <w:vAlign w:val="bottom"/>
          </w:tcPr>
          <w:p w14:paraId="2B1A9683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alias</w:t>
            </w:r>
          </w:p>
        </w:tc>
        <w:tc>
          <w:tcPr>
            <w:tcW w:w="1800" w:type="dxa"/>
            <w:vAlign w:val="bottom"/>
          </w:tcPr>
          <w:p w14:paraId="360CFC21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B313DFB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237E4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B1520C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A57CCA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5A92010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D2DE6AA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  <w:vAlign w:val="bottom"/>
          </w:tcPr>
          <w:p w14:paraId="54F6C353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800" w:type="dxa"/>
            <w:vAlign w:val="bottom"/>
          </w:tcPr>
          <w:p w14:paraId="19B03081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1741872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7EB99AC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732A89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1339573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59B6AA7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E3E1753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  <w:vAlign w:val="bottom"/>
          </w:tcPr>
          <w:p w14:paraId="1F11A452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data_type</w:t>
            </w:r>
          </w:p>
        </w:tc>
        <w:tc>
          <w:tcPr>
            <w:tcW w:w="1800" w:type="dxa"/>
            <w:vAlign w:val="bottom"/>
          </w:tcPr>
          <w:p w14:paraId="02D9971D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086E549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1712B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36B8BF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5A5A4C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091DAB0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FB706B3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vAlign w:val="bottom"/>
          </w:tcPr>
          <w:p w14:paraId="3B88EEF3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vAlign w:val="bottom"/>
          </w:tcPr>
          <w:p w14:paraId="0F43A5AA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313725E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B4E847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3FC6D4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BBA774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29C343A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2364BDC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  <w:vAlign w:val="bottom"/>
          </w:tcPr>
          <w:p w14:paraId="0809127D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00" w:type="dxa"/>
            <w:vAlign w:val="bottom"/>
          </w:tcPr>
          <w:p w14:paraId="5F16F789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F233078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071C12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CCCC63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C9B06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76FCC4D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3067C7C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  <w:vAlign w:val="bottom"/>
          </w:tcPr>
          <w:p w14:paraId="6AE28AB2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800" w:type="dxa"/>
            <w:vAlign w:val="bottom"/>
          </w:tcPr>
          <w:p w14:paraId="0FEFACDA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8C6E71B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9CF4B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63E3C4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25E29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56B8405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194FB7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  <w:vAlign w:val="bottom"/>
          </w:tcPr>
          <w:p w14:paraId="1813FC05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1800" w:type="dxa"/>
            <w:vAlign w:val="bottom"/>
          </w:tcPr>
          <w:p w14:paraId="51B80BCE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1CA9BC53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AA718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D121ED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0F668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47F4448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58A11B7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  <w:vAlign w:val="bottom"/>
          </w:tcPr>
          <w:p w14:paraId="4CD682D4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dwhTables_id</w:t>
            </w:r>
          </w:p>
        </w:tc>
        <w:tc>
          <w:tcPr>
            <w:tcW w:w="1800" w:type="dxa"/>
            <w:vAlign w:val="bottom"/>
          </w:tcPr>
          <w:p w14:paraId="5C65E7D7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bigint(20)</w:t>
            </w:r>
          </w:p>
        </w:tc>
        <w:tc>
          <w:tcPr>
            <w:tcW w:w="990" w:type="dxa"/>
          </w:tcPr>
          <w:p w14:paraId="4C7C015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4D39F5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B5386E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42B84A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00F5A4FF" w14:textId="77777777" w:rsidR="00B97237" w:rsidRDefault="00B97237" w:rsidP="00B97237">
      <w:pPr>
        <w:pStyle w:val="Heading3"/>
      </w:pPr>
      <w:r w:rsidRPr="002209E2">
        <w:t>Constraint</w:t>
      </w:r>
    </w:p>
    <w:p w14:paraId="6AC775B8" w14:textId="77777777" w:rsidR="00B97237" w:rsidRDefault="00B97237" w:rsidP="00B97237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B97237" w14:paraId="5C99AFE0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0FBFEB2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E66B26D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4D7EF8B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B0D74AD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E41C7C6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97237" w14:paraId="123BF7AE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EFD0004" w14:textId="77777777" w:rsidR="00B97237" w:rsidRPr="002209E2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AF6528D" w14:textId="77777777" w:rsidR="00B97237" w:rsidRPr="002209E2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6C9AE6E" w14:textId="77777777" w:rsidR="00B97237" w:rsidRPr="008C1A23" w:rsidRDefault="00B9723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235AF8B" w14:textId="77777777" w:rsidR="00B97237" w:rsidRPr="002209E2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09C2B75" w14:textId="77777777" w:rsidR="00B97237" w:rsidRPr="008C1A23" w:rsidRDefault="00B9723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1998F53" w14:textId="77777777" w:rsidR="00B97237" w:rsidRPr="002209E2" w:rsidRDefault="00B97237" w:rsidP="00B97237">
      <w:pPr>
        <w:ind w:left="0"/>
        <w:rPr>
          <w:rFonts w:ascii="Times New Roman" w:hAnsi="Times New Roman"/>
          <w:i/>
          <w:sz w:val="24"/>
          <w:szCs w:val="24"/>
        </w:rPr>
      </w:pPr>
    </w:p>
    <w:p w14:paraId="1B1C3713" w14:textId="77777777" w:rsidR="00B97237" w:rsidRPr="002209E2" w:rsidRDefault="00B97237" w:rsidP="00B9723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97237" w14:paraId="0209D5EB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479982A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7CF48F0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62E1C8C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97237" w14:paraId="4358FE6F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E604E8B" w14:textId="77777777" w:rsidR="00B97237" w:rsidRPr="00B812C5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5FB210D9" w14:textId="77777777" w:rsidR="00B97237" w:rsidRPr="00B812C5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D3D4A52" w14:textId="77777777" w:rsidR="00B97237" w:rsidRPr="00B812C5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825CF93" w14:textId="77777777" w:rsidR="00B97237" w:rsidRPr="00955A3E" w:rsidRDefault="00B97237" w:rsidP="00B97237">
      <w:pPr>
        <w:ind w:left="0"/>
      </w:pPr>
    </w:p>
    <w:p w14:paraId="6D991FC7" w14:textId="77777777" w:rsidR="00B97237" w:rsidRDefault="00B97237" w:rsidP="00B9723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6650C48" w14:textId="77777777" w:rsidR="008E5AFB" w:rsidRPr="002209E2" w:rsidRDefault="008E5AFB" w:rsidP="008E5AFB">
      <w:pPr>
        <w:ind w:left="0"/>
      </w:pPr>
    </w:p>
    <w:p w14:paraId="0D94EAB8" w14:textId="77777777" w:rsidR="008E5AFB" w:rsidRPr="002209E2" w:rsidRDefault="008E5AFB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09" w:name="_Toc170222306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="000814EC" w:rsidRPr="000814EC">
        <w:rPr>
          <w:rFonts w:ascii="Times New Roman" w:hAnsi="Times New Roman"/>
          <w:sz w:val="24"/>
          <w:szCs w:val="24"/>
        </w:rPr>
        <w:t>data_warehouse_fields_audience</w:t>
      </w:r>
      <w:bookmarkEnd w:id="10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E5AFB" w:rsidRPr="002209E2" w14:paraId="463CE52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4FD500A" w14:textId="77777777" w:rsidR="008E5AFB" w:rsidRPr="002209E2" w:rsidRDefault="008E5AF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4F45624" w14:textId="77777777" w:rsidR="008E5AFB" w:rsidRPr="002209E2" w:rsidRDefault="008E5AF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C9979FF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6E9FA16" w14:textId="77777777" w:rsidR="008E5AFB" w:rsidRPr="002209E2" w:rsidRDefault="008E5AF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92BFEA6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7D50C48" w14:textId="77777777" w:rsidR="008E5AFB" w:rsidRPr="002209E2" w:rsidRDefault="008E5AF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345082B" w14:textId="77777777" w:rsidR="008E5AFB" w:rsidRPr="002209E2" w:rsidRDefault="008E5AF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A56FD37" w14:textId="77777777" w:rsidR="008E5AFB" w:rsidRPr="002209E2" w:rsidRDefault="008E5AFB" w:rsidP="000102D5">
            <w:pPr>
              <w:pStyle w:val="NormalTableHeader"/>
            </w:pPr>
            <w:r w:rsidRPr="002209E2">
              <w:t>Mô tả</w:t>
            </w:r>
          </w:p>
        </w:tc>
      </w:tr>
      <w:tr w:rsidR="008E5AFB" w:rsidRPr="002209E2" w14:paraId="135485E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30B0AD" w14:textId="77777777" w:rsidR="008E5AFB" w:rsidRDefault="008E5AFB" w:rsidP="008E5AFB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4BF6B663" w14:textId="77777777" w:rsidR="008E5AFB" w:rsidRPr="00C43906" w:rsidRDefault="008E5AFB" w:rsidP="008E5AFB">
            <w:pPr>
              <w:ind w:left="0"/>
            </w:pPr>
            <w:r w:rsidRPr="00C43906">
              <w:t>id</w:t>
            </w:r>
          </w:p>
        </w:tc>
        <w:tc>
          <w:tcPr>
            <w:tcW w:w="1800" w:type="dxa"/>
          </w:tcPr>
          <w:p w14:paraId="52BFD020" w14:textId="77777777" w:rsidR="008E5AFB" w:rsidRPr="00C43906" w:rsidRDefault="008E5AFB" w:rsidP="008E5AFB">
            <w:pPr>
              <w:ind w:left="0"/>
            </w:pPr>
            <w:r w:rsidRPr="00C43906">
              <w:t>bigint(20)</w:t>
            </w:r>
          </w:p>
        </w:tc>
        <w:tc>
          <w:tcPr>
            <w:tcW w:w="990" w:type="dxa"/>
          </w:tcPr>
          <w:p w14:paraId="23A04580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970C3A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BCE6E8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8F34A52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0826B47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CA165B4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79" w:type="dxa"/>
          </w:tcPr>
          <w:p w14:paraId="46C7771E" w14:textId="77777777" w:rsidR="008E5AFB" w:rsidRPr="00C43906" w:rsidRDefault="008E5AFB" w:rsidP="008E5AFB">
            <w:pPr>
              <w:ind w:left="0"/>
            </w:pPr>
            <w:r w:rsidRPr="00C43906">
              <w:t>audience_id</w:t>
            </w:r>
          </w:p>
        </w:tc>
        <w:tc>
          <w:tcPr>
            <w:tcW w:w="1800" w:type="dxa"/>
          </w:tcPr>
          <w:p w14:paraId="6D3193BC" w14:textId="77777777" w:rsidR="008E5AFB" w:rsidRPr="00C43906" w:rsidRDefault="008E5AFB" w:rsidP="008E5AFB">
            <w:pPr>
              <w:ind w:left="0"/>
            </w:pPr>
            <w:r w:rsidRPr="00C43906">
              <w:t>bigint(20)</w:t>
            </w:r>
          </w:p>
        </w:tc>
        <w:tc>
          <w:tcPr>
            <w:tcW w:w="990" w:type="dxa"/>
          </w:tcPr>
          <w:p w14:paraId="21FD8B56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D7156C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5D8608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EBCAC8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62C287D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FE524B9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24BEA699" w14:textId="77777777" w:rsidR="008E5AFB" w:rsidRPr="00C43906" w:rsidRDefault="008E5AFB" w:rsidP="008E5AFB">
            <w:pPr>
              <w:ind w:left="0"/>
            </w:pPr>
            <w:r w:rsidRPr="00C43906">
              <w:t>created_date</w:t>
            </w:r>
          </w:p>
        </w:tc>
        <w:tc>
          <w:tcPr>
            <w:tcW w:w="1800" w:type="dxa"/>
          </w:tcPr>
          <w:p w14:paraId="410A09CF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392715F4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81FD9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EB7748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4BD9A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3BE9BDA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BE2902F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1DC23AAF" w14:textId="77777777" w:rsidR="008E5AFB" w:rsidRPr="00C43906" w:rsidRDefault="008E5AFB" w:rsidP="008E5AFB">
            <w:pPr>
              <w:ind w:left="0"/>
            </w:pPr>
            <w:r w:rsidRPr="00C43906">
              <w:t>description</w:t>
            </w:r>
          </w:p>
        </w:tc>
        <w:tc>
          <w:tcPr>
            <w:tcW w:w="1800" w:type="dxa"/>
          </w:tcPr>
          <w:p w14:paraId="3F521CB9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4C24B42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2133C9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CC6F27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D0E96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49A86DB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1E9A06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5E079B8A" w14:textId="77777777" w:rsidR="008E5AFB" w:rsidRPr="00C43906" w:rsidRDefault="008E5AFB" w:rsidP="008E5AFB">
            <w:pPr>
              <w:ind w:left="0"/>
            </w:pPr>
            <w:r w:rsidRPr="00C43906">
              <w:t>expression</w:t>
            </w:r>
          </w:p>
        </w:tc>
        <w:tc>
          <w:tcPr>
            <w:tcW w:w="1800" w:type="dxa"/>
          </w:tcPr>
          <w:p w14:paraId="64E6E249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0883EC9B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18A0D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E04514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C707B3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35271AF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D8559DF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5FD5A4CA" w14:textId="77777777" w:rsidR="008E5AFB" w:rsidRPr="00C43906" w:rsidRDefault="008E5AFB" w:rsidP="008E5AFB">
            <w:pPr>
              <w:ind w:left="0"/>
            </w:pPr>
            <w:r w:rsidRPr="00C43906">
              <w:t>operator</w:t>
            </w:r>
          </w:p>
        </w:tc>
        <w:tc>
          <w:tcPr>
            <w:tcW w:w="1800" w:type="dxa"/>
          </w:tcPr>
          <w:p w14:paraId="221FBEFD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36EEAF13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BF4A75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98738D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95A43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4A6B093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841D54A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50A038C5" w14:textId="77777777" w:rsidR="008E5AFB" w:rsidRPr="00C43906" w:rsidRDefault="008E5AFB" w:rsidP="008E5AFB">
            <w:pPr>
              <w:ind w:left="0"/>
            </w:pPr>
            <w:r w:rsidRPr="00C43906">
              <w:t>orders</w:t>
            </w:r>
          </w:p>
        </w:tc>
        <w:tc>
          <w:tcPr>
            <w:tcW w:w="1800" w:type="dxa"/>
          </w:tcPr>
          <w:p w14:paraId="2DAEC2F2" w14:textId="77777777" w:rsidR="008E5AFB" w:rsidRPr="00C43906" w:rsidRDefault="008E5AFB" w:rsidP="008E5AFB">
            <w:pPr>
              <w:ind w:left="0"/>
            </w:pPr>
            <w:r w:rsidRPr="00C43906">
              <w:t>int(11)</w:t>
            </w:r>
          </w:p>
        </w:tc>
        <w:tc>
          <w:tcPr>
            <w:tcW w:w="990" w:type="dxa"/>
          </w:tcPr>
          <w:p w14:paraId="24798E8A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5E08B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804FDC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84716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01C3228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74C5719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16B619B3" w14:textId="77777777" w:rsidR="008E5AFB" w:rsidRPr="00C43906" w:rsidRDefault="008E5AFB" w:rsidP="008E5AFB">
            <w:pPr>
              <w:ind w:left="0"/>
            </w:pPr>
            <w:r w:rsidRPr="00C43906">
              <w:t>updated_date</w:t>
            </w:r>
          </w:p>
        </w:tc>
        <w:tc>
          <w:tcPr>
            <w:tcW w:w="1800" w:type="dxa"/>
          </w:tcPr>
          <w:p w14:paraId="6304A3AB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4407C770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7AF83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923338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C3DD4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8E5AFB" w:rsidRPr="002209E2" w14:paraId="0B663D3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0FF892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</w:tcPr>
          <w:p w14:paraId="1DBFD1FC" w14:textId="77777777" w:rsidR="008E5AFB" w:rsidRPr="00C43906" w:rsidRDefault="008E5AFB" w:rsidP="008E5AFB">
            <w:pPr>
              <w:ind w:left="0"/>
            </w:pPr>
            <w:r w:rsidRPr="00C43906">
              <w:t>dwhFields_id</w:t>
            </w:r>
          </w:p>
        </w:tc>
        <w:tc>
          <w:tcPr>
            <w:tcW w:w="1800" w:type="dxa"/>
          </w:tcPr>
          <w:p w14:paraId="62E76BF7" w14:textId="77777777" w:rsidR="008E5AFB" w:rsidRDefault="008E5AFB" w:rsidP="008E5AFB">
            <w:pPr>
              <w:ind w:left="0"/>
            </w:pPr>
            <w:r w:rsidRPr="00C43906">
              <w:t>bigint(20)</w:t>
            </w:r>
          </w:p>
        </w:tc>
        <w:tc>
          <w:tcPr>
            <w:tcW w:w="990" w:type="dxa"/>
          </w:tcPr>
          <w:p w14:paraId="6325BE24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FC5BF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621536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D48EB6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C46D5BF" w14:textId="77777777" w:rsidR="001F152F" w:rsidRDefault="001F152F" w:rsidP="001F152F">
      <w:pPr>
        <w:pStyle w:val="Heading3"/>
      </w:pPr>
      <w:r w:rsidRPr="002209E2">
        <w:t>Constraint</w:t>
      </w:r>
    </w:p>
    <w:p w14:paraId="7482E2C4" w14:textId="77777777" w:rsidR="001F152F" w:rsidRDefault="001F152F" w:rsidP="001F152F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F152F" w14:paraId="145023CC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C426613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A52BDE4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34BCF9C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E687036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7A5879C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F152F" w14:paraId="06B97C89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179FE75" w14:textId="77777777" w:rsidR="001F152F" w:rsidRPr="002209E2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2023B4EF" w14:textId="77777777" w:rsidR="001F152F" w:rsidRPr="002209E2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4E0F3EB" w14:textId="77777777" w:rsidR="001F152F" w:rsidRPr="008C1A23" w:rsidRDefault="001F152F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14FA2F9A" w14:textId="77777777" w:rsidR="001F152F" w:rsidRPr="002209E2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D00E762" w14:textId="77777777" w:rsidR="001F152F" w:rsidRPr="008C1A23" w:rsidRDefault="001F152F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4EB56C2" w14:textId="77777777" w:rsidR="001F152F" w:rsidRPr="002209E2" w:rsidRDefault="001F152F" w:rsidP="001F152F">
      <w:pPr>
        <w:ind w:left="0"/>
        <w:rPr>
          <w:rFonts w:ascii="Times New Roman" w:hAnsi="Times New Roman"/>
          <w:i/>
          <w:sz w:val="24"/>
          <w:szCs w:val="24"/>
        </w:rPr>
      </w:pPr>
    </w:p>
    <w:p w14:paraId="236C12CA" w14:textId="77777777" w:rsidR="001F152F" w:rsidRPr="002209E2" w:rsidRDefault="001F152F" w:rsidP="001F152F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F152F" w14:paraId="7A0147F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4199FB6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610B1CD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981F784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F152F" w14:paraId="1BFCDCDA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E328D5F" w14:textId="77777777" w:rsidR="001F152F" w:rsidRPr="00B812C5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46649A9" w14:textId="77777777" w:rsidR="001F152F" w:rsidRPr="00B812C5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3248B32" w14:textId="77777777" w:rsidR="001F152F" w:rsidRPr="00B812C5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EB148F2" w14:textId="77777777" w:rsidR="001F152F" w:rsidRPr="00955A3E" w:rsidRDefault="001F152F" w:rsidP="001F152F">
      <w:pPr>
        <w:ind w:left="0"/>
      </w:pPr>
    </w:p>
    <w:p w14:paraId="02485D23" w14:textId="77777777" w:rsidR="001F152F" w:rsidRDefault="001F152F" w:rsidP="001F152F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D29A670" w14:textId="77777777" w:rsidR="001F152F" w:rsidRPr="001F152F" w:rsidRDefault="001F152F" w:rsidP="001F152F"/>
    <w:p w14:paraId="31E2DC4D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0" w:name="_Toc170222310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data_warehouse_fields_tables_role</w:t>
      </w:r>
      <w:bookmarkEnd w:id="11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7863BA09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72A36A2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97EDBB0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2BECBEC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CA20689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EE17B88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B4CC800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BA19FA9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276F362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15A6DE4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4E4D765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7A27F55C" w14:textId="77777777" w:rsidR="000814EC" w:rsidRPr="00116235" w:rsidRDefault="000814EC" w:rsidP="000814EC">
            <w:pPr>
              <w:ind w:left="0"/>
            </w:pPr>
            <w:r w:rsidRPr="00116235">
              <w:t>id</w:t>
            </w:r>
          </w:p>
        </w:tc>
        <w:tc>
          <w:tcPr>
            <w:tcW w:w="1800" w:type="dxa"/>
          </w:tcPr>
          <w:p w14:paraId="69FCC90C" w14:textId="77777777" w:rsidR="000814EC" w:rsidRPr="00116235" w:rsidRDefault="000814EC" w:rsidP="000814EC">
            <w:pPr>
              <w:ind w:left="0"/>
            </w:pPr>
            <w:r w:rsidRPr="00116235">
              <w:t>bigint(20)</w:t>
            </w:r>
          </w:p>
        </w:tc>
        <w:tc>
          <w:tcPr>
            <w:tcW w:w="990" w:type="dxa"/>
          </w:tcPr>
          <w:p w14:paraId="21B9D0A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86D48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94703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CA3110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42478C4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DAA176B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4151449B" w14:textId="77777777" w:rsidR="000814EC" w:rsidRPr="00116235" w:rsidRDefault="000814EC" w:rsidP="000814EC">
            <w:pPr>
              <w:ind w:left="0"/>
            </w:pPr>
            <w:r w:rsidRPr="00116235">
              <w:t>alias</w:t>
            </w:r>
          </w:p>
        </w:tc>
        <w:tc>
          <w:tcPr>
            <w:tcW w:w="1800" w:type="dxa"/>
          </w:tcPr>
          <w:p w14:paraId="65C1B4E4" w14:textId="77777777" w:rsidR="000814EC" w:rsidRPr="00116235" w:rsidRDefault="000814EC" w:rsidP="000814EC">
            <w:pPr>
              <w:ind w:left="0"/>
            </w:pPr>
            <w:r w:rsidRPr="00116235">
              <w:t>varchar(255)</w:t>
            </w:r>
          </w:p>
        </w:tc>
        <w:tc>
          <w:tcPr>
            <w:tcW w:w="990" w:type="dxa"/>
          </w:tcPr>
          <w:p w14:paraId="53456CB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6872D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09503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57C9E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48A1DBF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DCB949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27BD0248" w14:textId="77777777" w:rsidR="000814EC" w:rsidRPr="00116235" w:rsidRDefault="000814EC" w:rsidP="000814EC">
            <w:pPr>
              <w:ind w:left="0"/>
            </w:pPr>
            <w:r w:rsidRPr="00116235">
              <w:t>created_date</w:t>
            </w:r>
          </w:p>
        </w:tc>
        <w:tc>
          <w:tcPr>
            <w:tcW w:w="1800" w:type="dxa"/>
          </w:tcPr>
          <w:p w14:paraId="190D590D" w14:textId="77777777" w:rsidR="000814EC" w:rsidRPr="00116235" w:rsidRDefault="000814EC" w:rsidP="000814EC">
            <w:pPr>
              <w:ind w:left="0"/>
            </w:pPr>
            <w:r w:rsidRPr="00116235">
              <w:t>varchar(255)</w:t>
            </w:r>
          </w:p>
        </w:tc>
        <w:tc>
          <w:tcPr>
            <w:tcW w:w="990" w:type="dxa"/>
          </w:tcPr>
          <w:p w14:paraId="301E19D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D2504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5F9C32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F81E8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6915342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7FFF67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3D75CB24" w14:textId="77777777" w:rsidR="000814EC" w:rsidRPr="00116235" w:rsidRDefault="000814EC" w:rsidP="000814EC">
            <w:pPr>
              <w:ind w:left="0"/>
            </w:pPr>
            <w:r w:rsidRPr="00116235">
              <w:t>description</w:t>
            </w:r>
          </w:p>
        </w:tc>
        <w:tc>
          <w:tcPr>
            <w:tcW w:w="1800" w:type="dxa"/>
          </w:tcPr>
          <w:p w14:paraId="6AFEEACF" w14:textId="77777777" w:rsidR="000814EC" w:rsidRPr="00116235" w:rsidRDefault="000814EC" w:rsidP="000814EC">
            <w:pPr>
              <w:ind w:left="0"/>
            </w:pPr>
            <w:r w:rsidRPr="00116235">
              <w:t>varchar(255)</w:t>
            </w:r>
          </w:p>
        </w:tc>
        <w:tc>
          <w:tcPr>
            <w:tcW w:w="990" w:type="dxa"/>
          </w:tcPr>
          <w:p w14:paraId="5082F305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B1EF5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37C55B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9B0B5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1FA0FAF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D7F8A32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50E596ED" w14:textId="77777777" w:rsidR="000814EC" w:rsidRPr="00116235" w:rsidRDefault="000814EC" w:rsidP="000814EC">
            <w:pPr>
              <w:ind w:left="0"/>
            </w:pPr>
            <w:r w:rsidRPr="00116235">
              <w:t>orders</w:t>
            </w:r>
          </w:p>
        </w:tc>
        <w:tc>
          <w:tcPr>
            <w:tcW w:w="1800" w:type="dxa"/>
          </w:tcPr>
          <w:p w14:paraId="12DBD831" w14:textId="77777777" w:rsidR="000814EC" w:rsidRPr="00116235" w:rsidRDefault="000814EC" w:rsidP="000814EC">
            <w:pPr>
              <w:ind w:left="0"/>
            </w:pPr>
            <w:r w:rsidRPr="00116235">
              <w:t>int(11)</w:t>
            </w:r>
          </w:p>
        </w:tc>
        <w:tc>
          <w:tcPr>
            <w:tcW w:w="990" w:type="dxa"/>
          </w:tcPr>
          <w:p w14:paraId="17019E5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23BDC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345D26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E65D3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1B3C748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C881EF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79" w:type="dxa"/>
          </w:tcPr>
          <w:p w14:paraId="102DB479" w14:textId="77777777" w:rsidR="000814EC" w:rsidRPr="00116235" w:rsidRDefault="000814EC" w:rsidP="000814EC">
            <w:pPr>
              <w:ind w:left="0"/>
            </w:pPr>
            <w:r w:rsidRPr="00116235">
              <w:t>updated_date</w:t>
            </w:r>
          </w:p>
        </w:tc>
        <w:tc>
          <w:tcPr>
            <w:tcW w:w="1800" w:type="dxa"/>
          </w:tcPr>
          <w:p w14:paraId="4471492B" w14:textId="77777777" w:rsidR="000814EC" w:rsidRPr="00116235" w:rsidRDefault="000814EC" w:rsidP="000814EC">
            <w:pPr>
              <w:ind w:left="0"/>
            </w:pPr>
            <w:r w:rsidRPr="00116235">
              <w:t>varchar(255)</w:t>
            </w:r>
          </w:p>
        </w:tc>
        <w:tc>
          <w:tcPr>
            <w:tcW w:w="990" w:type="dxa"/>
          </w:tcPr>
          <w:p w14:paraId="4910CDD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B5751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58DD59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3086C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5A5A133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94EFE6F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6683ECA5" w14:textId="77777777" w:rsidR="000814EC" w:rsidRPr="00116235" w:rsidRDefault="000814EC" w:rsidP="000814EC">
            <w:pPr>
              <w:ind w:left="0"/>
            </w:pPr>
            <w:r w:rsidRPr="00116235">
              <w:t>dwhFields_id</w:t>
            </w:r>
          </w:p>
        </w:tc>
        <w:tc>
          <w:tcPr>
            <w:tcW w:w="1800" w:type="dxa"/>
          </w:tcPr>
          <w:p w14:paraId="6E1A6DC0" w14:textId="77777777" w:rsidR="000814EC" w:rsidRPr="00116235" w:rsidRDefault="000814EC" w:rsidP="000814EC">
            <w:pPr>
              <w:ind w:left="0"/>
            </w:pPr>
            <w:r w:rsidRPr="00116235">
              <w:t>bigint(20)</w:t>
            </w:r>
          </w:p>
        </w:tc>
        <w:tc>
          <w:tcPr>
            <w:tcW w:w="990" w:type="dxa"/>
          </w:tcPr>
          <w:p w14:paraId="06F1499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A14D5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201B5A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C6408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631CCE5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CA08803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458EC32A" w14:textId="77777777" w:rsidR="000814EC" w:rsidRPr="00116235" w:rsidRDefault="000814EC" w:rsidP="000814EC">
            <w:pPr>
              <w:ind w:left="0"/>
            </w:pPr>
            <w:r w:rsidRPr="00116235">
              <w:t>dwhTablesRole_id</w:t>
            </w:r>
          </w:p>
        </w:tc>
        <w:tc>
          <w:tcPr>
            <w:tcW w:w="1800" w:type="dxa"/>
          </w:tcPr>
          <w:p w14:paraId="10E20790" w14:textId="77777777" w:rsidR="000814EC" w:rsidRDefault="000814EC" w:rsidP="000814EC">
            <w:pPr>
              <w:ind w:left="0"/>
            </w:pPr>
            <w:r w:rsidRPr="00116235">
              <w:t>bigint(20)</w:t>
            </w:r>
          </w:p>
        </w:tc>
        <w:tc>
          <w:tcPr>
            <w:tcW w:w="990" w:type="dxa"/>
          </w:tcPr>
          <w:p w14:paraId="4A48E8F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1E3AC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4C19F1D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01E59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323EBD7" w14:textId="77777777" w:rsidR="008409E9" w:rsidRDefault="008409E9" w:rsidP="008409E9">
      <w:pPr>
        <w:pStyle w:val="Heading3"/>
      </w:pPr>
      <w:r w:rsidRPr="002209E2">
        <w:t>Constraint</w:t>
      </w:r>
    </w:p>
    <w:p w14:paraId="741B7EF4" w14:textId="77777777" w:rsidR="008409E9" w:rsidRDefault="008409E9" w:rsidP="008409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409E9" w14:paraId="42C8E422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DE24D67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DC03E83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32AF61D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2309E2A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E306CC1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409E9" w14:paraId="5D7461C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2FE4C9CA" w14:textId="77777777" w:rsidR="008409E9" w:rsidRPr="002209E2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71E1143" w14:textId="77777777" w:rsidR="008409E9" w:rsidRPr="002209E2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7893119" w14:textId="77777777" w:rsidR="008409E9" w:rsidRPr="008C1A23" w:rsidRDefault="008409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52D6C5D" w14:textId="77777777" w:rsidR="008409E9" w:rsidRPr="002209E2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7AA31548" w14:textId="77777777" w:rsidR="008409E9" w:rsidRPr="008C1A23" w:rsidRDefault="008409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4D78AB9" w14:textId="77777777" w:rsidR="008409E9" w:rsidRPr="002209E2" w:rsidRDefault="008409E9" w:rsidP="008409E9">
      <w:pPr>
        <w:ind w:left="0"/>
        <w:rPr>
          <w:rFonts w:ascii="Times New Roman" w:hAnsi="Times New Roman"/>
          <w:i/>
          <w:sz w:val="24"/>
          <w:szCs w:val="24"/>
        </w:rPr>
      </w:pPr>
    </w:p>
    <w:p w14:paraId="6BF1B1F9" w14:textId="77777777" w:rsidR="008409E9" w:rsidRPr="002209E2" w:rsidRDefault="008409E9" w:rsidP="008409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409E9" w14:paraId="2684DD4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2458456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FF299DB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9052C65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409E9" w14:paraId="3B2FB36A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228FA27" w14:textId="77777777" w:rsidR="008409E9" w:rsidRPr="00B812C5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9118775" w14:textId="77777777" w:rsidR="008409E9" w:rsidRPr="00B812C5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00864C74" w14:textId="77777777" w:rsidR="008409E9" w:rsidRPr="00B812C5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3002C8F8" w14:textId="77777777" w:rsidR="008409E9" w:rsidRPr="00955A3E" w:rsidRDefault="008409E9" w:rsidP="008409E9">
      <w:pPr>
        <w:ind w:left="0"/>
      </w:pPr>
    </w:p>
    <w:p w14:paraId="75E4A0C4" w14:textId="77777777" w:rsidR="008409E9" w:rsidRDefault="008409E9" w:rsidP="008409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EF874C4" w14:textId="77777777" w:rsidR="008409E9" w:rsidRPr="008409E9" w:rsidRDefault="008409E9" w:rsidP="008409E9"/>
    <w:p w14:paraId="7CA45CE4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1" w:name="_Toc170222314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data_warehouse_partition_tables</w:t>
      </w:r>
      <w:bookmarkEnd w:id="11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02E61C2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88C80ED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13AE5BA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B8C0468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59202F1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D87A65F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8068E04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E82DA89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D06A49D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4791C47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0D2435B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2D6ECF55" w14:textId="77777777" w:rsidR="000814EC" w:rsidRPr="004F6EBA" w:rsidRDefault="000814EC" w:rsidP="000814EC">
            <w:pPr>
              <w:ind w:left="0"/>
            </w:pPr>
            <w:r w:rsidRPr="004F6EBA">
              <w:t>id</w:t>
            </w:r>
          </w:p>
        </w:tc>
        <w:tc>
          <w:tcPr>
            <w:tcW w:w="1800" w:type="dxa"/>
          </w:tcPr>
          <w:p w14:paraId="0F14AF1F" w14:textId="77777777" w:rsidR="000814EC" w:rsidRPr="004F6EBA" w:rsidRDefault="000814EC" w:rsidP="000814EC">
            <w:pPr>
              <w:ind w:left="0"/>
            </w:pPr>
            <w:r w:rsidRPr="004F6EBA">
              <w:t>bigint(20)</w:t>
            </w:r>
          </w:p>
        </w:tc>
        <w:tc>
          <w:tcPr>
            <w:tcW w:w="990" w:type="dxa"/>
          </w:tcPr>
          <w:p w14:paraId="278EF76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B6EF2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01B43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F6B5DE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79E3C40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E2A95AB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2BCA0CF" w14:textId="77777777" w:rsidR="000814EC" w:rsidRPr="004F6EBA" w:rsidRDefault="000814EC" w:rsidP="000814EC">
            <w:pPr>
              <w:ind w:left="0"/>
            </w:pPr>
            <w:r w:rsidRPr="004F6EBA">
              <w:t>created_date</w:t>
            </w:r>
          </w:p>
        </w:tc>
        <w:tc>
          <w:tcPr>
            <w:tcW w:w="1800" w:type="dxa"/>
          </w:tcPr>
          <w:p w14:paraId="1971D6F4" w14:textId="77777777" w:rsidR="000814EC" w:rsidRPr="004F6EBA" w:rsidRDefault="000814EC" w:rsidP="000814EC">
            <w:pPr>
              <w:ind w:left="0"/>
            </w:pPr>
            <w:r w:rsidRPr="004F6EBA">
              <w:t>varchar(255)</w:t>
            </w:r>
          </w:p>
        </w:tc>
        <w:tc>
          <w:tcPr>
            <w:tcW w:w="990" w:type="dxa"/>
          </w:tcPr>
          <w:p w14:paraId="3F50197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EEF93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DBE29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9171E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04AD0A7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1E3C963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0AB19F3A" w14:textId="77777777" w:rsidR="000814EC" w:rsidRPr="004F6EBA" w:rsidRDefault="000814EC" w:rsidP="000814EC">
            <w:pPr>
              <w:ind w:left="0"/>
            </w:pPr>
            <w:r w:rsidRPr="004F6EBA">
              <w:t>description</w:t>
            </w:r>
          </w:p>
        </w:tc>
        <w:tc>
          <w:tcPr>
            <w:tcW w:w="1800" w:type="dxa"/>
          </w:tcPr>
          <w:p w14:paraId="5B3639C1" w14:textId="77777777" w:rsidR="000814EC" w:rsidRPr="004F6EBA" w:rsidRDefault="000814EC" w:rsidP="000814EC">
            <w:pPr>
              <w:ind w:left="0"/>
            </w:pPr>
            <w:r w:rsidRPr="004F6EBA">
              <w:t>varchar(255)</w:t>
            </w:r>
          </w:p>
        </w:tc>
        <w:tc>
          <w:tcPr>
            <w:tcW w:w="990" w:type="dxa"/>
          </w:tcPr>
          <w:p w14:paraId="4A52781B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D6793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F5829C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A05AA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7C3DDC1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76C433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5051E458" w14:textId="77777777" w:rsidR="000814EC" w:rsidRPr="004F6EBA" w:rsidRDefault="000814EC" w:rsidP="000814EC">
            <w:pPr>
              <w:ind w:left="0"/>
            </w:pPr>
            <w:r w:rsidRPr="004F6EBA">
              <w:t>name</w:t>
            </w:r>
          </w:p>
        </w:tc>
        <w:tc>
          <w:tcPr>
            <w:tcW w:w="1800" w:type="dxa"/>
          </w:tcPr>
          <w:p w14:paraId="70B1DBB5" w14:textId="77777777" w:rsidR="000814EC" w:rsidRPr="004F6EBA" w:rsidRDefault="000814EC" w:rsidP="000814EC">
            <w:pPr>
              <w:ind w:left="0"/>
            </w:pPr>
            <w:r w:rsidRPr="004F6EBA">
              <w:t>varchar(255)</w:t>
            </w:r>
          </w:p>
        </w:tc>
        <w:tc>
          <w:tcPr>
            <w:tcW w:w="990" w:type="dxa"/>
          </w:tcPr>
          <w:p w14:paraId="7246A37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FAF29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3A42C9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20D30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299E5D2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C30B3B8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236B8C90" w14:textId="77777777" w:rsidR="000814EC" w:rsidRPr="004F6EBA" w:rsidRDefault="000814EC" w:rsidP="000814EC">
            <w:pPr>
              <w:ind w:left="0"/>
            </w:pPr>
            <w:r w:rsidRPr="004F6EBA">
              <w:t>updated_date</w:t>
            </w:r>
          </w:p>
        </w:tc>
        <w:tc>
          <w:tcPr>
            <w:tcW w:w="1800" w:type="dxa"/>
          </w:tcPr>
          <w:p w14:paraId="6FFC2762" w14:textId="77777777" w:rsidR="000814EC" w:rsidRPr="004F6EBA" w:rsidRDefault="000814EC" w:rsidP="000814EC">
            <w:pPr>
              <w:ind w:left="0"/>
            </w:pPr>
            <w:r w:rsidRPr="004F6EBA">
              <w:t>varchar(255)</w:t>
            </w:r>
          </w:p>
        </w:tc>
        <w:tc>
          <w:tcPr>
            <w:tcW w:w="990" w:type="dxa"/>
          </w:tcPr>
          <w:p w14:paraId="377FC7D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22A36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E28806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9021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12AB565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B67652C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08A12CF1" w14:textId="77777777" w:rsidR="000814EC" w:rsidRPr="004F6EBA" w:rsidRDefault="000814EC" w:rsidP="000814EC">
            <w:pPr>
              <w:ind w:left="0"/>
            </w:pPr>
            <w:r w:rsidRPr="004F6EBA">
              <w:t>dwhFields_id</w:t>
            </w:r>
          </w:p>
        </w:tc>
        <w:tc>
          <w:tcPr>
            <w:tcW w:w="1800" w:type="dxa"/>
          </w:tcPr>
          <w:p w14:paraId="2A45D8DE" w14:textId="77777777" w:rsidR="000814EC" w:rsidRDefault="000814EC" w:rsidP="000814EC">
            <w:pPr>
              <w:ind w:left="0"/>
            </w:pPr>
            <w:r w:rsidRPr="004F6EBA">
              <w:t>bigint(20)</w:t>
            </w:r>
          </w:p>
        </w:tc>
        <w:tc>
          <w:tcPr>
            <w:tcW w:w="990" w:type="dxa"/>
          </w:tcPr>
          <w:p w14:paraId="549D82C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AF0D1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9634C7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736EB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521BE1D4" w14:textId="77777777" w:rsidR="009F5A62" w:rsidRDefault="009F5A62" w:rsidP="009F5A62">
      <w:pPr>
        <w:pStyle w:val="Heading3"/>
      </w:pPr>
      <w:r w:rsidRPr="002209E2">
        <w:t>Constraint</w:t>
      </w:r>
    </w:p>
    <w:p w14:paraId="12B371E3" w14:textId="77777777" w:rsidR="009F5A62" w:rsidRDefault="009F5A62" w:rsidP="009F5A62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F5A62" w14:paraId="50949E0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924CC36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3BAF6AD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6963A7E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C4EBFFA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427A93F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F5A62" w14:paraId="5732E70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07FE2C3" w14:textId="77777777" w:rsidR="009F5A62" w:rsidRPr="002209E2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52B39B7" w14:textId="77777777" w:rsidR="009F5A62" w:rsidRPr="002209E2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6520A75" w14:textId="77777777" w:rsidR="009F5A62" w:rsidRPr="008C1A23" w:rsidRDefault="009F5A62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467F069" w14:textId="77777777" w:rsidR="009F5A62" w:rsidRPr="002209E2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27ED80C" w14:textId="77777777" w:rsidR="009F5A62" w:rsidRPr="008C1A23" w:rsidRDefault="009F5A62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6D6BB62" w14:textId="77777777" w:rsidR="009F5A62" w:rsidRPr="002209E2" w:rsidRDefault="009F5A62" w:rsidP="009F5A62">
      <w:pPr>
        <w:ind w:left="0"/>
        <w:rPr>
          <w:rFonts w:ascii="Times New Roman" w:hAnsi="Times New Roman"/>
          <w:i/>
          <w:sz w:val="24"/>
          <w:szCs w:val="24"/>
        </w:rPr>
      </w:pPr>
    </w:p>
    <w:p w14:paraId="06DF9165" w14:textId="77777777" w:rsidR="009F5A62" w:rsidRPr="002209E2" w:rsidRDefault="009F5A62" w:rsidP="009F5A62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F5A62" w14:paraId="24133FD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9D98DA8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A1C4830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A0A3153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F5A62" w14:paraId="0D54C62C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1847977" w14:textId="77777777" w:rsidR="009F5A62" w:rsidRPr="00B812C5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2348EB8" w14:textId="77777777" w:rsidR="009F5A62" w:rsidRPr="00B812C5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553DD11" w14:textId="77777777" w:rsidR="009F5A62" w:rsidRPr="00B812C5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843362B" w14:textId="77777777" w:rsidR="009F5A62" w:rsidRPr="00955A3E" w:rsidRDefault="009F5A62" w:rsidP="009F5A62">
      <w:pPr>
        <w:ind w:left="0"/>
      </w:pPr>
    </w:p>
    <w:p w14:paraId="1581BB3B" w14:textId="77777777" w:rsidR="009F5A62" w:rsidRDefault="009F5A62" w:rsidP="009F5A62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CF89556" w14:textId="77777777" w:rsidR="009F5A62" w:rsidRPr="009F5A62" w:rsidRDefault="009F5A62" w:rsidP="009F5A62"/>
    <w:p w14:paraId="5785C1FB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2" w:name="_Toc17022231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data_warehouse_tables</w:t>
      </w:r>
      <w:bookmarkEnd w:id="11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340F169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16FADCC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46B4F5C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3D07DF9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007D958C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CDED866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C20B844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E49EDC8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533ECC6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04E1F87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1E33EBB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45EA6087" w14:textId="77777777" w:rsidR="000814EC" w:rsidRPr="00D06291" w:rsidRDefault="000814EC" w:rsidP="000814EC">
            <w:pPr>
              <w:ind w:left="0"/>
            </w:pPr>
            <w:r w:rsidRPr="00D06291">
              <w:t>id</w:t>
            </w:r>
          </w:p>
        </w:tc>
        <w:tc>
          <w:tcPr>
            <w:tcW w:w="1800" w:type="dxa"/>
          </w:tcPr>
          <w:p w14:paraId="4B85F7A7" w14:textId="77777777" w:rsidR="000814EC" w:rsidRPr="00D06291" w:rsidRDefault="000814EC" w:rsidP="000814EC">
            <w:pPr>
              <w:ind w:left="0"/>
            </w:pPr>
            <w:r w:rsidRPr="00D06291">
              <w:t>bigint(20)</w:t>
            </w:r>
          </w:p>
        </w:tc>
        <w:tc>
          <w:tcPr>
            <w:tcW w:w="990" w:type="dxa"/>
          </w:tcPr>
          <w:p w14:paraId="6D7AAEF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97FA4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692BA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0BD099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29E2732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C04AED6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AB432E5" w14:textId="77777777" w:rsidR="000814EC" w:rsidRPr="00D06291" w:rsidRDefault="000814EC" w:rsidP="000814EC">
            <w:pPr>
              <w:ind w:left="0"/>
            </w:pPr>
            <w:r w:rsidRPr="00D06291">
              <w:t>created_date</w:t>
            </w:r>
          </w:p>
        </w:tc>
        <w:tc>
          <w:tcPr>
            <w:tcW w:w="1800" w:type="dxa"/>
          </w:tcPr>
          <w:p w14:paraId="3E112514" w14:textId="77777777" w:rsidR="000814EC" w:rsidRPr="00D06291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32C8385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267E2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C1A2F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96861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5D7AA73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F695046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36397FD9" w14:textId="77777777" w:rsidR="000814EC" w:rsidRPr="00D06291" w:rsidRDefault="000814EC" w:rsidP="000814EC">
            <w:pPr>
              <w:ind w:left="0"/>
            </w:pPr>
            <w:r w:rsidRPr="00D06291">
              <w:t>description</w:t>
            </w:r>
          </w:p>
        </w:tc>
        <w:tc>
          <w:tcPr>
            <w:tcW w:w="1800" w:type="dxa"/>
          </w:tcPr>
          <w:p w14:paraId="56EA6965" w14:textId="77777777" w:rsidR="000814EC" w:rsidRPr="00D06291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79DA1F0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E6545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3EA258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E6AC7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1574A58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56D5918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0EFFDA71" w14:textId="77777777" w:rsidR="000814EC" w:rsidRPr="00D06291" w:rsidRDefault="000814EC" w:rsidP="000814EC">
            <w:pPr>
              <w:ind w:left="0"/>
            </w:pPr>
            <w:r w:rsidRPr="00D06291">
              <w:t>name</w:t>
            </w:r>
          </w:p>
        </w:tc>
        <w:tc>
          <w:tcPr>
            <w:tcW w:w="1800" w:type="dxa"/>
          </w:tcPr>
          <w:p w14:paraId="086BEA09" w14:textId="77777777" w:rsidR="000814EC" w:rsidRPr="00D06291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2EFE0B9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0FCC7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24C46E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9094D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072A288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FDF631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47DA95B5" w14:textId="77777777" w:rsidR="000814EC" w:rsidRPr="00D06291" w:rsidRDefault="000814EC" w:rsidP="000814EC">
            <w:pPr>
              <w:ind w:left="0"/>
            </w:pPr>
            <w:r w:rsidRPr="00D06291">
              <w:t>platform</w:t>
            </w:r>
          </w:p>
        </w:tc>
        <w:tc>
          <w:tcPr>
            <w:tcW w:w="1800" w:type="dxa"/>
          </w:tcPr>
          <w:p w14:paraId="27AE2DC7" w14:textId="77777777" w:rsidR="000814EC" w:rsidRPr="00D06291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601EE9C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FB8A3B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F2B479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028B4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11FAA4D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7609A14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5003DA77" w14:textId="77777777" w:rsidR="000814EC" w:rsidRPr="00D06291" w:rsidRDefault="000814EC" w:rsidP="000814EC">
            <w:pPr>
              <w:ind w:left="0"/>
            </w:pPr>
            <w:r w:rsidRPr="00D06291">
              <w:t>updated_date</w:t>
            </w:r>
          </w:p>
        </w:tc>
        <w:tc>
          <w:tcPr>
            <w:tcW w:w="1800" w:type="dxa"/>
          </w:tcPr>
          <w:p w14:paraId="3EE0E1F8" w14:textId="77777777" w:rsidR="000814EC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5449BFA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4A84B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1D17363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4464D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57934CF5" w14:textId="77777777" w:rsidR="0029078D" w:rsidRDefault="0029078D" w:rsidP="0029078D">
      <w:pPr>
        <w:pStyle w:val="Heading3"/>
      </w:pPr>
      <w:r w:rsidRPr="002209E2">
        <w:t>Constraint</w:t>
      </w:r>
    </w:p>
    <w:p w14:paraId="48FC4651" w14:textId="77777777" w:rsidR="0029078D" w:rsidRDefault="0029078D" w:rsidP="0029078D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9078D" w14:paraId="14AA1DDC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1122802C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39BDD4A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D8560C3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0DDDC80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A60F52A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9078D" w14:paraId="43777FB2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D482CFA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4F26B88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3140BC9" w14:textId="77777777" w:rsidR="0029078D" w:rsidRPr="008C1A23" w:rsidRDefault="0029078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314ED85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14E8D672" w14:textId="77777777" w:rsidR="0029078D" w:rsidRPr="008C1A23" w:rsidRDefault="0029078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A6AB6EA" w14:textId="77777777" w:rsidR="0029078D" w:rsidRPr="002209E2" w:rsidRDefault="0029078D" w:rsidP="0029078D">
      <w:pPr>
        <w:ind w:left="0"/>
        <w:rPr>
          <w:rFonts w:ascii="Times New Roman" w:hAnsi="Times New Roman"/>
          <w:i/>
          <w:sz w:val="24"/>
          <w:szCs w:val="24"/>
        </w:rPr>
      </w:pPr>
    </w:p>
    <w:p w14:paraId="4AF81463" w14:textId="77777777" w:rsidR="0029078D" w:rsidRPr="002209E2" w:rsidRDefault="0029078D" w:rsidP="0029078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9078D" w14:paraId="7CC465D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A32EA97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E5E6769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6B22F11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9078D" w14:paraId="47A12C6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583813C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101A127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6904482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D3265CF" w14:textId="77777777" w:rsidR="0029078D" w:rsidRPr="00955A3E" w:rsidRDefault="0029078D" w:rsidP="0029078D">
      <w:pPr>
        <w:ind w:left="0"/>
      </w:pPr>
    </w:p>
    <w:p w14:paraId="6178749D" w14:textId="77777777" w:rsidR="0029078D" w:rsidRDefault="0029078D" w:rsidP="0029078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51E90A3" w14:textId="77777777" w:rsidR="0029078D" w:rsidRPr="0029078D" w:rsidRDefault="0029078D" w:rsidP="0029078D"/>
    <w:p w14:paraId="609FA2BE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3" w:name="_Toc170222322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data_warehouse_tables_role</w:t>
      </w:r>
      <w:bookmarkEnd w:id="11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645EA11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7333195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20203D0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258FE82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B2880B0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BDDDA5E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90F40DB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938034E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4E37079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76EBB95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D567547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8DDE5AF" w14:textId="77777777" w:rsidR="000814EC" w:rsidRPr="00FD26B2" w:rsidRDefault="000814EC" w:rsidP="000814EC">
            <w:pPr>
              <w:ind w:left="0"/>
            </w:pPr>
            <w:r w:rsidRPr="00FD26B2">
              <w:t>id</w:t>
            </w:r>
          </w:p>
        </w:tc>
        <w:tc>
          <w:tcPr>
            <w:tcW w:w="1800" w:type="dxa"/>
          </w:tcPr>
          <w:p w14:paraId="13C12998" w14:textId="77777777" w:rsidR="000814EC" w:rsidRPr="00FD26B2" w:rsidRDefault="000814EC" w:rsidP="000814EC">
            <w:pPr>
              <w:ind w:left="0"/>
            </w:pPr>
            <w:r w:rsidRPr="00FD26B2">
              <w:t>bigint(20)</w:t>
            </w:r>
          </w:p>
        </w:tc>
        <w:tc>
          <w:tcPr>
            <w:tcW w:w="990" w:type="dxa"/>
          </w:tcPr>
          <w:p w14:paraId="7465567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B3713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0C392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0F9811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497FC66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C321EF6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39DAB3FC" w14:textId="77777777" w:rsidR="000814EC" w:rsidRPr="00FD26B2" w:rsidRDefault="000814EC" w:rsidP="000814EC">
            <w:pPr>
              <w:ind w:left="0"/>
            </w:pPr>
            <w:r w:rsidRPr="00FD26B2">
              <w:t>alias</w:t>
            </w:r>
          </w:p>
        </w:tc>
        <w:tc>
          <w:tcPr>
            <w:tcW w:w="1800" w:type="dxa"/>
          </w:tcPr>
          <w:p w14:paraId="1637A49D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6FB2DB3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91F34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2EBA2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7DEA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1AC406C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5EA3D4C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463E7715" w14:textId="77777777" w:rsidR="000814EC" w:rsidRPr="00FD26B2" w:rsidRDefault="000814EC" w:rsidP="000814EC">
            <w:pPr>
              <w:ind w:left="0"/>
            </w:pPr>
            <w:r w:rsidRPr="00FD26B2">
              <w:t>conditions</w:t>
            </w:r>
          </w:p>
        </w:tc>
        <w:tc>
          <w:tcPr>
            <w:tcW w:w="1800" w:type="dxa"/>
          </w:tcPr>
          <w:p w14:paraId="656B3EBD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5E52B7E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65A0D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D8FB81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3546B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6910A07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D4481DD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7836F45E" w14:textId="77777777" w:rsidR="000814EC" w:rsidRPr="00FD26B2" w:rsidRDefault="000814EC" w:rsidP="000814EC">
            <w:pPr>
              <w:ind w:left="0"/>
            </w:pPr>
            <w:r w:rsidRPr="00FD26B2">
              <w:t>created_date</w:t>
            </w:r>
          </w:p>
        </w:tc>
        <w:tc>
          <w:tcPr>
            <w:tcW w:w="1800" w:type="dxa"/>
          </w:tcPr>
          <w:p w14:paraId="6F49A85E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77CCFF7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71E9B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204888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8B599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6DF1AE8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DE7F9AD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07622789" w14:textId="77777777" w:rsidR="000814EC" w:rsidRPr="00FD26B2" w:rsidRDefault="000814EC" w:rsidP="000814EC">
            <w:pPr>
              <w:ind w:left="0"/>
            </w:pPr>
            <w:r w:rsidRPr="00FD26B2">
              <w:t>description</w:t>
            </w:r>
          </w:p>
        </w:tc>
        <w:tc>
          <w:tcPr>
            <w:tcW w:w="1800" w:type="dxa"/>
          </w:tcPr>
          <w:p w14:paraId="5B936366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4059157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999F7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888B21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4E291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4A350C2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C1567E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73201DE0" w14:textId="77777777" w:rsidR="000814EC" w:rsidRPr="00FD26B2" w:rsidRDefault="000814EC" w:rsidP="000814EC">
            <w:pPr>
              <w:ind w:left="0"/>
            </w:pPr>
            <w:r w:rsidRPr="00FD26B2">
              <w:t>name</w:t>
            </w:r>
          </w:p>
        </w:tc>
        <w:tc>
          <w:tcPr>
            <w:tcW w:w="1800" w:type="dxa"/>
          </w:tcPr>
          <w:p w14:paraId="32270F30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1F7E852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C7AF9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A72B90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3EFDA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42B9515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01F1B63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746A9727" w14:textId="77777777" w:rsidR="000814EC" w:rsidRPr="00FD26B2" w:rsidRDefault="000814EC" w:rsidP="000814EC">
            <w:pPr>
              <w:ind w:left="0"/>
            </w:pPr>
            <w:r w:rsidRPr="00FD26B2">
              <w:t>role_id</w:t>
            </w:r>
          </w:p>
        </w:tc>
        <w:tc>
          <w:tcPr>
            <w:tcW w:w="1800" w:type="dxa"/>
          </w:tcPr>
          <w:p w14:paraId="3835AC7A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7E26A12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015765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828BD7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3BA24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4577B7E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7352F2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1541F8EA" w14:textId="77777777" w:rsidR="000814EC" w:rsidRPr="00FD26B2" w:rsidRDefault="000814EC" w:rsidP="000814EC">
            <w:pPr>
              <w:ind w:left="0"/>
            </w:pPr>
            <w:r w:rsidRPr="00FD26B2">
              <w:t>status</w:t>
            </w:r>
          </w:p>
        </w:tc>
        <w:tc>
          <w:tcPr>
            <w:tcW w:w="1800" w:type="dxa"/>
          </w:tcPr>
          <w:p w14:paraId="1EF6EB2C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01A8B96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DC48C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E1D1C4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3923B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19671E0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CD6DB88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</w:tcPr>
          <w:p w14:paraId="79B0B63C" w14:textId="77777777" w:rsidR="000814EC" w:rsidRPr="00FD26B2" w:rsidRDefault="000814EC" w:rsidP="000814EC">
            <w:pPr>
              <w:ind w:left="0"/>
            </w:pPr>
            <w:r w:rsidRPr="00FD26B2">
              <w:t>updated_date</w:t>
            </w:r>
          </w:p>
        </w:tc>
        <w:tc>
          <w:tcPr>
            <w:tcW w:w="1800" w:type="dxa"/>
          </w:tcPr>
          <w:p w14:paraId="0B4C2718" w14:textId="77777777" w:rsidR="000814EC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03846A9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FAA09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EE8F7F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03FD8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3F7322E" w14:textId="77777777" w:rsidR="0029078D" w:rsidRDefault="0029078D" w:rsidP="0029078D">
      <w:pPr>
        <w:pStyle w:val="Heading3"/>
      </w:pPr>
      <w:r w:rsidRPr="002209E2">
        <w:t>Constraint</w:t>
      </w:r>
    </w:p>
    <w:p w14:paraId="5D4CE76D" w14:textId="77777777" w:rsidR="0029078D" w:rsidRDefault="0029078D" w:rsidP="0029078D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9078D" w14:paraId="3C520BB3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A571CD5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AFA0839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51A3B50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A624646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72EDFF1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9078D" w14:paraId="6F39899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297A220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E338621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9AD9E65" w14:textId="77777777" w:rsidR="0029078D" w:rsidRPr="008C1A23" w:rsidRDefault="0029078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4A24CA7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16372D7" w14:textId="77777777" w:rsidR="0029078D" w:rsidRPr="008C1A23" w:rsidRDefault="0029078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D5FED0D" w14:textId="77777777" w:rsidR="0029078D" w:rsidRPr="002209E2" w:rsidRDefault="0029078D" w:rsidP="0029078D">
      <w:pPr>
        <w:ind w:left="0"/>
        <w:rPr>
          <w:rFonts w:ascii="Times New Roman" w:hAnsi="Times New Roman"/>
          <w:i/>
          <w:sz w:val="24"/>
          <w:szCs w:val="24"/>
        </w:rPr>
      </w:pPr>
    </w:p>
    <w:p w14:paraId="3415CFFC" w14:textId="77777777" w:rsidR="0029078D" w:rsidRPr="002209E2" w:rsidRDefault="0029078D" w:rsidP="0029078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9078D" w14:paraId="7A9F5EF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3D8BC3B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CB9FA6C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5C8FD04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9078D" w14:paraId="5C9BF1F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F0BF643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8F346FA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7F6A81B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59F8379" w14:textId="77777777" w:rsidR="0029078D" w:rsidRPr="00955A3E" w:rsidRDefault="0029078D" w:rsidP="0029078D">
      <w:pPr>
        <w:ind w:left="0"/>
      </w:pPr>
    </w:p>
    <w:p w14:paraId="3383AFDF" w14:textId="77777777" w:rsidR="0029078D" w:rsidRDefault="0029078D" w:rsidP="0029078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DFEBB9A" w14:textId="77777777" w:rsidR="000814EC" w:rsidRPr="002209E2" w:rsidRDefault="000814EC" w:rsidP="000814EC">
      <w:pPr>
        <w:ind w:left="0"/>
      </w:pPr>
    </w:p>
    <w:p w14:paraId="106FE8A0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4" w:name="_Toc170222326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data_warehouse_tables_role_history</w:t>
      </w:r>
      <w:bookmarkEnd w:id="11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1FCCE10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03C0842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A15A66B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B9E138F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A615A18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3CA4262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161603A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FB55482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A77C4FD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5F16760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E0E9A3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7C6FD8DE" w14:textId="77777777" w:rsidR="000814EC" w:rsidRPr="000E3118" w:rsidRDefault="000814EC" w:rsidP="000814EC">
            <w:pPr>
              <w:ind w:left="0"/>
            </w:pPr>
            <w:r w:rsidRPr="000E3118">
              <w:t>id</w:t>
            </w:r>
          </w:p>
        </w:tc>
        <w:tc>
          <w:tcPr>
            <w:tcW w:w="1800" w:type="dxa"/>
          </w:tcPr>
          <w:p w14:paraId="69DFC7DD" w14:textId="77777777" w:rsidR="000814EC" w:rsidRPr="000E3118" w:rsidRDefault="000814EC" w:rsidP="000814EC">
            <w:pPr>
              <w:ind w:left="0"/>
            </w:pPr>
            <w:r w:rsidRPr="000E3118">
              <w:t>bigint(20)</w:t>
            </w:r>
          </w:p>
        </w:tc>
        <w:tc>
          <w:tcPr>
            <w:tcW w:w="990" w:type="dxa"/>
          </w:tcPr>
          <w:p w14:paraId="4903560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0753B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231D7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22D7E5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6CC1D5C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BBBBD4A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79" w:type="dxa"/>
          </w:tcPr>
          <w:p w14:paraId="6C59C7A7" w14:textId="77777777" w:rsidR="000814EC" w:rsidRPr="000E3118" w:rsidRDefault="000814EC" w:rsidP="000814EC">
            <w:pPr>
              <w:ind w:left="0"/>
            </w:pPr>
            <w:r w:rsidRPr="000E3118">
              <w:t>created_date</w:t>
            </w:r>
          </w:p>
        </w:tc>
        <w:tc>
          <w:tcPr>
            <w:tcW w:w="1800" w:type="dxa"/>
          </w:tcPr>
          <w:p w14:paraId="4B4D309A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6B4E632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3FB06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5E5CF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2166D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2323CB8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3323ABB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19040E40" w14:textId="77777777" w:rsidR="000814EC" w:rsidRPr="000E3118" w:rsidRDefault="000814EC" w:rsidP="000814EC">
            <w:pPr>
              <w:ind w:left="0"/>
            </w:pPr>
            <w:r w:rsidRPr="000E3118">
              <w:t>number_of_records</w:t>
            </w:r>
          </w:p>
        </w:tc>
        <w:tc>
          <w:tcPr>
            <w:tcW w:w="1800" w:type="dxa"/>
          </w:tcPr>
          <w:p w14:paraId="4BA35975" w14:textId="77777777" w:rsidR="000814EC" w:rsidRPr="000E3118" w:rsidRDefault="000814EC" w:rsidP="000814EC">
            <w:pPr>
              <w:ind w:left="0"/>
            </w:pPr>
            <w:r w:rsidRPr="000E3118">
              <w:t>int(11)</w:t>
            </w:r>
          </w:p>
        </w:tc>
        <w:tc>
          <w:tcPr>
            <w:tcW w:w="990" w:type="dxa"/>
          </w:tcPr>
          <w:p w14:paraId="54ABBDC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9CB18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530B91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EF81C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565FB57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F42DCFF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3324E0E7" w14:textId="77777777" w:rsidR="000814EC" w:rsidRPr="000E3118" w:rsidRDefault="000814EC" w:rsidP="000814EC">
            <w:pPr>
              <w:ind w:left="0"/>
            </w:pPr>
            <w:r w:rsidRPr="000E3118">
              <w:t>partitions</w:t>
            </w:r>
          </w:p>
        </w:tc>
        <w:tc>
          <w:tcPr>
            <w:tcW w:w="1800" w:type="dxa"/>
          </w:tcPr>
          <w:p w14:paraId="28D4D596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0812A2E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002F5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25EC82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EF1C6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758B29A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C0FB55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7676BDB3" w14:textId="77777777" w:rsidR="000814EC" w:rsidRPr="000E3118" w:rsidRDefault="000814EC" w:rsidP="000814EC">
            <w:pPr>
              <w:ind w:left="0"/>
            </w:pPr>
            <w:r w:rsidRPr="000E3118">
              <w:t>query</w:t>
            </w:r>
          </w:p>
        </w:tc>
        <w:tc>
          <w:tcPr>
            <w:tcW w:w="1800" w:type="dxa"/>
          </w:tcPr>
          <w:p w14:paraId="4458635B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0DE8601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BC325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E52754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22799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11ED974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C910ED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1A9B55A7" w14:textId="77777777" w:rsidR="000814EC" w:rsidRPr="000E3118" w:rsidRDefault="000814EC" w:rsidP="000814EC">
            <w:pPr>
              <w:ind w:left="0"/>
            </w:pPr>
            <w:r w:rsidRPr="000E3118">
              <w:t>status</w:t>
            </w:r>
          </w:p>
        </w:tc>
        <w:tc>
          <w:tcPr>
            <w:tcW w:w="1800" w:type="dxa"/>
          </w:tcPr>
          <w:p w14:paraId="54319D64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0E6FE83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2D16A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CA9168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39182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57B1C44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2D1368A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0F262B5F" w14:textId="77777777" w:rsidR="000814EC" w:rsidRPr="000E3118" w:rsidRDefault="000814EC" w:rsidP="000814EC">
            <w:pPr>
              <w:ind w:left="0"/>
            </w:pPr>
            <w:r w:rsidRPr="000E3118">
              <w:t>updated_date</w:t>
            </w:r>
          </w:p>
        </w:tc>
        <w:tc>
          <w:tcPr>
            <w:tcW w:w="1800" w:type="dxa"/>
          </w:tcPr>
          <w:p w14:paraId="465A89D1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1A65FA8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48101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9D108D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90C9C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0814EC" w:rsidRPr="002209E2" w14:paraId="05BF8A0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9C45F77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5D8F397C" w14:textId="77777777" w:rsidR="000814EC" w:rsidRPr="000E3118" w:rsidRDefault="000814EC" w:rsidP="000814EC">
            <w:pPr>
              <w:ind w:left="0"/>
            </w:pPr>
            <w:r w:rsidRPr="000E3118">
              <w:t>dwhTablesRole_id</w:t>
            </w:r>
          </w:p>
        </w:tc>
        <w:tc>
          <w:tcPr>
            <w:tcW w:w="1800" w:type="dxa"/>
          </w:tcPr>
          <w:p w14:paraId="5A9D4168" w14:textId="77777777" w:rsidR="000814EC" w:rsidRDefault="000814EC" w:rsidP="000814EC">
            <w:pPr>
              <w:ind w:left="0"/>
            </w:pPr>
            <w:r w:rsidRPr="000E3118">
              <w:t>bigint(20)</w:t>
            </w:r>
          </w:p>
        </w:tc>
        <w:tc>
          <w:tcPr>
            <w:tcW w:w="990" w:type="dxa"/>
          </w:tcPr>
          <w:p w14:paraId="5DE31A2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704A0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AD4B6ED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7A678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01FF023" w14:textId="77777777" w:rsidR="004679B7" w:rsidRDefault="004679B7" w:rsidP="004679B7">
      <w:pPr>
        <w:pStyle w:val="Heading3"/>
      </w:pPr>
      <w:r w:rsidRPr="002209E2">
        <w:t>Constraint</w:t>
      </w:r>
    </w:p>
    <w:p w14:paraId="044C3946" w14:textId="77777777" w:rsidR="004679B7" w:rsidRDefault="004679B7" w:rsidP="004679B7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679B7" w14:paraId="5AC2AECE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B3DDBA3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F1FF8AD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893AD15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463ED39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8908170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679B7" w14:paraId="5D22B3DA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9B8FE42" w14:textId="77777777" w:rsidR="004679B7" w:rsidRPr="002209E2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8FF199F" w14:textId="77777777" w:rsidR="004679B7" w:rsidRPr="002209E2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D86B51C" w14:textId="77777777" w:rsidR="004679B7" w:rsidRPr="008C1A23" w:rsidRDefault="004679B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3DEF6E6" w14:textId="77777777" w:rsidR="004679B7" w:rsidRPr="002209E2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BB2959F" w14:textId="77777777" w:rsidR="004679B7" w:rsidRPr="008C1A23" w:rsidRDefault="004679B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75A89CA" w14:textId="77777777" w:rsidR="004679B7" w:rsidRPr="002209E2" w:rsidRDefault="004679B7" w:rsidP="004679B7">
      <w:pPr>
        <w:ind w:left="0"/>
        <w:rPr>
          <w:rFonts w:ascii="Times New Roman" w:hAnsi="Times New Roman"/>
          <w:i/>
          <w:sz w:val="24"/>
          <w:szCs w:val="24"/>
        </w:rPr>
      </w:pPr>
    </w:p>
    <w:p w14:paraId="0764CAD3" w14:textId="77777777" w:rsidR="004679B7" w:rsidRPr="002209E2" w:rsidRDefault="004679B7" w:rsidP="004679B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679B7" w14:paraId="76285E3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0C5BC38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CD299B1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65F03FA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679B7" w14:paraId="377BEE2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5B3605E" w14:textId="77777777" w:rsidR="004679B7" w:rsidRPr="00B812C5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D849757" w14:textId="77777777" w:rsidR="004679B7" w:rsidRPr="00B812C5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72AED059" w14:textId="77777777" w:rsidR="004679B7" w:rsidRPr="00B812C5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286D1A54" w14:textId="77777777" w:rsidR="004679B7" w:rsidRPr="00955A3E" w:rsidRDefault="004679B7" w:rsidP="004679B7">
      <w:pPr>
        <w:ind w:left="0"/>
      </w:pPr>
    </w:p>
    <w:p w14:paraId="7C97C428" w14:textId="77777777" w:rsidR="004679B7" w:rsidRDefault="004679B7" w:rsidP="004679B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54D22D9" w14:textId="77777777" w:rsidR="004679B7" w:rsidRPr="004679B7" w:rsidRDefault="004679B7" w:rsidP="004679B7"/>
    <w:p w14:paraId="5B3EC376" w14:textId="77777777" w:rsidR="008E5AFB" w:rsidRDefault="008E5AFB" w:rsidP="008E5AFB">
      <w:pPr>
        <w:ind w:left="0"/>
      </w:pPr>
    </w:p>
    <w:p w14:paraId="11DD5D89" w14:textId="77777777" w:rsidR="00927A51" w:rsidRPr="002209E2" w:rsidRDefault="00927A51" w:rsidP="00927A51">
      <w:pPr>
        <w:pStyle w:val="Heading2"/>
        <w:rPr>
          <w:rFonts w:ascii="Times New Roman" w:hAnsi="Times New Roman"/>
          <w:sz w:val="24"/>
          <w:szCs w:val="24"/>
        </w:rPr>
      </w:pPr>
      <w:bookmarkStart w:id="115" w:name="_Toc170222330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7A51">
        <w:rPr>
          <w:rFonts w:ascii="Times New Roman" w:hAnsi="Times New Roman"/>
          <w:sz w:val="24"/>
          <w:szCs w:val="24"/>
        </w:rPr>
        <w:t>mapping_audience_sub_table</w:t>
      </w:r>
      <w:bookmarkEnd w:id="11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927A51" w:rsidRPr="002209E2" w14:paraId="79AA5E6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45A182C" w14:textId="77777777" w:rsidR="00927A51" w:rsidRPr="002209E2" w:rsidRDefault="00927A5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F5E5429" w14:textId="77777777" w:rsidR="00927A51" w:rsidRPr="002209E2" w:rsidRDefault="00927A5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0CF6C42" w14:textId="77777777" w:rsidR="00927A51" w:rsidRPr="002209E2" w:rsidRDefault="00927A5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078DEC4" w14:textId="77777777" w:rsidR="00927A51" w:rsidRPr="002209E2" w:rsidRDefault="00927A5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806E749" w14:textId="77777777" w:rsidR="00927A51" w:rsidRPr="002209E2" w:rsidRDefault="00927A5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BE3AC71" w14:textId="77777777" w:rsidR="00927A51" w:rsidRPr="002209E2" w:rsidRDefault="00927A5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85B4B7B" w14:textId="77777777" w:rsidR="00927A51" w:rsidRPr="002209E2" w:rsidRDefault="00927A5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16BA51E" w14:textId="77777777" w:rsidR="00927A51" w:rsidRPr="002209E2" w:rsidRDefault="00927A51" w:rsidP="000102D5">
            <w:pPr>
              <w:pStyle w:val="NormalTableHeader"/>
            </w:pPr>
            <w:r w:rsidRPr="002209E2">
              <w:t>Mô tả</w:t>
            </w:r>
          </w:p>
        </w:tc>
      </w:tr>
      <w:tr w:rsidR="00927A51" w:rsidRPr="002209E2" w14:paraId="05A4328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7F505A4" w14:textId="77777777" w:rsidR="00927A51" w:rsidRDefault="00927A51" w:rsidP="00927A5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2DE6253E" w14:textId="77777777" w:rsidR="00927A51" w:rsidRPr="004943C0" w:rsidRDefault="00927A51" w:rsidP="00927A51">
            <w:pPr>
              <w:ind w:left="0"/>
            </w:pPr>
            <w:r w:rsidRPr="004943C0">
              <w:t>audience_id</w:t>
            </w:r>
          </w:p>
        </w:tc>
        <w:tc>
          <w:tcPr>
            <w:tcW w:w="1800" w:type="dxa"/>
          </w:tcPr>
          <w:p w14:paraId="712F8BFE" w14:textId="77777777" w:rsidR="00927A51" w:rsidRPr="004943C0" w:rsidRDefault="00927A51" w:rsidP="00927A51">
            <w:pPr>
              <w:ind w:left="0"/>
            </w:pPr>
            <w:r w:rsidRPr="004943C0">
              <w:t>bigint(20)</w:t>
            </w:r>
          </w:p>
        </w:tc>
        <w:tc>
          <w:tcPr>
            <w:tcW w:w="990" w:type="dxa"/>
          </w:tcPr>
          <w:p w14:paraId="481A929F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77C7A3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3284F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122EB63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927A51" w:rsidRPr="002209E2" w14:paraId="0D889DC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733B44C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5988B1E" w14:textId="77777777" w:rsidR="00927A51" w:rsidRPr="004943C0" w:rsidRDefault="00927A51" w:rsidP="00927A51">
            <w:pPr>
              <w:ind w:left="0"/>
            </w:pPr>
            <w:r w:rsidRPr="004943C0">
              <w:t>query</w:t>
            </w:r>
          </w:p>
        </w:tc>
        <w:tc>
          <w:tcPr>
            <w:tcW w:w="1800" w:type="dxa"/>
          </w:tcPr>
          <w:p w14:paraId="281DF0FD" w14:textId="77777777" w:rsidR="00927A51" w:rsidRPr="004943C0" w:rsidRDefault="00927A51" w:rsidP="00927A51">
            <w:pPr>
              <w:ind w:left="0"/>
            </w:pPr>
            <w:r w:rsidRPr="004943C0">
              <w:t>varchar(255)</w:t>
            </w:r>
          </w:p>
        </w:tc>
        <w:tc>
          <w:tcPr>
            <w:tcW w:w="990" w:type="dxa"/>
          </w:tcPr>
          <w:p w14:paraId="1FB2F3C0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F3DDE6C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8AAE9F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A59FE5A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927A51" w:rsidRPr="002209E2" w14:paraId="4D7F7D1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18D5FF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4CD66C28" w14:textId="77777777" w:rsidR="00927A51" w:rsidRPr="004943C0" w:rsidRDefault="00927A51" w:rsidP="00927A51">
            <w:pPr>
              <w:ind w:left="0"/>
            </w:pPr>
            <w:r w:rsidRPr="004943C0">
              <w:t>query_insert</w:t>
            </w:r>
          </w:p>
        </w:tc>
        <w:tc>
          <w:tcPr>
            <w:tcW w:w="1800" w:type="dxa"/>
          </w:tcPr>
          <w:p w14:paraId="5900102C" w14:textId="77777777" w:rsidR="00927A51" w:rsidRPr="004943C0" w:rsidRDefault="00927A51" w:rsidP="00927A51">
            <w:pPr>
              <w:ind w:left="0"/>
            </w:pPr>
            <w:r w:rsidRPr="004943C0">
              <w:t>varchar(255)</w:t>
            </w:r>
          </w:p>
        </w:tc>
        <w:tc>
          <w:tcPr>
            <w:tcW w:w="990" w:type="dxa"/>
          </w:tcPr>
          <w:p w14:paraId="7279596C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688496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B34E2D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CAEC7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927A51" w:rsidRPr="002209E2" w14:paraId="3F79560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EEE44E1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05D532B3" w14:textId="77777777" w:rsidR="00927A51" w:rsidRPr="004943C0" w:rsidRDefault="00927A51" w:rsidP="00927A51">
            <w:pPr>
              <w:ind w:left="0"/>
            </w:pPr>
            <w:r w:rsidRPr="004943C0">
              <w:t>sub_table_name</w:t>
            </w:r>
          </w:p>
        </w:tc>
        <w:tc>
          <w:tcPr>
            <w:tcW w:w="1800" w:type="dxa"/>
          </w:tcPr>
          <w:p w14:paraId="5F06B107" w14:textId="77777777" w:rsidR="00927A51" w:rsidRDefault="00927A51" w:rsidP="00927A51">
            <w:pPr>
              <w:ind w:left="0"/>
            </w:pPr>
            <w:r w:rsidRPr="004943C0">
              <w:t>varchar(255)</w:t>
            </w:r>
          </w:p>
        </w:tc>
        <w:tc>
          <w:tcPr>
            <w:tcW w:w="990" w:type="dxa"/>
          </w:tcPr>
          <w:p w14:paraId="1EC235A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904465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9CA78B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D4329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CE51166" w14:textId="77777777" w:rsidR="0055246A" w:rsidRDefault="0055246A" w:rsidP="0055246A">
      <w:pPr>
        <w:pStyle w:val="Heading3"/>
      </w:pPr>
      <w:r w:rsidRPr="002209E2">
        <w:t>Constraint</w:t>
      </w:r>
    </w:p>
    <w:p w14:paraId="6AD92FE6" w14:textId="77777777" w:rsidR="0055246A" w:rsidRDefault="0055246A" w:rsidP="0055246A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55246A" w14:paraId="64F33B06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90F6D16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FD8B970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84ECC5D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202DAFD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297CF2A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5246A" w14:paraId="64B4B6C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22C3AEE" w14:textId="77777777" w:rsidR="0055246A" w:rsidRPr="002209E2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5DDAFED" w14:textId="77777777" w:rsidR="0055246A" w:rsidRPr="002209E2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34B2ED6B" w14:textId="77777777" w:rsidR="0055246A" w:rsidRPr="008C1A23" w:rsidRDefault="0055246A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F4ADEF0" w14:textId="77777777" w:rsidR="0055246A" w:rsidRPr="002209E2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6577874" w14:textId="77777777" w:rsidR="0055246A" w:rsidRPr="008C1A23" w:rsidRDefault="0055246A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3D4084C" w14:textId="77777777" w:rsidR="0055246A" w:rsidRPr="002209E2" w:rsidRDefault="0055246A" w:rsidP="0055246A">
      <w:pPr>
        <w:ind w:left="0"/>
        <w:rPr>
          <w:rFonts w:ascii="Times New Roman" w:hAnsi="Times New Roman"/>
          <w:i/>
          <w:sz w:val="24"/>
          <w:szCs w:val="24"/>
        </w:rPr>
      </w:pPr>
    </w:p>
    <w:p w14:paraId="784EFA96" w14:textId="77777777" w:rsidR="0055246A" w:rsidRPr="002209E2" w:rsidRDefault="0055246A" w:rsidP="0055246A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55246A" w14:paraId="6E0EC34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8F0486D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51741DC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8465A9A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5246A" w14:paraId="57FD65B3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7673664" w14:textId="77777777" w:rsidR="0055246A" w:rsidRPr="00B812C5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5D9E76DD" w14:textId="77777777" w:rsidR="0055246A" w:rsidRPr="00B812C5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2342E2A4" w14:textId="77777777" w:rsidR="0055246A" w:rsidRPr="00B812C5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2F335FBE" w14:textId="77777777" w:rsidR="0055246A" w:rsidRPr="00955A3E" w:rsidRDefault="0055246A" w:rsidP="0055246A">
      <w:pPr>
        <w:ind w:left="0"/>
      </w:pPr>
    </w:p>
    <w:p w14:paraId="60ECBC16" w14:textId="77777777" w:rsidR="0055246A" w:rsidRDefault="0055246A" w:rsidP="0055246A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4F87D71" w14:textId="77777777" w:rsidR="0055246A" w:rsidRPr="0055246A" w:rsidRDefault="0055246A" w:rsidP="0055246A"/>
    <w:p w14:paraId="7BF15600" w14:textId="77777777" w:rsidR="00927A51" w:rsidRPr="002209E2" w:rsidRDefault="00927A51" w:rsidP="00927A51">
      <w:pPr>
        <w:pStyle w:val="Heading2"/>
        <w:rPr>
          <w:rFonts w:ascii="Times New Roman" w:hAnsi="Times New Roman"/>
          <w:sz w:val="24"/>
          <w:szCs w:val="24"/>
        </w:rPr>
      </w:pPr>
      <w:bookmarkStart w:id="116" w:name="_Toc170222334"/>
      <w:commentRangeStart w:id="117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7A51">
        <w:rPr>
          <w:rFonts w:ascii="Times New Roman" w:hAnsi="Times New Roman"/>
          <w:sz w:val="24"/>
          <w:szCs w:val="24"/>
        </w:rPr>
        <w:t>r_ccai_dashboard_tv360_communication</w:t>
      </w:r>
      <w:commentRangeEnd w:id="117"/>
      <w:r>
        <w:rPr>
          <w:rStyle w:val="CommentReference"/>
          <w:rFonts w:ascii=".VnTime" w:hAnsi=".VnTime"/>
          <w:b w:val="0"/>
          <w:snapToGrid/>
        </w:rPr>
        <w:commentReference w:id="117"/>
      </w:r>
      <w:bookmarkEnd w:id="11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927A51" w:rsidRPr="002209E2" w14:paraId="1EA7610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47D4B3D" w14:textId="77777777" w:rsidR="00927A51" w:rsidRPr="002209E2" w:rsidRDefault="00927A5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5BC4C23" w14:textId="77777777" w:rsidR="00927A51" w:rsidRPr="002209E2" w:rsidRDefault="00927A5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3C1A0A0" w14:textId="77777777" w:rsidR="00927A51" w:rsidRPr="002209E2" w:rsidRDefault="00927A5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63BDFA8" w14:textId="77777777" w:rsidR="00927A51" w:rsidRPr="002209E2" w:rsidRDefault="00927A5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2001F73" w14:textId="77777777" w:rsidR="00927A51" w:rsidRPr="002209E2" w:rsidRDefault="00927A5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9C35C6F" w14:textId="77777777" w:rsidR="00927A51" w:rsidRPr="002209E2" w:rsidRDefault="00927A5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6BE107A" w14:textId="77777777" w:rsidR="00927A51" w:rsidRPr="002209E2" w:rsidRDefault="00927A5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48ADF5A" w14:textId="77777777" w:rsidR="00927A51" w:rsidRPr="002209E2" w:rsidRDefault="00927A51" w:rsidP="000102D5">
            <w:pPr>
              <w:pStyle w:val="NormalTableHeader"/>
            </w:pPr>
            <w:r w:rsidRPr="002209E2">
              <w:t>Mô tả</w:t>
            </w:r>
          </w:p>
        </w:tc>
      </w:tr>
      <w:tr w:rsidR="00927A51" w:rsidRPr="002209E2" w14:paraId="785F8A6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6422183" w14:textId="77777777" w:rsidR="00927A51" w:rsidRDefault="00927A51" w:rsidP="00927A5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20C5B83" w14:textId="77777777" w:rsidR="00927A51" w:rsidRPr="00AB4DE1" w:rsidRDefault="00927A51" w:rsidP="00927A51">
            <w:pPr>
              <w:ind w:left="0"/>
            </w:pPr>
            <w:r w:rsidRPr="00AB4DE1">
              <w:t>AUDIENCE_ID</w:t>
            </w:r>
          </w:p>
        </w:tc>
        <w:tc>
          <w:tcPr>
            <w:tcW w:w="1800" w:type="dxa"/>
          </w:tcPr>
          <w:p w14:paraId="2F1F578E" w14:textId="77777777" w:rsidR="00927A51" w:rsidRPr="00AB4DE1" w:rsidRDefault="00927A51" w:rsidP="00927A51">
            <w:pPr>
              <w:ind w:left="0"/>
            </w:pPr>
            <w:r w:rsidRPr="00AB4DE1">
              <w:t>text</w:t>
            </w:r>
          </w:p>
        </w:tc>
        <w:tc>
          <w:tcPr>
            <w:tcW w:w="990" w:type="dxa"/>
          </w:tcPr>
          <w:p w14:paraId="606EA77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1AAE7D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A49E5D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5C5563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927A51" w:rsidRPr="002209E2" w14:paraId="2919174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4D0FEC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1B68924D" w14:textId="77777777" w:rsidR="00927A51" w:rsidRPr="00AB4DE1" w:rsidRDefault="00927A51" w:rsidP="00927A51">
            <w:pPr>
              <w:ind w:left="0"/>
            </w:pPr>
            <w:r w:rsidRPr="00AB4DE1">
              <w:t>NUM_SUB_COMMUNICATE</w:t>
            </w:r>
          </w:p>
        </w:tc>
        <w:tc>
          <w:tcPr>
            <w:tcW w:w="1800" w:type="dxa"/>
          </w:tcPr>
          <w:p w14:paraId="15C144FB" w14:textId="77777777" w:rsidR="00927A51" w:rsidRPr="00AB4DE1" w:rsidRDefault="00927A51" w:rsidP="00927A51">
            <w:pPr>
              <w:ind w:left="0"/>
            </w:pPr>
            <w:r w:rsidRPr="00AB4DE1">
              <w:t>double</w:t>
            </w:r>
          </w:p>
        </w:tc>
        <w:tc>
          <w:tcPr>
            <w:tcW w:w="990" w:type="dxa"/>
          </w:tcPr>
          <w:p w14:paraId="327FFCB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30EE6C6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B8222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3257C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927A51" w:rsidRPr="002209E2" w14:paraId="37596CE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29E8C94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783F3CA" w14:textId="77777777" w:rsidR="00927A51" w:rsidRPr="00AB4DE1" w:rsidRDefault="00927A51" w:rsidP="00927A51">
            <w:pPr>
              <w:ind w:left="0"/>
            </w:pPr>
            <w:r w:rsidRPr="00AB4DE1">
              <w:t>NUM_SUB_COMMUNICATE_SUCCESS</w:t>
            </w:r>
          </w:p>
        </w:tc>
        <w:tc>
          <w:tcPr>
            <w:tcW w:w="1800" w:type="dxa"/>
          </w:tcPr>
          <w:p w14:paraId="7C2C670B" w14:textId="77777777" w:rsidR="00927A51" w:rsidRPr="00AB4DE1" w:rsidRDefault="00927A51" w:rsidP="00927A51">
            <w:pPr>
              <w:ind w:left="0"/>
            </w:pPr>
            <w:r w:rsidRPr="00AB4DE1">
              <w:t>double</w:t>
            </w:r>
          </w:p>
        </w:tc>
        <w:tc>
          <w:tcPr>
            <w:tcW w:w="990" w:type="dxa"/>
          </w:tcPr>
          <w:p w14:paraId="4E7A08F5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B67180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2D14D2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845D2F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927A51" w:rsidRPr="002209E2" w14:paraId="2C561C3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CB2D824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741AD1AA" w14:textId="77777777" w:rsidR="00927A51" w:rsidRPr="00AB4DE1" w:rsidRDefault="00927A51" w:rsidP="00927A51">
            <w:pPr>
              <w:ind w:left="0"/>
            </w:pPr>
            <w:r w:rsidRPr="00AB4DE1">
              <w:t>NUM_COMMUNICATE_SUCCESS</w:t>
            </w:r>
          </w:p>
        </w:tc>
        <w:tc>
          <w:tcPr>
            <w:tcW w:w="1800" w:type="dxa"/>
          </w:tcPr>
          <w:p w14:paraId="43EA58E0" w14:textId="77777777" w:rsidR="00927A51" w:rsidRPr="00AB4DE1" w:rsidRDefault="00927A51" w:rsidP="00927A51">
            <w:pPr>
              <w:ind w:left="0"/>
            </w:pPr>
            <w:r w:rsidRPr="00AB4DE1">
              <w:t>double</w:t>
            </w:r>
          </w:p>
        </w:tc>
        <w:tc>
          <w:tcPr>
            <w:tcW w:w="990" w:type="dxa"/>
          </w:tcPr>
          <w:p w14:paraId="1060556E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BA1E7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2EF22D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0D7E5D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927A51" w:rsidRPr="002209E2" w14:paraId="4321CDB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E852C10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55F869F5" w14:textId="77777777" w:rsidR="00927A51" w:rsidRPr="00AB4DE1" w:rsidRDefault="00927A51" w:rsidP="00927A51">
            <w:pPr>
              <w:ind w:left="0"/>
            </w:pPr>
            <w:r w:rsidRPr="00AB4DE1">
              <w:t>GROUP</w:t>
            </w:r>
          </w:p>
        </w:tc>
        <w:tc>
          <w:tcPr>
            <w:tcW w:w="1800" w:type="dxa"/>
          </w:tcPr>
          <w:p w14:paraId="3605B77E" w14:textId="77777777" w:rsidR="00927A51" w:rsidRPr="00AB4DE1" w:rsidRDefault="00927A51" w:rsidP="00927A51">
            <w:pPr>
              <w:ind w:left="0"/>
            </w:pPr>
            <w:r w:rsidRPr="00AB4DE1">
              <w:t>text</w:t>
            </w:r>
          </w:p>
        </w:tc>
        <w:tc>
          <w:tcPr>
            <w:tcW w:w="990" w:type="dxa"/>
          </w:tcPr>
          <w:p w14:paraId="145D2E4C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C5E510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F16D48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FA2E2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927A51" w:rsidRPr="002209E2" w14:paraId="6FEE78A9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2DE9C70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312420D2" w14:textId="77777777" w:rsidR="00927A51" w:rsidRPr="00AB4DE1" w:rsidRDefault="00927A51" w:rsidP="00927A51">
            <w:pPr>
              <w:ind w:left="0"/>
            </w:pPr>
            <w:r w:rsidRPr="00AB4DE1">
              <w:t>PARTITION</w:t>
            </w:r>
          </w:p>
        </w:tc>
        <w:tc>
          <w:tcPr>
            <w:tcW w:w="1800" w:type="dxa"/>
          </w:tcPr>
          <w:p w14:paraId="520BF19B" w14:textId="77777777" w:rsidR="00927A51" w:rsidRDefault="00927A51" w:rsidP="00927A51">
            <w:pPr>
              <w:ind w:left="0"/>
            </w:pPr>
            <w:r w:rsidRPr="00AB4DE1">
              <w:t>text</w:t>
            </w:r>
          </w:p>
        </w:tc>
        <w:tc>
          <w:tcPr>
            <w:tcW w:w="990" w:type="dxa"/>
          </w:tcPr>
          <w:p w14:paraId="2F40A59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1C98D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208943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3E8D4F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A97EE12" w14:textId="77777777" w:rsidR="006D7544" w:rsidRDefault="006D7544" w:rsidP="006D7544">
      <w:pPr>
        <w:pStyle w:val="Heading3"/>
      </w:pPr>
      <w:r w:rsidRPr="002209E2">
        <w:t>Constraint</w:t>
      </w:r>
    </w:p>
    <w:p w14:paraId="2194F9FD" w14:textId="77777777" w:rsidR="006D7544" w:rsidRDefault="006D7544" w:rsidP="006D7544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D7544" w14:paraId="37EC529F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B472364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325B448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881F8DB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D34ED6F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285892C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7544" w14:paraId="3037213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02A7E59" w14:textId="77777777" w:rsidR="006D7544" w:rsidRPr="002209E2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93DD4FA" w14:textId="77777777" w:rsidR="006D7544" w:rsidRPr="002209E2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42060F3" w14:textId="77777777" w:rsidR="006D7544" w:rsidRPr="008C1A23" w:rsidRDefault="006D754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9342251" w14:textId="77777777" w:rsidR="006D7544" w:rsidRPr="002209E2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601567AC" w14:textId="77777777" w:rsidR="006D7544" w:rsidRPr="008C1A23" w:rsidRDefault="006D754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E019B0F" w14:textId="77777777" w:rsidR="006D7544" w:rsidRPr="002209E2" w:rsidRDefault="006D7544" w:rsidP="006D7544">
      <w:pPr>
        <w:ind w:left="0"/>
        <w:rPr>
          <w:rFonts w:ascii="Times New Roman" w:hAnsi="Times New Roman"/>
          <w:i/>
          <w:sz w:val="24"/>
          <w:szCs w:val="24"/>
        </w:rPr>
      </w:pPr>
    </w:p>
    <w:p w14:paraId="2EA6801E" w14:textId="77777777" w:rsidR="006D7544" w:rsidRPr="002209E2" w:rsidRDefault="006D7544" w:rsidP="006D754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D7544" w14:paraId="0430C07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48DC76E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E289A36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6B0B586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7544" w14:paraId="27D03ED3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D53F5C2" w14:textId="77777777" w:rsidR="006D7544" w:rsidRPr="00B812C5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9080896" w14:textId="77777777" w:rsidR="006D7544" w:rsidRPr="00B812C5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43E5F06" w14:textId="77777777" w:rsidR="006D7544" w:rsidRPr="00B812C5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7B06EFBA" w14:textId="77777777" w:rsidR="006D7544" w:rsidRPr="00955A3E" w:rsidRDefault="006D7544" w:rsidP="006D7544">
      <w:pPr>
        <w:ind w:left="0"/>
      </w:pPr>
    </w:p>
    <w:p w14:paraId="5427B2EC" w14:textId="77777777" w:rsidR="006D7544" w:rsidRDefault="006D7544" w:rsidP="006D754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207E76C" w14:textId="77777777" w:rsidR="006D7544" w:rsidRPr="006D7544" w:rsidRDefault="006D7544" w:rsidP="006D7544"/>
    <w:p w14:paraId="5445CBFC" w14:textId="77777777" w:rsidR="00EC4A4A" w:rsidRPr="002209E2" w:rsidRDefault="00EC4A4A" w:rsidP="00EC4A4A">
      <w:pPr>
        <w:pStyle w:val="Heading2"/>
        <w:rPr>
          <w:rFonts w:ascii="Times New Roman" w:hAnsi="Times New Roman"/>
          <w:sz w:val="24"/>
          <w:szCs w:val="24"/>
        </w:rPr>
      </w:pPr>
      <w:bookmarkStart w:id="118" w:name="_Toc17022233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C4A4A">
        <w:rPr>
          <w:rFonts w:ascii="Times New Roman" w:hAnsi="Times New Roman"/>
          <w:sz w:val="24"/>
          <w:szCs w:val="24"/>
        </w:rPr>
        <w:t>recheck_ccai_process_status</w:t>
      </w:r>
      <w:bookmarkEnd w:id="11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C4A4A" w:rsidRPr="002209E2" w14:paraId="32ED577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4AF73C4" w14:textId="77777777" w:rsidR="00EC4A4A" w:rsidRPr="002209E2" w:rsidRDefault="00EC4A4A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9F8EB4A" w14:textId="77777777" w:rsidR="00EC4A4A" w:rsidRPr="002209E2" w:rsidRDefault="00EC4A4A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D673B7E" w14:textId="77777777" w:rsidR="00EC4A4A" w:rsidRPr="002209E2" w:rsidRDefault="00EC4A4A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0C6220CD" w14:textId="77777777" w:rsidR="00EC4A4A" w:rsidRPr="002209E2" w:rsidRDefault="00EC4A4A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B910BA6" w14:textId="77777777" w:rsidR="00EC4A4A" w:rsidRPr="002209E2" w:rsidRDefault="00EC4A4A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678BB77" w14:textId="77777777" w:rsidR="00EC4A4A" w:rsidRPr="002209E2" w:rsidRDefault="00EC4A4A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0BCAE1B" w14:textId="77777777" w:rsidR="00EC4A4A" w:rsidRPr="002209E2" w:rsidRDefault="00EC4A4A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1700E9C" w14:textId="77777777" w:rsidR="00EC4A4A" w:rsidRPr="002209E2" w:rsidRDefault="00EC4A4A" w:rsidP="000102D5">
            <w:pPr>
              <w:pStyle w:val="NormalTableHeader"/>
            </w:pPr>
            <w:r w:rsidRPr="002209E2">
              <w:t>Mô tả</w:t>
            </w:r>
          </w:p>
        </w:tc>
      </w:tr>
      <w:tr w:rsidR="00EC4A4A" w:rsidRPr="002209E2" w14:paraId="7D86B4D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641D73C" w14:textId="77777777" w:rsidR="00EC4A4A" w:rsidRDefault="00EC4A4A" w:rsidP="00EC4A4A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36EAF290" w14:textId="77777777" w:rsidR="00EC4A4A" w:rsidRPr="00421EE6" w:rsidRDefault="00EC4A4A" w:rsidP="00EC4A4A">
            <w:pPr>
              <w:ind w:left="0"/>
            </w:pPr>
            <w:r w:rsidRPr="00421EE6">
              <w:t>process_code</w:t>
            </w:r>
          </w:p>
        </w:tc>
        <w:tc>
          <w:tcPr>
            <w:tcW w:w="1800" w:type="dxa"/>
          </w:tcPr>
          <w:p w14:paraId="6E684903" w14:textId="77777777" w:rsidR="00EC4A4A" w:rsidRPr="00421EE6" w:rsidRDefault="00EC4A4A" w:rsidP="00EC4A4A">
            <w:pPr>
              <w:ind w:left="0"/>
            </w:pPr>
            <w:r w:rsidRPr="00421EE6">
              <w:t>blob</w:t>
            </w:r>
          </w:p>
        </w:tc>
        <w:tc>
          <w:tcPr>
            <w:tcW w:w="990" w:type="dxa"/>
          </w:tcPr>
          <w:p w14:paraId="31C5FBF7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600096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032367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720700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C4A4A" w:rsidRPr="002209E2" w14:paraId="6FDE134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D4FF24" w14:textId="77777777" w:rsidR="00EC4A4A" w:rsidRDefault="00EC4A4A" w:rsidP="00EC4A4A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D4CC9F2" w14:textId="77777777" w:rsidR="00EC4A4A" w:rsidRPr="00421EE6" w:rsidRDefault="00EC4A4A" w:rsidP="00EC4A4A">
            <w:pPr>
              <w:ind w:left="0"/>
            </w:pPr>
            <w:r w:rsidRPr="00421EE6">
              <w:t>insert_date</w:t>
            </w:r>
          </w:p>
        </w:tc>
        <w:tc>
          <w:tcPr>
            <w:tcW w:w="1800" w:type="dxa"/>
          </w:tcPr>
          <w:p w14:paraId="55EBEF6D" w14:textId="77777777" w:rsidR="00EC4A4A" w:rsidRPr="00421EE6" w:rsidRDefault="00EC4A4A" w:rsidP="00EC4A4A">
            <w:pPr>
              <w:ind w:left="0"/>
            </w:pPr>
            <w:r w:rsidRPr="00421EE6">
              <w:t>char(30)</w:t>
            </w:r>
          </w:p>
        </w:tc>
        <w:tc>
          <w:tcPr>
            <w:tcW w:w="990" w:type="dxa"/>
          </w:tcPr>
          <w:p w14:paraId="574D105F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79FC4E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CD11679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580D80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C4A4A" w:rsidRPr="002209E2" w14:paraId="2214A66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596E1EA" w14:textId="77777777" w:rsidR="00EC4A4A" w:rsidRDefault="00EC4A4A" w:rsidP="00EC4A4A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7865945D" w14:textId="77777777" w:rsidR="00EC4A4A" w:rsidRPr="00421EE6" w:rsidRDefault="00EC4A4A" w:rsidP="00EC4A4A">
            <w:pPr>
              <w:ind w:left="0"/>
            </w:pPr>
            <w:r w:rsidRPr="00421EE6">
              <w:t>status</w:t>
            </w:r>
          </w:p>
        </w:tc>
        <w:tc>
          <w:tcPr>
            <w:tcW w:w="1800" w:type="dxa"/>
          </w:tcPr>
          <w:p w14:paraId="6BF9A320" w14:textId="77777777" w:rsidR="00EC4A4A" w:rsidRDefault="00EC4A4A" w:rsidP="00EC4A4A">
            <w:pPr>
              <w:ind w:left="0"/>
            </w:pPr>
            <w:r w:rsidRPr="00421EE6">
              <w:t>char(30)</w:t>
            </w:r>
          </w:p>
        </w:tc>
        <w:tc>
          <w:tcPr>
            <w:tcW w:w="990" w:type="dxa"/>
          </w:tcPr>
          <w:p w14:paraId="62F3FFD4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AA55EF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AF9D92" w14:textId="77777777" w:rsidR="00EC4A4A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3CCB86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0D3FCBAE" w14:textId="77777777" w:rsidR="00565984" w:rsidRDefault="00565984" w:rsidP="00565984">
      <w:pPr>
        <w:pStyle w:val="Heading3"/>
      </w:pPr>
      <w:r w:rsidRPr="002209E2">
        <w:t>Constraint</w:t>
      </w:r>
    </w:p>
    <w:p w14:paraId="63759006" w14:textId="77777777" w:rsidR="00565984" w:rsidRDefault="00565984" w:rsidP="00565984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565984" w14:paraId="6C8BABBF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302330C3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11288F9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F1D9405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CC45C4F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4160A08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65984" w14:paraId="12B0F176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548AC3B" w14:textId="77777777" w:rsidR="00565984" w:rsidRPr="002209E2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004385E" w14:textId="77777777" w:rsidR="00565984" w:rsidRPr="002209E2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CF314F7" w14:textId="77777777" w:rsidR="00565984" w:rsidRPr="008C1A23" w:rsidRDefault="0056598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477FEA7" w14:textId="77777777" w:rsidR="00565984" w:rsidRPr="002209E2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6A712BF9" w14:textId="77777777" w:rsidR="00565984" w:rsidRPr="008C1A23" w:rsidRDefault="0056598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92BF4F7" w14:textId="77777777" w:rsidR="00565984" w:rsidRPr="002209E2" w:rsidRDefault="00565984" w:rsidP="00565984">
      <w:pPr>
        <w:ind w:left="0"/>
        <w:rPr>
          <w:rFonts w:ascii="Times New Roman" w:hAnsi="Times New Roman"/>
          <w:i/>
          <w:sz w:val="24"/>
          <w:szCs w:val="24"/>
        </w:rPr>
      </w:pPr>
    </w:p>
    <w:p w14:paraId="16616AF2" w14:textId="77777777" w:rsidR="00565984" w:rsidRPr="002209E2" w:rsidRDefault="00565984" w:rsidP="0056598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565984" w14:paraId="7A92C37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25076C5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3E92787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29E3638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65984" w14:paraId="42DE3A2C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B61336C" w14:textId="77777777" w:rsidR="00565984" w:rsidRPr="00B812C5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AFEA0DC" w14:textId="77777777" w:rsidR="00565984" w:rsidRPr="00B812C5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56DDDAE" w14:textId="77777777" w:rsidR="00565984" w:rsidRPr="00B812C5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26A7B48" w14:textId="77777777" w:rsidR="00565984" w:rsidRPr="00955A3E" w:rsidRDefault="00565984" w:rsidP="00565984">
      <w:pPr>
        <w:ind w:left="0"/>
      </w:pPr>
    </w:p>
    <w:p w14:paraId="2A085612" w14:textId="77777777" w:rsidR="00565984" w:rsidRDefault="00565984" w:rsidP="0056598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CDAAD02" w14:textId="77777777" w:rsidR="00565984" w:rsidRPr="00565984" w:rsidRDefault="00565984" w:rsidP="00565984"/>
    <w:p w14:paraId="0C2BEF9C" w14:textId="77777777" w:rsidR="006A6E02" w:rsidRPr="002209E2" w:rsidRDefault="006A6E02" w:rsidP="006A6E02">
      <w:pPr>
        <w:pStyle w:val="Heading2"/>
        <w:rPr>
          <w:rFonts w:ascii="Times New Roman" w:hAnsi="Times New Roman"/>
          <w:sz w:val="24"/>
          <w:szCs w:val="24"/>
        </w:rPr>
      </w:pPr>
      <w:bookmarkStart w:id="119" w:name="_Toc170222342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6E02">
        <w:rPr>
          <w:rFonts w:ascii="Times New Roman" w:hAnsi="Times New Roman"/>
          <w:sz w:val="24"/>
          <w:szCs w:val="24"/>
        </w:rPr>
        <w:t>role_code_config</w:t>
      </w:r>
      <w:bookmarkEnd w:id="11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6A6E02" w:rsidRPr="002209E2" w14:paraId="5A72155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C93EAE6" w14:textId="77777777" w:rsidR="006A6E02" w:rsidRPr="002209E2" w:rsidRDefault="006A6E02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1A72803" w14:textId="77777777" w:rsidR="006A6E02" w:rsidRPr="002209E2" w:rsidRDefault="006A6E02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4B6C63F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2E0197C" w14:textId="77777777" w:rsidR="006A6E02" w:rsidRPr="002209E2" w:rsidRDefault="006A6E02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A3E5F2C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5D5EC83" w14:textId="77777777" w:rsidR="006A6E02" w:rsidRPr="002209E2" w:rsidRDefault="006A6E02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ADF02AD" w14:textId="77777777" w:rsidR="006A6E02" w:rsidRPr="002209E2" w:rsidRDefault="006A6E02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876A3AD" w14:textId="77777777" w:rsidR="006A6E02" w:rsidRPr="002209E2" w:rsidRDefault="006A6E02" w:rsidP="000102D5">
            <w:pPr>
              <w:pStyle w:val="NormalTableHeader"/>
            </w:pPr>
            <w:r w:rsidRPr="002209E2">
              <w:t>Mô tả</w:t>
            </w:r>
          </w:p>
        </w:tc>
      </w:tr>
      <w:tr w:rsidR="006A6E02" w:rsidRPr="002209E2" w14:paraId="244819D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5AA71BE" w14:textId="77777777" w:rsidR="006A6E02" w:rsidRDefault="006A6E02" w:rsidP="006A6E02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56DA6183" w14:textId="77777777" w:rsidR="006A6E02" w:rsidRPr="002232FB" w:rsidRDefault="006A6E02" w:rsidP="006A6E02">
            <w:pPr>
              <w:ind w:left="0"/>
            </w:pPr>
            <w:r w:rsidRPr="002232FB">
              <w:t>id</w:t>
            </w:r>
          </w:p>
        </w:tc>
        <w:tc>
          <w:tcPr>
            <w:tcW w:w="1800" w:type="dxa"/>
          </w:tcPr>
          <w:p w14:paraId="12DBB01D" w14:textId="77777777" w:rsidR="006A6E02" w:rsidRPr="002232FB" w:rsidRDefault="006A6E02" w:rsidP="006A6E02">
            <w:pPr>
              <w:ind w:left="0"/>
            </w:pPr>
            <w:r w:rsidRPr="002232FB">
              <w:t>bigint(20)</w:t>
            </w:r>
          </w:p>
        </w:tc>
        <w:tc>
          <w:tcPr>
            <w:tcW w:w="990" w:type="dxa"/>
          </w:tcPr>
          <w:p w14:paraId="110013FE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0BA761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20FF3F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21ECC08C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6A6E02" w:rsidRPr="002209E2" w14:paraId="56F3F2C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1445F6" w14:textId="77777777" w:rsidR="006A6E02" w:rsidRDefault="006A6E02" w:rsidP="006A6E02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DCCEE0C" w14:textId="77777777" w:rsidR="006A6E02" w:rsidRPr="002232FB" w:rsidRDefault="006A6E02" w:rsidP="006A6E02">
            <w:pPr>
              <w:ind w:left="0"/>
            </w:pPr>
            <w:r w:rsidRPr="002232FB">
              <w:t>priority</w:t>
            </w:r>
          </w:p>
        </w:tc>
        <w:tc>
          <w:tcPr>
            <w:tcW w:w="1800" w:type="dxa"/>
          </w:tcPr>
          <w:p w14:paraId="09D5099F" w14:textId="77777777" w:rsidR="006A6E02" w:rsidRPr="002232FB" w:rsidRDefault="006A6E02" w:rsidP="006A6E02">
            <w:pPr>
              <w:ind w:left="0"/>
            </w:pPr>
            <w:r w:rsidRPr="002232FB">
              <w:t>varchar(255)</w:t>
            </w:r>
          </w:p>
        </w:tc>
        <w:tc>
          <w:tcPr>
            <w:tcW w:w="990" w:type="dxa"/>
          </w:tcPr>
          <w:p w14:paraId="4CDEC246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CFC309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79EE4F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B835D2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6A6E02" w:rsidRPr="002209E2" w14:paraId="67FCF49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7B61FB3" w14:textId="77777777" w:rsidR="006A6E02" w:rsidRDefault="006A6E02" w:rsidP="006A6E02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0EAFA95" w14:textId="77777777" w:rsidR="006A6E02" w:rsidRPr="002232FB" w:rsidRDefault="006A6E02" w:rsidP="006A6E02">
            <w:pPr>
              <w:ind w:left="0"/>
            </w:pPr>
            <w:r w:rsidRPr="002232FB">
              <w:t>role_code</w:t>
            </w:r>
          </w:p>
        </w:tc>
        <w:tc>
          <w:tcPr>
            <w:tcW w:w="1800" w:type="dxa"/>
          </w:tcPr>
          <w:p w14:paraId="619BF6D3" w14:textId="77777777" w:rsidR="006A6E02" w:rsidRDefault="006A6E02" w:rsidP="006A6E02">
            <w:pPr>
              <w:ind w:left="0"/>
            </w:pPr>
            <w:r w:rsidRPr="002232FB">
              <w:t>varchar(255)</w:t>
            </w:r>
          </w:p>
        </w:tc>
        <w:tc>
          <w:tcPr>
            <w:tcW w:w="990" w:type="dxa"/>
          </w:tcPr>
          <w:p w14:paraId="3758EE8B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C427EE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3CC2B5" w14:textId="77777777" w:rsidR="006A6E0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066D27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E414C21" w14:textId="77777777" w:rsidR="00D94985" w:rsidRDefault="00D94985" w:rsidP="00D94985">
      <w:pPr>
        <w:pStyle w:val="Heading3"/>
      </w:pPr>
      <w:r w:rsidRPr="002209E2">
        <w:t>Constraint</w:t>
      </w:r>
    </w:p>
    <w:p w14:paraId="5A127C0F" w14:textId="77777777" w:rsidR="00D94985" w:rsidRDefault="00D94985" w:rsidP="00D94985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94985" w14:paraId="6568588E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122E1ED9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E6224AE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625E360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690D49B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0D392C62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985" w14:paraId="6833E43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F1A3F30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CF6FB16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A0B7581" w14:textId="77777777" w:rsidR="00D94985" w:rsidRPr="008C1A23" w:rsidRDefault="00D94985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4A788A9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A32C171" w14:textId="77777777" w:rsidR="00D94985" w:rsidRPr="008C1A23" w:rsidRDefault="00D94985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9C7F059" w14:textId="77777777" w:rsidR="00D94985" w:rsidRPr="002209E2" w:rsidRDefault="00D94985" w:rsidP="00D94985">
      <w:pPr>
        <w:ind w:left="0"/>
        <w:rPr>
          <w:rFonts w:ascii="Times New Roman" w:hAnsi="Times New Roman"/>
          <w:i/>
          <w:sz w:val="24"/>
          <w:szCs w:val="24"/>
        </w:rPr>
      </w:pPr>
    </w:p>
    <w:p w14:paraId="765C474B" w14:textId="77777777" w:rsidR="00D94985" w:rsidRPr="002209E2" w:rsidRDefault="00D94985" w:rsidP="00D949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94985" w14:paraId="6BE60BE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D27F498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0DF37E0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E6F38E2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985" w14:paraId="7046BB65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73632934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3E30A800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BA9E86E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4900035" w14:textId="77777777" w:rsidR="00D94985" w:rsidRPr="00955A3E" w:rsidRDefault="00D94985" w:rsidP="00D94985">
      <w:pPr>
        <w:ind w:left="0"/>
      </w:pPr>
    </w:p>
    <w:p w14:paraId="0364EE77" w14:textId="77777777" w:rsidR="00D94985" w:rsidRDefault="00D94985" w:rsidP="00D949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21CEC59" w14:textId="77777777" w:rsidR="00D94985" w:rsidRPr="00D94985" w:rsidRDefault="00D94985" w:rsidP="00D94985"/>
    <w:p w14:paraId="3AA3F71C" w14:textId="77777777" w:rsidR="006A6E02" w:rsidRPr="002209E2" w:rsidRDefault="006A6E02" w:rsidP="006A6E02">
      <w:pPr>
        <w:pStyle w:val="Heading2"/>
        <w:rPr>
          <w:rFonts w:ascii="Times New Roman" w:hAnsi="Times New Roman"/>
          <w:sz w:val="24"/>
          <w:szCs w:val="24"/>
        </w:rPr>
      </w:pPr>
      <w:bookmarkStart w:id="120" w:name="_Toc170222346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6E02">
        <w:rPr>
          <w:rFonts w:ascii="Times New Roman" w:hAnsi="Times New Roman"/>
          <w:sz w:val="24"/>
          <w:szCs w:val="24"/>
        </w:rPr>
        <w:t>time_sequence_config</w:t>
      </w:r>
      <w:bookmarkEnd w:id="12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6A6E02" w:rsidRPr="002209E2" w14:paraId="2AA1639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F4BD2C6" w14:textId="77777777" w:rsidR="006A6E02" w:rsidRPr="002209E2" w:rsidRDefault="006A6E02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AE1DB75" w14:textId="77777777" w:rsidR="006A6E02" w:rsidRPr="002209E2" w:rsidRDefault="006A6E02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5ACF611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768A67D" w14:textId="77777777" w:rsidR="006A6E02" w:rsidRPr="002209E2" w:rsidRDefault="006A6E02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4C81215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A6A6F19" w14:textId="77777777" w:rsidR="006A6E02" w:rsidRPr="002209E2" w:rsidRDefault="006A6E02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034BFCA" w14:textId="77777777" w:rsidR="006A6E02" w:rsidRPr="002209E2" w:rsidRDefault="006A6E02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2AE7A94" w14:textId="77777777" w:rsidR="006A6E02" w:rsidRPr="002209E2" w:rsidRDefault="006A6E02" w:rsidP="000102D5">
            <w:pPr>
              <w:pStyle w:val="NormalTableHeader"/>
            </w:pPr>
            <w:r w:rsidRPr="002209E2">
              <w:t>Mô tả</w:t>
            </w:r>
          </w:p>
        </w:tc>
      </w:tr>
      <w:tr w:rsidR="006A6E02" w:rsidRPr="002209E2" w14:paraId="7E38387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C75AFC9" w14:textId="77777777" w:rsidR="006A6E02" w:rsidRDefault="006A6E02" w:rsidP="006A6E02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9E55A09" w14:textId="77777777" w:rsidR="006A6E02" w:rsidRPr="003B58D8" w:rsidRDefault="006A6E02" w:rsidP="006A6E02">
            <w:r w:rsidRPr="003B58D8">
              <w:t>id</w:t>
            </w:r>
          </w:p>
        </w:tc>
        <w:tc>
          <w:tcPr>
            <w:tcW w:w="1800" w:type="dxa"/>
          </w:tcPr>
          <w:p w14:paraId="0EBBBE99" w14:textId="77777777" w:rsidR="006A6E02" w:rsidRPr="003B58D8" w:rsidRDefault="006A6E02" w:rsidP="006A6E02">
            <w:r w:rsidRPr="003B58D8">
              <w:t>bigint(20)</w:t>
            </w:r>
          </w:p>
        </w:tc>
        <w:tc>
          <w:tcPr>
            <w:tcW w:w="990" w:type="dxa"/>
          </w:tcPr>
          <w:p w14:paraId="538BB751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04800F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B18CEC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437832E5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6A6E02" w:rsidRPr="002209E2" w14:paraId="6A50AD2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DAD41E" w14:textId="77777777" w:rsidR="006A6E02" w:rsidRDefault="006A6E02" w:rsidP="006A6E02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5F08673A" w14:textId="77777777" w:rsidR="006A6E02" w:rsidRPr="003B58D8" w:rsidRDefault="006A6E02" w:rsidP="006A6E02">
            <w:r w:rsidRPr="003B58D8">
              <w:t>time_sequence</w:t>
            </w:r>
          </w:p>
        </w:tc>
        <w:tc>
          <w:tcPr>
            <w:tcW w:w="1800" w:type="dxa"/>
          </w:tcPr>
          <w:p w14:paraId="606CFE3A" w14:textId="77777777" w:rsidR="006A6E02" w:rsidRDefault="006A6E02" w:rsidP="006A6E02">
            <w:r w:rsidRPr="003B58D8">
              <w:t>varchar(200)</w:t>
            </w:r>
          </w:p>
        </w:tc>
        <w:tc>
          <w:tcPr>
            <w:tcW w:w="990" w:type="dxa"/>
          </w:tcPr>
          <w:p w14:paraId="5061CEF6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4D8FAE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8DD7A8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9732E2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340F3AFC" w14:textId="77777777" w:rsidR="00D94985" w:rsidRDefault="00D94985" w:rsidP="00D94985">
      <w:pPr>
        <w:pStyle w:val="Heading3"/>
      </w:pPr>
      <w:r w:rsidRPr="002209E2">
        <w:t>Constraint</w:t>
      </w:r>
    </w:p>
    <w:p w14:paraId="4756A785" w14:textId="77777777" w:rsidR="00D94985" w:rsidRDefault="00D94985" w:rsidP="00D94985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94985" w14:paraId="18B6C8C6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2656837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75BEA15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C301B3E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C91FDC6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7C1967B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985" w14:paraId="6F05CFF6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7411079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621C2CE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683B324C" w14:textId="77777777" w:rsidR="00D94985" w:rsidRPr="008C1A23" w:rsidRDefault="00D94985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205892B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696BFE40" w14:textId="77777777" w:rsidR="00D94985" w:rsidRPr="008C1A23" w:rsidRDefault="00D94985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D081417" w14:textId="77777777" w:rsidR="00D94985" w:rsidRPr="002209E2" w:rsidRDefault="00D94985" w:rsidP="00D94985">
      <w:pPr>
        <w:ind w:left="0"/>
        <w:rPr>
          <w:rFonts w:ascii="Times New Roman" w:hAnsi="Times New Roman"/>
          <w:i/>
          <w:sz w:val="24"/>
          <w:szCs w:val="24"/>
        </w:rPr>
      </w:pPr>
    </w:p>
    <w:p w14:paraId="49F79CC8" w14:textId="77777777" w:rsidR="00D94985" w:rsidRPr="002209E2" w:rsidRDefault="00D94985" w:rsidP="00D949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94985" w14:paraId="47427B8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B468A1C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C2D2BC4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BF4BEA5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985" w14:paraId="00BF71E9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C891393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1C0D715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2E07EA97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B819CF5" w14:textId="77777777" w:rsidR="00D94985" w:rsidRPr="00955A3E" w:rsidRDefault="00D94985" w:rsidP="00D94985">
      <w:pPr>
        <w:ind w:left="0"/>
      </w:pPr>
    </w:p>
    <w:p w14:paraId="466F4E61" w14:textId="77777777" w:rsidR="00D94985" w:rsidRDefault="00D94985" w:rsidP="00D949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71EA958" w14:textId="77777777" w:rsidR="00D94985" w:rsidRPr="00D94985" w:rsidRDefault="00D94985" w:rsidP="00D94985"/>
    <w:p w14:paraId="2E536119" w14:textId="77777777" w:rsidR="006A6E02" w:rsidRPr="002209E2" w:rsidRDefault="006A6E02" w:rsidP="006A6E02">
      <w:pPr>
        <w:pStyle w:val="Heading2"/>
        <w:rPr>
          <w:rFonts w:ascii="Times New Roman" w:hAnsi="Times New Roman"/>
          <w:sz w:val="24"/>
          <w:szCs w:val="24"/>
        </w:rPr>
      </w:pPr>
      <w:bookmarkStart w:id="121" w:name="_Toc170222350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="00B62C2D">
        <w:rPr>
          <w:rFonts w:ascii="Times New Roman" w:hAnsi="Times New Roman"/>
          <w:sz w:val="24"/>
          <w:szCs w:val="24"/>
        </w:rPr>
        <w:t>user</w:t>
      </w:r>
      <w:bookmarkEnd w:id="12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6A6E02" w:rsidRPr="002209E2" w14:paraId="2CF87CF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FC0C489" w14:textId="77777777" w:rsidR="006A6E02" w:rsidRPr="002209E2" w:rsidRDefault="006A6E02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140AE69" w14:textId="77777777" w:rsidR="006A6E02" w:rsidRPr="002209E2" w:rsidRDefault="006A6E02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96FC88A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06D1A2A" w14:textId="77777777" w:rsidR="006A6E02" w:rsidRPr="002209E2" w:rsidRDefault="006A6E02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491BAC4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5B6AE46" w14:textId="77777777" w:rsidR="006A6E02" w:rsidRPr="002209E2" w:rsidRDefault="006A6E02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C486854" w14:textId="77777777" w:rsidR="006A6E02" w:rsidRPr="002209E2" w:rsidRDefault="006A6E02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0D74180" w14:textId="77777777" w:rsidR="006A6E02" w:rsidRPr="002209E2" w:rsidRDefault="006A6E02" w:rsidP="000102D5">
            <w:pPr>
              <w:pStyle w:val="NormalTableHeader"/>
            </w:pPr>
            <w:r w:rsidRPr="002209E2">
              <w:t>Mô tả</w:t>
            </w:r>
          </w:p>
        </w:tc>
      </w:tr>
      <w:tr w:rsidR="00B62C2D" w:rsidRPr="002209E2" w14:paraId="4434841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3DE71FC" w14:textId="77777777" w:rsidR="00B62C2D" w:rsidRDefault="00B62C2D" w:rsidP="00B62C2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7C7A61E" w14:textId="77777777" w:rsidR="00B62C2D" w:rsidRPr="00880C71" w:rsidRDefault="00B62C2D" w:rsidP="00B62C2D">
            <w:pPr>
              <w:ind w:left="0"/>
            </w:pPr>
            <w:r w:rsidRPr="00880C71">
              <w:t>id</w:t>
            </w:r>
          </w:p>
        </w:tc>
        <w:tc>
          <w:tcPr>
            <w:tcW w:w="1800" w:type="dxa"/>
          </w:tcPr>
          <w:p w14:paraId="613C9102" w14:textId="77777777" w:rsidR="00B62C2D" w:rsidRPr="00880C71" w:rsidRDefault="00B62C2D" w:rsidP="00B62C2D">
            <w:r w:rsidRPr="00880C71">
              <w:t>bigint(20)</w:t>
            </w:r>
          </w:p>
        </w:tc>
        <w:tc>
          <w:tcPr>
            <w:tcW w:w="990" w:type="dxa"/>
          </w:tcPr>
          <w:p w14:paraId="6B93D7D6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CC0BF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F44A9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5DD60DC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2A8A53A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DBD2195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4BBE0AD3" w14:textId="77777777" w:rsidR="00B62C2D" w:rsidRPr="00880C71" w:rsidRDefault="00B62C2D" w:rsidP="00B62C2D">
            <w:pPr>
              <w:ind w:left="0"/>
            </w:pPr>
            <w:r w:rsidRPr="00880C71">
              <w:t>client_id</w:t>
            </w:r>
          </w:p>
        </w:tc>
        <w:tc>
          <w:tcPr>
            <w:tcW w:w="1800" w:type="dxa"/>
          </w:tcPr>
          <w:p w14:paraId="54B2153F" w14:textId="77777777" w:rsidR="00B62C2D" w:rsidRPr="00880C71" w:rsidRDefault="00B62C2D" w:rsidP="00B62C2D">
            <w:r w:rsidRPr="00880C71">
              <w:t>varchar(255)</w:t>
            </w:r>
          </w:p>
        </w:tc>
        <w:tc>
          <w:tcPr>
            <w:tcW w:w="990" w:type="dxa"/>
          </w:tcPr>
          <w:p w14:paraId="4EE5EE7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FB6B7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95641D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29BDB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6BA5906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7B93CE3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3861A1EA" w14:textId="77777777" w:rsidR="00B62C2D" w:rsidRPr="00880C71" w:rsidRDefault="00B62C2D" w:rsidP="00B62C2D">
            <w:pPr>
              <w:ind w:left="0"/>
            </w:pPr>
            <w:r w:rsidRPr="00880C71">
              <w:t>client_secret</w:t>
            </w:r>
          </w:p>
        </w:tc>
        <w:tc>
          <w:tcPr>
            <w:tcW w:w="1800" w:type="dxa"/>
          </w:tcPr>
          <w:p w14:paraId="148D527F" w14:textId="77777777" w:rsidR="00B62C2D" w:rsidRPr="00880C71" w:rsidRDefault="00B62C2D" w:rsidP="00B62C2D">
            <w:r w:rsidRPr="00880C71">
              <w:t>varchar(255)</w:t>
            </w:r>
          </w:p>
        </w:tc>
        <w:tc>
          <w:tcPr>
            <w:tcW w:w="990" w:type="dxa"/>
          </w:tcPr>
          <w:p w14:paraId="0CA2865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09686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F7810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1EA1B2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052F48E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9A2261F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6C9D5797" w14:textId="77777777" w:rsidR="00B62C2D" w:rsidRPr="00880C71" w:rsidRDefault="00B62C2D" w:rsidP="00B62C2D">
            <w:pPr>
              <w:ind w:left="0"/>
            </w:pPr>
            <w:r w:rsidRPr="00880C71">
              <w:t>username</w:t>
            </w:r>
          </w:p>
        </w:tc>
        <w:tc>
          <w:tcPr>
            <w:tcW w:w="1800" w:type="dxa"/>
          </w:tcPr>
          <w:p w14:paraId="6B361E02" w14:textId="77777777" w:rsidR="00B62C2D" w:rsidRPr="00880C71" w:rsidRDefault="00B62C2D" w:rsidP="00B62C2D">
            <w:r w:rsidRPr="00880C71">
              <w:t>varchar(255)</w:t>
            </w:r>
          </w:p>
        </w:tc>
        <w:tc>
          <w:tcPr>
            <w:tcW w:w="990" w:type="dxa"/>
          </w:tcPr>
          <w:p w14:paraId="162A3122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ABA94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8B323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130F6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63A1B8E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20C00D7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2188D973" w14:textId="77777777" w:rsidR="00B62C2D" w:rsidRPr="00880C71" w:rsidRDefault="00B62C2D" w:rsidP="00B62C2D">
            <w:pPr>
              <w:ind w:left="0"/>
            </w:pPr>
            <w:r w:rsidRPr="00880C71">
              <w:t>role</w:t>
            </w:r>
          </w:p>
        </w:tc>
        <w:tc>
          <w:tcPr>
            <w:tcW w:w="1800" w:type="dxa"/>
          </w:tcPr>
          <w:p w14:paraId="1A0AE41A" w14:textId="77777777" w:rsidR="00B62C2D" w:rsidRDefault="00B62C2D" w:rsidP="00B62C2D">
            <w:r w:rsidRPr="00880C71">
              <w:t>varchar(255)</w:t>
            </w:r>
          </w:p>
        </w:tc>
        <w:tc>
          <w:tcPr>
            <w:tcW w:w="990" w:type="dxa"/>
          </w:tcPr>
          <w:p w14:paraId="2EDD8353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03E4B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6AFB7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3E68D6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E3EB5DB" w14:textId="77777777" w:rsidR="002E7803" w:rsidRDefault="002E7803" w:rsidP="002E7803">
      <w:pPr>
        <w:pStyle w:val="Heading3"/>
      </w:pPr>
      <w:r w:rsidRPr="002209E2">
        <w:t>Constraint</w:t>
      </w:r>
    </w:p>
    <w:p w14:paraId="56D360C8" w14:textId="77777777" w:rsidR="002E7803" w:rsidRDefault="002E7803" w:rsidP="002E7803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E7803" w14:paraId="01F92645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634CAC7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253D9E8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5DB7A2A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FEA71C6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01BB4F0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E7803" w14:paraId="366E35C0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E3DD8B1" w14:textId="77777777" w:rsidR="002E7803" w:rsidRPr="002209E2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5AEDDEA" w14:textId="77777777" w:rsidR="002E7803" w:rsidRPr="002209E2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0841BCC" w14:textId="77777777" w:rsidR="002E7803" w:rsidRPr="008C1A23" w:rsidRDefault="002E7803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72B2705" w14:textId="77777777" w:rsidR="002E7803" w:rsidRPr="002209E2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D84B05A" w14:textId="77777777" w:rsidR="002E7803" w:rsidRPr="008C1A23" w:rsidRDefault="002E7803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D10E469" w14:textId="77777777" w:rsidR="002E7803" w:rsidRPr="002209E2" w:rsidRDefault="002E7803" w:rsidP="002E7803">
      <w:pPr>
        <w:ind w:left="0"/>
        <w:rPr>
          <w:rFonts w:ascii="Times New Roman" w:hAnsi="Times New Roman"/>
          <w:i/>
          <w:sz w:val="24"/>
          <w:szCs w:val="24"/>
        </w:rPr>
      </w:pPr>
    </w:p>
    <w:p w14:paraId="4C176BEE" w14:textId="77777777" w:rsidR="002E7803" w:rsidRPr="002209E2" w:rsidRDefault="002E7803" w:rsidP="002E780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E7803" w14:paraId="34EC190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99476DB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FA090E5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DE352CC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E7803" w14:paraId="603C62A7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088EEDE" w14:textId="77777777" w:rsidR="002E7803" w:rsidRPr="00B812C5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040A5E0" w14:textId="77777777" w:rsidR="002E7803" w:rsidRPr="00B812C5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B283314" w14:textId="77777777" w:rsidR="002E7803" w:rsidRPr="00B812C5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7A18779" w14:textId="77777777" w:rsidR="002E7803" w:rsidRPr="00955A3E" w:rsidRDefault="002E7803" w:rsidP="002E7803">
      <w:pPr>
        <w:ind w:left="0"/>
      </w:pPr>
    </w:p>
    <w:p w14:paraId="5AD6E886" w14:textId="77777777" w:rsidR="002E7803" w:rsidRDefault="002E7803" w:rsidP="002E780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1A34608" w14:textId="77777777" w:rsidR="002E7803" w:rsidRPr="002E7803" w:rsidRDefault="002E7803" w:rsidP="002E7803"/>
    <w:p w14:paraId="6FC26337" w14:textId="77777777" w:rsidR="00B62C2D" w:rsidRPr="002209E2" w:rsidRDefault="00B62C2D" w:rsidP="00C21FCD">
      <w:pPr>
        <w:pStyle w:val="Heading2"/>
        <w:rPr>
          <w:rFonts w:ascii="Times New Roman" w:hAnsi="Times New Roman"/>
          <w:sz w:val="24"/>
          <w:szCs w:val="24"/>
        </w:rPr>
      </w:pPr>
      <w:bookmarkStart w:id="122" w:name="_Toc170222354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="00C21FCD" w:rsidRPr="00C21FCD">
        <w:rPr>
          <w:rFonts w:ascii="Times New Roman" w:hAnsi="Times New Roman"/>
          <w:sz w:val="24"/>
          <w:szCs w:val="24"/>
        </w:rPr>
        <w:t>user_detail_log</w:t>
      </w:r>
      <w:bookmarkEnd w:id="12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B62C2D" w:rsidRPr="002209E2" w14:paraId="47D8854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F652BAC" w14:textId="77777777" w:rsidR="00B62C2D" w:rsidRPr="002209E2" w:rsidRDefault="00B62C2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74919B6" w14:textId="77777777" w:rsidR="00B62C2D" w:rsidRPr="002209E2" w:rsidRDefault="00B62C2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0A6C25C0" w14:textId="77777777" w:rsidR="00B62C2D" w:rsidRPr="002209E2" w:rsidRDefault="00B62C2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1F0E6ED" w14:textId="77777777" w:rsidR="00B62C2D" w:rsidRPr="002209E2" w:rsidRDefault="00B62C2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1D80A6F" w14:textId="77777777" w:rsidR="00B62C2D" w:rsidRPr="002209E2" w:rsidRDefault="00B62C2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18151360" w14:textId="77777777" w:rsidR="00B62C2D" w:rsidRPr="002209E2" w:rsidRDefault="00B62C2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B95158D" w14:textId="77777777" w:rsidR="00B62C2D" w:rsidRPr="002209E2" w:rsidRDefault="00B62C2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168AD99" w14:textId="77777777" w:rsidR="00B62C2D" w:rsidRPr="002209E2" w:rsidRDefault="00B62C2D" w:rsidP="000102D5">
            <w:pPr>
              <w:pStyle w:val="NormalTableHeader"/>
            </w:pPr>
            <w:r w:rsidRPr="002209E2">
              <w:t>Mô tả</w:t>
            </w:r>
          </w:p>
        </w:tc>
      </w:tr>
      <w:tr w:rsidR="00B62C2D" w:rsidRPr="002209E2" w14:paraId="6EF9A56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7E8FB9" w14:textId="77777777" w:rsidR="00B62C2D" w:rsidRDefault="00B62C2D" w:rsidP="00B62C2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A5C8141" w14:textId="77777777" w:rsidR="00B62C2D" w:rsidRPr="009953B7" w:rsidRDefault="00B62C2D" w:rsidP="00B62C2D">
            <w:pPr>
              <w:ind w:left="0"/>
            </w:pPr>
            <w:r w:rsidRPr="009953B7">
              <w:t>id</w:t>
            </w:r>
          </w:p>
        </w:tc>
        <w:tc>
          <w:tcPr>
            <w:tcW w:w="1800" w:type="dxa"/>
          </w:tcPr>
          <w:p w14:paraId="19D75450" w14:textId="77777777" w:rsidR="00B62C2D" w:rsidRPr="009953B7" w:rsidRDefault="00B62C2D" w:rsidP="00B62C2D">
            <w:pPr>
              <w:ind w:left="0"/>
            </w:pPr>
            <w:r w:rsidRPr="009953B7">
              <w:t>bigint(20)</w:t>
            </w:r>
          </w:p>
        </w:tc>
        <w:tc>
          <w:tcPr>
            <w:tcW w:w="990" w:type="dxa"/>
          </w:tcPr>
          <w:p w14:paraId="74CA2F4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852CDC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16BAE2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60C241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118E39B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A4A9EC7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1BBA3401" w14:textId="77777777" w:rsidR="00B62C2D" w:rsidRPr="009953B7" w:rsidRDefault="00B62C2D" w:rsidP="00B62C2D">
            <w:pPr>
              <w:ind w:left="0"/>
            </w:pPr>
            <w:r w:rsidRPr="009953B7">
              <w:t>created_at</w:t>
            </w:r>
          </w:p>
        </w:tc>
        <w:tc>
          <w:tcPr>
            <w:tcW w:w="1800" w:type="dxa"/>
          </w:tcPr>
          <w:p w14:paraId="5169B9A4" w14:textId="77777777" w:rsidR="00B62C2D" w:rsidRPr="009953B7" w:rsidRDefault="00B62C2D" w:rsidP="00B62C2D">
            <w:pPr>
              <w:ind w:left="0"/>
            </w:pPr>
            <w:r w:rsidRPr="009953B7">
              <w:t>bigint(20)</w:t>
            </w:r>
          </w:p>
        </w:tc>
        <w:tc>
          <w:tcPr>
            <w:tcW w:w="990" w:type="dxa"/>
          </w:tcPr>
          <w:p w14:paraId="6003BA0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A042BC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115D7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3AAF8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6314F45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4A0518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AB21FBD" w14:textId="77777777" w:rsidR="00B62C2D" w:rsidRPr="009953B7" w:rsidRDefault="00B62C2D" w:rsidP="00B62C2D">
            <w:pPr>
              <w:ind w:left="0"/>
            </w:pPr>
            <w:r w:rsidRPr="009953B7">
              <w:t>event_name</w:t>
            </w:r>
          </w:p>
        </w:tc>
        <w:tc>
          <w:tcPr>
            <w:tcW w:w="1800" w:type="dxa"/>
          </w:tcPr>
          <w:p w14:paraId="4E789470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02E3736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CF8478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19DD1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42AE1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5C905B1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5EE043F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725B48A" w14:textId="77777777" w:rsidR="00B62C2D" w:rsidRPr="009953B7" w:rsidRDefault="00B62C2D" w:rsidP="00B62C2D">
            <w:pPr>
              <w:ind w:left="0"/>
            </w:pPr>
            <w:r w:rsidRPr="009953B7">
              <w:t>page_location</w:t>
            </w:r>
          </w:p>
        </w:tc>
        <w:tc>
          <w:tcPr>
            <w:tcW w:w="1800" w:type="dxa"/>
          </w:tcPr>
          <w:p w14:paraId="4C8BC8D4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29A45DC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AEA9A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AF705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7693E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2F508CA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0492E6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F8444D7" w14:textId="77777777" w:rsidR="00B62C2D" w:rsidRPr="009953B7" w:rsidRDefault="00B62C2D" w:rsidP="00B62C2D">
            <w:pPr>
              <w:ind w:left="0"/>
            </w:pPr>
            <w:r w:rsidRPr="009953B7">
              <w:t>page_path</w:t>
            </w:r>
          </w:p>
        </w:tc>
        <w:tc>
          <w:tcPr>
            <w:tcW w:w="1800" w:type="dxa"/>
          </w:tcPr>
          <w:p w14:paraId="0051CA4B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5CCA5F1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AE9F8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2B6378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93F9D7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0A1C03A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0303689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A90023" w14:textId="77777777" w:rsidR="00B62C2D" w:rsidRPr="009953B7" w:rsidRDefault="00B62C2D" w:rsidP="00B62C2D">
            <w:pPr>
              <w:ind w:left="0"/>
            </w:pPr>
            <w:r w:rsidRPr="009953B7">
              <w:t>page_referrer</w:t>
            </w:r>
          </w:p>
        </w:tc>
        <w:tc>
          <w:tcPr>
            <w:tcW w:w="1800" w:type="dxa"/>
          </w:tcPr>
          <w:p w14:paraId="3276F471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188C4F98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D64B1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0AA4A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5AFCC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68E97D6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FC56E31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4213B0D" w14:textId="77777777" w:rsidR="00B62C2D" w:rsidRPr="009953B7" w:rsidRDefault="00B62C2D" w:rsidP="00B62C2D">
            <w:pPr>
              <w:ind w:left="0"/>
            </w:pPr>
            <w:r w:rsidRPr="009953B7">
              <w:t>page_title</w:t>
            </w:r>
          </w:p>
        </w:tc>
        <w:tc>
          <w:tcPr>
            <w:tcW w:w="1800" w:type="dxa"/>
          </w:tcPr>
          <w:p w14:paraId="09E30EE8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66BFA20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B91A1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2B2C9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597756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08CF20C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07CA9CA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98A8E44" w14:textId="77777777" w:rsidR="00B62C2D" w:rsidRPr="009953B7" w:rsidRDefault="00B62C2D" w:rsidP="00B62C2D">
            <w:pPr>
              <w:ind w:left="0"/>
            </w:pPr>
            <w:r w:rsidRPr="009953B7">
              <w:t>sid</w:t>
            </w:r>
          </w:p>
        </w:tc>
        <w:tc>
          <w:tcPr>
            <w:tcW w:w="1800" w:type="dxa"/>
          </w:tcPr>
          <w:p w14:paraId="43807F0D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3396DFF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1B53E2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6DEBA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F73F3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7826E6F9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D294D2F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482C437" w14:textId="77777777" w:rsidR="00B62C2D" w:rsidRPr="009953B7" w:rsidRDefault="00B62C2D" w:rsidP="00B62C2D">
            <w:pPr>
              <w:ind w:left="0"/>
            </w:pPr>
            <w:r w:rsidRPr="009953B7">
              <w:t>size</w:t>
            </w:r>
          </w:p>
        </w:tc>
        <w:tc>
          <w:tcPr>
            <w:tcW w:w="1800" w:type="dxa"/>
          </w:tcPr>
          <w:p w14:paraId="27AE380A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61A8AB1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B8EBA0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34112C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8399B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48D97EA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777DFF0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CD6A8DF" w14:textId="77777777" w:rsidR="00B62C2D" w:rsidRPr="009953B7" w:rsidRDefault="00B62C2D" w:rsidP="00B62C2D">
            <w:pPr>
              <w:ind w:left="0"/>
            </w:pPr>
            <w:r w:rsidRPr="009953B7">
              <w:t>time</w:t>
            </w:r>
          </w:p>
        </w:tc>
        <w:tc>
          <w:tcPr>
            <w:tcW w:w="1800" w:type="dxa"/>
          </w:tcPr>
          <w:p w14:paraId="72192CB4" w14:textId="77777777" w:rsidR="00B62C2D" w:rsidRPr="009953B7" w:rsidRDefault="00B62C2D" w:rsidP="00B62C2D">
            <w:pPr>
              <w:ind w:left="0"/>
            </w:pPr>
            <w:r w:rsidRPr="009953B7">
              <w:t>bigint(20)</w:t>
            </w:r>
          </w:p>
        </w:tc>
        <w:tc>
          <w:tcPr>
            <w:tcW w:w="990" w:type="dxa"/>
          </w:tcPr>
          <w:p w14:paraId="4AD4F05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156304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8484B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E54344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5591691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DC3C2F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DFDB269" w14:textId="77777777" w:rsidR="00B62C2D" w:rsidRPr="009953B7" w:rsidRDefault="00B62C2D" w:rsidP="00B62C2D">
            <w:pPr>
              <w:ind w:left="0"/>
            </w:pPr>
            <w:r w:rsidRPr="009953B7">
              <w:t>user_agent</w:t>
            </w:r>
          </w:p>
        </w:tc>
        <w:tc>
          <w:tcPr>
            <w:tcW w:w="1800" w:type="dxa"/>
          </w:tcPr>
          <w:p w14:paraId="18B25019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0BB77C6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92CC43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70B71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2DCFC4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B62C2D" w:rsidRPr="002209E2" w14:paraId="4D208ED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6786B8B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C2A072" w14:textId="77777777" w:rsidR="00B62C2D" w:rsidRPr="009953B7" w:rsidRDefault="00B62C2D" w:rsidP="00B62C2D">
            <w:pPr>
              <w:ind w:left="0"/>
            </w:pPr>
            <w:r w:rsidRPr="009953B7">
              <w:t>user_name</w:t>
            </w:r>
          </w:p>
        </w:tc>
        <w:tc>
          <w:tcPr>
            <w:tcW w:w="1800" w:type="dxa"/>
          </w:tcPr>
          <w:p w14:paraId="0991ECF1" w14:textId="77777777" w:rsidR="00B62C2D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3E3B7D84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4B11F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FDD300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949AC3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75151DF4" w14:textId="77777777" w:rsidR="00C24754" w:rsidRDefault="00C24754" w:rsidP="00C24754">
      <w:pPr>
        <w:pStyle w:val="Heading3"/>
      </w:pPr>
      <w:r w:rsidRPr="002209E2">
        <w:t>Constraint</w:t>
      </w:r>
    </w:p>
    <w:p w14:paraId="462B14E6" w14:textId="77777777" w:rsidR="00C24754" w:rsidRDefault="00C24754" w:rsidP="00C24754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C24754" w14:paraId="254CC721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DCD8DBF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1C3E28E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2D73953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5BF19E3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F511985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24754" w14:paraId="336AEC0A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D7FFF3A" w14:textId="77777777" w:rsidR="00C24754" w:rsidRPr="002209E2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026F1D6E" w14:textId="77777777" w:rsidR="00C24754" w:rsidRPr="002209E2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BC8B1C4" w14:textId="77777777" w:rsidR="00C24754" w:rsidRPr="008C1A23" w:rsidRDefault="00C2475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D589DDF" w14:textId="77777777" w:rsidR="00C24754" w:rsidRPr="002209E2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2BAD538C" w14:textId="77777777" w:rsidR="00C24754" w:rsidRPr="008C1A23" w:rsidRDefault="00C2475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7EE0EBB" w14:textId="77777777" w:rsidR="00C24754" w:rsidRPr="002209E2" w:rsidRDefault="00C24754" w:rsidP="00C24754">
      <w:pPr>
        <w:ind w:left="0"/>
        <w:rPr>
          <w:rFonts w:ascii="Times New Roman" w:hAnsi="Times New Roman"/>
          <w:i/>
          <w:sz w:val="24"/>
          <w:szCs w:val="24"/>
        </w:rPr>
      </w:pPr>
    </w:p>
    <w:p w14:paraId="72B7E044" w14:textId="77777777" w:rsidR="00C24754" w:rsidRPr="002209E2" w:rsidRDefault="00C24754" w:rsidP="00C2475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C24754" w14:paraId="781B965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32383B9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480FCCA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36EAE24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24754" w14:paraId="53734038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5633370" w14:textId="77777777" w:rsidR="00C24754" w:rsidRPr="00B812C5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59B93391" w14:textId="77777777" w:rsidR="00C24754" w:rsidRPr="00B812C5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0FC2063" w14:textId="77777777" w:rsidR="00C24754" w:rsidRPr="00B812C5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7737E69" w14:textId="77777777" w:rsidR="00C24754" w:rsidRPr="00955A3E" w:rsidRDefault="00C24754" w:rsidP="00C24754">
      <w:pPr>
        <w:ind w:left="0"/>
      </w:pPr>
    </w:p>
    <w:p w14:paraId="74C5425B" w14:textId="77777777" w:rsidR="00C24754" w:rsidRDefault="00C24754" w:rsidP="00C2475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E8F9073" w14:textId="77777777" w:rsidR="00C24754" w:rsidRPr="00C24754" w:rsidRDefault="00C24754" w:rsidP="00C24754"/>
    <w:p w14:paraId="74A55B20" w14:textId="77777777" w:rsidR="00C21FCD" w:rsidRPr="002209E2" w:rsidRDefault="00C21FCD" w:rsidP="00C21FCD">
      <w:pPr>
        <w:pStyle w:val="Heading2"/>
        <w:rPr>
          <w:rFonts w:ascii="Times New Roman" w:hAnsi="Times New Roman"/>
          <w:sz w:val="24"/>
          <w:szCs w:val="24"/>
        </w:rPr>
      </w:pPr>
      <w:bookmarkStart w:id="123" w:name="_Toc17022235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1FCD">
        <w:rPr>
          <w:rFonts w:ascii="Times New Roman" w:hAnsi="Times New Roman"/>
          <w:sz w:val="24"/>
          <w:szCs w:val="24"/>
        </w:rPr>
        <w:t>user_function_log</w:t>
      </w:r>
      <w:bookmarkEnd w:id="12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21FCD" w:rsidRPr="002209E2" w14:paraId="01B2B40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6A5C22E" w14:textId="77777777" w:rsidR="00C21FCD" w:rsidRPr="002209E2" w:rsidRDefault="00C21FC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0171363" w14:textId="77777777" w:rsidR="00C21FCD" w:rsidRPr="002209E2" w:rsidRDefault="00C21FC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04F8B0B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695E2CF" w14:textId="77777777" w:rsidR="00C21FCD" w:rsidRPr="002209E2" w:rsidRDefault="00C21FC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F2B19C8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388EDCA" w14:textId="77777777" w:rsidR="00C21FCD" w:rsidRPr="002209E2" w:rsidRDefault="00C21FC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7173A06" w14:textId="77777777" w:rsidR="00C21FCD" w:rsidRPr="002209E2" w:rsidRDefault="00C21FC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119B146" w14:textId="77777777" w:rsidR="00C21FCD" w:rsidRPr="002209E2" w:rsidRDefault="00C21FCD" w:rsidP="000102D5">
            <w:pPr>
              <w:pStyle w:val="NormalTableHeader"/>
            </w:pPr>
            <w:r w:rsidRPr="002209E2">
              <w:t>Mô tả</w:t>
            </w:r>
          </w:p>
        </w:tc>
      </w:tr>
      <w:tr w:rsidR="00C21FCD" w:rsidRPr="002209E2" w14:paraId="55D1238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FB061A8" w14:textId="77777777" w:rsidR="00C21FCD" w:rsidRDefault="00C21FCD" w:rsidP="00C21FC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6C9F34F6" w14:textId="77777777" w:rsidR="00C21FCD" w:rsidRPr="00B90DCC" w:rsidRDefault="00C21FCD" w:rsidP="00C21FCD">
            <w:pPr>
              <w:ind w:left="0"/>
            </w:pPr>
            <w:r w:rsidRPr="00B90DCC">
              <w:t>id</w:t>
            </w:r>
          </w:p>
        </w:tc>
        <w:tc>
          <w:tcPr>
            <w:tcW w:w="1800" w:type="dxa"/>
          </w:tcPr>
          <w:p w14:paraId="32BFA46C" w14:textId="77777777" w:rsidR="00C21FCD" w:rsidRPr="00B90DCC" w:rsidRDefault="00C21FCD" w:rsidP="00C21FCD">
            <w:pPr>
              <w:ind w:left="0"/>
            </w:pPr>
            <w:r w:rsidRPr="00B90DCC">
              <w:t>bigint(20)</w:t>
            </w:r>
          </w:p>
        </w:tc>
        <w:tc>
          <w:tcPr>
            <w:tcW w:w="990" w:type="dxa"/>
          </w:tcPr>
          <w:p w14:paraId="7D13A22A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412AC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130881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53A3293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7243617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34CD88B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461C38EB" w14:textId="77777777" w:rsidR="00C21FCD" w:rsidRPr="00B90DCC" w:rsidRDefault="00C21FCD" w:rsidP="00C21FCD">
            <w:pPr>
              <w:ind w:left="0"/>
            </w:pPr>
            <w:r w:rsidRPr="00B90DCC">
              <w:t>session_id</w:t>
            </w:r>
          </w:p>
        </w:tc>
        <w:tc>
          <w:tcPr>
            <w:tcW w:w="1800" w:type="dxa"/>
          </w:tcPr>
          <w:p w14:paraId="43C062D7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469CB948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7CDD92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4CD86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176B6A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655473E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DFEEE3F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8069C76" w14:textId="77777777" w:rsidR="00C21FCD" w:rsidRPr="00B90DCC" w:rsidRDefault="00C21FCD" w:rsidP="00C21FCD">
            <w:pPr>
              <w:ind w:left="0"/>
            </w:pPr>
            <w:r w:rsidRPr="00B90DCC">
              <w:t>user_name</w:t>
            </w:r>
          </w:p>
        </w:tc>
        <w:tc>
          <w:tcPr>
            <w:tcW w:w="1800" w:type="dxa"/>
          </w:tcPr>
          <w:p w14:paraId="10AD2FD7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5F10FDD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E6AD18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8B4DF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3A7A7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007A69D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EE7340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DC84966" w14:textId="77777777" w:rsidR="00C21FCD" w:rsidRPr="00B90DCC" w:rsidRDefault="00C21FCD" w:rsidP="00C21FCD">
            <w:pPr>
              <w:ind w:left="0"/>
            </w:pPr>
            <w:r w:rsidRPr="00B90DCC">
              <w:t>function_name</w:t>
            </w:r>
          </w:p>
        </w:tc>
        <w:tc>
          <w:tcPr>
            <w:tcW w:w="1800" w:type="dxa"/>
          </w:tcPr>
          <w:p w14:paraId="27B49E4E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5729DE6A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467EA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76511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12D46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5D6C88F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3B2808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F7BAD53" w14:textId="77777777" w:rsidR="00C21FCD" w:rsidRPr="00B90DCC" w:rsidRDefault="00C21FCD" w:rsidP="00C21FCD">
            <w:pPr>
              <w:ind w:left="0"/>
            </w:pPr>
            <w:r w:rsidRPr="00B90DCC">
              <w:t>api_name</w:t>
            </w:r>
          </w:p>
        </w:tc>
        <w:tc>
          <w:tcPr>
            <w:tcW w:w="1800" w:type="dxa"/>
          </w:tcPr>
          <w:p w14:paraId="06B51642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6C2391EE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A23AE4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9BA182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3DED3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19FD3BD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7D070AF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27FBF72" w14:textId="77777777" w:rsidR="00C21FCD" w:rsidRPr="00B90DCC" w:rsidRDefault="00C21FCD" w:rsidP="00C21FCD">
            <w:pPr>
              <w:ind w:left="0"/>
            </w:pPr>
            <w:r w:rsidRPr="00B90DCC">
              <w:t>start_time</w:t>
            </w:r>
          </w:p>
        </w:tc>
        <w:tc>
          <w:tcPr>
            <w:tcW w:w="1800" w:type="dxa"/>
          </w:tcPr>
          <w:p w14:paraId="79E03208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28EC50E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E85901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AB3FD9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BD426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2F206C4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2ED05FD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A0B89CE" w14:textId="77777777" w:rsidR="00C21FCD" w:rsidRPr="00B90DCC" w:rsidRDefault="00C21FCD" w:rsidP="00C21FCD">
            <w:pPr>
              <w:ind w:left="0"/>
            </w:pPr>
            <w:r w:rsidRPr="00B90DCC">
              <w:t>end_time</w:t>
            </w:r>
          </w:p>
        </w:tc>
        <w:tc>
          <w:tcPr>
            <w:tcW w:w="1800" w:type="dxa"/>
          </w:tcPr>
          <w:p w14:paraId="27B2AE4E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0CD5B39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5765BE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E72B94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7F827D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487C1DD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9E692E6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D9E3062" w14:textId="77777777" w:rsidR="00C21FCD" w:rsidRPr="00B90DCC" w:rsidRDefault="00C21FCD" w:rsidP="00C21FCD">
            <w:pPr>
              <w:ind w:left="0"/>
            </w:pPr>
            <w:r w:rsidRPr="00B90DCC">
              <w:t>status</w:t>
            </w:r>
          </w:p>
        </w:tc>
        <w:tc>
          <w:tcPr>
            <w:tcW w:w="1800" w:type="dxa"/>
          </w:tcPr>
          <w:p w14:paraId="68B30D98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381D72E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CF182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DFA95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70B93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3868D04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C9136FD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9F7741B" w14:textId="77777777" w:rsidR="00C21FCD" w:rsidRPr="00B90DCC" w:rsidRDefault="00C21FCD" w:rsidP="00C21FCD">
            <w:pPr>
              <w:ind w:left="0"/>
            </w:pPr>
            <w:r w:rsidRPr="00B90DCC">
              <w:t>ip</w:t>
            </w:r>
          </w:p>
        </w:tc>
        <w:tc>
          <w:tcPr>
            <w:tcW w:w="1800" w:type="dxa"/>
          </w:tcPr>
          <w:p w14:paraId="352E14BD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43DE63D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A8E60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8D79D9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887BD4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46163C8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80A747B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42359DE" w14:textId="77777777" w:rsidR="00C21FCD" w:rsidRPr="00B90DCC" w:rsidRDefault="00C21FCD" w:rsidP="00C21FCD">
            <w:pPr>
              <w:ind w:left="0"/>
            </w:pPr>
            <w:r w:rsidRPr="00B90DCC">
              <w:t>role_name</w:t>
            </w:r>
          </w:p>
        </w:tc>
        <w:tc>
          <w:tcPr>
            <w:tcW w:w="1800" w:type="dxa"/>
          </w:tcPr>
          <w:p w14:paraId="4B3B628E" w14:textId="77777777" w:rsidR="00C21FCD" w:rsidRPr="00B90DCC" w:rsidRDefault="00C21FCD" w:rsidP="00C21FCD">
            <w:pPr>
              <w:ind w:left="0"/>
            </w:pPr>
            <w:r w:rsidRPr="00B90DCC">
              <w:t>varchar(3000)</w:t>
            </w:r>
          </w:p>
        </w:tc>
        <w:tc>
          <w:tcPr>
            <w:tcW w:w="990" w:type="dxa"/>
          </w:tcPr>
          <w:p w14:paraId="4040B14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DF07B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38573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76C15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6150774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E1D911D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F54DF9A" w14:textId="77777777" w:rsidR="00C21FCD" w:rsidRPr="00B90DCC" w:rsidRDefault="00C21FCD" w:rsidP="00C21FCD">
            <w:pPr>
              <w:ind w:left="0"/>
            </w:pPr>
            <w:r w:rsidRPr="00B90DCC">
              <w:t>role_code</w:t>
            </w:r>
          </w:p>
        </w:tc>
        <w:tc>
          <w:tcPr>
            <w:tcW w:w="1800" w:type="dxa"/>
          </w:tcPr>
          <w:p w14:paraId="6612D728" w14:textId="77777777" w:rsidR="00C21FCD" w:rsidRDefault="00C21FCD" w:rsidP="00C21FCD">
            <w:pPr>
              <w:ind w:left="0"/>
            </w:pPr>
            <w:r w:rsidRPr="00B90DCC">
              <w:t>varchar(3000)</w:t>
            </w:r>
          </w:p>
        </w:tc>
        <w:tc>
          <w:tcPr>
            <w:tcW w:w="990" w:type="dxa"/>
          </w:tcPr>
          <w:p w14:paraId="7BD50CE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5D891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60D242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6EE979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6FBC88F" w14:textId="77777777" w:rsidR="00D94320" w:rsidRDefault="00D94320" w:rsidP="00D94320">
      <w:pPr>
        <w:pStyle w:val="Heading3"/>
      </w:pPr>
      <w:r w:rsidRPr="002209E2">
        <w:t>Constraint</w:t>
      </w:r>
    </w:p>
    <w:p w14:paraId="644A0EE2" w14:textId="77777777" w:rsidR="00D94320" w:rsidRDefault="00D94320" w:rsidP="00D94320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94320" w14:paraId="1C752A14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829D463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7C59D1A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328BEB3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D287ABF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4F9C131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320" w14:paraId="2ED2AB0A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5DBFA5C" w14:textId="77777777" w:rsidR="00D94320" w:rsidRPr="002209E2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32084FE" w14:textId="77777777" w:rsidR="00D94320" w:rsidRPr="002209E2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19B01DA" w14:textId="77777777" w:rsidR="00D94320" w:rsidRPr="008C1A23" w:rsidRDefault="00D94320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2A2F284" w14:textId="77777777" w:rsidR="00D94320" w:rsidRPr="002209E2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703EA87D" w14:textId="77777777" w:rsidR="00D94320" w:rsidRPr="008C1A23" w:rsidRDefault="00D94320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2F85A33" w14:textId="77777777" w:rsidR="00D94320" w:rsidRPr="002209E2" w:rsidRDefault="00D94320" w:rsidP="00D94320">
      <w:pPr>
        <w:ind w:left="0"/>
        <w:rPr>
          <w:rFonts w:ascii="Times New Roman" w:hAnsi="Times New Roman"/>
          <w:i/>
          <w:sz w:val="24"/>
          <w:szCs w:val="24"/>
        </w:rPr>
      </w:pPr>
    </w:p>
    <w:p w14:paraId="6CA93FE0" w14:textId="77777777" w:rsidR="00D94320" w:rsidRPr="002209E2" w:rsidRDefault="00D94320" w:rsidP="00D94320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94320" w14:paraId="3DFF2CB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4045D0D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6728C1F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3765748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320" w14:paraId="66221B4F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1632DDE" w14:textId="77777777" w:rsidR="00D94320" w:rsidRPr="00B812C5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54E358C4" w14:textId="77777777" w:rsidR="00D94320" w:rsidRPr="00B812C5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0D13D1C" w14:textId="77777777" w:rsidR="00D94320" w:rsidRPr="00B812C5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57E921F" w14:textId="77777777" w:rsidR="00D94320" w:rsidRPr="00955A3E" w:rsidRDefault="00D94320" w:rsidP="00D94320">
      <w:pPr>
        <w:ind w:left="0"/>
      </w:pPr>
    </w:p>
    <w:p w14:paraId="23B882BC" w14:textId="77777777" w:rsidR="00D94320" w:rsidRDefault="00D94320" w:rsidP="00D94320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87C271B" w14:textId="77777777" w:rsidR="00D94320" w:rsidRPr="00D94320" w:rsidRDefault="00D94320" w:rsidP="00D94320"/>
    <w:p w14:paraId="4DF53B95" w14:textId="77777777" w:rsidR="00C21FCD" w:rsidRPr="002209E2" w:rsidRDefault="00C21FCD" w:rsidP="00C21FCD">
      <w:pPr>
        <w:pStyle w:val="Heading2"/>
        <w:rPr>
          <w:rFonts w:ascii="Times New Roman" w:hAnsi="Times New Roman"/>
          <w:sz w:val="24"/>
          <w:szCs w:val="24"/>
        </w:rPr>
      </w:pPr>
      <w:bookmarkStart w:id="124" w:name="_Toc170222362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1FCD">
        <w:rPr>
          <w:rFonts w:ascii="Times New Roman" w:hAnsi="Times New Roman"/>
          <w:sz w:val="24"/>
          <w:szCs w:val="24"/>
        </w:rPr>
        <w:t>vas_audience_ftp</w:t>
      </w:r>
      <w:bookmarkEnd w:id="12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21FCD" w:rsidRPr="002209E2" w14:paraId="75AAF50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53FB97DF" w14:textId="77777777" w:rsidR="00C21FCD" w:rsidRPr="002209E2" w:rsidRDefault="00C21FC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5FE308F" w14:textId="77777777" w:rsidR="00C21FCD" w:rsidRPr="002209E2" w:rsidRDefault="00C21FC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399C307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CDBBEBB" w14:textId="77777777" w:rsidR="00C21FCD" w:rsidRPr="002209E2" w:rsidRDefault="00C21FC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530E7F3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03F0ADA" w14:textId="77777777" w:rsidR="00C21FCD" w:rsidRPr="002209E2" w:rsidRDefault="00C21FC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D90222A" w14:textId="77777777" w:rsidR="00C21FCD" w:rsidRPr="002209E2" w:rsidRDefault="00C21FC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D7B7E59" w14:textId="77777777" w:rsidR="00C21FCD" w:rsidRPr="002209E2" w:rsidRDefault="00C21FCD" w:rsidP="000102D5">
            <w:pPr>
              <w:pStyle w:val="NormalTableHeader"/>
            </w:pPr>
            <w:r w:rsidRPr="002209E2">
              <w:t>Mô tả</w:t>
            </w:r>
          </w:p>
        </w:tc>
      </w:tr>
      <w:tr w:rsidR="00C21FCD" w:rsidRPr="002209E2" w14:paraId="0F072B2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A87A999" w14:textId="77777777" w:rsidR="00C21FCD" w:rsidRDefault="00C21FCD" w:rsidP="00C21FC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1821D24" w14:textId="77777777" w:rsidR="00C21FCD" w:rsidRPr="009269CC" w:rsidRDefault="00C21FCD" w:rsidP="00C21FCD">
            <w:r w:rsidRPr="009269CC">
              <w:t>audience_id</w:t>
            </w:r>
          </w:p>
        </w:tc>
        <w:tc>
          <w:tcPr>
            <w:tcW w:w="1800" w:type="dxa"/>
          </w:tcPr>
          <w:p w14:paraId="77A49749" w14:textId="77777777" w:rsidR="00C21FCD" w:rsidRPr="009269CC" w:rsidRDefault="00C21FCD" w:rsidP="00C21FCD">
            <w:r w:rsidRPr="009269CC">
              <w:t>bigint(20)</w:t>
            </w:r>
          </w:p>
        </w:tc>
        <w:tc>
          <w:tcPr>
            <w:tcW w:w="990" w:type="dxa"/>
          </w:tcPr>
          <w:p w14:paraId="004CC7F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A09BF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8BF38D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0C0B3F8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46DAACC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10F5F05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5BD1336" w14:textId="77777777" w:rsidR="00C21FCD" w:rsidRPr="009269CC" w:rsidRDefault="00C21FCD" w:rsidP="00C21FCD">
            <w:r w:rsidRPr="009269CC">
              <w:t>ftp_status</w:t>
            </w:r>
          </w:p>
        </w:tc>
        <w:tc>
          <w:tcPr>
            <w:tcW w:w="1800" w:type="dxa"/>
          </w:tcPr>
          <w:p w14:paraId="2196FB00" w14:textId="77777777" w:rsidR="00C21FCD" w:rsidRDefault="00C21FCD" w:rsidP="00C21FCD">
            <w:r w:rsidRPr="009269CC">
              <w:t>bigint(1)</w:t>
            </w:r>
          </w:p>
        </w:tc>
        <w:tc>
          <w:tcPr>
            <w:tcW w:w="990" w:type="dxa"/>
          </w:tcPr>
          <w:p w14:paraId="3827F68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2A915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C164B5D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55EE6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E22BFD5" w14:textId="77777777" w:rsidR="00AC4FF8" w:rsidRDefault="00AC4FF8" w:rsidP="00AC4FF8">
      <w:pPr>
        <w:pStyle w:val="Heading3"/>
      </w:pPr>
      <w:r w:rsidRPr="002209E2">
        <w:t>Constraint</w:t>
      </w:r>
    </w:p>
    <w:p w14:paraId="2626260C" w14:textId="77777777" w:rsidR="00AC4FF8" w:rsidRDefault="00AC4FF8" w:rsidP="00AC4FF8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AC4FF8" w14:paraId="79F8B13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08E61C5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1497A04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ADAAED0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27146B7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0EB2BC91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C4FF8" w14:paraId="469B6B0B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4B42B3B" w14:textId="77777777" w:rsidR="00AC4FF8" w:rsidRPr="002209E2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EEB4795" w14:textId="77777777" w:rsidR="00AC4FF8" w:rsidRPr="002209E2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325EE1A" w14:textId="77777777" w:rsidR="00AC4FF8" w:rsidRPr="008C1A23" w:rsidRDefault="00AC4FF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12C4685" w14:textId="77777777" w:rsidR="00AC4FF8" w:rsidRPr="002209E2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3A9A2572" w14:textId="77777777" w:rsidR="00AC4FF8" w:rsidRPr="008C1A23" w:rsidRDefault="00AC4FF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3665CA9" w14:textId="77777777" w:rsidR="00AC4FF8" w:rsidRPr="002209E2" w:rsidRDefault="00AC4FF8" w:rsidP="00AC4FF8">
      <w:pPr>
        <w:ind w:left="0"/>
        <w:rPr>
          <w:rFonts w:ascii="Times New Roman" w:hAnsi="Times New Roman"/>
          <w:i/>
          <w:sz w:val="24"/>
          <w:szCs w:val="24"/>
        </w:rPr>
      </w:pPr>
    </w:p>
    <w:p w14:paraId="18FDAD2B" w14:textId="77777777" w:rsidR="00AC4FF8" w:rsidRPr="002209E2" w:rsidRDefault="00AC4FF8" w:rsidP="00AC4FF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AC4FF8" w14:paraId="58A554D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6E90211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4012FE6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C976FB4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C4FF8" w14:paraId="7C81D9A8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9B466BD" w14:textId="77777777" w:rsidR="00AC4FF8" w:rsidRPr="00B812C5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8D6480F" w14:textId="77777777" w:rsidR="00AC4FF8" w:rsidRPr="00B812C5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F975AC3" w14:textId="77777777" w:rsidR="00AC4FF8" w:rsidRPr="00B812C5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1C87F4AD" w14:textId="77777777" w:rsidR="00AC4FF8" w:rsidRPr="00955A3E" w:rsidRDefault="00AC4FF8" w:rsidP="00AC4FF8">
      <w:pPr>
        <w:ind w:left="0"/>
      </w:pPr>
    </w:p>
    <w:p w14:paraId="26C24107" w14:textId="77777777" w:rsidR="00AC4FF8" w:rsidRDefault="00AC4FF8" w:rsidP="00AC4FF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5457B85" w14:textId="77777777" w:rsidR="00AC4FF8" w:rsidRPr="00AC4FF8" w:rsidRDefault="00AC4FF8" w:rsidP="00AC4FF8"/>
    <w:p w14:paraId="55A045DA" w14:textId="77777777" w:rsidR="00C21FCD" w:rsidRPr="002209E2" w:rsidRDefault="00C21FCD" w:rsidP="00C21FCD">
      <w:pPr>
        <w:pStyle w:val="Heading2"/>
        <w:rPr>
          <w:rFonts w:ascii="Times New Roman" w:hAnsi="Times New Roman"/>
          <w:sz w:val="24"/>
          <w:szCs w:val="24"/>
        </w:rPr>
      </w:pPr>
      <w:bookmarkStart w:id="125" w:name="_Toc170222366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1FCD">
        <w:rPr>
          <w:rFonts w:ascii="Times New Roman" w:hAnsi="Times New Roman"/>
          <w:sz w:val="24"/>
          <w:szCs w:val="24"/>
        </w:rPr>
        <w:t>warning_sms_audience</w:t>
      </w:r>
      <w:bookmarkEnd w:id="12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21FCD" w:rsidRPr="002209E2" w14:paraId="505C5DC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0A4A04E" w14:textId="77777777" w:rsidR="00C21FCD" w:rsidRPr="002209E2" w:rsidRDefault="00C21FC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6A67739" w14:textId="77777777" w:rsidR="00C21FCD" w:rsidRPr="002209E2" w:rsidRDefault="00C21FC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B38A9F5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47DD2905" w14:textId="77777777" w:rsidR="00C21FCD" w:rsidRPr="002209E2" w:rsidRDefault="00C21FC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A7B78F7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DDC4E88" w14:textId="77777777" w:rsidR="00C21FCD" w:rsidRPr="002209E2" w:rsidRDefault="00C21FC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7BD9717" w14:textId="77777777" w:rsidR="00C21FCD" w:rsidRPr="002209E2" w:rsidRDefault="00C21FC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F5A2578" w14:textId="77777777" w:rsidR="00C21FCD" w:rsidRPr="002209E2" w:rsidRDefault="00C21FCD" w:rsidP="000102D5">
            <w:pPr>
              <w:pStyle w:val="NormalTableHeader"/>
            </w:pPr>
            <w:r w:rsidRPr="002209E2">
              <w:t>Mô tả</w:t>
            </w:r>
          </w:p>
        </w:tc>
      </w:tr>
      <w:tr w:rsidR="00C21FCD" w:rsidRPr="002209E2" w14:paraId="4C87117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287B9A7" w14:textId="77777777" w:rsidR="00C21FCD" w:rsidRDefault="00C21FCD" w:rsidP="00C21FC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2BE9DAEA" w14:textId="77777777" w:rsidR="00C21FCD" w:rsidRPr="00FC7DDE" w:rsidRDefault="00C21FCD" w:rsidP="00C21FCD">
            <w:pPr>
              <w:ind w:left="0"/>
            </w:pPr>
            <w:r w:rsidRPr="00FC7DDE">
              <w:t>audience_id</w:t>
            </w:r>
          </w:p>
        </w:tc>
        <w:tc>
          <w:tcPr>
            <w:tcW w:w="1800" w:type="dxa"/>
          </w:tcPr>
          <w:p w14:paraId="45801309" w14:textId="77777777" w:rsidR="00C21FCD" w:rsidRPr="00FC7DDE" w:rsidRDefault="00C21FCD" w:rsidP="00C21FCD">
            <w:pPr>
              <w:ind w:left="0"/>
            </w:pPr>
            <w:r w:rsidRPr="00FC7DDE">
              <w:t>bigint(20)</w:t>
            </w:r>
          </w:p>
        </w:tc>
        <w:tc>
          <w:tcPr>
            <w:tcW w:w="990" w:type="dxa"/>
          </w:tcPr>
          <w:p w14:paraId="5D670A72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08B0D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7645B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95D23C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21FCD" w:rsidRPr="002209E2" w14:paraId="4CA09E1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4B674B2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16A7C8C7" w14:textId="77777777" w:rsidR="00C21FCD" w:rsidRPr="00FC7DDE" w:rsidRDefault="00C21FCD" w:rsidP="00C21FCD">
            <w:pPr>
              <w:ind w:left="0"/>
            </w:pPr>
            <w:r w:rsidRPr="00FC7DDE">
              <w:t>created_date</w:t>
            </w:r>
          </w:p>
        </w:tc>
        <w:tc>
          <w:tcPr>
            <w:tcW w:w="1800" w:type="dxa"/>
          </w:tcPr>
          <w:p w14:paraId="3DCE345D" w14:textId="77777777" w:rsidR="00C21FCD" w:rsidRDefault="00C21FCD" w:rsidP="00C21FCD">
            <w:pPr>
              <w:ind w:left="0"/>
            </w:pPr>
            <w:r w:rsidRPr="00FC7DDE">
              <w:t>varchar(255)</w:t>
            </w:r>
          </w:p>
        </w:tc>
        <w:tc>
          <w:tcPr>
            <w:tcW w:w="990" w:type="dxa"/>
          </w:tcPr>
          <w:p w14:paraId="2ABBA4D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B053ED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909A4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7BF800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8DD2ACD" w14:textId="77777777" w:rsidR="00C94FB3" w:rsidRDefault="00C94FB3" w:rsidP="00C94FB3">
      <w:pPr>
        <w:pStyle w:val="Heading3"/>
      </w:pPr>
      <w:r w:rsidRPr="002209E2">
        <w:t>Constraint</w:t>
      </w:r>
    </w:p>
    <w:p w14:paraId="67BFDA87" w14:textId="77777777" w:rsidR="00C94FB3" w:rsidRDefault="00C94FB3" w:rsidP="00C94FB3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C94FB3" w14:paraId="1F5A10E1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462F6800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3B5A49D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A78E1FF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A82A7A3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165F44D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94FB3" w14:paraId="4C1C0823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D465896" w14:textId="77777777" w:rsidR="00C94FB3" w:rsidRPr="002209E2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6EC14BF4" w14:textId="77777777" w:rsidR="00C94FB3" w:rsidRPr="002209E2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88BCB33" w14:textId="77777777" w:rsidR="00C94FB3" w:rsidRPr="008C1A23" w:rsidRDefault="00C94FB3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5FF2B3B" w14:textId="77777777" w:rsidR="00C94FB3" w:rsidRPr="002209E2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92A701E" w14:textId="77777777" w:rsidR="00C94FB3" w:rsidRPr="008C1A23" w:rsidRDefault="00C94FB3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A710D5D" w14:textId="77777777" w:rsidR="00C94FB3" w:rsidRPr="002209E2" w:rsidRDefault="00C94FB3" w:rsidP="00C94FB3">
      <w:pPr>
        <w:ind w:left="0"/>
        <w:rPr>
          <w:rFonts w:ascii="Times New Roman" w:hAnsi="Times New Roman"/>
          <w:i/>
          <w:sz w:val="24"/>
          <w:szCs w:val="24"/>
        </w:rPr>
      </w:pPr>
    </w:p>
    <w:p w14:paraId="0E1AA325" w14:textId="77777777" w:rsidR="00C94FB3" w:rsidRPr="002209E2" w:rsidRDefault="00C94FB3" w:rsidP="00C94FB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C94FB3" w14:paraId="2F347178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EF18DAC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3D4C10D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3FEC0BB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94FB3" w14:paraId="420B7F4F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9F1D087" w14:textId="77777777" w:rsidR="00C94FB3" w:rsidRPr="00B812C5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CD98CE8" w14:textId="77777777" w:rsidR="00C94FB3" w:rsidRPr="00B812C5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0FF6D28" w14:textId="77777777" w:rsidR="00C94FB3" w:rsidRPr="00B812C5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E1FC321" w14:textId="77777777" w:rsidR="00C94FB3" w:rsidRPr="00955A3E" w:rsidRDefault="00C94FB3" w:rsidP="00C94FB3">
      <w:pPr>
        <w:ind w:left="0"/>
      </w:pPr>
    </w:p>
    <w:p w14:paraId="338DA321" w14:textId="77777777" w:rsidR="00C94FB3" w:rsidRDefault="00C94FB3" w:rsidP="00C94FB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BB7F02B" w14:textId="77777777" w:rsidR="00C94FB3" w:rsidRPr="00C94FB3" w:rsidRDefault="00C94FB3" w:rsidP="00C94FB3"/>
    <w:p w14:paraId="3A8590E4" w14:textId="77777777" w:rsidR="00E2173D" w:rsidRPr="002209E2" w:rsidRDefault="00E2173D" w:rsidP="00E2173D">
      <w:pPr>
        <w:pStyle w:val="Heading2"/>
        <w:rPr>
          <w:rFonts w:ascii="Times New Roman" w:hAnsi="Times New Roman"/>
          <w:sz w:val="24"/>
          <w:szCs w:val="24"/>
        </w:rPr>
      </w:pPr>
      <w:bookmarkStart w:id="126" w:name="_Toc170222370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173D">
        <w:rPr>
          <w:rFonts w:ascii="Times New Roman" w:hAnsi="Times New Roman"/>
          <w:sz w:val="24"/>
          <w:szCs w:val="24"/>
        </w:rPr>
        <w:t>ccb_platform</w:t>
      </w:r>
      <w:bookmarkEnd w:id="12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2173D" w:rsidRPr="002209E2" w14:paraId="4F86A313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1144A8E" w14:textId="77777777" w:rsidR="00E2173D" w:rsidRPr="002209E2" w:rsidRDefault="00E2173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27CE740" w14:textId="77777777" w:rsidR="00E2173D" w:rsidRPr="002209E2" w:rsidRDefault="00E2173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CC06EE6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D6B2FB8" w14:textId="77777777" w:rsidR="00E2173D" w:rsidRPr="002209E2" w:rsidRDefault="00E2173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412683B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13576B9" w14:textId="77777777" w:rsidR="00E2173D" w:rsidRPr="002209E2" w:rsidRDefault="00E2173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B18887F" w14:textId="77777777" w:rsidR="00E2173D" w:rsidRPr="002209E2" w:rsidRDefault="00E2173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739628D" w14:textId="77777777" w:rsidR="00E2173D" w:rsidRPr="002209E2" w:rsidRDefault="00E2173D" w:rsidP="000102D5">
            <w:pPr>
              <w:pStyle w:val="NormalTableHeader"/>
            </w:pPr>
            <w:r w:rsidRPr="002209E2">
              <w:t>Mô tả</w:t>
            </w:r>
          </w:p>
        </w:tc>
      </w:tr>
      <w:tr w:rsidR="00E2173D" w:rsidRPr="002209E2" w14:paraId="6094FA63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B2AE04C" w14:textId="77777777" w:rsidR="00E2173D" w:rsidRDefault="00E2173D" w:rsidP="00E2173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36EBBFFE" w14:textId="77777777" w:rsidR="00E2173D" w:rsidRPr="00FC7DDE" w:rsidRDefault="00E2173D" w:rsidP="00E2173D">
            <w:pPr>
              <w:ind w:left="0"/>
            </w:pPr>
            <w:r w:rsidRPr="00E2173D">
              <w:t>id</w:t>
            </w:r>
          </w:p>
        </w:tc>
        <w:tc>
          <w:tcPr>
            <w:tcW w:w="1800" w:type="dxa"/>
          </w:tcPr>
          <w:p w14:paraId="0D313AD5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34AAC2C3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FE9453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8CF3B1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46DA856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2173D" w:rsidRPr="002209E2" w14:paraId="69F70271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E56A28C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CA6B4FD" w14:textId="77777777" w:rsidR="00E2173D" w:rsidRPr="00FC7DDE" w:rsidRDefault="00E2173D" w:rsidP="00E2173D">
            <w:pPr>
              <w:ind w:left="0"/>
            </w:pPr>
            <w:r w:rsidRPr="00E2173D">
              <w:t>is_default</w:t>
            </w:r>
          </w:p>
        </w:tc>
        <w:tc>
          <w:tcPr>
            <w:tcW w:w="1800" w:type="dxa"/>
          </w:tcPr>
          <w:p w14:paraId="527A4FD6" w14:textId="77777777" w:rsidR="00E2173D" w:rsidRDefault="00E2173D" w:rsidP="00E2173D">
            <w:pPr>
              <w:ind w:left="0"/>
            </w:pPr>
            <w:r>
              <w:t>boolean</w:t>
            </w:r>
          </w:p>
        </w:tc>
        <w:tc>
          <w:tcPr>
            <w:tcW w:w="990" w:type="dxa"/>
          </w:tcPr>
          <w:p w14:paraId="39559D62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838DDF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E6729C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C7B944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2173D" w:rsidRPr="002209E2" w14:paraId="707DA312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4259253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706B5BDB" w14:textId="77777777" w:rsidR="00E2173D" w:rsidRPr="00E2173D" w:rsidRDefault="00E2173D" w:rsidP="00E2173D">
            <w:pPr>
              <w:ind w:left="0"/>
            </w:pPr>
            <w:r w:rsidRPr="00E2173D">
              <w:t>platform</w:t>
            </w:r>
          </w:p>
        </w:tc>
        <w:tc>
          <w:tcPr>
            <w:tcW w:w="1800" w:type="dxa"/>
          </w:tcPr>
          <w:p w14:paraId="61AFDB5D" w14:textId="77777777" w:rsidR="00E2173D" w:rsidRPr="00FC7DDE" w:rsidRDefault="00E2173D" w:rsidP="00E2173D">
            <w:pPr>
              <w:ind w:left="0"/>
            </w:pPr>
            <w:r w:rsidRPr="00E2173D">
              <w:t>varchar(255)</w:t>
            </w:r>
          </w:p>
        </w:tc>
        <w:tc>
          <w:tcPr>
            <w:tcW w:w="990" w:type="dxa"/>
          </w:tcPr>
          <w:p w14:paraId="327F73E6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8E14B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BDD2B4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490089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2173D" w:rsidRPr="002209E2" w14:paraId="589DD9A8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EE5E818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79" w:type="dxa"/>
          </w:tcPr>
          <w:p w14:paraId="7505B29D" w14:textId="77777777" w:rsidR="00E2173D" w:rsidRPr="00E2173D" w:rsidRDefault="00E2173D" w:rsidP="00E2173D">
            <w:pPr>
              <w:ind w:left="0"/>
            </w:pPr>
            <w:r w:rsidRPr="00E2173D">
              <w:t>priority</w:t>
            </w:r>
          </w:p>
        </w:tc>
        <w:tc>
          <w:tcPr>
            <w:tcW w:w="1800" w:type="dxa"/>
          </w:tcPr>
          <w:p w14:paraId="76A21F54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4498C1BE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4D62FA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DAD934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CB6532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3AB3DCB2" w14:textId="77777777" w:rsidR="007A1EA8" w:rsidRDefault="007A1EA8" w:rsidP="007A1EA8">
      <w:pPr>
        <w:pStyle w:val="Heading3"/>
      </w:pPr>
      <w:r w:rsidRPr="002209E2">
        <w:t>Constraint</w:t>
      </w:r>
    </w:p>
    <w:p w14:paraId="21266A43" w14:textId="77777777" w:rsidR="007A1EA8" w:rsidRDefault="007A1EA8" w:rsidP="007A1EA8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7A1EA8" w14:paraId="0BB775D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9C75EC2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08B312F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6EAC9D2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84D266C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2C7F2B9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7A1EA8" w14:paraId="45CBEF97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18311373" w14:textId="77777777" w:rsidR="007A1EA8" w:rsidRPr="002209E2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2DC3E1CB" w14:textId="77777777" w:rsidR="007A1EA8" w:rsidRPr="002209E2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EB9F95E" w14:textId="77777777" w:rsidR="007A1EA8" w:rsidRPr="008C1A23" w:rsidRDefault="007A1EA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FA07612" w14:textId="77777777" w:rsidR="007A1EA8" w:rsidRPr="002209E2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9DE7218" w14:textId="77777777" w:rsidR="007A1EA8" w:rsidRPr="008C1A23" w:rsidRDefault="007A1EA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BB34AC6" w14:textId="77777777" w:rsidR="007A1EA8" w:rsidRPr="002209E2" w:rsidRDefault="007A1EA8" w:rsidP="007A1EA8">
      <w:pPr>
        <w:ind w:left="0"/>
        <w:rPr>
          <w:rFonts w:ascii="Times New Roman" w:hAnsi="Times New Roman"/>
          <w:i/>
          <w:sz w:val="24"/>
          <w:szCs w:val="24"/>
        </w:rPr>
      </w:pPr>
    </w:p>
    <w:p w14:paraId="68485C61" w14:textId="77777777" w:rsidR="007A1EA8" w:rsidRPr="002209E2" w:rsidRDefault="007A1EA8" w:rsidP="007A1EA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7A1EA8" w14:paraId="48D16971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B0CD5E5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676982A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EB88BA1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7A1EA8" w14:paraId="1276CE0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24C6F89B" w14:textId="77777777" w:rsidR="007A1EA8" w:rsidRPr="00B812C5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03C2303" w14:textId="77777777" w:rsidR="007A1EA8" w:rsidRPr="00B812C5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1E17CF42" w14:textId="77777777" w:rsidR="007A1EA8" w:rsidRPr="00B812C5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72CB9DFD" w14:textId="77777777" w:rsidR="007A1EA8" w:rsidRPr="00955A3E" w:rsidRDefault="007A1EA8" w:rsidP="007A1EA8">
      <w:pPr>
        <w:ind w:left="0"/>
      </w:pPr>
    </w:p>
    <w:p w14:paraId="0878E7E0" w14:textId="77777777" w:rsidR="007A1EA8" w:rsidRDefault="007A1EA8" w:rsidP="007A1EA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16444AF" w14:textId="77777777" w:rsidR="007A1EA8" w:rsidRPr="007A1EA8" w:rsidRDefault="007A1EA8" w:rsidP="007A1EA8"/>
    <w:p w14:paraId="1EABABEB" w14:textId="77777777" w:rsidR="00E2173D" w:rsidRPr="002209E2" w:rsidRDefault="00E2173D" w:rsidP="00E2173D">
      <w:pPr>
        <w:pStyle w:val="Heading2"/>
        <w:rPr>
          <w:rFonts w:ascii="Times New Roman" w:hAnsi="Times New Roman"/>
          <w:sz w:val="24"/>
          <w:szCs w:val="24"/>
        </w:rPr>
      </w:pPr>
      <w:bookmarkStart w:id="127" w:name="_Toc170222374"/>
      <w:r w:rsidRPr="00E2173D">
        <w:rPr>
          <w:rFonts w:ascii="Times New Roman" w:hAnsi="Times New Roman"/>
          <w:sz w:val="24"/>
          <w:szCs w:val="24"/>
        </w:rPr>
        <w:t>ccb_role_platform</w:t>
      </w:r>
      <w:bookmarkEnd w:id="12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2173D" w:rsidRPr="002209E2" w14:paraId="2FB29E1E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AEF0EA5" w14:textId="77777777" w:rsidR="00E2173D" w:rsidRPr="002209E2" w:rsidRDefault="00E2173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011933B" w14:textId="77777777" w:rsidR="00E2173D" w:rsidRPr="002209E2" w:rsidRDefault="00E2173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D49F641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97901D1" w14:textId="77777777" w:rsidR="00E2173D" w:rsidRPr="002209E2" w:rsidRDefault="00E2173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2478D1D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DFD515F" w14:textId="77777777" w:rsidR="00E2173D" w:rsidRPr="002209E2" w:rsidRDefault="00E2173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A27A06C" w14:textId="77777777" w:rsidR="00E2173D" w:rsidRPr="002209E2" w:rsidRDefault="00E2173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D423330" w14:textId="77777777" w:rsidR="00E2173D" w:rsidRPr="002209E2" w:rsidRDefault="00E2173D" w:rsidP="000102D5">
            <w:pPr>
              <w:pStyle w:val="NormalTableHeader"/>
            </w:pPr>
            <w:r w:rsidRPr="002209E2">
              <w:t>Mô tả</w:t>
            </w:r>
          </w:p>
        </w:tc>
      </w:tr>
      <w:tr w:rsidR="00E2173D" w:rsidRPr="002209E2" w14:paraId="6936BC7B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268AB07" w14:textId="77777777" w:rsidR="00E2173D" w:rsidRDefault="00E2173D" w:rsidP="00E2173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34762C59" w14:textId="77777777" w:rsidR="00E2173D" w:rsidRPr="00FC7DDE" w:rsidRDefault="00E2173D" w:rsidP="00E2173D">
            <w:pPr>
              <w:ind w:left="0"/>
            </w:pPr>
            <w:r w:rsidRPr="00E2173D">
              <w:t>role_id</w:t>
            </w:r>
          </w:p>
        </w:tc>
        <w:tc>
          <w:tcPr>
            <w:tcW w:w="1800" w:type="dxa"/>
          </w:tcPr>
          <w:p w14:paraId="34900F1A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15A017D6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BF39D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1AE9C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3B87A773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2173D" w:rsidRPr="002209E2" w14:paraId="3F23E881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E9B4BD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7C7B2BD" w14:textId="77777777" w:rsidR="00E2173D" w:rsidRPr="00FC7DDE" w:rsidRDefault="00E2173D" w:rsidP="00E2173D">
            <w:pPr>
              <w:ind w:left="0"/>
            </w:pPr>
            <w:r w:rsidRPr="00E2173D">
              <w:t>platform_id</w:t>
            </w:r>
          </w:p>
        </w:tc>
        <w:tc>
          <w:tcPr>
            <w:tcW w:w="1800" w:type="dxa"/>
          </w:tcPr>
          <w:p w14:paraId="7320F511" w14:textId="77777777" w:rsidR="00E2173D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5266896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23AEA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8AFE92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154FF87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5F9B6458" w14:textId="77777777" w:rsidR="0090324D" w:rsidRDefault="0090324D" w:rsidP="0090324D">
      <w:pPr>
        <w:pStyle w:val="Heading3"/>
      </w:pPr>
      <w:r w:rsidRPr="002209E2">
        <w:t>Constraint</w:t>
      </w:r>
    </w:p>
    <w:p w14:paraId="676568BF" w14:textId="77777777" w:rsidR="0090324D" w:rsidRDefault="0090324D" w:rsidP="0090324D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0324D" w14:paraId="0354D7E3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38704CFE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7466B70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394863F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3EF0192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31BFA0F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0324D" w14:paraId="2241E8B8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8EAC90C" w14:textId="77777777" w:rsidR="0090324D" w:rsidRPr="002209E2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22FCA4D" w14:textId="77777777" w:rsidR="0090324D" w:rsidRPr="002209E2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E709688" w14:textId="77777777" w:rsidR="0090324D" w:rsidRPr="008C1A23" w:rsidRDefault="0090324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04BBFD7" w14:textId="77777777" w:rsidR="0090324D" w:rsidRPr="002209E2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50B6C2F" w14:textId="77777777" w:rsidR="0090324D" w:rsidRPr="008C1A23" w:rsidRDefault="0090324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589A3AC" w14:textId="77777777" w:rsidR="0090324D" w:rsidRPr="002209E2" w:rsidRDefault="0090324D" w:rsidP="0090324D">
      <w:pPr>
        <w:ind w:left="0"/>
        <w:rPr>
          <w:rFonts w:ascii="Times New Roman" w:hAnsi="Times New Roman"/>
          <w:i/>
          <w:sz w:val="24"/>
          <w:szCs w:val="24"/>
        </w:rPr>
      </w:pPr>
    </w:p>
    <w:p w14:paraId="1C58EC9B" w14:textId="77777777" w:rsidR="0090324D" w:rsidRPr="002209E2" w:rsidRDefault="0090324D" w:rsidP="0090324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0324D" w14:paraId="39CD6B41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A79B819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A985CFD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23441CE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0324D" w14:paraId="27822635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8987A47" w14:textId="77777777" w:rsidR="0090324D" w:rsidRPr="00B812C5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C97AB38" w14:textId="77777777" w:rsidR="0090324D" w:rsidRPr="00B812C5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1904A60" w14:textId="77777777" w:rsidR="0090324D" w:rsidRPr="00B812C5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7009738" w14:textId="77777777" w:rsidR="0090324D" w:rsidRPr="00955A3E" w:rsidRDefault="0090324D" w:rsidP="0090324D">
      <w:pPr>
        <w:ind w:left="0"/>
      </w:pPr>
    </w:p>
    <w:p w14:paraId="7CB6229F" w14:textId="77777777" w:rsidR="0090324D" w:rsidRDefault="0090324D" w:rsidP="0090324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25B2173" w14:textId="77777777" w:rsidR="0090324D" w:rsidRPr="0090324D" w:rsidRDefault="0090324D" w:rsidP="0090324D"/>
    <w:p w14:paraId="2D1F2400" w14:textId="77777777" w:rsidR="00E2173D" w:rsidRPr="00E2173D" w:rsidRDefault="00E2173D" w:rsidP="00E2173D"/>
    <w:p w14:paraId="1EB4EB25" w14:textId="77777777" w:rsidR="00E2173D" w:rsidRPr="002209E2" w:rsidRDefault="00E2173D" w:rsidP="00E2173D">
      <w:pPr>
        <w:pStyle w:val="Heading2"/>
        <w:rPr>
          <w:rFonts w:ascii="Times New Roman" w:hAnsi="Times New Roman"/>
          <w:sz w:val="24"/>
          <w:szCs w:val="24"/>
        </w:rPr>
      </w:pPr>
      <w:bookmarkStart w:id="128" w:name="_Toc170222378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173D">
        <w:rPr>
          <w:rFonts w:ascii="Times New Roman" w:hAnsi="Times New Roman"/>
          <w:sz w:val="24"/>
          <w:szCs w:val="24"/>
        </w:rPr>
        <w:t>ccb_role_table</w:t>
      </w:r>
      <w:bookmarkEnd w:id="12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2173D" w:rsidRPr="002209E2" w14:paraId="0DE334EA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DADA76F" w14:textId="77777777" w:rsidR="00E2173D" w:rsidRPr="002209E2" w:rsidRDefault="00E2173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9FD219F" w14:textId="77777777" w:rsidR="00E2173D" w:rsidRPr="002209E2" w:rsidRDefault="00E2173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6EFF917F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D7DB2F1" w14:textId="77777777" w:rsidR="00E2173D" w:rsidRPr="002209E2" w:rsidRDefault="00E2173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A46A07E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287CC8D" w14:textId="77777777" w:rsidR="00E2173D" w:rsidRPr="002209E2" w:rsidRDefault="00E2173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EBF21B3" w14:textId="77777777" w:rsidR="00E2173D" w:rsidRPr="002209E2" w:rsidRDefault="00E2173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57CC01F" w14:textId="77777777" w:rsidR="00E2173D" w:rsidRPr="002209E2" w:rsidRDefault="00E2173D" w:rsidP="000102D5">
            <w:pPr>
              <w:pStyle w:val="NormalTableHeader"/>
            </w:pPr>
            <w:r w:rsidRPr="002209E2">
              <w:t>Mô tả</w:t>
            </w:r>
          </w:p>
        </w:tc>
      </w:tr>
      <w:tr w:rsidR="00E2173D" w:rsidRPr="002209E2" w14:paraId="2A64F3CB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071ABB4" w14:textId="77777777" w:rsidR="00E2173D" w:rsidRDefault="00E2173D" w:rsidP="00E2173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3D50929" w14:textId="77777777" w:rsidR="00E2173D" w:rsidRPr="00FC7DDE" w:rsidRDefault="00E2173D" w:rsidP="00E2173D">
            <w:pPr>
              <w:ind w:left="0"/>
            </w:pPr>
            <w:r w:rsidRPr="00E2173D">
              <w:t>table_id</w:t>
            </w:r>
          </w:p>
        </w:tc>
        <w:tc>
          <w:tcPr>
            <w:tcW w:w="1800" w:type="dxa"/>
          </w:tcPr>
          <w:p w14:paraId="1ECD2B89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400BDEBE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6CECCD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C53CC7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4B982FE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2173D" w:rsidRPr="002209E2" w14:paraId="64434859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E97188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7FB576D9" w14:textId="77777777" w:rsidR="00E2173D" w:rsidRPr="00FC7DDE" w:rsidRDefault="00E2173D" w:rsidP="00E2173D">
            <w:pPr>
              <w:ind w:left="0"/>
            </w:pPr>
            <w:r w:rsidRPr="00E2173D">
              <w:t>role_id</w:t>
            </w:r>
          </w:p>
        </w:tc>
        <w:tc>
          <w:tcPr>
            <w:tcW w:w="1800" w:type="dxa"/>
          </w:tcPr>
          <w:p w14:paraId="6F9D5A31" w14:textId="77777777" w:rsidR="00E2173D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0299F14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CA04C9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26849C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33BA539A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043B6450" w14:textId="77777777" w:rsidR="002F4ECD" w:rsidRDefault="002F4ECD" w:rsidP="002F4ECD">
      <w:pPr>
        <w:pStyle w:val="Heading3"/>
      </w:pPr>
      <w:r w:rsidRPr="002209E2">
        <w:t>Constraint</w:t>
      </w:r>
    </w:p>
    <w:p w14:paraId="75840CB4" w14:textId="77777777" w:rsidR="002F4ECD" w:rsidRDefault="002F4ECD" w:rsidP="002F4ECD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F4ECD" w14:paraId="2B9041EE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5E845B5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AC71563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28C2844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5F1A679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28C4DC5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F4ECD" w14:paraId="4676FC1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83E0640" w14:textId="77777777" w:rsidR="002F4ECD" w:rsidRPr="002209E2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E82A754" w14:textId="77777777" w:rsidR="002F4ECD" w:rsidRPr="002209E2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55A38CD" w14:textId="77777777" w:rsidR="002F4ECD" w:rsidRPr="008C1A23" w:rsidRDefault="002F4EC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141F0E9" w14:textId="77777777" w:rsidR="002F4ECD" w:rsidRPr="002209E2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9C3C55A" w14:textId="77777777" w:rsidR="002F4ECD" w:rsidRPr="008C1A23" w:rsidRDefault="002F4EC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DB0EC78" w14:textId="77777777" w:rsidR="002F4ECD" w:rsidRPr="002209E2" w:rsidRDefault="002F4ECD" w:rsidP="002F4ECD">
      <w:pPr>
        <w:ind w:left="0"/>
        <w:rPr>
          <w:rFonts w:ascii="Times New Roman" w:hAnsi="Times New Roman"/>
          <w:i/>
          <w:sz w:val="24"/>
          <w:szCs w:val="24"/>
        </w:rPr>
      </w:pPr>
    </w:p>
    <w:p w14:paraId="676C9EB1" w14:textId="77777777" w:rsidR="002F4ECD" w:rsidRPr="002209E2" w:rsidRDefault="002F4ECD" w:rsidP="002F4EC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F4ECD" w14:paraId="210F9BA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D10EA1B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CF1E6AD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72B3EA9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F4ECD" w14:paraId="6CDF8530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ED25F34" w14:textId="77777777" w:rsidR="002F4ECD" w:rsidRPr="00B812C5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79B476D" w14:textId="77777777" w:rsidR="002F4ECD" w:rsidRPr="00B812C5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B0FEC0D" w14:textId="77777777" w:rsidR="002F4ECD" w:rsidRPr="00B812C5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60573CE" w14:textId="77777777" w:rsidR="002F4ECD" w:rsidRPr="00955A3E" w:rsidRDefault="002F4ECD" w:rsidP="002F4ECD">
      <w:pPr>
        <w:ind w:left="0"/>
      </w:pPr>
    </w:p>
    <w:p w14:paraId="2A3878EF" w14:textId="77777777" w:rsidR="002F4ECD" w:rsidRDefault="002F4ECD" w:rsidP="002F4EC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3842D28" w14:textId="77777777" w:rsidR="002F4ECD" w:rsidRPr="002F4ECD" w:rsidRDefault="002F4ECD" w:rsidP="002F4ECD"/>
    <w:p w14:paraId="10C54A8D" w14:textId="77777777" w:rsidR="00E2173D" w:rsidRPr="002209E2" w:rsidRDefault="00E2173D" w:rsidP="00E2173D">
      <w:pPr>
        <w:pStyle w:val="Heading2"/>
        <w:rPr>
          <w:rFonts w:ascii="Times New Roman" w:hAnsi="Times New Roman"/>
          <w:sz w:val="24"/>
          <w:szCs w:val="24"/>
        </w:rPr>
      </w:pPr>
      <w:bookmarkStart w:id="129" w:name="_Toc170222382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173D">
        <w:rPr>
          <w:rFonts w:ascii="Times New Roman" w:hAnsi="Times New Roman"/>
          <w:sz w:val="24"/>
          <w:szCs w:val="24"/>
        </w:rPr>
        <w:t>ccb_user_platforms</w:t>
      </w:r>
      <w:bookmarkEnd w:id="12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2173D" w:rsidRPr="002209E2" w14:paraId="4CA0D7D3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BC9AFBA" w14:textId="77777777" w:rsidR="00E2173D" w:rsidRPr="002209E2" w:rsidRDefault="00E2173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3676EBB" w14:textId="77777777" w:rsidR="00E2173D" w:rsidRPr="002209E2" w:rsidRDefault="00E2173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20FAEA9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EAC621D" w14:textId="77777777" w:rsidR="00E2173D" w:rsidRPr="002209E2" w:rsidRDefault="00E2173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63CA868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0158E9F" w14:textId="77777777" w:rsidR="00E2173D" w:rsidRPr="002209E2" w:rsidRDefault="00E2173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60D58BC" w14:textId="77777777" w:rsidR="00E2173D" w:rsidRPr="002209E2" w:rsidRDefault="00E2173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911D839" w14:textId="77777777" w:rsidR="00E2173D" w:rsidRPr="002209E2" w:rsidRDefault="00E2173D" w:rsidP="000102D5">
            <w:pPr>
              <w:pStyle w:val="NormalTableHeader"/>
            </w:pPr>
            <w:r w:rsidRPr="002209E2">
              <w:t>Mô tả</w:t>
            </w:r>
          </w:p>
        </w:tc>
      </w:tr>
      <w:tr w:rsidR="00E2173D" w:rsidRPr="002209E2" w14:paraId="5789D316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184A0AE" w14:textId="77777777" w:rsidR="00E2173D" w:rsidRDefault="00E2173D" w:rsidP="00E2173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681503AF" w14:textId="77777777" w:rsidR="00E2173D" w:rsidRPr="00FC7DDE" w:rsidRDefault="00E2173D" w:rsidP="00E2173D">
            <w:pPr>
              <w:ind w:left="0"/>
            </w:pPr>
            <w:r w:rsidRPr="00E2173D">
              <w:t>id</w:t>
            </w:r>
          </w:p>
        </w:tc>
        <w:tc>
          <w:tcPr>
            <w:tcW w:w="1800" w:type="dxa"/>
          </w:tcPr>
          <w:p w14:paraId="093B2D90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3E4FB0C0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3C7B83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5B0830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0055EABD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2173D" w:rsidRPr="002209E2" w14:paraId="5F0A2E5B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D73CB55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3E4C5BA3" w14:textId="77777777" w:rsidR="00E2173D" w:rsidRPr="00FC7DDE" w:rsidRDefault="00E2173D" w:rsidP="00E2173D">
            <w:pPr>
              <w:ind w:left="0"/>
            </w:pPr>
            <w:r w:rsidRPr="00E2173D">
              <w:t>platform</w:t>
            </w:r>
          </w:p>
        </w:tc>
        <w:tc>
          <w:tcPr>
            <w:tcW w:w="1800" w:type="dxa"/>
          </w:tcPr>
          <w:p w14:paraId="12645B4D" w14:textId="77777777" w:rsidR="00E2173D" w:rsidRDefault="00E2173D" w:rsidP="00E2173D">
            <w:pPr>
              <w:ind w:left="0"/>
            </w:pPr>
            <w:r w:rsidRPr="00E2173D">
              <w:t>varchar(255)</w:t>
            </w:r>
          </w:p>
        </w:tc>
        <w:tc>
          <w:tcPr>
            <w:tcW w:w="990" w:type="dxa"/>
          </w:tcPr>
          <w:p w14:paraId="2F0F5FB5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D76836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C5C812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99161B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2173D" w:rsidRPr="002209E2" w14:paraId="3F660325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4A13765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7D6EB77" w14:textId="77777777" w:rsidR="00E2173D" w:rsidRPr="00E2173D" w:rsidRDefault="00E2173D" w:rsidP="00E2173D">
            <w:pPr>
              <w:ind w:left="0"/>
            </w:pPr>
            <w:r w:rsidRPr="00E2173D">
              <w:t>priority</w:t>
            </w:r>
          </w:p>
        </w:tc>
        <w:tc>
          <w:tcPr>
            <w:tcW w:w="1800" w:type="dxa"/>
          </w:tcPr>
          <w:p w14:paraId="6B1422E6" w14:textId="77777777" w:rsidR="00E2173D" w:rsidRPr="00E2173D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7E8BB641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DBE09C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44AA66" w14:textId="77777777" w:rsidR="00E2173D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49C9D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2173D" w:rsidRPr="002209E2" w14:paraId="2C613ABE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79382E0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01109C74" w14:textId="77777777" w:rsidR="00E2173D" w:rsidRPr="00E2173D" w:rsidRDefault="00E2173D" w:rsidP="00E2173D">
            <w:pPr>
              <w:ind w:left="0"/>
            </w:pPr>
            <w:r w:rsidRPr="00E2173D">
              <w:t>user_id</w:t>
            </w:r>
          </w:p>
        </w:tc>
        <w:tc>
          <w:tcPr>
            <w:tcW w:w="1800" w:type="dxa"/>
          </w:tcPr>
          <w:p w14:paraId="754EAFC8" w14:textId="77777777" w:rsidR="00E2173D" w:rsidRPr="00E2173D" w:rsidRDefault="00E2173D" w:rsidP="00E2173D">
            <w:pPr>
              <w:ind w:left="0"/>
            </w:pPr>
            <w:r w:rsidRPr="00E2173D">
              <w:t>varchar(255)</w:t>
            </w:r>
          </w:p>
        </w:tc>
        <w:tc>
          <w:tcPr>
            <w:tcW w:w="990" w:type="dxa"/>
          </w:tcPr>
          <w:p w14:paraId="66BA7AD9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07D17E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FC8F84" w14:textId="77777777" w:rsidR="00E2173D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1A6C09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9174D43" w14:textId="77777777" w:rsidR="00632049" w:rsidRDefault="00632049" w:rsidP="00632049">
      <w:pPr>
        <w:pStyle w:val="Heading3"/>
      </w:pPr>
      <w:r w:rsidRPr="002209E2">
        <w:t>Constraint</w:t>
      </w:r>
    </w:p>
    <w:p w14:paraId="7DFBCCB1" w14:textId="77777777" w:rsidR="00632049" w:rsidRDefault="00632049" w:rsidP="0063204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32049" w14:paraId="75738E7E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3FE89BD6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9AF2C32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03F50A2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80521DC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7F0A194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32049" w14:paraId="6FA0FEB5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D2E6EE8" w14:textId="77777777" w:rsidR="00632049" w:rsidRPr="002209E2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2961B34B" w14:textId="77777777" w:rsidR="00632049" w:rsidRPr="002209E2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24280536" w14:textId="77777777" w:rsidR="00632049" w:rsidRPr="008C1A23" w:rsidRDefault="0063204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E5CAE9A" w14:textId="77777777" w:rsidR="00632049" w:rsidRPr="002209E2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34A31673" w14:textId="77777777" w:rsidR="00632049" w:rsidRPr="008C1A23" w:rsidRDefault="0063204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E586A28" w14:textId="77777777" w:rsidR="00632049" w:rsidRPr="002209E2" w:rsidRDefault="00632049" w:rsidP="00632049">
      <w:pPr>
        <w:ind w:left="0"/>
        <w:rPr>
          <w:rFonts w:ascii="Times New Roman" w:hAnsi="Times New Roman"/>
          <w:i/>
          <w:sz w:val="24"/>
          <w:szCs w:val="24"/>
        </w:rPr>
      </w:pPr>
    </w:p>
    <w:p w14:paraId="70ED3281" w14:textId="77777777" w:rsidR="00632049" w:rsidRPr="002209E2" w:rsidRDefault="00632049" w:rsidP="0063204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32049" w14:paraId="4B2492BB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6B784FC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97596C8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F264B54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32049" w14:paraId="78B3B62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51DF922" w14:textId="77777777" w:rsidR="00632049" w:rsidRPr="00B812C5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9EB6816" w14:textId="77777777" w:rsidR="00632049" w:rsidRPr="00B812C5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70512EB" w14:textId="77777777" w:rsidR="00632049" w:rsidRPr="00B812C5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216109BC" w14:textId="77777777" w:rsidR="00632049" w:rsidRPr="00955A3E" w:rsidRDefault="00632049" w:rsidP="00632049">
      <w:pPr>
        <w:ind w:left="0"/>
      </w:pPr>
    </w:p>
    <w:p w14:paraId="22BF3110" w14:textId="77777777" w:rsidR="00632049" w:rsidRDefault="00632049" w:rsidP="0063204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BC9FC65" w14:textId="77777777" w:rsidR="000814EC" w:rsidRDefault="000814EC" w:rsidP="008E5AFB">
      <w:pPr>
        <w:ind w:left="0"/>
      </w:pPr>
    </w:p>
    <w:p w14:paraId="2EE47068" w14:textId="77777777" w:rsidR="00F606DF" w:rsidRPr="002209E2" w:rsidRDefault="00A33142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0" w:name="_Toc170222386"/>
      <w:r>
        <w:rPr>
          <w:rFonts w:ascii="Times New Roman" w:hAnsi="Times New Roman"/>
          <w:sz w:val="24"/>
          <w:szCs w:val="24"/>
        </w:rPr>
        <w:t>s</w:t>
      </w:r>
      <w:r w:rsidR="00F606DF" w:rsidRPr="00F606DF">
        <w:rPr>
          <w:rFonts w:ascii="Times New Roman" w:hAnsi="Times New Roman"/>
          <w:sz w:val="24"/>
          <w:szCs w:val="24"/>
        </w:rPr>
        <w:t>equence</w:t>
      </w:r>
      <w:bookmarkEnd w:id="13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362C4DBE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CB904B9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0F6F6DD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0D6944F8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A8798EA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F021309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DA12BCA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B19D752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9665735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456AB7C2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CAF426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4A93FF40" w14:textId="77777777" w:rsidR="00F606DF" w:rsidRPr="00FC7DDE" w:rsidRDefault="00F606DF" w:rsidP="00F606DF">
            <w:pPr>
              <w:ind w:left="0"/>
            </w:pPr>
            <w:r w:rsidRPr="00E2173D">
              <w:t>id</w:t>
            </w:r>
          </w:p>
        </w:tc>
        <w:tc>
          <w:tcPr>
            <w:tcW w:w="1800" w:type="dxa"/>
          </w:tcPr>
          <w:p w14:paraId="2AB4282C" w14:textId="77777777" w:rsidR="00F606DF" w:rsidRPr="00FC7DDE" w:rsidRDefault="00F606DF" w:rsidP="00F606DF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5C75E55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ED28A2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3C8E6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82F6D5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A185DBA" w14:textId="77777777" w:rsidR="00EA1B90" w:rsidRDefault="00EA1B90" w:rsidP="00EA1B90">
      <w:pPr>
        <w:pStyle w:val="Heading3"/>
      </w:pPr>
      <w:r w:rsidRPr="002209E2">
        <w:t>Constraint</w:t>
      </w:r>
    </w:p>
    <w:p w14:paraId="03D070A8" w14:textId="77777777" w:rsidR="00EA1B90" w:rsidRDefault="00EA1B90" w:rsidP="00EA1B90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A1B90" w14:paraId="6F7C2FE4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E7E8677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6F96E3B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A068F99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8BFA2F8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ADBDB63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A1B90" w14:paraId="2484E2F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A46303F" w14:textId="77777777" w:rsidR="00EA1B90" w:rsidRPr="002209E2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1B5A273" w14:textId="77777777" w:rsidR="00EA1B90" w:rsidRPr="002209E2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025ED24" w14:textId="77777777" w:rsidR="00EA1B90" w:rsidRPr="008C1A23" w:rsidRDefault="00EA1B90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A077656" w14:textId="77777777" w:rsidR="00EA1B90" w:rsidRPr="002209E2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B53AF9D" w14:textId="77777777" w:rsidR="00EA1B90" w:rsidRPr="008C1A23" w:rsidRDefault="00EA1B90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9030747" w14:textId="77777777" w:rsidR="00EA1B90" w:rsidRPr="002209E2" w:rsidRDefault="00EA1B90" w:rsidP="00EA1B90">
      <w:pPr>
        <w:ind w:left="0"/>
        <w:rPr>
          <w:rFonts w:ascii="Times New Roman" w:hAnsi="Times New Roman"/>
          <w:i/>
          <w:sz w:val="24"/>
          <w:szCs w:val="24"/>
        </w:rPr>
      </w:pPr>
    </w:p>
    <w:p w14:paraId="243AEC76" w14:textId="77777777" w:rsidR="00EA1B90" w:rsidRPr="002209E2" w:rsidRDefault="00EA1B90" w:rsidP="00EA1B90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A1B90" w14:paraId="4E03363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38E3127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100672F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7832A87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A1B90" w14:paraId="5F734093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C43B1A9" w14:textId="77777777" w:rsidR="00EA1B90" w:rsidRPr="00B812C5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C038219" w14:textId="77777777" w:rsidR="00EA1B90" w:rsidRPr="00B812C5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2DA2F3E4" w14:textId="77777777" w:rsidR="00EA1B90" w:rsidRPr="00B812C5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38143EE" w14:textId="77777777" w:rsidR="00EA1B90" w:rsidRPr="00955A3E" w:rsidRDefault="00EA1B90" w:rsidP="00EA1B90">
      <w:pPr>
        <w:ind w:left="0"/>
      </w:pPr>
    </w:p>
    <w:p w14:paraId="7117FD51" w14:textId="77777777" w:rsidR="00EA1B90" w:rsidRDefault="00EA1B90" w:rsidP="00EA1B90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05DEFEE" w14:textId="77777777" w:rsidR="00EA1B90" w:rsidRPr="00EA1B90" w:rsidRDefault="00EA1B90" w:rsidP="00EA1B90"/>
    <w:p w14:paraId="6ECA5FB0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1" w:name="_Toc170222390"/>
      <w:r w:rsidRPr="00F606DF">
        <w:rPr>
          <w:rFonts w:ascii="Times New Roman" w:hAnsi="Times New Roman"/>
          <w:sz w:val="24"/>
          <w:szCs w:val="24"/>
        </w:rPr>
        <w:t>hibernate_sequence</w:t>
      </w:r>
      <w:bookmarkEnd w:id="13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1018935F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4C5E828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1768453D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634EE8F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07B09CAC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D773938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1DADECE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4A246EC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087AD85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1A044608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9DA6500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6A618165" w14:textId="77777777" w:rsidR="00F606DF" w:rsidRPr="00FC7DDE" w:rsidRDefault="00F606DF" w:rsidP="00F606DF">
            <w:pPr>
              <w:ind w:left="0"/>
            </w:pPr>
            <w:r w:rsidRPr="00F606DF">
              <w:t>next_val</w:t>
            </w:r>
          </w:p>
        </w:tc>
        <w:tc>
          <w:tcPr>
            <w:tcW w:w="1800" w:type="dxa"/>
          </w:tcPr>
          <w:p w14:paraId="39ADFC13" w14:textId="77777777" w:rsidR="00F606DF" w:rsidRPr="00FC7DDE" w:rsidRDefault="00F606DF" w:rsidP="00F606DF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62AC2C7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327041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0928B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4E6C73D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30FF5F8C" w14:textId="77777777" w:rsidR="004C25DB" w:rsidRDefault="004C25DB" w:rsidP="004C25DB">
      <w:pPr>
        <w:pStyle w:val="Heading3"/>
      </w:pPr>
      <w:r w:rsidRPr="002209E2">
        <w:t>Constraint</w:t>
      </w:r>
    </w:p>
    <w:p w14:paraId="50015201" w14:textId="77777777" w:rsidR="004C25DB" w:rsidRDefault="004C25DB" w:rsidP="004C25D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C25DB" w14:paraId="3D0BFCFD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DB3C987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5471FBA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498FAB0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BD5FCCB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B4FBCD4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C25DB" w14:paraId="7A99CFEA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FF54603" w14:textId="77777777" w:rsidR="004C25DB" w:rsidRPr="002209E2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F8B9B3C" w14:textId="77777777" w:rsidR="004C25DB" w:rsidRPr="002209E2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39CF24D7" w14:textId="77777777" w:rsidR="004C25DB" w:rsidRPr="008C1A23" w:rsidRDefault="004C25D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AC50FFD" w14:textId="77777777" w:rsidR="004C25DB" w:rsidRPr="002209E2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5034C7A" w14:textId="77777777" w:rsidR="004C25DB" w:rsidRPr="008C1A23" w:rsidRDefault="004C25D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9CA3DEA" w14:textId="77777777" w:rsidR="004C25DB" w:rsidRPr="002209E2" w:rsidRDefault="004C25DB" w:rsidP="004C25DB">
      <w:pPr>
        <w:ind w:left="0"/>
        <w:rPr>
          <w:rFonts w:ascii="Times New Roman" w:hAnsi="Times New Roman"/>
          <w:i/>
          <w:sz w:val="24"/>
          <w:szCs w:val="24"/>
        </w:rPr>
      </w:pPr>
    </w:p>
    <w:p w14:paraId="5EB6283A" w14:textId="77777777" w:rsidR="004C25DB" w:rsidRPr="002209E2" w:rsidRDefault="004C25DB" w:rsidP="004C25D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C25DB" w14:paraId="02C7F66E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D321A68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62BB962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673C7E1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C25DB" w14:paraId="7DF3A61F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C459ED2" w14:textId="77777777" w:rsidR="004C25DB" w:rsidRPr="00B812C5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5EAB55C" w14:textId="77777777" w:rsidR="004C25DB" w:rsidRPr="00B812C5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83C5773" w14:textId="77777777" w:rsidR="004C25DB" w:rsidRPr="00B812C5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739012E" w14:textId="77777777" w:rsidR="004C25DB" w:rsidRPr="00955A3E" w:rsidRDefault="004C25DB" w:rsidP="004C25DB">
      <w:pPr>
        <w:ind w:left="0"/>
      </w:pPr>
    </w:p>
    <w:p w14:paraId="30EEF663" w14:textId="77777777" w:rsidR="004C25DB" w:rsidRDefault="004C25DB" w:rsidP="004C25D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A6F020A" w14:textId="77777777" w:rsidR="004C25DB" w:rsidRPr="004C25DB" w:rsidRDefault="004C25DB" w:rsidP="004C25DB"/>
    <w:p w14:paraId="6FAE1DCF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2" w:name="_Toc170222394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06DF">
        <w:rPr>
          <w:rFonts w:ascii="Times New Roman" w:hAnsi="Times New Roman"/>
          <w:sz w:val="24"/>
          <w:szCs w:val="24"/>
        </w:rPr>
        <w:t>f_ccai_callbot_data</w:t>
      </w:r>
      <w:bookmarkEnd w:id="13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481CE85D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5BA88C9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601E40CA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03A860F3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D9BFC67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42EE91E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6B1D460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F2D54B8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917FBA0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0582256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0B1D51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7D70649E" w14:textId="77777777" w:rsidR="00F606DF" w:rsidRPr="00EB0FBA" w:rsidRDefault="00F606DF" w:rsidP="00F606DF">
            <w:pPr>
              <w:ind w:left="0"/>
            </w:pPr>
            <w:r w:rsidRPr="00EB0FBA">
              <w:t>id</w:t>
            </w:r>
          </w:p>
        </w:tc>
        <w:tc>
          <w:tcPr>
            <w:tcW w:w="1800" w:type="dxa"/>
          </w:tcPr>
          <w:p w14:paraId="5BD10A71" w14:textId="77777777" w:rsidR="00F606DF" w:rsidRPr="00EB0FBA" w:rsidRDefault="00F606DF" w:rsidP="00F606DF">
            <w:pPr>
              <w:ind w:left="0"/>
            </w:pPr>
            <w:r w:rsidRPr="00EB0FBA">
              <w:t>bigint(20)</w:t>
            </w:r>
          </w:p>
        </w:tc>
        <w:tc>
          <w:tcPr>
            <w:tcW w:w="990" w:type="dxa"/>
          </w:tcPr>
          <w:p w14:paraId="7D8A736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7B2FC2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E3F56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2F4B292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4E720C5E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CE24A1E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40424F58" w14:textId="77777777" w:rsidR="00F606DF" w:rsidRPr="00EB0FBA" w:rsidRDefault="00F606DF" w:rsidP="00F606DF">
            <w:pPr>
              <w:ind w:left="0"/>
            </w:pPr>
            <w:r w:rsidRPr="00EB0FBA">
              <w:t>call_content</w:t>
            </w:r>
          </w:p>
        </w:tc>
        <w:tc>
          <w:tcPr>
            <w:tcW w:w="1800" w:type="dxa"/>
          </w:tcPr>
          <w:p w14:paraId="4AEAB2EB" w14:textId="77777777" w:rsidR="00F606DF" w:rsidRPr="00EB0FBA" w:rsidRDefault="00F606DF" w:rsidP="00F606DF">
            <w:pPr>
              <w:ind w:left="0"/>
            </w:pPr>
            <w:r w:rsidRPr="00EB0FBA">
              <w:t>varchar(255)</w:t>
            </w:r>
          </w:p>
        </w:tc>
        <w:tc>
          <w:tcPr>
            <w:tcW w:w="990" w:type="dxa"/>
          </w:tcPr>
          <w:p w14:paraId="28DEB3F2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AA04D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8848E1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60AFF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26557605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8515DF9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348EDB8B" w14:textId="77777777" w:rsidR="00F606DF" w:rsidRPr="00EB0FBA" w:rsidRDefault="00F606DF" w:rsidP="00F606DF">
            <w:pPr>
              <w:ind w:left="0"/>
            </w:pPr>
            <w:r w:rsidRPr="00EB0FBA">
              <w:t>call_id</w:t>
            </w:r>
          </w:p>
        </w:tc>
        <w:tc>
          <w:tcPr>
            <w:tcW w:w="1800" w:type="dxa"/>
          </w:tcPr>
          <w:p w14:paraId="67894547" w14:textId="77777777" w:rsidR="00F606DF" w:rsidRPr="00EB0FBA" w:rsidRDefault="00F606DF" w:rsidP="00F606DF">
            <w:pPr>
              <w:ind w:left="0"/>
            </w:pPr>
            <w:r w:rsidRPr="00EB0FBA">
              <w:t>varchar(255)</w:t>
            </w:r>
          </w:p>
        </w:tc>
        <w:tc>
          <w:tcPr>
            <w:tcW w:w="990" w:type="dxa"/>
          </w:tcPr>
          <w:p w14:paraId="1833903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300BD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41D3C7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662907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2AE9C8B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9D5950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2A781995" w14:textId="77777777" w:rsidR="00F606DF" w:rsidRPr="00EB0FBA" w:rsidRDefault="00F606DF" w:rsidP="00F606DF">
            <w:pPr>
              <w:ind w:left="0"/>
            </w:pPr>
            <w:r w:rsidRPr="00EB0FBA">
              <w:t>call_status</w:t>
            </w:r>
          </w:p>
        </w:tc>
        <w:tc>
          <w:tcPr>
            <w:tcW w:w="1800" w:type="dxa"/>
          </w:tcPr>
          <w:p w14:paraId="5C7A3E3F" w14:textId="77777777" w:rsidR="00F606DF" w:rsidRPr="00EB0FBA" w:rsidRDefault="00F606DF" w:rsidP="00F606DF">
            <w:pPr>
              <w:ind w:left="0"/>
            </w:pPr>
            <w:r w:rsidRPr="00EB0FBA">
              <w:t>int(11)</w:t>
            </w:r>
          </w:p>
        </w:tc>
        <w:tc>
          <w:tcPr>
            <w:tcW w:w="990" w:type="dxa"/>
          </w:tcPr>
          <w:p w14:paraId="58B2DDE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F82A7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828DAC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81C2E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31724715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5C6A5BE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10D154E0" w14:textId="77777777" w:rsidR="00F606DF" w:rsidRPr="00EB0FBA" w:rsidRDefault="00F606DF" w:rsidP="00F606DF">
            <w:pPr>
              <w:ind w:left="0"/>
            </w:pPr>
            <w:r w:rsidRPr="00EB0FBA">
              <w:t>call_time</w:t>
            </w:r>
          </w:p>
        </w:tc>
        <w:tc>
          <w:tcPr>
            <w:tcW w:w="1800" w:type="dxa"/>
          </w:tcPr>
          <w:p w14:paraId="49B1C99A" w14:textId="77777777" w:rsidR="00F606DF" w:rsidRPr="00EB0FBA" w:rsidRDefault="00F606DF" w:rsidP="00F606DF">
            <w:pPr>
              <w:ind w:left="0"/>
            </w:pPr>
            <w:r w:rsidRPr="00EB0FBA">
              <w:t>datetime(6)</w:t>
            </w:r>
          </w:p>
        </w:tc>
        <w:tc>
          <w:tcPr>
            <w:tcW w:w="990" w:type="dxa"/>
          </w:tcPr>
          <w:p w14:paraId="448FE39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1A54F1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3999E4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D1685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21E6AEE0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81DAE86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75BCFF80" w14:textId="77777777" w:rsidR="00F606DF" w:rsidRPr="00EB0FBA" w:rsidRDefault="00F606DF" w:rsidP="00F606DF">
            <w:pPr>
              <w:ind w:left="0"/>
            </w:pPr>
            <w:r w:rsidRPr="00EB0FBA">
              <w:t>partition</w:t>
            </w:r>
          </w:p>
        </w:tc>
        <w:tc>
          <w:tcPr>
            <w:tcW w:w="1800" w:type="dxa"/>
          </w:tcPr>
          <w:p w14:paraId="6EA2D3DF" w14:textId="77777777" w:rsidR="00F606DF" w:rsidRPr="00EB0FBA" w:rsidRDefault="00F606DF" w:rsidP="00F606DF">
            <w:pPr>
              <w:ind w:left="0"/>
            </w:pPr>
            <w:r w:rsidRPr="00EB0FBA">
              <w:t>varchar(255)</w:t>
            </w:r>
          </w:p>
        </w:tc>
        <w:tc>
          <w:tcPr>
            <w:tcW w:w="990" w:type="dxa"/>
          </w:tcPr>
          <w:p w14:paraId="77A7144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C3161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33E9F1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A29E1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5040A81A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CF9E38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1CF591D4" w14:textId="77777777" w:rsidR="00F606DF" w:rsidRPr="00EB0FBA" w:rsidRDefault="00F606DF" w:rsidP="00F606DF">
            <w:pPr>
              <w:ind w:left="0"/>
            </w:pPr>
            <w:r w:rsidRPr="00EB0FBA">
              <w:t>subisdn</w:t>
            </w:r>
          </w:p>
        </w:tc>
        <w:tc>
          <w:tcPr>
            <w:tcW w:w="1800" w:type="dxa"/>
          </w:tcPr>
          <w:p w14:paraId="13E8306F" w14:textId="77777777" w:rsidR="00F606DF" w:rsidRDefault="00F606DF" w:rsidP="00F606DF">
            <w:pPr>
              <w:ind w:left="0"/>
            </w:pPr>
            <w:r w:rsidRPr="00EB0FBA">
              <w:t>varchar(255)</w:t>
            </w:r>
          </w:p>
        </w:tc>
        <w:tc>
          <w:tcPr>
            <w:tcW w:w="990" w:type="dxa"/>
          </w:tcPr>
          <w:p w14:paraId="4D96D19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F266D7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6024AA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6B707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5B7DC183" w14:textId="77777777" w:rsidR="00B65F51" w:rsidRDefault="00B65F51" w:rsidP="00B65F51">
      <w:pPr>
        <w:pStyle w:val="Heading3"/>
      </w:pPr>
      <w:r w:rsidRPr="002209E2">
        <w:t>Constraint</w:t>
      </w:r>
    </w:p>
    <w:p w14:paraId="0275B727" w14:textId="77777777" w:rsidR="00B65F51" w:rsidRDefault="00B65F51" w:rsidP="00B65F51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B65F51" w14:paraId="620E3890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900109B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28A086B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471AFE3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8756817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B26FEEA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65F51" w14:paraId="18FC6D6C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69CD92F" w14:textId="77777777" w:rsidR="00B65F51" w:rsidRPr="002209E2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A44B6FD" w14:textId="77777777" w:rsidR="00B65F51" w:rsidRPr="002209E2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92CFCBA" w14:textId="77777777" w:rsidR="00B65F51" w:rsidRPr="008C1A23" w:rsidRDefault="00B65F51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DE825DD" w14:textId="77777777" w:rsidR="00B65F51" w:rsidRPr="002209E2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7E017542" w14:textId="77777777" w:rsidR="00B65F51" w:rsidRPr="008C1A23" w:rsidRDefault="00B65F51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6FE993C" w14:textId="77777777" w:rsidR="00B65F51" w:rsidRPr="002209E2" w:rsidRDefault="00B65F51" w:rsidP="00B65F51">
      <w:pPr>
        <w:ind w:left="0"/>
        <w:rPr>
          <w:rFonts w:ascii="Times New Roman" w:hAnsi="Times New Roman"/>
          <w:i/>
          <w:sz w:val="24"/>
          <w:szCs w:val="24"/>
        </w:rPr>
      </w:pPr>
    </w:p>
    <w:p w14:paraId="104953D6" w14:textId="77777777" w:rsidR="00B65F51" w:rsidRPr="002209E2" w:rsidRDefault="00B65F51" w:rsidP="00B65F5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65F51" w14:paraId="12E51DB6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682205B1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C41460B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F28FFAA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65F51" w14:paraId="2B5CA76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7AB199D1" w14:textId="77777777" w:rsidR="00B65F51" w:rsidRPr="00B812C5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A66EACE" w14:textId="77777777" w:rsidR="00B65F51" w:rsidRPr="00B812C5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294A8853" w14:textId="77777777" w:rsidR="00B65F51" w:rsidRPr="00B812C5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1C8FE12F" w14:textId="77777777" w:rsidR="00B65F51" w:rsidRPr="00955A3E" w:rsidRDefault="00B65F51" w:rsidP="00B65F51">
      <w:pPr>
        <w:ind w:left="0"/>
      </w:pPr>
    </w:p>
    <w:p w14:paraId="56BE80B8" w14:textId="77777777" w:rsidR="00B65F51" w:rsidRDefault="00B65F51" w:rsidP="00B65F5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</w:p>
    <w:p w14:paraId="655CF8F8" w14:textId="77777777" w:rsidR="00B65F51" w:rsidRPr="00B65F51" w:rsidRDefault="00B65F51" w:rsidP="00B65F51"/>
    <w:p w14:paraId="3AC8320A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3" w:name="_Toc17022239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06DF">
        <w:rPr>
          <w:rFonts w:ascii="Times New Roman" w:hAnsi="Times New Roman"/>
          <w:sz w:val="24"/>
          <w:szCs w:val="24"/>
        </w:rPr>
        <w:t>d_staff</w:t>
      </w:r>
      <w:bookmarkEnd w:id="13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6237809F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D346B59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F06F445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8D5EB15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1A873AD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66A6EAA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C246026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A897D54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799CC17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0594B4B9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64E2DC1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03DFE5D" w14:textId="77777777" w:rsidR="00F606DF" w:rsidRPr="007F50B7" w:rsidRDefault="00F606DF" w:rsidP="00F606DF">
            <w:pPr>
              <w:ind w:left="0"/>
            </w:pPr>
            <w:r w:rsidRPr="007F50B7">
              <w:t>id</w:t>
            </w:r>
          </w:p>
        </w:tc>
        <w:tc>
          <w:tcPr>
            <w:tcW w:w="1800" w:type="dxa"/>
          </w:tcPr>
          <w:p w14:paraId="6553E091" w14:textId="77777777" w:rsidR="00F606DF" w:rsidRPr="007F50B7" w:rsidRDefault="00F606DF" w:rsidP="00F606DF">
            <w:pPr>
              <w:ind w:left="0"/>
            </w:pPr>
            <w:r w:rsidRPr="007F50B7">
              <w:t>bigint(20)</w:t>
            </w:r>
          </w:p>
        </w:tc>
        <w:tc>
          <w:tcPr>
            <w:tcW w:w="990" w:type="dxa"/>
          </w:tcPr>
          <w:p w14:paraId="5DDB100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023C8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D9B18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27D879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63E4F0E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E5CFD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F63FCAB" w14:textId="77777777" w:rsidR="00F606DF" w:rsidRPr="007F50B7" w:rsidRDefault="00F606DF" w:rsidP="00F606DF">
            <w:pPr>
              <w:ind w:left="0"/>
            </w:pPr>
            <w:r w:rsidRPr="007F50B7">
              <w:t>staff_id</w:t>
            </w:r>
          </w:p>
        </w:tc>
        <w:tc>
          <w:tcPr>
            <w:tcW w:w="1800" w:type="dxa"/>
          </w:tcPr>
          <w:p w14:paraId="69E10C7A" w14:textId="77777777" w:rsidR="00F606DF" w:rsidRPr="007F50B7" w:rsidRDefault="00F606DF" w:rsidP="00F606DF">
            <w:pPr>
              <w:ind w:left="0"/>
            </w:pPr>
            <w:r w:rsidRPr="007F50B7">
              <w:t>varchar(255)</w:t>
            </w:r>
          </w:p>
        </w:tc>
        <w:tc>
          <w:tcPr>
            <w:tcW w:w="990" w:type="dxa"/>
          </w:tcPr>
          <w:p w14:paraId="79A894E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66954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789EFB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77B7C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7AB608B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0FB87F1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2C9B0C35" w14:textId="77777777" w:rsidR="00F606DF" w:rsidRPr="007F50B7" w:rsidRDefault="00F606DF" w:rsidP="00F606DF">
            <w:pPr>
              <w:ind w:left="0"/>
            </w:pPr>
            <w:r w:rsidRPr="007F50B7">
              <w:t>shop_id</w:t>
            </w:r>
          </w:p>
        </w:tc>
        <w:tc>
          <w:tcPr>
            <w:tcW w:w="1800" w:type="dxa"/>
          </w:tcPr>
          <w:p w14:paraId="5330170F" w14:textId="77777777" w:rsidR="00F606DF" w:rsidRPr="007F50B7" w:rsidRDefault="00F606DF" w:rsidP="00F606DF">
            <w:pPr>
              <w:ind w:left="0"/>
            </w:pPr>
            <w:r w:rsidRPr="007F50B7">
              <w:t>varchar(255)</w:t>
            </w:r>
          </w:p>
        </w:tc>
        <w:tc>
          <w:tcPr>
            <w:tcW w:w="990" w:type="dxa"/>
          </w:tcPr>
          <w:p w14:paraId="76F1711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8B721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A5B3C1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EDB83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38AD9B09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7A1433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4A65C4C4" w14:textId="77777777" w:rsidR="00F606DF" w:rsidRPr="007F50B7" w:rsidRDefault="00F606DF" w:rsidP="00F606DF">
            <w:pPr>
              <w:ind w:left="0"/>
            </w:pPr>
            <w:r w:rsidRPr="007F50B7">
              <w:t>staff_code</w:t>
            </w:r>
          </w:p>
        </w:tc>
        <w:tc>
          <w:tcPr>
            <w:tcW w:w="1800" w:type="dxa"/>
          </w:tcPr>
          <w:p w14:paraId="3D3A5DAF" w14:textId="77777777" w:rsidR="00F606DF" w:rsidRDefault="00F606DF" w:rsidP="00F606DF">
            <w:pPr>
              <w:ind w:left="0"/>
            </w:pPr>
            <w:r w:rsidRPr="007F50B7">
              <w:t>varchar(255)</w:t>
            </w:r>
          </w:p>
        </w:tc>
        <w:tc>
          <w:tcPr>
            <w:tcW w:w="990" w:type="dxa"/>
          </w:tcPr>
          <w:p w14:paraId="0328CB2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077DE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76BB3F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FA620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77218314" w14:textId="77777777" w:rsidR="00461686" w:rsidRDefault="00461686" w:rsidP="00461686">
      <w:pPr>
        <w:pStyle w:val="Heading3"/>
      </w:pPr>
      <w:r w:rsidRPr="002209E2">
        <w:t>Constraint</w:t>
      </w:r>
    </w:p>
    <w:p w14:paraId="5BAE9C29" w14:textId="77777777" w:rsidR="00461686" w:rsidRDefault="00461686" w:rsidP="00461686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61686" w14:paraId="190888B0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4A9C183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F7198A8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3FA253F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E73AEE9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70A165C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61686" w14:paraId="1D365555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770836D" w14:textId="77777777" w:rsidR="00461686" w:rsidRPr="002209E2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26EF558" w14:textId="77777777" w:rsidR="00461686" w:rsidRPr="002209E2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65C6F779" w14:textId="77777777" w:rsidR="00461686" w:rsidRPr="008C1A23" w:rsidRDefault="00461686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1D10DA3D" w14:textId="77777777" w:rsidR="00461686" w:rsidRPr="002209E2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2A91249D" w14:textId="77777777" w:rsidR="00461686" w:rsidRPr="008C1A23" w:rsidRDefault="00461686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8745D7E" w14:textId="77777777" w:rsidR="00461686" w:rsidRPr="002209E2" w:rsidRDefault="00461686" w:rsidP="00461686">
      <w:pPr>
        <w:ind w:left="0"/>
        <w:rPr>
          <w:rFonts w:ascii="Times New Roman" w:hAnsi="Times New Roman"/>
          <w:i/>
          <w:sz w:val="24"/>
          <w:szCs w:val="24"/>
        </w:rPr>
      </w:pPr>
    </w:p>
    <w:p w14:paraId="33338CC8" w14:textId="77777777" w:rsidR="00461686" w:rsidRPr="002209E2" w:rsidRDefault="00461686" w:rsidP="00461686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61686" w14:paraId="145A7119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BAC9E9C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84DAB3B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6AEA0C5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61686" w14:paraId="167E3AF2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CB18327" w14:textId="77777777" w:rsidR="00461686" w:rsidRPr="00B812C5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1015C69" w14:textId="77777777" w:rsidR="00461686" w:rsidRPr="00B812C5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C43220D" w14:textId="77777777" w:rsidR="00461686" w:rsidRPr="00B812C5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3A810D0" w14:textId="77777777" w:rsidR="00461686" w:rsidRPr="00955A3E" w:rsidRDefault="00461686" w:rsidP="00461686">
      <w:pPr>
        <w:ind w:left="0"/>
      </w:pPr>
    </w:p>
    <w:p w14:paraId="6199A632" w14:textId="77777777" w:rsidR="00461686" w:rsidRDefault="00461686" w:rsidP="00461686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E89B390" w14:textId="77777777" w:rsidR="00461686" w:rsidRPr="00461686" w:rsidRDefault="00461686" w:rsidP="00461686"/>
    <w:p w14:paraId="63BA8EA0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134" w:name="_Toc170222402"/>
      <w:r w:rsidRPr="00F606DF">
        <w:rPr>
          <w:rFonts w:ascii="Times New Roman" w:hAnsi="Times New Roman"/>
          <w:sz w:val="24"/>
          <w:szCs w:val="24"/>
        </w:rPr>
        <w:t>d_shop</w:t>
      </w:r>
      <w:bookmarkEnd w:id="13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4A91425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6FE7EDF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6C55F651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8D7824E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EAEADFF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E55EA4D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10A5D92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5B47C77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8178D37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7746965D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1AB92E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6E3036DB" w14:textId="77777777" w:rsidR="00F606DF" w:rsidRPr="00C7657A" w:rsidRDefault="00F606DF" w:rsidP="00F606DF">
            <w:pPr>
              <w:ind w:left="0"/>
            </w:pPr>
            <w:r w:rsidRPr="00C7657A">
              <w:t>id</w:t>
            </w:r>
          </w:p>
        </w:tc>
        <w:tc>
          <w:tcPr>
            <w:tcW w:w="1800" w:type="dxa"/>
          </w:tcPr>
          <w:p w14:paraId="4AB56891" w14:textId="77777777" w:rsidR="00F606DF" w:rsidRPr="00C7657A" w:rsidRDefault="00F606DF" w:rsidP="00F606DF">
            <w:pPr>
              <w:ind w:left="0"/>
            </w:pPr>
            <w:r w:rsidRPr="00C7657A">
              <w:t>bigint(20)</w:t>
            </w:r>
          </w:p>
        </w:tc>
        <w:tc>
          <w:tcPr>
            <w:tcW w:w="990" w:type="dxa"/>
          </w:tcPr>
          <w:p w14:paraId="2C796A01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E46E5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6A18D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47478EA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54F0844A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A036CF0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20771678" w14:textId="77777777" w:rsidR="00F606DF" w:rsidRPr="00C7657A" w:rsidRDefault="00F606DF" w:rsidP="00F606DF">
            <w:pPr>
              <w:ind w:left="0"/>
            </w:pPr>
            <w:r w:rsidRPr="00C7657A">
              <w:t>shop_code</w:t>
            </w:r>
          </w:p>
        </w:tc>
        <w:tc>
          <w:tcPr>
            <w:tcW w:w="1800" w:type="dxa"/>
          </w:tcPr>
          <w:p w14:paraId="13A5C6EC" w14:textId="77777777" w:rsidR="00F606DF" w:rsidRPr="00C7657A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59CD1098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026E4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4DC2E9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3B16B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32B0832E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A0FF881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41BD3CBD" w14:textId="77777777" w:rsidR="00F606DF" w:rsidRPr="00C7657A" w:rsidRDefault="00F606DF" w:rsidP="00F606DF">
            <w:pPr>
              <w:ind w:left="0"/>
            </w:pPr>
            <w:r w:rsidRPr="00C7657A">
              <w:t>area_code</w:t>
            </w:r>
          </w:p>
        </w:tc>
        <w:tc>
          <w:tcPr>
            <w:tcW w:w="1800" w:type="dxa"/>
          </w:tcPr>
          <w:p w14:paraId="13CFEA44" w14:textId="77777777" w:rsidR="00F606DF" w:rsidRPr="00C7657A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2A5AF0B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D2922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3D8F94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B9D73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278DEF14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8A558E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3A512E13" w14:textId="77777777" w:rsidR="00F606DF" w:rsidRPr="00C7657A" w:rsidRDefault="00F606DF" w:rsidP="00F606DF">
            <w:pPr>
              <w:ind w:left="0"/>
            </w:pPr>
            <w:r w:rsidRPr="00C7657A">
              <w:t>province</w:t>
            </w:r>
          </w:p>
        </w:tc>
        <w:tc>
          <w:tcPr>
            <w:tcW w:w="1800" w:type="dxa"/>
          </w:tcPr>
          <w:p w14:paraId="57616EA9" w14:textId="77777777" w:rsidR="00F606DF" w:rsidRPr="00C7657A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4FDF287A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20BD6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0F7754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61B9F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2D4EABA9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B19A3CB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71AD47D5" w14:textId="77777777" w:rsidR="00F606DF" w:rsidRPr="00C7657A" w:rsidRDefault="00F606DF" w:rsidP="00F606DF">
            <w:pPr>
              <w:ind w:left="0"/>
            </w:pPr>
            <w:r w:rsidRPr="00C7657A">
              <w:t>district</w:t>
            </w:r>
          </w:p>
        </w:tc>
        <w:tc>
          <w:tcPr>
            <w:tcW w:w="1800" w:type="dxa"/>
          </w:tcPr>
          <w:p w14:paraId="1FA9B336" w14:textId="77777777" w:rsidR="00F606DF" w:rsidRPr="00C7657A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4C4CE9C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DB10B8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13EF2B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CB162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4B2B9A57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E1C3D66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79" w:type="dxa"/>
          </w:tcPr>
          <w:p w14:paraId="5C6C4513" w14:textId="77777777" w:rsidR="00F606DF" w:rsidRPr="00C7657A" w:rsidRDefault="00F606DF" w:rsidP="00F606DF">
            <w:pPr>
              <w:ind w:left="0"/>
            </w:pPr>
            <w:r w:rsidRPr="00C7657A">
              <w:t>shop_id</w:t>
            </w:r>
          </w:p>
        </w:tc>
        <w:tc>
          <w:tcPr>
            <w:tcW w:w="1800" w:type="dxa"/>
          </w:tcPr>
          <w:p w14:paraId="40A2CDA2" w14:textId="77777777" w:rsidR="00F606DF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40B790A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341C9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3AD914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A69B8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62CCC795" w14:textId="77777777" w:rsidR="006D7FE8" w:rsidRDefault="006D7FE8" w:rsidP="006D7FE8">
      <w:pPr>
        <w:pStyle w:val="Heading3"/>
      </w:pPr>
      <w:r w:rsidRPr="002209E2">
        <w:t>Constraint</w:t>
      </w:r>
    </w:p>
    <w:p w14:paraId="65118002" w14:textId="77777777" w:rsidR="006D7FE8" w:rsidRDefault="006D7FE8" w:rsidP="006D7FE8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D7FE8" w14:paraId="6A9442CC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B68C79B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DBE8151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073CB95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555CDB8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7C20DB1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7FE8" w14:paraId="41E2558C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4D383EB" w14:textId="77777777" w:rsidR="006D7FE8" w:rsidRPr="002209E2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178B938" w14:textId="77777777" w:rsidR="006D7FE8" w:rsidRPr="002209E2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F6673EF" w14:textId="77777777" w:rsidR="006D7FE8" w:rsidRPr="008C1A23" w:rsidRDefault="006D7FE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87A6274" w14:textId="77777777" w:rsidR="006D7FE8" w:rsidRPr="002209E2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4A1FD2AF" w14:textId="77777777" w:rsidR="006D7FE8" w:rsidRPr="008C1A23" w:rsidRDefault="006D7FE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2F8AAC3" w14:textId="77777777" w:rsidR="006D7FE8" w:rsidRPr="002209E2" w:rsidRDefault="006D7FE8" w:rsidP="006D7FE8">
      <w:pPr>
        <w:ind w:left="0"/>
        <w:rPr>
          <w:rFonts w:ascii="Times New Roman" w:hAnsi="Times New Roman"/>
          <w:i/>
          <w:sz w:val="24"/>
          <w:szCs w:val="24"/>
        </w:rPr>
      </w:pPr>
    </w:p>
    <w:p w14:paraId="38BBB895" w14:textId="77777777" w:rsidR="006D7FE8" w:rsidRPr="002209E2" w:rsidRDefault="006D7FE8" w:rsidP="006D7FE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D7FE8" w14:paraId="0B63776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4A4F962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7FFE27F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EA0D6F6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7FE8" w14:paraId="6A07CEAB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1E7A02E" w14:textId="77777777" w:rsidR="006D7FE8" w:rsidRPr="00B812C5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DF8B351" w14:textId="77777777" w:rsidR="006D7FE8" w:rsidRPr="00B812C5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9040385" w14:textId="77777777" w:rsidR="006D7FE8" w:rsidRPr="00B812C5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8906FA8" w14:textId="77777777" w:rsidR="006D7FE8" w:rsidRPr="00955A3E" w:rsidRDefault="006D7FE8" w:rsidP="006D7FE8">
      <w:pPr>
        <w:ind w:left="0"/>
      </w:pPr>
    </w:p>
    <w:p w14:paraId="68184B55" w14:textId="77777777" w:rsidR="006D7FE8" w:rsidRDefault="006D7FE8" w:rsidP="006D7FE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70EEAC7" w14:textId="77777777" w:rsidR="00F606DF" w:rsidRDefault="00F606DF" w:rsidP="008E5AFB">
      <w:pPr>
        <w:ind w:left="0"/>
      </w:pPr>
    </w:p>
    <w:p w14:paraId="6251812C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5" w:name="_Toc170222406"/>
      <w:r w:rsidRPr="00F606DF">
        <w:rPr>
          <w:rFonts w:ascii="Times New Roman" w:hAnsi="Times New Roman"/>
          <w:sz w:val="24"/>
          <w:szCs w:val="24"/>
        </w:rPr>
        <w:t>ccai_process_request_data</w:t>
      </w:r>
      <w:bookmarkEnd w:id="13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154F2877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BD56D9E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5DB312B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4FA38AD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E5D4101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A939C75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2BE5E6DB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DD63BCC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EC0CB97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442B2E73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D01115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12C20C9" w14:textId="77777777" w:rsidR="00F606DF" w:rsidRPr="004747D0" w:rsidRDefault="00F606DF" w:rsidP="00F606DF">
            <w:pPr>
              <w:ind w:left="0"/>
            </w:pPr>
            <w:r w:rsidRPr="004747D0">
              <w:t>id</w:t>
            </w:r>
          </w:p>
        </w:tc>
        <w:tc>
          <w:tcPr>
            <w:tcW w:w="1800" w:type="dxa"/>
          </w:tcPr>
          <w:p w14:paraId="14F25D72" w14:textId="77777777" w:rsidR="00F606DF" w:rsidRPr="004747D0" w:rsidRDefault="00F606DF" w:rsidP="00F606DF">
            <w:pPr>
              <w:ind w:left="0"/>
            </w:pPr>
            <w:r w:rsidRPr="004747D0">
              <w:t>int(11)</w:t>
            </w:r>
          </w:p>
        </w:tc>
        <w:tc>
          <w:tcPr>
            <w:tcW w:w="990" w:type="dxa"/>
          </w:tcPr>
          <w:p w14:paraId="30F78827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2F05D1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FEE34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660F8EA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04E6E6FA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7A1DCA0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2799C0B7" w14:textId="77777777" w:rsidR="00F606DF" w:rsidRPr="004747D0" w:rsidRDefault="00F606DF" w:rsidP="00F606DF">
            <w:pPr>
              <w:ind w:left="0"/>
            </w:pPr>
            <w:r w:rsidRPr="004747D0">
              <w:t>creation_date</w:t>
            </w:r>
          </w:p>
        </w:tc>
        <w:tc>
          <w:tcPr>
            <w:tcW w:w="1800" w:type="dxa"/>
          </w:tcPr>
          <w:p w14:paraId="5082F71C" w14:textId="77777777" w:rsidR="00F606DF" w:rsidRPr="004747D0" w:rsidRDefault="00F606DF" w:rsidP="00F606DF">
            <w:pPr>
              <w:ind w:left="0"/>
            </w:pPr>
            <w:r w:rsidRPr="004747D0">
              <w:t>datetime(6)</w:t>
            </w:r>
          </w:p>
        </w:tc>
        <w:tc>
          <w:tcPr>
            <w:tcW w:w="990" w:type="dxa"/>
          </w:tcPr>
          <w:p w14:paraId="4B4EC3B7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B71574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BED20B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8CADB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34496FC8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37C09D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AE51EED" w14:textId="77777777" w:rsidR="00F606DF" w:rsidRPr="004747D0" w:rsidRDefault="00F606DF" w:rsidP="00F606DF">
            <w:pPr>
              <w:ind w:left="0"/>
            </w:pPr>
            <w:r w:rsidRPr="004747D0">
              <w:t>status</w:t>
            </w:r>
          </w:p>
        </w:tc>
        <w:tc>
          <w:tcPr>
            <w:tcW w:w="1800" w:type="dxa"/>
          </w:tcPr>
          <w:p w14:paraId="22E04669" w14:textId="77777777" w:rsidR="00F606DF" w:rsidRPr="004747D0" w:rsidRDefault="00F606DF" w:rsidP="00F606DF">
            <w:pPr>
              <w:ind w:left="0"/>
            </w:pPr>
            <w:r w:rsidRPr="004747D0">
              <w:t>varchar(255)</w:t>
            </w:r>
          </w:p>
        </w:tc>
        <w:tc>
          <w:tcPr>
            <w:tcW w:w="990" w:type="dxa"/>
          </w:tcPr>
          <w:p w14:paraId="10F9FB98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35BAB4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4865FA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7D18D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49F46959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521A8F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68D19DB0" w14:textId="77777777" w:rsidR="00F606DF" w:rsidRPr="004747D0" w:rsidRDefault="00F606DF" w:rsidP="00F606DF">
            <w:pPr>
              <w:ind w:left="0"/>
            </w:pPr>
            <w:r>
              <w:t>t</w:t>
            </w:r>
            <w:r w:rsidRPr="004747D0">
              <w:t>able_name</w:t>
            </w:r>
          </w:p>
        </w:tc>
        <w:tc>
          <w:tcPr>
            <w:tcW w:w="1800" w:type="dxa"/>
          </w:tcPr>
          <w:p w14:paraId="4C9B5C8E" w14:textId="77777777" w:rsidR="00F606DF" w:rsidRPr="004747D0" w:rsidRDefault="00F606DF" w:rsidP="00F606DF">
            <w:pPr>
              <w:ind w:left="0"/>
            </w:pPr>
            <w:r w:rsidRPr="004747D0">
              <w:t>varchar(255)</w:t>
            </w:r>
          </w:p>
        </w:tc>
        <w:tc>
          <w:tcPr>
            <w:tcW w:w="990" w:type="dxa"/>
          </w:tcPr>
          <w:p w14:paraId="7F3A7FD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4817A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C13253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B451E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14EEDDF6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07A5FB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31B7986C" w14:textId="77777777" w:rsidR="00F606DF" w:rsidRPr="004747D0" w:rsidRDefault="00F606DF" w:rsidP="00F606DF">
            <w:pPr>
              <w:ind w:left="0"/>
            </w:pPr>
            <w:r w:rsidRPr="004747D0">
              <w:t>type</w:t>
            </w:r>
          </w:p>
        </w:tc>
        <w:tc>
          <w:tcPr>
            <w:tcW w:w="1800" w:type="dxa"/>
          </w:tcPr>
          <w:p w14:paraId="6B5F3B00" w14:textId="77777777" w:rsidR="00F606DF" w:rsidRDefault="00F606DF" w:rsidP="00F606DF">
            <w:pPr>
              <w:ind w:left="0"/>
            </w:pPr>
            <w:r w:rsidRPr="004747D0">
              <w:t>varchar(255)</w:t>
            </w:r>
          </w:p>
        </w:tc>
        <w:tc>
          <w:tcPr>
            <w:tcW w:w="990" w:type="dxa"/>
          </w:tcPr>
          <w:p w14:paraId="3F67720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8F2AB8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66D86B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89593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F606DF" w:rsidRPr="002209E2" w14:paraId="24428EAE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AC5ED1A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0625C3E8" w14:textId="77777777" w:rsidR="00F606DF" w:rsidRPr="00C7657A" w:rsidRDefault="00F606DF" w:rsidP="00F606DF">
            <w:pPr>
              <w:ind w:left="0"/>
            </w:pPr>
            <w:r w:rsidRPr="00C7657A">
              <w:t>shop_id</w:t>
            </w:r>
          </w:p>
        </w:tc>
        <w:tc>
          <w:tcPr>
            <w:tcW w:w="1800" w:type="dxa"/>
          </w:tcPr>
          <w:p w14:paraId="71D95D5E" w14:textId="77777777" w:rsidR="00F606DF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3ADFC0E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F945F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FD4CCC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781FE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28687C3C" w14:textId="77777777" w:rsidR="004A4277" w:rsidRDefault="004A4277" w:rsidP="004A4277">
      <w:pPr>
        <w:pStyle w:val="Heading3"/>
      </w:pPr>
      <w:r w:rsidRPr="002209E2">
        <w:t>Constraint</w:t>
      </w:r>
    </w:p>
    <w:p w14:paraId="4B72C72A" w14:textId="77777777" w:rsidR="004A4277" w:rsidRDefault="004A4277" w:rsidP="004A4277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A4277" w14:paraId="57E45857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D4F6709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A307067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F54F8BB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9D70B8E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9E31689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A4277" w14:paraId="27FE4F80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E1DE1E3" w14:textId="77777777" w:rsidR="004A4277" w:rsidRPr="002209E2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0B6FAAF8" w14:textId="77777777" w:rsidR="004A4277" w:rsidRPr="002209E2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5FE95FA" w14:textId="77777777" w:rsidR="004A4277" w:rsidRPr="008C1A23" w:rsidRDefault="004A427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2CC8644" w14:textId="77777777" w:rsidR="004A4277" w:rsidRPr="002209E2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1B47AE81" w14:textId="77777777" w:rsidR="004A4277" w:rsidRPr="008C1A23" w:rsidRDefault="004A427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23CA3A9" w14:textId="77777777" w:rsidR="004A4277" w:rsidRPr="002209E2" w:rsidRDefault="004A4277" w:rsidP="004A4277">
      <w:pPr>
        <w:ind w:left="0"/>
        <w:rPr>
          <w:rFonts w:ascii="Times New Roman" w:hAnsi="Times New Roman"/>
          <w:i/>
          <w:sz w:val="24"/>
          <w:szCs w:val="24"/>
        </w:rPr>
      </w:pPr>
    </w:p>
    <w:p w14:paraId="4B5F7325" w14:textId="77777777" w:rsidR="004A4277" w:rsidRPr="002209E2" w:rsidRDefault="004A4277" w:rsidP="004A427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A4277" w14:paraId="7710B21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7D129BC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E3ADC3A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31F691F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A4277" w14:paraId="4CF479D1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68DD2EF" w14:textId="77777777" w:rsidR="004A4277" w:rsidRPr="00B812C5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9E1F0EB" w14:textId="77777777" w:rsidR="004A4277" w:rsidRPr="00B812C5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0BE435E6" w14:textId="77777777" w:rsidR="004A4277" w:rsidRPr="00B812C5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9F228C8" w14:textId="77777777" w:rsidR="004A4277" w:rsidRPr="00955A3E" w:rsidRDefault="004A4277" w:rsidP="004A4277">
      <w:pPr>
        <w:ind w:left="0"/>
      </w:pPr>
    </w:p>
    <w:p w14:paraId="3A13630A" w14:textId="77777777" w:rsidR="004A4277" w:rsidRDefault="004A4277" w:rsidP="004A427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4CB3D12" w14:textId="77777777" w:rsidR="004A4277" w:rsidRPr="004A4277" w:rsidRDefault="004A4277" w:rsidP="004A4277"/>
    <w:p w14:paraId="53F28520" w14:textId="77777777" w:rsidR="00C41B91" w:rsidRPr="002209E2" w:rsidRDefault="00C41B91" w:rsidP="00C41B91">
      <w:pPr>
        <w:pStyle w:val="Heading2"/>
        <w:rPr>
          <w:rFonts w:ascii="Times New Roman" w:hAnsi="Times New Roman"/>
          <w:sz w:val="24"/>
          <w:szCs w:val="24"/>
        </w:rPr>
      </w:pPr>
      <w:bookmarkStart w:id="136" w:name="_Toc170222410"/>
      <w:r w:rsidRPr="00C41B91">
        <w:rPr>
          <w:rFonts w:ascii="Times New Roman" w:hAnsi="Times New Roman"/>
          <w:sz w:val="24"/>
          <w:szCs w:val="24"/>
        </w:rPr>
        <w:t>ccb_location</w:t>
      </w:r>
      <w:bookmarkEnd w:id="13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41B91" w:rsidRPr="002209E2" w14:paraId="7F4F1ADF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9E9EF33" w14:textId="77777777" w:rsidR="00C41B91" w:rsidRPr="002209E2" w:rsidRDefault="00C41B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E8A3173" w14:textId="77777777" w:rsidR="00C41B91" w:rsidRPr="002209E2" w:rsidRDefault="00C41B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697CBE9" w14:textId="77777777" w:rsidR="00C41B91" w:rsidRPr="002209E2" w:rsidRDefault="00C41B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876A042" w14:textId="77777777" w:rsidR="00C41B91" w:rsidRPr="002209E2" w:rsidRDefault="00C41B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9EECC0F" w14:textId="77777777" w:rsidR="00C41B91" w:rsidRPr="002209E2" w:rsidRDefault="00C41B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9172B3F" w14:textId="77777777" w:rsidR="00C41B91" w:rsidRPr="002209E2" w:rsidRDefault="00C41B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8E2FAE3" w14:textId="77777777" w:rsidR="00C41B91" w:rsidRPr="002209E2" w:rsidRDefault="00C41B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6BF98A1" w14:textId="77777777" w:rsidR="00C41B91" w:rsidRPr="002209E2" w:rsidRDefault="00C41B91" w:rsidP="000102D5">
            <w:pPr>
              <w:pStyle w:val="NormalTableHeader"/>
            </w:pPr>
            <w:r w:rsidRPr="002209E2">
              <w:t>Mô tả</w:t>
            </w:r>
          </w:p>
        </w:tc>
      </w:tr>
      <w:tr w:rsidR="00C41B91" w:rsidRPr="002209E2" w14:paraId="6D9A73CF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C6DAAB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FBF9D20" w14:textId="77777777" w:rsidR="00C41B91" w:rsidRPr="00197018" w:rsidRDefault="00C41B91" w:rsidP="00C41B91">
            <w:pPr>
              <w:ind w:left="0"/>
            </w:pPr>
            <w:r w:rsidRPr="00197018">
              <w:t>id</w:t>
            </w:r>
          </w:p>
        </w:tc>
        <w:tc>
          <w:tcPr>
            <w:tcW w:w="1800" w:type="dxa"/>
          </w:tcPr>
          <w:p w14:paraId="14FBA7A6" w14:textId="77777777" w:rsidR="00C41B91" w:rsidRPr="00197018" w:rsidRDefault="00C41B91" w:rsidP="00C41B91">
            <w:pPr>
              <w:ind w:left="0"/>
            </w:pPr>
            <w:r w:rsidRPr="00197018">
              <w:t>bigint(20)</w:t>
            </w:r>
          </w:p>
        </w:tc>
        <w:tc>
          <w:tcPr>
            <w:tcW w:w="990" w:type="dxa"/>
          </w:tcPr>
          <w:p w14:paraId="155B48AD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FFBF41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59197A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C331045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41B91" w:rsidRPr="002209E2" w14:paraId="29882FE8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959BE2A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2E135BC" w14:textId="77777777" w:rsidR="00C41B91" w:rsidRPr="00197018" w:rsidRDefault="00C41B91" w:rsidP="00C41B91">
            <w:pPr>
              <w:ind w:left="0"/>
            </w:pPr>
            <w:r w:rsidRPr="00197018">
              <w:t>province_code</w:t>
            </w:r>
          </w:p>
        </w:tc>
        <w:tc>
          <w:tcPr>
            <w:tcW w:w="1800" w:type="dxa"/>
          </w:tcPr>
          <w:p w14:paraId="74D75D63" w14:textId="77777777" w:rsidR="00C41B91" w:rsidRPr="00197018" w:rsidRDefault="00C41B91" w:rsidP="00C41B91">
            <w:pPr>
              <w:ind w:left="0"/>
            </w:pPr>
            <w:r w:rsidRPr="00197018">
              <w:t>varchar(255)</w:t>
            </w:r>
          </w:p>
        </w:tc>
        <w:tc>
          <w:tcPr>
            <w:tcW w:w="990" w:type="dxa"/>
          </w:tcPr>
          <w:p w14:paraId="052694FB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2E17F5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59E360" w14:textId="77777777" w:rsidR="00C41B91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74BDC0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41B91" w:rsidRPr="002209E2" w14:paraId="2644A2B9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8A2B158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447A638C" w14:textId="77777777" w:rsidR="00C41B91" w:rsidRPr="00197018" w:rsidRDefault="00C41B91" w:rsidP="00C41B91">
            <w:pPr>
              <w:ind w:left="0"/>
            </w:pPr>
            <w:r w:rsidRPr="00197018">
              <w:t>province_name</w:t>
            </w:r>
          </w:p>
        </w:tc>
        <w:tc>
          <w:tcPr>
            <w:tcW w:w="1800" w:type="dxa"/>
          </w:tcPr>
          <w:p w14:paraId="2649BEE3" w14:textId="77777777" w:rsidR="00C41B91" w:rsidRPr="00197018" w:rsidRDefault="00C41B91" w:rsidP="00C41B91">
            <w:pPr>
              <w:ind w:left="0"/>
            </w:pPr>
            <w:r w:rsidRPr="00197018">
              <w:t>varchar(255)</w:t>
            </w:r>
          </w:p>
        </w:tc>
        <w:tc>
          <w:tcPr>
            <w:tcW w:w="990" w:type="dxa"/>
          </w:tcPr>
          <w:p w14:paraId="762CD9D0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ACE81D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517B93" w14:textId="77777777" w:rsidR="00C41B91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FE847A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41B91" w:rsidRPr="002209E2" w14:paraId="02F1EFE0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2234CFA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0F4CEE63" w14:textId="77777777" w:rsidR="00C41B91" w:rsidRPr="00197018" w:rsidRDefault="00C41B91" w:rsidP="00C41B91">
            <w:pPr>
              <w:ind w:left="0"/>
            </w:pPr>
            <w:r w:rsidRPr="00197018">
              <w:t>user_approach</w:t>
            </w:r>
          </w:p>
        </w:tc>
        <w:tc>
          <w:tcPr>
            <w:tcW w:w="1800" w:type="dxa"/>
          </w:tcPr>
          <w:p w14:paraId="1561FE18" w14:textId="77777777" w:rsidR="00C41B91" w:rsidRDefault="00C41B91" w:rsidP="00C41B91">
            <w:pPr>
              <w:ind w:left="0"/>
            </w:pPr>
            <w:r w:rsidRPr="00197018">
              <w:t>bigint(20)</w:t>
            </w:r>
          </w:p>
        </w:tc>
        <w:tc>
          <w:tcPr>
            <w:tcW w:w="990" w:type="dxa"/>
          </w:tcPr>
          <w:p w14:paraId="6B5DA60C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B81792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6CDD3B" w14:textId="77777777" w:rsidR="00C41B91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700C2F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168C15C1" w14:textId="77777777" w:rsidR="00442E9B" w:rsidRDefault="00442E9B" w:rsidP="00442E9B">
      <w:pPr>
        <w:pStyle w:val="Heading3"/>
      </w:pPr>
      <w:r w:rsidRPr="002209E2">
        <w:t>Constraint</w:t>
      </w:r>
    </w:p>
    <w:p w14:paraId="172B5B7E" w14:textId="77777777" w:rsidR="00442E9B" w:rsidRDefault="00442E9B" w:rsidP="00442E9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42E9B" w14:paraId="66020AE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561BB19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153B57A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365EBDA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815DE91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A082862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42E9B" w14:paraId="1E789F1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769D8F9" w14:textId="77777777" w:rsidR="00442E9B" w:rsidRPr="002209E2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2B5AF1C" w14:textId="77777777" w:rsidR="00442E9B" w:rsidRPr="002209E2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F0B9950" w14:textId="77777777" w:rsidR="00442E9B" w:rsidRPr="008C1A23" w:rsidRDefault="00442E9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B059196" w14:textId="77777777" w:rsidR="00442E9B" w:rsidRPr="002209E2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1FAF2DB1" w14:textId="77777777" w:rsidR="00442E9B" w:rsidRPr="008C1A23" w:rsidRDefault="00442E9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47B18C2" w14:textId="77777777" w:rsidR="00442E9B" w:rsidRPr="002209E2" w:rsidRDefault="00442E9B" w:rsidP="00442E9B">
      <w:pPr>
        <w:ind w:left="0"/>
        <w:rPr>
          <w:rFonts w:ascii="Times New Roman" w:hAnsi="Times New Roman"/>
          <w:i/>
          <w:sz w:val="24"/>
          <w:szCs w:val="24"/>
        </w:rPr>
      </w:pPr>
    </w:p>
    <w:p w14:paraId="51718C30" w14:textId="77777777" w:rsidR="00442E9B" w:rsidRPr="002209E2" w:rsidRDefault="00442E9B" w:rsidP="00442E9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42E9B" w14:paraId="4B89270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C1BF2BE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73C2CAE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A8AD7E4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42E9B" w14:paraId="53776877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7AA681E" w14:textId="77777777" w:rsidR="00442E9B" w:rsidRPr="00B812C5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F69326C" w14:textId="77777777" w:rsidR="00442E9B" w:rsidRPr="00B812C5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1C025CF" w14:textId="77777777" w:rsidR="00442E9B" w:rsidRPr="00B812C5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26EF7725" w14:textId="77777777" w:rsidR="00442E9B" w:rsidRPr="00955A3E" w:rsidRDefault="00442E9B" w:rsidP="00442E9B">
      <w:pPr>
        <w:ind w:left="0"/>
      </w:pPr>
    </w:p>
    <w:p w14:paraId="4BBA9F15" w14:textId="77777777" w:rsidR="00442E9B" w:rsidRDefault="00442E9B" w:rsidP="00442E9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175BDE6" w14:textId="77777777" w:rsidR="00442E9B" w:rsidRPr="00442E9B" w:rsidRDefault="00442E9B" w:rsidP="00442E9B"/>
    <w:p w14:paraId="2D02EF28" w14:textId="77777777" w:rsidR="00246BF3" w:rsidRPr="002209E2" w:rsidRDefault="00246BF3" w:rsidP="00246BF3">
      <w:pPr>
        <w:pStyle w:val="Heading2"/>
        <w:rPr>
          <w:rFonts w:ascii="Times New Roman" w:hAnsi="Times New Roman"/>
          <w:sz w:val="24"/>
          <w:szCs w:val="24"/>
        </w:rPr>
      </w:pPr>
      <w:bookmarkStart w:id="137" w:name="_Toc170222414"/>
      <w:r w:rsidRPr="00246BF3">
        <w:rPr>
          <w:rFonts w:ascii="Times New Roman" w:hAnsi="Times New Roman"/>
          <w:sz w:val="24"/>
          <w:szCs w:val="24"/>
        </w:rPr>
        <w:t>ccai_audience_log_process</w:t>
      </w:r>
      <w:bookmarkEnd w:id="13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246BF3" w:rsidRPr="002209E2" w14:paraId="7591806B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49D99C3" w14:textId="77777777" w:rsidR="00246BF3" w:rsidRPr="002209E2" w:rsidRDefault="00246B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D20AB94" w14:textId="77777777" w:rsidR="00246BF3" w:rsidRPr="002209E2" w:rsidRDefault="00246B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9630929" w14:textId="77777777" w:rsidR="00246BF3" w:rsidRPr="002209E2" w:rsidRDefault="00246B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7632CCF" w14:textId="77777777" w:rsidR="00246BF3" w:rsidRPr="002209E2" w:rsidRDefault="00246B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2BABC8B" w14:textId="77777777" w:rsidR="00246BF3" w:rsidRPr="002209E2" w:rsidRDefault="00246B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0DFF4F0" w14:textId="77777777" w:rsidR="00246BF3" w:rsidRPr="002209E2" w:rsidRDefault="00246B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AC49039" w14:textId="77777777" w:rsidR="00246BF3" w:rsidRPr="002209E2" w:rsidRDefault="00246B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1DDD06B" w14:textId="77777777" w:rsidR="00246BF3" w:rsidRPr="002209E2" w:rsidRDefault="00246BF3" w:rsidP="000102D5">
            <w:pPr>
              <w:pStyle w:val="NormalTableHeader"/>
            </w:pPr>
            <w:r w:rsidRPr="002209E2">
              <w:t>Mô tả</w:t>
            </w:r>
          </w:p>
        </w:tc>
      </w:tr>
      <w:tr w:rsidR="00246BF3" w:rsidRPr="002209E2" w14:paraId="4A09893A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9F88A1F" w14:textId="77777777" w:rsidR="00246BF3" w:rsidRDefault="00246BF3" w:rsidP="00246BF3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7ED7ADD6" w14:textId="77777777" w:rsidR="00246BF3" w:rsidRPr="00197018" w:rsidRDefault="00246BF3" w:rsidP="00246BF3">
            <w:pPr>
              <w:ind w:left="0"/>
            </w:pPr>
            <w:r w:rsidRPr="00197018">
              <w:t>id</w:t>
            </w:r>
          </w:p>
        </w:tc>
        <w:tc>
          <w:tcPr>
            <w:tcW w:w="1800" w:type="dxa"/>
          </w:tcPr>
          <w:p w14:paraId="3334DE22" w14:textId="77777777" w:rsidR="00246BF3" w:rsidRPr="00197018" w:rsidRDefault="00246BF3" w:rsidP="00246BF3">
            <w:pPr>
              <w:ind w:left="0"/>
            </w:pPr>
            <w:r w:rsidRPr="00197018">
              <w:t>bigint(20)</w:t>
            </w:r>
          </w:p>
        </w:tc>
        <w:tc>
          <w:tcPr>
            <w:tcW w:w="990" w:type="dxa"/>
          </w:tcPr>
          <w:p w14:paraId="0E3A8DB4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5AF393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3F4FA7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2DFA03E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246BF3" w:rsidRPr="002209E2" w14:paraId="3D690464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AE2597F" w14:textId="77777777" w:rsidR="00246BF3" w:rsidRDefault="00246BF3" w:rsidP="00246BF3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79" w:type="dxa"/>
          </w:tcPr>
          <w:p w14:paraId="08905EC4" w14:textId="77777777" w:rsidR="00246BF3" w:rsidRPr="00197018" w:rsidRDefault="00246BF3" w:rsidP="00246BF3">
            <w:pPr>
              <w:ind w:left="0"/>
            </w:pPr>
            <w:r w:rsidRPr="00197018">
              <w:t>province_code</w:t>
            </w:r>
          </w:p>
        </w:tc>
        <w:tc>
          <w:tcPr>
            <w:tcW w:w="1800" w:type="dxa"/>
          </w:tcPr>
          <w:p w14:paraId="259041F9" w14:textId="77777777" w:rsidR="00246BF3" w:rsidRPr="00197018" w:rsidRDefault="00246BF3" w:rsidP="00246BF3">
            <w:pPr>
              <w:ind w:left="0"/>
            </w:pPr>
            <w:r w:rsidRPr="00197018">
              <w:t>varchar(255)</w:t>
            </w:r>
          </w:p>
        </w:tc>
        <w:tc>
          <w:tcPr>
            <w:tcW w:w="990" w:type="dxa"/>
          </w:tcPr>
          <w:p w14:paraId="2A3FACD9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7D6CDEE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A72024" w14:textId="77777777" w:rsidR="00246BF3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88E882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246BF3" w:rsidRPr="002209E2" w14:paraId="572C719C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DA4826" w14:textId="77777777" w:rsidR="00246BF3" w:rsidRDefault="00246BF3" w:rsidP="00246BF3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10E88C9" w14:textId="77777777" w:rsidR="00246BF3" w:rsidRPr="00197018" w:rsidRDefault="00246BF3" w:rsidP="00246BF3">
            <w:pPr>
              <w:ind w:left="0"/>
            </w:pPr>
            <w:r w:rsidRPr="00197018">
              <w:t>province_name</w:t>
            </w:r>
          </w:p>
        </w:tc>
        <w:tc>
          <w:tcPr>
            <w:tcW w:w="1800" w:type="dxa"/>
          </w:tcPr>
          <w:p w14:paraId="35A25C97" w14:textId="77777777" w:rsidR="00246BF3" w:rsidRPr="00197018" w:rsidRDefault="00246BF3" w:rsidP="00246BF3">
            <w:pPr>
              <w:ind w:left="0"/>
            </w:pPr>
            <w:r w:rsidRPr="00197018">
              <w:t>varchar(255)</w:t>
            </w:r>
          </w:p>
        </w:tc>
        <w:tc>
          <w:tcPr>
            <w:tcW w:w="990" w:type="dxa"/>
          </w:tcPr>
          <w:p w14:paraId="30C6DC6E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033E0D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706D9D" w14:textId="77777777" w:rsidR="00246BF3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29E14C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246BF3" w:rsidRPr="002209E2" w14:paraId="7FBC86E0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0F5A77" w14:textId="77777777" w:rsidR="00246BF3" w:rsidRDefault="00246BF3" w:rsidP="00246BF3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6B0E7D8A" w14:textId="77777777" w:rsidR="00246BF3" w:rsidRPr="00197018" w:rsidRDefault="00246BF3" w:rsidP="00246BF3">
            <w:pPr>
              <w:ind w:left="0"/>
            </w:pPr>
            <w:r w:rsidRPr="00197018">
              <w:t>user_approach</w:t>
            </w:r>
          </w:p>
        </w:tc>
        <w:tc>
          <w:tcPr>
            <w:tcW w:w="1800" w:type="dxa"/>
          </w:tcPr>
          <w:p w14:paraId="25F31012" w14:textId="77777777" w:rsidR="00246BF3" w:rsidRDefault="00246BF3" w:rsidP="00246BF3">
            <w:pPr>
              <w:ind w:left="0"/>
            </w:pPr>
            <w:r w:rsidRPr="00197018">
              <w:t>bigint(20)</w:t>
            </w:r>
          </w:p>
        </w:tc>
        <w:tc>
          <w:tcPr>
            <w:tcW w:w="990" w:type="dxa"/>
          </w:tcPr>
          <w:p w14:paraId="78BC3C9B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6DFDBE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AC508B" w14:textId="77777777" w:rsidR="00246BF3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9ABB44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7E8F4AF7" w14:textId="77777777" w:rsidR="00EA620E" w:rsidRDefault="00EA620E" w:rsidP="00EA620E">
      <w:pPr>
        <w:pStyle w:val="Heading3"/>
      </w:pPr>
      <w:r w:rsidRPr="002209E2">
        <w:t>Constraint</w:t>
      </w:r>
    </w:p>
    <w:p w14:paraId="5A3BCEDB" w14:textId="77777777" w:rsidR="00EA620E" w:rsidRDefault="00EA620E" w:rsidP="00EA620E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A620E" w14:paraId="315F29D0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437B7B67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33A0212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36E5CB6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BE76273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6B88F52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A620E" w14:paraId="62E43582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2AD3CF0E" w14:textId="77777777" w:rsidR="00EA620E" w:rsidRPr="002209E2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ABB124C" w14:textId="77777777" w:rsidR="00EA620E" w:rsidRPr="002209E2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5B9A8A8" w14:textId="77777777" w:rsidR="00EA620E" w:rsidRPr="008C1A23" w:rsidRDefault="00EA620E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E87ED9B" w14:textId="77777777" w:rsidR="00EA620E" w:rsidRPr="002209E2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FB30C1C" w14:textId="77777777" w:rsidR="00EA620E" w:rsidRPr="008C1A23" w:rsidRDefault="00EA620E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7E5A3ED" w14:textId="77777777" w:rsidR="00EA620E" w:rsidRPr="002209E2" w:rsidRDefault="00EA620E" w:rsidP="00EA620E">
      <w:pPr>
        <w:ind w:left="0"/>
        <w:rPr>
          <w:rFonts w:ascii="Times New Roman" w:hAnsi="Times New Roman"/>
          <w:i/>
          <w:sz w:val="24"/>
          <w:szCs w:val="24"/>
        </w:rPr>
      </w:pPr>
    </w:p>
    <w:p w14:paraId="6FCEA3EB" w14:textId="77777777" w:rsidR="00EA620E" w:rsidRPr="002209E2" w:rsidRDefault="00EA620E" w:rsidP="00EA620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A620E" w14:paraId="261D8C38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657372FE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90F6799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F060C94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A620E" w14:paraId="661A4770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698FCF6" w14:textId="77777777" w:rsidR="00EA620E" w:rsidRPr="00B812C5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62D412F" w14:textId="77777777" w:rsidR="00EA620E" w:rsidRPr="00B812C5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12A7D6B" w14:textId="77777777" w:rsidR="00EA620E" w:rsidRPr="00B812C5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19337E2A" w14:textId="77777777" w:rsidR="00EA620E" w:rsidRPr="00955A3E" w:rsidRDefault="00EA620E" w:rsidP="00EA620E">
      <w:pPr>
        <w:ind w:left="0"/>
      </w:pPr>
    </w:p>
    <w:p w14:paraId="677BC901" w14:textId="77777777" w:rsidR="00EA620E" w:rsidRDefault="00EA620E" w:rsidP="00EA620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2DB0A9A" w14:textId="77777777" w:rsidR="00EA620E" w:rsidRPr="00EA620E" w:rsidRDefault="00EA620E" w:rsidP="00EA620E"/>
    <w:p w14:paraId="7832643F" w14:textId="77777777" w:rsidR="00246BF3" w:rsidRPr="00246BF3" w:rsidRDefault="00246BF3" w:rsidP="00246BF3"/>
    <w:p w14:paraId="403CCED4" w14:textId="77777777" w:rsidR="00C41B91" w:rsidRPr="002209E2" w:rsidRDefault="00C41B91" w:rsidP="00C41B91">
      <w:pPr>
        <w:pStyle w:val="Heading2"/>
        <w:rPr>
          <w:rFonts w:ascii="Times New Roman" w:hAnsi="Times New Roman"/>
          <w:sz w:val="24"/>
          <w:szCs w:val="24"/>
        </w:rPr>
      </w:pPr>
      <w:bookmarkStart w:id="138" w:name="_Toc170222418"/>
      <w:r w:rsidRPr="00C41B91">
        <w:rPr>
          <w:rFonts w:ascii="Times New Roman" w:hAnsi="Times New Roman"/>
          <w:sz w:val="24"/>
          <w:szCs w:val="24"/>
        </w:rPr>
        <w:t>ccb_location</w:t>
      </w:r>
      <w:bookmarkEnd w:id="13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41B91" w:rsidRPr="002209E2" w14:paraId="5707F482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7D78449" w14:textId="77777777" w:rsidR="00C41B91" w:rsidRPr="002209E2" w:rsidRDefault="00C41B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1FAEC97" w14:textId="77777777" w:rsidR="00C41B91" w:rsidRPr="002209E2" w:rsidRDefault="00C41B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253314D" w14:textId="77777777" w:rsidR="00C41B91" w:rsidRPr="002209E2" w:rsidRDefault="00C41B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C9725A6" w14:textId="77777777" w:rsidR="00C41B91" w:rsidRPr="002209E2" w:rsidRDefault="00C41B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D8C2082" w14:textId="77777777" w:rsidR="00C41B91" w:rsidRPr="002209E2" w:rsidRDefault="00C41B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3C7CE7A" w14:textId="77777777" w:rsidR="00C41B91" w:rsidRPr="002209E2" w:rsidRDefault="00C41B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3490174" w14:textId="77777777" w:rsidR="00C41B91" w:rsidRPr="002209E2" w:rsidRDefault="00C41B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2C97E88" w14:textId="77777777" w:rsidR="00C41B91" w:rsidRPr="002209E2" w:rsidRDefault="00C41B91" w:rsidP="000102D5">
            <w:pPr>
              <w:pStyle w:val="NormalTableHeader"/>
            </w:pPr>
            <w:r w:rsidRPr="002209E2">
              <w:t>Mô tả</w:t>
            </w:r>
          </w:p>
        </w:tc>
      </w:tr>
      <w:tr w:rsidR="00C41B91" w:rsidRPr="002209E2" w14:paraId="14A5D5E7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73BF58B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247B8EE" w14:textId="77777777" w:rsidR="00C41B91" w:rsidRPr="00EE22F2" w:rsidRDefault="00C41B91" w:rsidP="00C41B91">
            <w:pPr>
              <w:ind w:left="0"/>
            </w:pPr>
            <w:r w:rsidRPr="00EE22F2">
              <w:t>user_id</w:t>
            </w:r>
          </w:p>
        </w:tc>
        <w:tc>
          <w:tcPr>
            <w:tcW w:w="1800" w:type="dxa"/>
          </w:tcPr>
          <w:p w14:paraId="148E375D" w14:textId="77777777" w:rsidR="00C41B91" w:rsidRPr="00EE22F2" w:rsidRDefault="00C41B91" w:rsidP="00C41B91">
            <w:pPr>
              <w:ind w:left="0"/>
            </w:pPr>
            <w:r w:rsidRPr="00EE22F2">
              <w:t>bigint(20)</w:t>
            </w:r>
          </w:p>
        </w:tc>
        <w:tc>
          <w:tcPr>
            <w:tcW w:w="990" w:type="dxa"/>
          </w:tcPr>
          <w:p w14:paraId="2EEEA768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99093D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043570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282E015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C41B91" w:rsidRPr="002209E2" w14:paraId="09B6CEC1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0BBBE9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1234ADF1" w14:textId="77777777" w:rsidR="00C41B91" w:rsidRPr="00EE22F2" w:rsidRDefault="00C41B91" w:rsidP="00C41B91">
            <w:pPr>
              <w:ind w:left="0"/>
            </w:pPr>
            <w:r w:rsidRPr="00EE22F2">
              <w:t>table_id</w:t>
            </w:r>
          </w:p>
        </w:tc>
        <w:tc>
          <w:tcPr>
            <w:tcW w:w="1800" w:type="dxa"/>
          </w:tcPr>
          <w:p w14:paraId="0A01B74B" w14:textId="77777777" w:rsidR="00C41B91" w:rsidRDefault="00C41B91" w:rsidP="00C41B91">
            <w:pPr>
              <w:ind w:left="0"/>
            </w:pPr>
            <w:r w:rsidRPr="00EE22F2">
              <w:t>bigint(20)</w:t>
            </w:r>
          </w:p>
        </w:tc>
        <w:tc>
          <w:tcPr>
            <w:tcW w:w="990" w:type="dxa"/>
          </w:tcPr>
          <w:p w14:paraId="7EE16952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926E05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9379C8" w14:textId="77777777" w:rsidR="00C41B91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B39777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52666FA" w14:textId="77777777" w:rsidR="00507826" w:rsidRDefault="00507826" w:rsidP="00507826">
      <w:pPr>
        <w:pStyle w:val="Heading3"/>
      </w:pPr>
      <w:r w:rsidRPr="002209E2">
        <w:t>Constraint</w:t>
      </w:r>
    </w:p>
    <w:p w14:paraId="6D496CBE" w14:textId="77777777" w:rsidR="00507826" w:rsidRDefault="00507826" w:rsidP="00507826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507826" w14:paraId="3F326287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34DDB2C1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81F6829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7EBC2C4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A9B92D3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D5C7647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07826" w14:paraId="30D0A947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AFA9BA1" w14:textId="77777777" w:rsidR="00507826" w:rsidRPr="002209E2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B312703" w14:textId="77777777" w:rsidR="00507826" w:rsidRPr="002209E2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37B2686B" w14:textId="77777777" w:rsidR="00507826" w:rsidRPr="008C1A23" w:rsidRDefault="00507826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25CB1E7" w14:textId="77777777" w:rsidR="00507826" w:rsidRPr="002209E2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4921CD60" w14:textId="77777777" w:rsidR="00507826" w:rsidRPr="008C1A23" w:rsidRDefault="00507826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FFAD49F" w14:textId="77777777" w:rsidR="00507826" w:rsidRPr="002209E2" w:rsidRDefault="00507826" w:rsidP="00507826">
      <w:pPr>
        <w:ind w:left="0"/>
        <w:rPr>
          <w:rFonts w:ascii="Times New Roman" w:hAnsi="Times New Roman"/>
          <w:i/>
          <w:sz w:val="24"/>
          <w:szCs w:val="24"/>
        </w:rPr>
      </w:pPr>
    </w:p>
    <w:p w14:paraId="64BBAAB5" w14:textId="77777777" w:rsidR="00507826" w:rsidRPr="002209E2" w:rsidRDefault="00507826" w:rsidP="00507826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507826" w14:paraId="7077DD79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E90BE85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1E9A2D8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B1930F4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07826" w14:paraId="25A3A4A9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1786D2F" w14:textId="77777777" w:rsidR="00507826" w:rsidRPr="00B812C5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4017239" w14:textId="77777777" w:rsidR="00507826" w:rsidRPr="00B812C5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0687DFDC" w14:textId="77777777" w:rsidR="00507826" w:rsidRPr="00B812C5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11F0A18B" w14:textId="77777777" w:rsidR="00507826" w:rsidRPr="00955A3E" w:rsidRDefault="00507826" w:rsidP="00507826">
      <w:pPr>
        <w:ind w:left="0"/>
      </w:pPr>
    </w:p>
    <w:p w14:paraId="5772032C" w14:textId="77777777" w:rsidR="00507826" w:rsidRDefault="00507826" w:rsidP="00507826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BF0993B" w14:textId="77777777" w:rsidR="00C41B91" w:rsidRPr="00C41B91" w:rsidRDefault="00C41B91" w:rsidP="00C41B91"/>
    <w:p w14:paraId="68335C00" w14:textId="77777777" w:rsidR="00E93511" w:rsidRPr="002209E2" w:rsidRDefault="00E93511" w:rsidP="00E93511">
      <w:pPr>
        <w:pStyle w:val="Heading2"/>
        <w:rPr>
          <w:rFonts w:ascii="Times New Roman" w:hAnsi="Times New Roman"/>
          <w:sz w:val="24"/>
          <w:szCs w:val="24"/>
        </w:rPr>
      </w:pPr>
      <w:bookmarkStart w:id="139" w:name="_Toc170222422"/>
      <w:r w:rsidRPr="00E93511">
        <w:rPr>
          <w:rFonts w:ascii="Times New Roman" w:hAnsi="Times New Roman"/>
          <w:sz w:val="24"/>
          <w:szCs w:val="24"/>
        </w:rPr>
        <w:t>ccai_process</w:t>
      </w:r>
      <w:r>
        <w:rPr>
          <w:rFonts w:ascii="Times New Roman" w:hAnsi="Times New Roman"/>
          <w:sz w:val="24"/>
          <w:szCs w:val="24"/>
        </w:rPr>
        <w:t>_*(các bảng tự động tạo khi có them role)</w:t>
      </w:r>
      <w:bookmarkEnd w:id="13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93511" w:rsidRPr="002209E2" w14:paraId="6F60D6B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55D579A" w14:textId="77777777" w:rsidR="00E93511" w:rsidRPr="002209E2" w:rsidRDefault="00E9351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8F65C21" w14:textId="77777777" w:rsidR="00E93511" w:rsidRPr="002209E2" w:rsidRDefault="00E9351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E3925C5" w14:textId="77777777" w:rsidR="00E93511" w:rsidRPr="002209E2" w:rsidRDefault="00E9351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16AD0DB" w14:textId="77777777" w:rsidR="00E93511" w:rsidRPr="002209E2" w:rsidRDefault="00E9351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9DB36AE" w14:textId="77777777" w:rsidR="00E93511" w:rsidRPr="002209E2" w:rsidRDefault="00E9351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9CD71E0" w14:textId="77777777" w:rsidR="00E93511" w:rsidRPr="002209E2" w:rsidRDefault="00E9351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9966EDA" w14:textId="77777777" w:rsidR="00E93511" w:rsidRPr="002209E2" w:rsidRDefault="00E9351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B2757D2" w14:textId="77777777" w:rsidR="00E93511" w:rsidRPr="002209E2" w:rsidRDefault="00E93511" w:rsidP="000102D5">
            <w:pPr>
              <w:pStyle w:val="NormalTableHeader"/>
            </w:pPr>
            <w:r w:rsidRPr="002209E2">
              <w:t>Mô tả</w:t>
            </w:r>
          </w:p>
        </w:tc>
      </w:tr>
      <w:tr w:rsidR="00E93511" w:rsidRPr="002209E2" w14:paraId="63D550B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11A635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C616B8E" w14:textId="77777777" w:rsidR="00E93511" w:rsidRPr="00794FA8" w:rsidRDefault="00E93511" w:rsidP="00E93511">
            <w:r w:rsidRPr="00794FA8">
              <w:t>id</w:t>
            </w:r>
          </w:p>
        </w:tc>
        <w:tc>
          <w:tcPr>
            <w:tcW w:w="1800" w:type="dxa"/>
          </w:tcPr>
          <w:p w14:paraId="6067D890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0AEBEC1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CC4D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CAB9D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348F2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AA7099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9867E4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7A67FFF" w14:textId="77777777" w:rsidR="00E93511" w:rsidRPr="00794FA8" w:rsidRDefault="00E93511" w:rsidP="00E93511">
            <w:r w:rsidRPr="00794FA8">
              <w:t>col1</w:t>
            </w:r>
          </w:p>
        </w:tc>
        <w:tc>
          <w:tcPr>
            <w:tcW w:w="1800" w:type="dxa"/>
          </w:tcPr>
          <w:p w14:paraId="1989213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CCB40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781C5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E41B8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0025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DEFC23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528FAE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102EE144" w14:textId="77777777" w:rsidR="00E93511" w:rsidRPr="00794FA8" w:rsidRDefault="00E93511" w:rsidP="00E93511">
            <w:r w:rsidRPr="00794FA8">
              <w:t>col10</w:t>
            </w:r>
          </w:p>
        </w:tc>
        <w:tc>
          <w:tcPr>
            <w:tcW w:w="1800" w:type="dxa"/>
          </w:tcPr>
          <w:p w14:paraId="7184A3A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8870F1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5BB67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73881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37945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727B63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FA340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76AA18E0" w14:textId="77777777" w:rsidR="00E93511" w:rsidRPr="00794FA8" w:rsidRDefault="00E93511" w:rsidP="00E93511">
            <w:r w:rsidRPr="00794FA8">
              <w:t>col100</w:t>
            </w:r>
          </w:p>
        </w:tc>
        <w:tc>
          <w:tcPr>
            <w:tcW w:w="1800" w:type="dxa"/>
          </w:tcPr>
          <w:p w14:paraId="768935A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8DBFDD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A6078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7BD1D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2EBC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28A629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985477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6913C658" w14:textId="77777777" w:rsidR="00E93511" w:rsidRPr="00794FA8" w:rsidRDefault="00E93511" w:rsidP="00E93511">
            <w:r w:rsidRPr="00794FA8">
              <w:t>col101</w:t>
            </w:r>
          </w:p>
        </w:tc>
        <w:tc>
          <w:tcPr>
            <w:tcW w:w="1800" w:type="dxa"/>
          </w:tcPr>
          <w:p w14:paraId="36AD128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8ADC3B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399C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30A30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EB3E6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FEB1C5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1F5881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73727B2C" w14:textId="77777777" w:rsidR="00E93511" w:rsidRPr="00794FA8" w:rsidRDefault="00E93511" w:rsidP="00E93511">
            <w:r w:rsidRPr="00794FA8">
              <w:t>col102</w:t>
            </w:r>
          </w:p>
        </w:tc>
        <w:tc>
          <w:tcPr>
            <w:tcW w:w="1800" w:type="dxa"/>
          </w:tcPr>
          <w:p w14:paraId="09EC366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5EFEB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1D19E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785C0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6E9A6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6A7FBC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AA259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7F710DDC" w14:textId="77777777" w:rsidR="00E93511" w:rsidRPr="00794FA8" w:rsidRDefault="00E93511" w:rsidP="00E93511">
            <w:r w:rsidRPr="00794FA8">
              <w:t>col103</w:t>
            </w:r>
          </w:p>
        </w:tc>
        <w:tc>
          <w:tcPr>
            <w:tcW w:w="1800" w:type="dxa"/>
          </w:tcPr>
          <w:p w14:paraId="2F2DA25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4BAA3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2F824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A5CD1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B8AE8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5BDE53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57203A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72026CF6" w14:textId="77777777" w:rsidR="00E93511" w:rsidRPr="00794FA8" w:rsidRDefault="00E93511" w:rsidP="00E93511">
            <w:r w:rsidRPr="00794FA8">
              <w:t>col104</w:t>
            </w:r>
          </w:p>
        </w:tc>
        <w:tc>
          <w:tcPr>
            <w:tcW w:w="1800" w:type="dxa"/>
          </w:tcPr>
          <w:p w14:paraId="621B170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44F0C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933A1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288E7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EDA2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6327E1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10FFD1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</w:tcPr>
          <w:p w14:paraId="0D6D7ACE" w14:textId="77777777" w:rsidR="00E93511" w:rsidRPr="00794FA8" w:rsidRDefault="00E93511" w:rsidP="00E93511">
            <w:r w:rsidRPr="00794FA8">
              <w:t>col105</w:t>
            </w:r>
          </w:p>
        </w:tc>
        <w:tc>
          <w:tcPr>
            <w:tcW w:w="1800" w:type="dxa"/>
          </w:tcPr>
          <w:p w14:paraId="3C0CF8B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8AD7F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0361F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D1685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9BB8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FCD3FC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A1B530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9" w:type="dxa"/>
          </w:tcPr>
          <w:p w14:paraId="054E03C0" w14:textId="77777777" w:rsidR="00E93511" w:rsidRPr="00794FA8" w:rsidRDefault="00E93511" w:rsidP="00E93511">
            <w:r w:rsidRPr="00794FA8">
              <w:t>col106</w:t>
            </w:r>
          </w:p>
        </w:tc>
        <w:tc>
          <w:tcPr>
            <w:tcW w:w="1800" w:type="dxa"/>
          </w:tcPr>
          <w:p w14:paraId="1CF2912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0B6513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55931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F91F2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2D7C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32FB3F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14035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79" w:type="dxa"/>
          </w:tcPr>
          <w:p w14:paraId="1AD00E6C" w14:textId="77777777" w:rsidR="00E93511" w:rsidRPr="00794FA8" w:rsidRDefault="00E93511" w:rsidP="00E93511">
            <w:r w:rsidRPr="00794FA8">
              <w:t>col107</w:t>
            </w:r>
          </w:p>
        </w:tc>
        <w:tc>
          <w:tcPr>
            <w:tcW w:w="1800" w:type="dxa"/>
          </w:tcPr>
          <w:p w14:paraId="3AC6107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B72746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E9799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E9DF8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314A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C25223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8177B1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79" w:type="dxa"/>
          </w:tcPr>
          <w:p w14:paraId="77D93CCC" w14:textId="77777777" w:rsidR="00E93511" w:rsidRPr="00794FA8" w:rsidRDefault="00E93511" w:rsidP="00E93511">
            <w:r w:rsidRPr="00794FA8">
              <w:t>col108</w:t>
            </w:r>
          </w:p>
        </w:tc>
        <w:tc>
          <w:tcPr>
            <w:tcW w:w="1800" w:type="dxa"/>
          </w:tcPr>
          <w:p w14:paraId="63FE6773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1D3A50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6F003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06835C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E4713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0909CE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79DA9E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79" w:type="dxa"/>
          </w:tcPr>
          <w:p w14:paraId="068C3002" w14:textId="77777777" w:rsidR="00E93511" w:rsidRPr="00794FA8" w:rsidRDefault="00E93511" w:rsidP="00E93511">
            <w:r w:rsidRPr="00794FA8">
              <w:t>col109</w:t>
            </w:r>
          </w:p>
        </w:tc>
        <w:tc>
          <w:tcPr>
            <w:tcW w:w="1800" w:type="dxa"/>
          </w:tcPr>
          <w:p w14:paraId="4B1A607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DF3A7B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762CA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9C420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9E29A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A868FC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6DF93D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79" w:type="dxa"/>
          </w:tcPr>
          <w:p w14:paraId="4A36B395" w14:textId="77777777" w:rsidR="00E93511" w:rsidRPr="00794FA8" w:rsidRDefault="00E93511" w:rsidP="00E93511">
            <w:r w:rsidRPr="00794FA8">
              <w:t>col11</w:t>
            </w:r>
          </w:p>
        </w:tc>
        <w:tc>
          <w:tcPr>
            <w:tcW w:w="1800" w:type="dxa"/>
          </w:tcPr>
          <w:p w14:paraId="2F94423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5BDA8D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04723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9F785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D83D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4F3E78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7479D2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79" w:type="dxa"/>
          </w:tcPr>
          <w:p w14:paraId="316436AF" w14:textId="77777777" w:rsidR="00E93511" w:rsidRPr="00794FA8" w:rsidRDefault="00E93511" w:rsidP="00E93511">
            <w:r w:rsidRPr="00794FA8">
              <w:t>col110</w:t>
            </w:r>
          </w:p>
        </w:tc>
        <w:tc>
          <w:tcPr>
            <w:tcW w:w="1800" w:type="dxa"/>
          </w:tcPr>
          <w:p w14:paraId="6C92B1C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2BB608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732C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83F38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236B2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B0211D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C05B50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79" w:type="dxa"/>
          </w:tcPr>
          <w:p w14:paraId="01FEB3F9" w14:textId="77777777" w:rsidR="00E93511" w:rsidRPr="00794FA8" w:rsidRDefault="00E93511" w:rsidP="00E93511">
            <w:r w:rsidRPr="00794FA8">
              <w:t>col111</w:t>
            </w:r>
          </w:p>
        </w:tc>
        <w:tc>
          <w:tcPr>
            <w:tcW w:w="1800" w:type="dxa"/>
          </w:tcPr>
          <w:p w14:paraId="234B16A0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2AFB05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0C337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1F823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D29EE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417D24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73C07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79" w:type="dxa"/>
          </w:tcPr>
          <w:p w14:paraId="28AC9BFC" w14:textId="77777777" w:rsidR="00E93511" w:rsidRPr="00794FA8" w:rsidRDefault="00E93511" w:rsidP="00E93511">
            <w:r w:rsidRPr="00794FA8">
              <w:t>col112</w:t>
            </w:r>
          </w:p>
        </w:tc>
        <w:tc>
          <w:tcPr>
            <w:tcW w:w="1800" w:type="dxa"/>
          </w:tcPr>
          <w:p w14:paraId="00E8CFD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E7A34E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4CA54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6CDFD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D3450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448BBD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EB51A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79" w:type="dxa"/>
          </w:tcPr>
          <w:p w14:paraId="7EA8354D" w14:textId="77777777" w:rsidR="00E93511" w:rsidRPr="00794FA8" w:rsidRDefault="00E93511" w:rsidP="00E93511">
            <w:r w:rsidRPr="00794FA8">
              <w:t>col113</w:t>
            </w:r>
          </w:p>
        </w:tc>
        <w:tc>
          <w:tcPr>
            <w:tcW w:w="1800" w:type="dxa"/>
          </w:tcPr>
          <w:p w14:paraId="1611CFA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458C75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E3FD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81918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B913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AE23EF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55A02A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79" w:type="dxa"/>
          </w:tcPr>
          <w:p w14:paraId="69240C84" w14:textId="77777777" w:rsidR="00E93511" w:rsidRPr="00794FA8" w:rsidRDefault="00E93511" w:rsidP="00E93511">
            <w:r w:rsidRPr="00794FA8">
              <w:t>col114</w:t>
            </w:r>
          </w:p>
        </w:tc>
        <w:tc>
          <w:tcPr>
            <w:tcW w:w="1800" w:type="dxa"/>
          </w:tcPr>
          <w:p w14:paraId="270113F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F68002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DA1FE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0684A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1C138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444741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4976CA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579" w:type="dxa"/>
          </w:tcPr>
          <w:p w14:paraId="1030A029" w14:textId="77777777" w:rsidR="00E93511" w:rsidRPr="00794FA8" w:rsidRDefault="00E93511" w:rsidP="00E93511">
            <w:r w:rsidRPr="00794FA8">
              <w:t>col115</w:t>
            </w:r>
          </w:p>
        </w:tc>
        <w:tc>
          <w:tcPr>
            <w:tcW w:w="1800" w:type="dxa"/>
          </w:tcPr>
          <w:p w14:paraId="347CF5A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8E9AAD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4BCE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3A062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0B03F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4E280E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274CC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79" w:type="dxa"/>
          </w:tcPr>
          <w:p w14:paraId="2BB9831A" w14:textId="77777777" w:rsidR="00E93511" w:rsidRPr="00794FA8" w:rsidRDefault="00E93511" w:rsidP="00E93511">
            <w:r w:rsidRPr="00794FA8">
              <w:t>col116</w:t>
            </w:r>
          </w:p>
        </w:tc>
        <w:tc>
          <w:tcPr>
            <w:tcW w:w="1800" w:type="dxa"/>
          </w:tcPr>
          <w:p w14:paraId="06E74C3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264D1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C6C3D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53F7E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5B43B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E4FAE6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0771C1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79" w:type="dxa"/>
          </w:tcPr>
          <w:p w14:paraId="547C9A55" w14:textId="77777777" w:rsidR="00E93511" w:rsidRPr="00794FA8" w:rsidRDefault="00E93511" w:rsidP="00E93511">
            <w:r w:rsidRPr="00794FA8">
              <w:t>col117</w:t>
            </w:r>
          </w:p>
        </w:tc>
        <w:tc>
          <w:tcPr>
            <w:tcW w:w="1800" w:type="dxa"/>
          </w:tcPr>
          <w:p w14:paraId="4B3986C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8F40FE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11FC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0481F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FBF53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B5AD4B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E273D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79" w:type="dxa"/>
          </w:tcPr>
          <w:p w14:paraId="6783EC61" w14:textId="77777777" w:rsidR="00E93511" w:rsidRPr="00794FA8" w:rsidRDefault="00E93511" w:rsidP="00E93511">
            <w:r w:rsidRPr="00794FA8">
              <w:t>col118</w:t>
            </w:r>
          </w:p>
        </w:tc>
        <w:tc>
          <w:tcPr>
            <w:tcW w:w="1800" w:type="dxa"/>
          </w:tcPr>
          <w:p w14:paraId="4B103230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76229F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F0A9F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B6572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396F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D413B2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69FFEC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79" w:type="dxa"/>
          </w:tcPr>
          <w:p w14:paraId="42FCC60B" w14:textId="77777777" w:rsidR="00E93511" w:rsidRPr="00794FA8" w:rsidRDefault="00E93511" w:rsidP="00E93511">
            <w:r w:rsidRPr="00794FA8">
              <w:t>col119</w:t>
            </w:r>
          </w:p>
        </w:tc>
        <w:tc>
          <w:tcPr>
            <w:tcW w:w="1800" w:type="dxa"/>
          </w:tcPr>
          <w:p w14:paraId="764679F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8C2277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70CA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0951A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8D5E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D2597C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A87A78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79" w:type="dxa"/>
          </w:tcPr>
          <w:p w14:paraId="4131D369" w14:textId="77777777" w:rsidR="00E93511" w:rsidRPr="00794FA8" w:rsidRDefault="00E93511" w:rsidP="00E93511">
            <w:r w:rsidRPr="00794FA8">
              <w:t>col12</w:t>
            </w:r>
          </w:p>
        </w:tc>
        <w:tc>
          <w:tcPr>
            <w:tcW w:w="1800" w:type="dxa"/>
          </w:tcPr>
          <w:p w14:paraId="2F882B0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5E680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D334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A41BD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CD93E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C2A9BC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63CD49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6B52F4D" w14:textId="77777777" w:rsidR="00E93511" w:rsidRPr="00794FA8" w:rsidRDefault="00E93511" w:rsidP="00E93511">
            <w:r w:rsidRPr="00794FA8">
              <w:t>col120</w:t>
            </w:r>
          </w:p>
        </w:tc>
        <w:tc>
          <w:tcPr>
            <w:tcW w:w="1800" w:type="dxa"/>
          </w:tcPr>
          <w:p w14:paraId="0FE4738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A3060E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D0332F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C844B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01FA4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CE033B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9A663E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545E00" w14:textId="77777777" w:rsidR="00E93511" w:rsidRPr="00794FA8" w:rsidRDefault="00E93511" w:rsidP="00E93511">
            <w:r w:rsidRPr="00794FA8">
              <w:t>col121</w:t>
            </w:r>
          </w:p>
        </w:tc>
        <w:tc>
          <w:tcPr>
            <w:tcW w:w="1800" w:type="dxa"/>
          </w:tcPr>
          <w:p w14:paraId="62A71D3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0187A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132CB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A66C2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90C7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EDF64C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02C0D0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4FDA062" w14:textId="77777777" w:rsidR="00E93511" w:rsidRPr="00794FA8" w:rsidRDefault="00E93511" w:rsidP="00E93511">
            <w:r w:rsidRPr="00794FA8">
              <w:t>col122</w:t>
            </w:r>
          </w:p>
        </w:tc>
        <w:tc>
          <w:tcPr>
            <w:tcW w:w="1800" w:type="dxa"/>
          </w:tcPr>
          <w:p w14:paraId="40FEC8B0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965CFC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E1800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F8775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07EBD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C71A0D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B297F7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20C6839" w14:textId="77777777" w:rsidR="00E93511" w:rsidRPr="00794FA8" w:rsidRDefault="00E93511" w:rsidP="00E93511">
            <w:r w:rsidRPr="00794FA8">
              <w:t>col123</w:t>
            </w:r>
          </w:p>
        </w:tc>
        <w:tc>
          <w:tcPr>
            <w:tcW w:w="1800" w:type="dxa"/>
          </w:tcPr>
          <w:p w14:paraId="11074B0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FD6B3E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C03C4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D5FCD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52682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8501D4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E34D47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BC7AA14" w14:textId="77777777" w:rsidR="00E93511" w:rsidRPr="00794FA8" w:rsidRDefault="00E93511" w:rsidP="00E93511">
            <w:r w:rsidRPr="00794FA8">
              <w:t>col124</w:t>
            </w:r>
          </w:p>
        </w:tc>
        <w:tc>
          <w:tcPr>
            <w:tcW w:w="1800" w:type="dxa"/>
          </w:tcPr>
          <w:p w14:paraId="45D49AC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843AD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509C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911A5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AB6F4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D788BB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47F87E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B8E8138" w14:textId="77777777" w:rsidR="00E93511" w:rsidRPr="00794FA8" w:rsidRDefault="00E93511" w:rsidP="00E93511">
            <w:r w:rsidRPr="00794FA8">
              <w:t>col125</w:t>
            </w:r>
          </w:p>
        </w:tc>
        <w:tc>
          <w:tcPr>
            <w:tcW w:w="1800" w:type="dxa"/>
          </w:tcPr>
          <w:p w14:paraId="74FFE6F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84C25E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564A0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63FE0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1672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407A67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941C8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1166FD5" w14:textId="77777777" w:rsidR="00E93511" w:rsidRPr="00794FA8" w:rsidRDefault="00E93511" w:rsidP="00E93511">
            <w:r w:rsidRPr="00794FA8">
              <w:t>col126</w:t>
            </w:r>
          </w:p>
        </w:tc>
        <w:tc>
          <w:tcPr>
            <w:tcW w:w="1800" w:type="dxa"/>
          </w:tcPr>
          <w:p w14:paraId="14CD189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B354D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E5FA4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C005B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7D1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B82ECD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48AD29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CBEBCB5" w14:textId="77777777" w:rsidR="00E93511" w:rsidRPr="00794FA8" w:rsidRDefault="00E93511" w:rsidP="00E93511">
            <w:r w:rsidRPr="00794FA8">
              <w:t>col127</w:t>
            </w:r>
          </w:p>
        </w:tc>
        <w:tc>
          <w:tcPr>
            <w:tcW w:w="1800" w:type="dxa"/>
          </w:tcPr>
          <w:p w14:paraId="7C5A4644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E4688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F822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49094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F544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964920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8C5221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DB99D5A" w14:textId="77777777" w:rsidR="00E93511" w:rsidRPr="00794FA8" w:rsidRDefault="00E93511" w:rsidP="00E93511">
            <w:r w:rsidRPr="00794FA8">
              <w:t>col128</w:t>
            </w:r>
          </w:p>
        </w:tc>
        <w:tc>
          <w:tcPr>
            <w:tcW w:w="1800" w:type="dxa"/>
          </w:tcPr>
          <w:p w14:paraId="14D66D2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012704E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F3FC8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C262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C1952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B12553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24229A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45883E" w14:textId="77777777" w:rsidR="00E93511" w:rsidRPr="00794FA8" w:rsidRDefault="00E93511" w:rsidP="00E93511">
            <w:r w:rsidRPr="00794FA8">
              <w:t>col129</w:t>
            </w:r>
          </w:p>
        </w:tc>
        <w:tc>
          <w:tcPr>
            <w:tcW w:w="1800" w:type="dxa"/>
          </w:tcPr>
          <w:p w14:paraId="2988ADC8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B7FA3D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BDC5F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61C5B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EBD86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76B3BE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5B47C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DDCF38E" w14:textId="77777777" w:rsidR="00E93511" w:rsidRPr="00794FA8" w:rsidRDefault="00E93511" w:rsidP="00E93511">
            <w:r w:rsidRPr="00794FA8">
              <w:t>col13</w:t>
            </w:r>
          </w:p>
        </w:tc>
        <w:tc>
          <w:tcPr>
            <w:tcW w:w="1800" w:type="dxa"/>
          </w:tcPr>
          <w:p w14:paraId="2078881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B0AD8B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28BA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98C74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21E84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936A4E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7E6EC5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1054EAC" w14:textId="77777777" w:rsidR="00E93511" w:rsidRPr="00794FA8" w:rsidRDefault="00E93511" w:rsidP="00E93511">
            <w:r w:rsidRPr="00794FA8">
              <w:t>col130</w:t>
            </w:r>
          </w:p>
        </w:tc>
        <w:tc>
          <w:tcPr>
            <w:tcW w:w="1800" w:type="dxa"/>
          </w:tcPr>
          <w:p w14:paraId="53A7F580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D8201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F76AE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07712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8C4C2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BE6BFC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5FF37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C0B66F4" w14:textId="77777777" w:rsidR="00E93511" w:rsidRPr="00794FA8" w:rsidRDefault="00E93511" w:rsidP="00E93511">
            <w:r w:rsidRPr="00794FA8">
              <w:t>col131</w:t>
            </w:r>
          </w:p>
        </w:tc>
        <w:tc>
          <w:tcPr>
            <w:tcW w:w="1800" w:type="dxa"/>
          </w:tcPr>
          <w:p w14:paraId="0C79993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FF7FFD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1EB6A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52969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68CC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B38745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E5733E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26E976F" w14:textId="77777777" w:rsidR="00E93511" w:rsidRPr="00794FA8" w:rsidRDefault="00E93511" w:rsidP="00E93511">
            <w:r w:rsidRPr="00794FA8">
              <w:t>col132</w:t>
            </w:r>
          </w:p>
        </w:tc>
        <w:tc>
          <w:tcPr>
            <w:tcW w:w="1800" w:type="dxa"/>
          </w:tcPr>
          <w:p w14:paraId="07B43C7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88165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31BD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4A373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35DE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C3690E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FD4D13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26B75CF" w14:textId="77777777" w:rsidR="00E93511" w:rsidRPr="00794FA8" w:rsidRDefault="00E93511" w:rsidP="00E93511">
            <w:r w:rsidRPr="00794FA8">
              <w:t>col133</w:t>
            </w:r>
          </w:p>
        </w:tc>
        <w:tc>
          <w:tcPr>
            <w:tcW w:w="1800" w:type="dxa"/>
          </w:tcPr>
          <w:p w14:paraId="1F937AF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7E0230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AC953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E5388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B6228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95393E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462E29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9C6717" w14:textId="77777777" w:rsidR="00E93511" w:rsidRPr="00794FA8" w:rsidRDefault="00E93511" w:rsidP="00E93511">
            <w:r w:rsidRPr="00794FA8">
              <w:t>col134</w:t>
            </w:r>
          </w:p>
        </w:tc>
        <w:tc>
          <w:tcPr>
            <w:tcW w:w="1800" w:type="dxa"/>
          </w:tcPr>
          <w:p w14:paraId="3B2BD73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BEB33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2DAC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3379F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D9D7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8D7C47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5D90F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E8FD063" w14:textId="77777777" w:rsidR="00E93511" w:rsidRPr="00794FA8" w:rsidRDefault="00E93511" w:rsidP="00E93511">
            <w:r w:rsidRPr="00794FA8">
              <w:t>col135</w:t>
            </w:r>
          </w:p>
        </w:tc>
        <w:tc>
          <w:tcPr>
            <w:tcW w:w="1800" w:type="dxa"/>
          </w:tcPr>
          <w:p w14:paraId="6E3A52A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E82F2F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B0D80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5BA77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3502F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CA9C00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97A0E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C03A750" w14:textId="77777777" w:rsidR="00E93511" w:rsidRPr="00794FA8" w:rsidRDefault="00E93511" w:rsidP="00E93511">
            <w:r w:rsidRPr="00794FA8">
              <w:t>col136</w:t>
            </w:r>
          </w:p>
        </w:tc>
        <w:tc>
          <w:tcPr>
            <w:tcW w:w="1800" w:type="dxa"/>
          </w:tcPr>
          <w:p w14:paraId="43367E28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C92930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2067B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3792F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0E3CD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8F64E1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738A20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2AD16C7" w14:textId="77777777" w:rsidR="00E93511" w:rsidRPr="00794FA8" w:rsidRDefault="00E93511" w:rsidP="00E93511">
            <w:r w:rsidRPr="00794FA8">
              <w:t>col137</w:t>
            </w:r>
          </w:p>
        </w:tc>
        <w:tc>
          <w:tcPr>
            <w:tcW w:w="1800" w:type="dxa"/>
          </w:tcPr>
          <w:p w14:paraId="454F8C2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7C0DFC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54DE4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E1457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325B4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B7C5E9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C1DAB3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93ED419" w14:textId="77777777" w:rsidR="00E93511" w:rsidRPr="00794FA8" w:rsidRDefault="00E93511" w:rsidP="00E93511">
            <w:r w:rsidRPr="00794FA8">
              <w:t>col138</w:t>
            </w:r>
          </w:p>
        </w:tc>
        <w:tc>
          <w:tcPr>
            <w:tcW w:w="1800" w:type="dxa"/>
          </w:tcPr>
          <w:p w14:paraId="4A5B788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22ADA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03F7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03369A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69820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B80ADE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467F4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8EBE1D" w14:textId="77777777" w:rsidR="00E93511" w:rsidRPr="00794FA8" w:rsidRDefault="00E93511" w:rsidP="00E93511">
            <w:r w:rsidRPr="00794FA8">
              <w:t>col139</w:t>
            </w:r>
          </w:p>
        </w:tc>
        <w:tc>
          <w:tcPr>
            <w:tcW w:w="1800" w:type="dxa"/>
          </w:tcPr>
          <w:p w14:paraId="43200BD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F7419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FDFD3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E73D0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1D3BE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4BC385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29B30F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6B204E5" w14:textId="77777777" w:rsidR="00E93511" w:rsidRPr="00794FA8" w:rsidRDefault="00E93511" w:rsidP="00E93511">
            <w:r w:rsidRPr="00794FA8">
              <w:t>col14</w:t>
            </w:r>
          </w:p>
        </w:tc>
        <w:tc>
          <w:tcPr>
            <w:tcW w:w="1800" w:type="dxa"/>
          </w:tcPr>
          <w:p w14:paraId="7672692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E39049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70EAD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EE34D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6DE3C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875D69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CA485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245BFD7" w14:textId="77777777" w:rsidR="00E93511" w:rsidRPr="00794FA8" w:rsidRDefault="00E93511" w:rsidP="00E93511">
            <w:r w:rsidRPr="00794FA8">
              <w:t>col140</w:t>
            </w:r>
          </w:p>
        </w:tc>
        <w:tc>
          <w:tcPr>
            <w:tcW w:w="1800" w:type="dxa"/>
          </w:tcPr>
          <w:p w14:paraId="78DD8893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5CD57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AD48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B6F33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9D4B0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33DAAC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B7703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759FC99" w14:textId="77777777" w:rsidR="00E93511" w:rsidRPr="00794FA8" w:rsidRDefault="00E93511" w:rsidP="00E93511">
            <w:r w:rsidRPr="00794FA8">
              <w:t>col141</w:t>
            </w:r>
          </w:p>
        </w:tc>
        <w:tc>
          <w:tcPr>
            <w:tcW w:w="1800" w:type="dxa"/>
          </w:tcPr>
          <w:p w14:paraId="523C600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13C124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95262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E648D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8443C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58C8AF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CE170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055FC87" w14:textId="77777777" w:rsidR="00E93511" w:rsidRPr="00794FA8" w:rsidRDefault="00E93511" w:rsidP="00E93511">
            <w:r w:rsidRPr="00794FA8">
              <w:t>col142</w:t>
            </w:r>
          </w:p>
        </w:tc>
        <w:tc>
          <w:tcPr>
            <w:tcW w:w="1800" w:type="dxa"/>
          </w:tcPr>
          <w:p w14:paraId="7DC5751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B2B1B4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C336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10E0C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8BB0B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688131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BBBD0F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79" w:type="dxa"/>
          </w:tcPr>
          <w:p w14:paraId="4F4C6627" w14:textId="77777777" w:rsidR="00E93511" w:rsidRPr="00794FA8" w:rsidRDefault="00E93511" w:rsidP="00E93511">
            <w:r w:rsidRPr="00794FA8">
              <w:t>col143</w:t>
            </w:r>
          </w:p>
        </w:tc>
        <w:tc>
          <w:tcPr>
            <w:tcW w:w="1800" w:type="dxa"/>
          </w:tcPr>
          <w:p w14:paraId="40F7B884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A6E6B5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186B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DC377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479D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E70E19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D5126D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79" w:type="dxa"/>
          </w:tcPr>
          <w:p w14:paraId="1D4B8C2D" w14:textId="77777777" w:rsidR="00E93511" w:rsidRPr="00794FA8" w:rsidRDefault="00E93511" w:rsidP="00E93511">
            <w:r w:rsidRPr="00794FA8">
              <w:t>col144</w:t>
            </w:r>
          </w:p>
        </w:tc>
        <w:tc>
          <w:tcPr>
            <w:tcW w:w="1800" w:type="dxa"/>
          </w:tcPr>
          <w:p w14:paraId="764D692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2C89A2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CD68B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36D29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3A388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30AABB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8B7C8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79" w:type="dxa"/>
          </w:tcPr>
          <w:p w14:paraId="6136227C" w14:textId="77777777" w:rsidR="00E93511" w:rsidRPr="00794FA8" w:rsidRDefault="00E93511" w:rsidP="00E93511">
            <w:r w:rsidRPr="00794FA8">
              <w:t>col145</w:t>
            </w:r>
          </w:p>
        </w:tc>
        <w:tc>
          <w:tcPr>
            <w:tcW w:w="1800" w:type="dxa"/>
          </w:tcPr>
          <w:p w14:paraId="74D5D33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A152C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50F30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87BC0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44BDF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F3A227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B6AEC6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79" w:type="dxa"/>
          </w:tcPr>
          <w:p w14:paraId="3FFC8349" w14:textId="77777777" w:rsidR="00E93511" w:rsidRPr="00794FA8" w:rsidRDefault="00E93511" w:rsidP="00E93511">
            <w:r w:rsidRPr="00794FA8">
              <w:t>col146</w:t>
            </w:r>
          </w:p>
        </w:tc>
        <w:tc>
          <w:tcPr>
            <w:tcW w:w="1800" w:type="dxa"/>
          </w:tcPr>
          <w:p w14:paraId="55456D1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37823C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01DA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39323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48E3B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7105B3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499AE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79" w:type="dxa"/>
          </w:tcPr>
          <w:p w14:paraId="06C78D8C" w14:textId="77777777" w:rsidR="00E93511" w:rsidRPr="00794FA8" w:rsidRDefault="00E93511" w:rsidP="00E93511">
            <w:r w:rsidRPr="00794FA8">
              <w:t>col147</w:t>
            </w:r>
          </w:p>
        </w:tc>
        <w:tc>
          <w:tcPr>
            <w:tcW w:w="1800" w:type="dxa"/>
          </w:tcPr>
          <w:p w14:paraId="308DE53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EA0238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80187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372A9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6A379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16B255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987318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79" w:type="dxa"/>
          </w:tcPr>
          <w:p w14:paraId="6282FF72" w14:textId="77777777" w:rsidR="00E93511" w:rsidRPr="00794FA8" w:rsidRDefault="00E93511" w:rsidP="00E93511">
            <w:r w:rsidRPr="00794FA8">
              <w:t>col148</w:t>
            </w:r>
          </w:p>
        </w:tc>
        <w:tc>
          <w:tcPr>
            <w:tcW w:w="1800" w:type="dxa"/>
          </w:tcPr>
          <w:p w14:paraId="568EB398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B8CBFB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A470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73491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DC83BF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9CCD69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83D2A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79" w:type="dxa"/>
          </w:tcPr>
          <w:p w14:paraId="3A35CB14" w14:textId="77777777" w:rsidR="00E93511" w:rsidRPr="00794FA8" w:rsidRDefault="00E93511" w:rsidP="00E93511">
            <w:r w:rsidRPr="00794FA8">
              <w:t>col149</w:t>
            </w:r>
          </w:p>
        </w:tc>
        <w:tc>
          <w:tcPr>
            <w:tcW w:w="1800" w:type="dxa"/>
          </w:tcPr>
          <w:p w14:paraId="3CBC99E7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A6912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F2D67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19D0F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738A9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541728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25132C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79" w:type="dxa"/>
          </w:tcPr>
          <w:p w14:paraId="3015C08E" w14:textId="77777777" w:rsidR="00E93511" w:rsidRPr="00794FA8" w:rsidRDefault="00E93511" w:rsidP="00E93511">
            <w:r w:rsidRPr="00794FA8">
              <w:t>col15</w:t>
            </w:r>
          </w:p>
        </w:tc>
        <w:tc>
          <w:tcPr>
            <w:tcW w:w="1800" w:type="dxa"/>
          </w:tcPr>
          <w:p w14:paraId="4D88CD5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43A86E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5729C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E9D46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85BCC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C0717E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D246F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79" w:type="dxa"/>
          </w:tcPr>
          <w:p w14:paraId="3FF8F028" w14:textId="77777777" w:rsidR="00E93511" w:rsidRPr="00794FA8" w:rsidRDefault="00E93511" w:rsidP="00E93511">
            <w:r w:rsidRPr="00794FA8">
              <w:t>col150</w:t>
            </w:r>
          </w:p>
        </w:tc>
        <w:tc>
          <w:tcPr>
            <w:tcW w:w="1800" w:type="dxa"/>
          </w:tcPr>
          <w:p w14:paraId="4C220F7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1B909E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D8E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0060B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8B495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B47F90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2E2DA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79" w:type="dxa"/>
          </w:tcPr>
          <w:p w14:paraId="019B1773" w14:textId="77777777" w:rsidR="00E93511" w:rsidRPr="00794FA8" w:rsidRDefault="00E93511" w:rsidP="00E93511">
            <w:r w:rsidRPr="00794FA8">
              <w:t>col151</w:t>
            </w:r>
          </w:p>
        </w:tc>
        <w:tc>
          <w:tcPr>
            <w:tcW w:w="1800" w:type="dxa"/>
          </w:tcPr>
          <w:p w14:paraId="35DF42D6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113DE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3BEF3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543F0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02148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B0BC86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2A6D7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579" w:type="dxa"/>
          </w:tcPr>
          <w:p w14:paraId="7DB67732" w14:textId="77777777" w:rsidR="00E93511" w:rsidRPr="00794FA8" w:rsidRDefault="00E93511" w:rsidP="00E93511">
            <w:r w:rsidRPr="00794FA8">
              <w:t>col152</w:t>
            </w:r>
          </w:p>
        </w:tc>
        <w:tc>
          <w:tcPr>
            <w:tcW w:w="1800" w:type="dxa"/>
          </w:tcPr>
          <w:p w14:paraId="5C07BAD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F989A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64A3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DBF86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0D49A0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8FD496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E14A6B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579" w:type="dxa"/>
          </w:tcPr>
          <w:p w14:paraId="594D496C" w14:textId="77777777" w:rsidR="00E93511" w:rsidRPr="00794FA8" w:rsidRDefault="00E93511" w:rsidP="00E93511">
            <w:r w:rsidRPr="00794FA8">
              <w:t>col153</w:t>
            </w:r>
          </w:p>
        </w:tc>
        <w:tc>
          <w:tcPr>
            <w:tcW w:w="1800" w:type="dxa"/>
          </w:tcPr>
          <w:p w14:paraId="050686E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6714CF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A36B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57C68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672D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0DA423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F6991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579" w:type="dxa"/>
          </w:tcPr>
          <w:p w14:paraId="0A5BCD91" w14:textId="77777777" w:rsidR="00E93511" w:rsidRPr="00794FA8" w:rsidRDefault="00E93511" w:rsidP="00E93511">
            <w:r w:rsidRPr="00794FA8">
              <w:t>col154</w:t>
            </w:r>
          </w:p>
        </w:tc>
        <w:tc>
          <w:tcPr>
            <w:tcW w:w="1800" w:type="dxa"/>
          </w:tcPr>
          <w:p w14:paraId="7EE9EEB7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F77E7C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039C8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98BBC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68F89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9A1D01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2B801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579" w:type="dxa"/>
          </w:tcPr>
          <w:p w14:paraId="0FDEB899" w14:textId="77777777" w:rsidR="00E93511" w:rsidRPr="00794FA8" w:rsidRDefault="00E93511" w:rsidP="00E93511">
            <w:r w:rsidRPr="00794FA8">
              <w:t>col155</w:t>
            </w:r>
          </w:p>
        </w:tc>
        <w:tc>
          <w:tcPr>
            <w:tcW w:w="1800" w:type="dxa"/>
          </w:tcPr>
          <w:p w14:paraId="6E5C73C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BD3CF2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BFB84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0E62C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F028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0FD8B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B94B6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79" w:type="dxa"/>
          </w:tcPr>
          <w:p w14:paraId="628DFBEA" w14:textId="77777777" w:rsidR="00E93511" w:rsidRPr="00794FA8" w:rsidRDefault="00E93511" w:rsidP="00E93511">
            <w:r w:rsidRPr="00794FA8">
              <w:t>col156</w:t>
            </w:r>
          </w:p>
        </w:tc>
        <w:tc>
          <w:tcPr>
            <w:tcW w:w="1800" w:type="dxa"/>
          </w:tcPr>
          <w:p w14:paraId="7C062FD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46785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78A91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FC607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0D0E5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72112A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9EADAA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579" w:type="dxa"/>
          </w:tcPr>
          <w:p w14:paraId="51D3E667" w14:textId="77777777" w:rsidR="00E93511" w:rsidRPr="00794FA8" w:rsidRDefault="00E93511" w:rsidP="00E93511">
            <w:r w:rsidRPr="00794FA8">
              <w:t>col157</w:t>
            </w:r>
          </w:p>
        </w:tc>
        <w:tc>
          <w:tcPr>
            <w:tcW w:w="1800" w:type="dxa"/>
          </w:tcPr>
          <w:p w14:paraId="493AE92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40FD1B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DEE259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23E05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62AA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2243D8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AD6845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79" w:type="dxa"/>
          </w:tcPr>
          <w:p w14:paraId="229EC882" w14:textId="77777777" w:rsidR="00E93511" w:rsidRPr="00794FA8" w:rsidRDefault="00E93511" w:rsidP="00E93511">
            <w:r w:rsidRPr="00794FA8">
              <w:t>col158</w:t>
            </w:r>
          </w:p>
        </w:tc>
        <w:tc>
          <w:tcPr>
            <w:tcW w:w="1800" w:type="dxa"/>
          </w:tcPr>
          <w:p w14:paraId="407ED5B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CDA2AB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A6A3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DFFA7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913D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0C2B7B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35A61F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79" w:type="dxa"/>
          </w:tcPr>
          <w:p w14:paraId="3D6CA0A9" w14:textId="77777777" w:rsidR="00E93511" w:rsidRPr="00794FA8" w:rsidRDefault="00E93511" w:rsidP="00E93511">
            <w:r w:rsidRPr="00794FA8">
              <w:t>col159</w:t>
            </w:r>
          </w:p>
        </w:tc>
        <w:tc>
          <w:tcPr>
            <w:tcW w:w="1800" w:type="dxa"/>
          </w:tcPr>
          <w:p w14:paraId="0B5C572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087376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6516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71EF89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346D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813EF8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0E088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79" w:type="dxa"/>
          </w:tcPr>
          <w:p w14:paraId="6A6AB760" w14:textId="77777777" w:rsidR="00E93511" w:rsidRPr="00794FA8" w:rsidRDefault="00E93511" w:rsidP="00E93511">
            <w:r w:rsidRPr="00794FA8">
              <w:t>col16</w:t>
            </w:r>
          </w:p>
        </w:tc>
        <w:tc>
          <w:tcPr>
            <w:tcW w:w="1800" w:type="dxa"/>
          </w:tcPr>
          <w:p w14:paraId="1B09D9E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3F87E2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0D84B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A8A6A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0D8C5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EDFFE5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FD9BD5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79" w:type="dxa"/>
          </w:tcPr>
          <w:p w14:paraId="0F420A54" w14:textId="77777777" w:rsidR="00E93511" w:rsidRPr="00794FA8" w:rsidRDefault="00E93511" w:rsidP="00E93511">
            <w:r w:rsidRPr="00794FA8">
              <w:t>col160</w:t>
            </w:r>
          </w:p>
        </w:tc>
        <w:tc>
          <w:tcPr>
            <w:tcW w:w="1800" w:type="dxa"/>
          </w:tcPr>
          <w:p w14:paraId="7392E9E4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623C49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38C8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71419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EF70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838AA1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22CF11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1579" w:type="dxa"/>
          </w:tcPr>
          <w:p w14:paraId="312A2D6A" w14:textId="77777777" w:rsidR="00E93511" w:rsidRPr="00794FA8" w:rsidRDefault="00E93511" w:rsidP="00E93511">
            <w:r w:rsidRPr="00794FA8">
              <w:t>col161</w:t>
            </w:r>
          </w:p>
        </w:tc>
        <w:tc>
          <w:tcPr>
            <w:tcW w:w="1800" w:type="dxa"/>
          </w:tcPr>
          <w:p w14:paraId="3A1D137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0880EC3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F3AD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53594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94832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626DBD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E181A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579" w:type="dxa"/>
          </w:tcPr>
          <w:p w14:paraId="5636D886" w14:textId="77777777" w:rsidR="00E93511" w:rsidRPr="00794FA8" w:rsidRDefault="00E93511" w:rsidP="00E93511">
            <w:r w:rsidRPr="00794FA8">
              <w:t>col162</w:t>
            </w:r>
          </w:p>
        </w:tc>
        <w:tc>
          <w:tcPr>
            <w:tcW w:w="1800" w:type="dxa"/>
          </w:tcPr>
          <w:p w14:paraId="111D811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3EF40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7A137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4A5C2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BF2C5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2E327F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CC271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579" w:type="dxa"/>
          </w:tcPr>
          <w:p w14:paraId="120547DF" w14:textId="77777777" w:rsidR="00E93511" w:rsidRPr="00794FA8" w:rsidRDefault="00E93511" w:rsidP="00E93511">
            <w:r w:rsidRPr="00794FA8">
              <w:t>col163</w:t>
            </w:r>
          </w:p>
        </w:tc>
        <w:tc>
          <w:tcPr>
            <w:tcW w:w="1800" w:type="dxa"/>
          </w:tcPr>
          <w:p w14:paraId="6FA302A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BAA06A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CD246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FB76E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0DB88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34AAC7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F80CD8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579" w:type="dxa"/>
          </w:tcPr>
          <w:p w14:paraId="5B5980B1" w14:textId="77777777" w:rsidR="00E93511" w:rsidRPr="00794FA8" w:rsidRDefault="00E93511" w:rsidP="00E93511">
            <w:r w:rsidRPr="00794FA8">
              <w:t>col164</w:t>
            </w:r>
          </w:p>
        </w:tc>
        <w:tc>
          <w:tcPr>
            <w:tcW w:w="1800" w:type="dxa"/>
          </w:tcPr>
          <w:p w14:paraId="13AAFF8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21A009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946D5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33014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C447B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DC69B0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2C7B32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79" w:type="dxa"/>
          </w:tcPr>
          <w:p w14:paraId="2230385C" w14:textId="77777777" w:rsidR="00E93511" w:rsidRPr="00794FA8" w:rsidRDefault="00E93511" w:rsidP="00E93511">
            <w:r w:rsidRPr="00794FA8">
              <w:t>col165</w:t>
            </w:r>
          </w:p>
        </w:tc>
        <w:tc>
          <w:tcPr>
            <w:tcW w:w="1800" w:type="dxa"/>
          </w:tcPr>
          <w:p w14:paraId="2EEEE875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E588B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EB78E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8AD90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B43B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3CFBD9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35EB3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A8D024F" w14:textId="77777777" w:rsidR="00E93511" w:rsidRPr="00794FA8" w:rsidRDefault="00E93511" w:rsidP="00E93511">
            <w:r w:rsidRPr="00794FA8">
              <w:t>col166</w:t>
            </w:r>
          </w:p>
        </w:tc>
        <w:tc>
          <w:tcPr>
            <w:tcW w:w="1800" w:type="dxa"/>
          </w:tcPr>
          <w:p w14:paraId="7E9E510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A98AD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4F72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EA5B1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B599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194CE0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3A966F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4E08134" w14:textId="77777777" w:rsidR="00E93511" w:rsidRPr="00794FA8" w:rsidRDefault="00E93511" w:rsidP="00E93511">
            <w:r w:rsidRPr="00794FA8">
              <w:t>col167</w:t>
            </w:r>
          </w:p>
        </w:tc>
        <w:tc>
          <w:tcPr>
            <w:tcW w:w="1800" w:type="dxa"/>
          </w:tcPr>
          <w:p w14:paraId="53C96F7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1C5542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3A8A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DB6AD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9F0F3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F44E0B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B08D0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41F1F01" w14:textId="77777777" w:rsidR="00E93511" w:rsidRPr="00794FA8" w:rsidRDefault="00E93511" w:rsidP="00E93511">
            <w:r w:rsidRPr="00794FA8">
              <w:t>col168</w:t>
            </w:r>
          </w:p>
        </w:tc>
        <w:tc>
          <w:tcPr>
            <w:tcW w:w="1800" w:type="dxa"/>
          </w:tcPr>
          <w:p w14:paraId="68F564E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92D797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98B7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BF90C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20FC6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804709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6E743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86D8613" w14:textId="77777777" w:rsidR="00E93511" w:rsidRPr="00794FA8" w:rsidRDefault="00E93511" w:rsidP="00E93511">
            <w:r w:rsidRPr="00794FA8">
              <w:t>col169</w:t>
            </w:r>
          </w:p>
        </w:tc>
        <w:tc>
          <w:tcPr>
            <w:tcW w:w="1800" w:type="dxa"/>
          </w:tcPr>
          <w:p w14:paraId="0CBD58C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70483E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452BC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ADD81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4715C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002293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61125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00AB076" w14:textId="77777777" w:rsidR="00E93511" w:rsidRPr="00794FA8" w:rsidRDefault="00E93511" w:rsidP="00E93511">
            <w:r w:rsidRPr="00794FA8">
              <w:t>col17</w:t>
            </w:r>
          </w:p>
        </w:tc>
        <w:tc>
          <w:tcPr>
            <w:tcW w:w="1800" w:type="dxa"/>
          </w:tcPr>
          <w:p w14:paraId="55207290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8D7D40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EE08F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DA4E8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02B15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21C07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DF2EBB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B494D5A" w14:textId="77777777" w:rsidR="00E93511" w:rsidRPr="00794FA8" w:rsidRDefault="00E93511" w:rsidP="00E93511">
            <w:r w:rsidRPr="00794FA8">
              <w:t>col170</w:t>
            </w:r>
          </w:p>
        </w:tc>
        <w:tc>
          <w:tcPr>
            <w:tcW w:w="1800" w:type="dxa"/>
          </w:tcPr>
          <w:p w14:paraId="2629644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CF9489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63B8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9C997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B765C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7808B9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855165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3470795" w14:textId="77777777" w:rsidR="00E93511" w:rsidRPr="00794FA8" w:rsidRDefault="00E93511" w:rsidP="00E93511">
            <w:r w:rsidRPr="00794FA8">
              <w:t>col171</w:t>
            </w:r>
          </w:p>
        </w:tc>
        <w:tc>
          <w:tcPr>
            <w:tcW w:w="1800" w:type="dxa"/>
          </w:tcPr>
          <w:p w14:paraId="36FAC243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CFB43B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622A0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F3719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596A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17BB1C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76EDF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294616B" w14:textId="77777777" w:rsidR="00E93511" w:rsidRPr="00794FA8" w:rsidRDefault="00E93511" w:rsidP="00E93511">
            <w:r w:rsidRPr="00794FA8">
              <w:t>col172</w:t>
            </w:r>
          </w:p>
        </w:tc>
        <w:tc>
          <w:tcPr>
            <w:tcW w:w="1800" w:type="dxa"/>
          </w:tcPr>
          <w:p w14:paraId="316A184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E32C79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1FDD9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85061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4722C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CD46DC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160F1D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F29D1CB" w14:textId="77777777" w:rsidR="00E93511" w:rsidRPr="00794FA8" w:rsidRDefault="00E93511" w:rsidP="00E93511">
            <w:r w:rsidRPr="00794FA8">
              <w:t>col173</w:t>
            </w:r>
          </w:p>
        </w:tc>
        <w:tc>
          <w:tcPr>
            <w:tcW w:w="1800" w:type="dxa"/>
          </w:tcPr>
          <w:p w14:paraId="22621DA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9197A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1739B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13FFF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4F3D3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00D3B4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C85282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B62B33E" w14:textId="77777777" w:rsidR="00E93511" w:rsidRPr="00794FA8" w:rsidRDefault="00E93511" w:rsidP="00E93511">
            <w:r w:rsidRPr="00794FA8">
              <w:t>col174</w:t>
            </w:r>
          </w:p>
        </w:tc>
        <w:tc>
          <w:tcPr>
            <w:tcW w:w="1800" w:type="dxa"/>
          </w:tcPr>
          <w:p w14:paraId="34831F3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551B56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A93F9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F9FB9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34D6D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47A155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A9017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CAB16AB" w14:textId="77777777" w:rsidR="00E93511" w:rsidRPr="00794FA8" w:rsidRDefault="00E93511" w:rsidP="00E93511">
            <w:r w:rsidRPr="00794FA8">
              <w:t>col175</w:t>
            </w:r>
          </w:p>
        </w:tc>
        <w:tc>
          <w:tcPr>
            <w:tcW w:w="1800" w:type="dxa"/>
          </w:tcPr>
          <w:p w14:paraId="1A91541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45307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6639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B4B24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283E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8F6112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92404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7B936DE" w14:textId="77777777" w:rsidR="00E93511" w:rsidRPr="00794FA8" w:rsidRDefault="00E93511" w:rsidP="00E93511">
            <w:r w:rsidRPr="00794FA8">
              <w:t>col176</w:t>
            </w:r>
          </w:p>
        </w:tc>
        <w:tc>
          <w:tcPr>
            <w:tcW w:w="1800" w:type="dxa"/>
          </w:tcPr>
          <w:p w14:paraId="577AB046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8C94E2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C867D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4480F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155AA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5B0914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2FD6C6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F344D5D" w14:textId="77777777" w:rsidR="00E93511" w:rsidRPr="00794FA8" w:rsidRDefault="00E93511" w:rsidP="00E93511">
            <w:r w:rsidRPr="00794FA8">
              <w:t>col177</w:t>
            </w:r>
          </w:p>
        </w:tc>
        <w:tc>
          <w:tcPr>
            <w:tcW w:w="1800" w:type="dxa"/>
          </w:tcPr>
          <w:p w14:paraId="0488A72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098055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53AEA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5F0E4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B4D2E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DD6E2F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1C17D9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6FD2523" w14:textId="77777777" w:rsidR="00E93511" w:rsidRPr="00794FA8" w:rsidRDefault="00E93511" w:rsidP="00E93511">
            <w:r w:rsidRPr="00794FA8">
              <w:t>col178</w:t>
            </w:r>
          </w:p>
        </w:tc>
        <w:tc>
          <w:tcPr>
            <w:tcW w:w="1800" w:type="dxa"/>
          </w:tcPr>
          <w:p w14:paraId="28868A88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C7D3C9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89C3F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2EEE0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6DAD7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AB856A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7CDAA0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8005391" w14:textId="77777777" w:rsidR="00E93511" w:rsidRPr="00794FA8" w:rsidRDefault="00E93511" w:rsidP="00E93511">
            <w:r w:rsidRPr="00794FA8">
              <w:t>col179</w:t>
            </w:r>
          </w:p>
        </w:tc>
        <w:tc>
          <w:tcPr>
            <w:tcW w:w="1800" w:type="dxa"/>
          </w:tcPr>
          <w:p w14:paraId="2F929BB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66DBF7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56D9D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F12F3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ACCD0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5D0EEB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CE0E3D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A917828" w14:textId="77777777" w:rsidR="00E93511" w:rsidRPr="00794FA8" w:rsidRDefault="00E93511" w:rsidP="00E93511">
            <w:r w:rsidRPr="00794FA8">
              <w:t>col18</w:t>
            </w:r>
          </w:p>
        </w:tc>
        <w:tc>
          <w:tcPr>
            <w:tcW w:w="1800" w:type="dxa"/>
          </w:tcPr>
          <w:p w14:paraId="39BB9A8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D2515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78AA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4EDB8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494A2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CFADF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6230F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0FCD815" w14:textId="77777777" w:rsidR="00E93511" w:rsidRPr="00794FA8" w:rsidRDefault="00E93511" w:rsidP="00E93511">
            <w:r w:rsidRPr="00794FA8">
              <w:t>col180</w:t>
            </w:r>
          </w:p>
        </w:tc>
        <w:tc>
          <w:tcPr>
            <w:tcW w:w="1800" w:type="dxa"/>
          </w:tcPr>
          <w:p w14:paraId="6EFA769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9A389D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EAFB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C14E4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E3DB0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77F941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F6A6CF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E3E1C6" w14:textId="77777777" w:rsidR="00E93511" w:rsidRPr="00794FA8" w:rsidRDefault="00E93511" w:rsidP="00E93511">
            <w:r w:rsidRPr="00794FA8">
              <w:t>col181</w:t>
            </w:r>
          </w:p>
        </w:tc>
        <w:tc>
          <w:tcPr>
            <w:tcW w:w="1800" w:type="dxa"/>
          </w:tcPr>
          <w:p w14:paraId="71596E26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0EE3A6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77A90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9D8A8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D739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906786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461504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450D143" w14:textId="77777777" w:rsidR="00E93511" w:rsidRPr="00794FA8" w:rsidRDefault="00E93511" w:rsidP="00E93511">
            <w:r w:rsidRPr="00794FA8">
              <w:t>col182</w:t>
            </w:r>
          </w:p>
        </w:tc>
        <w:tc>
          <w:tcPr>
            <w:tcW w:w="1800" w:type="dxa"/>
          </w:tcPr>
          <w:p w14:paraId="6B78D6A5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5CF79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85F21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A5002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046B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1DE49C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451A7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E1569C0" w14:textId="77777777" w:rsidR="00E93511" w:rsidRPr="00794FA8" w:rsidRDefault="00E93511" w:rsidP="00E93511">
            <w:r w:rsidRPr="00794FA8">
              <w:t>col183</w:t>
            </w:r>
          </w:p>
        </w:tc>
        <w:tc>
          <w:tcPr>
            <w:tcW w:w="1800" w:type="dxa"/>
          </w:tcPr>
          <w:p w14:paraId="0686C3C5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B1107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76AD5A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92987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F00DA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9DA013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7C1073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33FDF51" w14:textId="77777777" w:rsidR="00E93511" w:rsidRPr="00794FA8" w:rsidRDefault="00E93511" w:rsidP="00E93511">
            <w:r w:rsidRPr="00794FA8">
              <w:t>col184</w:t>
            </w:r>
          </w:p>
        </w:tc>
        <w:tc>
          <w:tcPr>
            <w:tcW w:w="1800" w:type="dxa"/>
          </w:tcPr>
          <w:p w14:paraId="546718B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22B183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4CCE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9F7F0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D9248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647DBA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B6E63E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4FBF148" w14:textId="77777777" w:rsidR="00E93511" w:rsidRPr="00794FA8" w:rsidRDefault="00E93511" w:rsidP="00E93511">
            <w:r w:rsidRPr="00794FA8">
              <w:t>col185</w:t>
            </w:r>
          </w:p>
        </w:tc>
        <w:tc>
          <w:tcPr>
            <w:tcW w:w="1800" w:type="dxa"/>
          </w:tcPr>
          <w:p w14:paraId="106438D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FE64A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CDB69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E34E0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34FD7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D00E10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C2CF3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5935AC0" w14:textId="77777777" w:rsidR="00E93511" w:rsidRPr="00794FA8" w:rsidRDefault="00E93511" w:rsidP="00E93511">
            <w:r w:rsidRPr="00794FA8">
              <w:t>col186</w:t>
            </w:r>
          </w:p>
        </w:tc>
        <w:tc>
          <w:tcPr>
            <w:tcW w:w="1800" w:type="dxa"/>
          </w:tcPr>
          <w:p w14:paraId="410D4A5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5E90C1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80F80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B867E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7611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E455DB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5C4F24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8E6A12" w14:textId="77777777" w:rsidR="00E93511" w:rsidRPr="00794FA8" w:rsidRDefault="00E93511" w:rsidP="00E93511">
            <w:r w:rsidRPr="00794FA8">
              <w:t>col187</w:t>
            </w:r>
          </w:p>
        </w:tc>
        <w:tc>
          <w:tcPr>
            <w:tcW w:w="1800" w:type="dxa"/>
          </w:tcPr>
          <w:p w14:paraId="1588392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605C73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B8635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AC8030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2A12F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A2E9C4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297DC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CA8FD5" w14:textId="77777777" w:rsidR="00E93511" w:rsidRPr="00794FA8" w:rsidRDefault="00E93511" w:rsidP="00E93511">
            <w:r w:rsidRPr="00794FA8">
              <w:t>col188</w:t>
            </w:r>
          </w:p>
        </w:tc>
        <w:tc>
          <w:tcPr>
            <w:tcW w:w="1800" w:type="dxa"/>
          </w:tcPr>
          <w:p w14:paraId="25FCD11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EEE63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5EBC6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6F020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AE9AD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E0A37C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92F435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5381755" w14:textId="77777777" w:rsidR="00E93511" w:rsidRPr="00794FA8" w:rsidRDefault="00E93511" w:rsidP="00E93511">
            <w:r w:rsidRPr="00794FA8">
              <w:t>col189</w:t>
            </w:r>
          </w:p>
        </w:tc>
        <w:tc>
          <w:tcPr>
            <w:tcW w:w="1800" w:type="dxa"/>
          </w:tcPr>
          <w:p w14:paraId="63E3FBD5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C41000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AC059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5EFF9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57F40B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46E88D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0BCE0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4EC97FF" w14:textId="77777777" w:rsidR="00E93511" w:rsidRPr="00794FA8" w:rsidRDefault="00E93511" w:rsidP="00E93511">
            <w:r w:rsidRPr="00794FA8">
              <w:t>col19</w:t>
            </w:r>
          </w:p>
        </w:tc>
        <w:tc>
          <w:tcPr>
            <w:tcW w:w="1800" w:type="dxa"/>
          </w:tcPr>
          <w:p w14:paraId="438FF23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44C2D5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74BBD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E56573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5D5A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95C22A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F848FE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B9144B2" w14:textId="77777777" w:rsidR="00E93511" w:rsidRPr="00794FA8" w:rsidRDefault="00E93511" w:rsidP="00E93511">
            <w:r w:rsidRPr="00794FA8">
              <w:t>col190</w:t>
            </w:r>
          </w:p>
        </w:tc>
        <w:tc>
          <w:tcPr>
            <w:tcW w:w="1800" w:type="dxa"/>
          </w:tcPr>
          <w:p w14:paraId="2F0527EC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3D9589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29244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6175E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F5357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BBED87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EA96BA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92E3F8" w14:textId="77777777" w:rsidR="00E93511" w:rsidRPr="00794FA8" w:rsidRDefault="00E93511" w:rsidP="00E93511">
            <w:r w:rsidRPr="00794FA8">
              <w:t>col191</w:t>
            </w:r>
          </w:p>
        </w:tc>
        <w:tc>
          <w:tcPr>
            <w:tcW w:w="1800" w:type="dxa"/>
          </w:tcPr>
          <w:p w14:paraId="62406AD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C4EF04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65970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5FFEA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B9F47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57895A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382A96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6AA2817" w14:textId="77777777" w:rsidR="00E93511" w:rsidRPr="00794FA8" w:rsidRDefault="00E93511" w:rsidP="00E93511">
            <w:r w:rsidRPr="00794FA8">
              <w:t>col192</w:t>
            </w:r>
          </w:p>
        </w:tc>
        <w:tc>
          <w:tcPr>
            <w:tcW w:w="1800" w:type="dxa"/>
          </w:tcPr>
          <w:p w14:paraId="08D0D95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F2FAAE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BC9C9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D00E9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CBB60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F0687F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E12EF6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7772F4B" w14:textId="77777777" w:rsidR="00E93511" w:rsidRPr="00794FA8" w:rsidRDefault="00E93511" w:rsidP="00E93511">
            <w:r w:rsidRPr="00794FA8">
              <w:t>col193</w:t>
            </w:r>
          </w:p>
        </w:tc>
        <w:tc>
          <w:tcPr>
            <w:tcW w:w="1800" w:type="dxa"/>
          </w:tcPr>
          <w:p w14:paraId="525E00C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B5186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B1EC6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C69E7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B9B81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527C53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89BE5D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FCCC598" w14:textId="77777777" w:rsidR="00E93511" w:rsidRPr="00794FA8" w:rsidRDefault="00E93511" w:rsidP="00E93511">
            <w:r w:rsidRPr="00794FA8">
              <w:t>col194</w:t>
            </w:r>
          </w:p>
        </w:tc>
        <w:tc>
          <w:tcPr>
            <w:tcW w:w="1800" w:type="dxa"/>
          </w:tcPr>
          <w:p w14:paraId="3DC5081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AD4838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C74AE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907C5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FF17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779FDE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C5A4B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64C3914" w14:textId="77777777" w:rsidR="00E93511" w:rsidRPr="00794FA8" w:rsidRDefault="00E93511" w:rsidP="00E93511">
            <w:r w:rsidRPr="00794FA8">
              <w:t>col195</w:t>
            </w:r>
          </w:p>
        </w:tc>
        <w:tc>
          <w:tcPr>
            <w:tcW w:w="1800" w:type="dxa"/>
          </w:tcPr>
          <w:p w14:paraId="053663C7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29E73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C3D32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8813F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740A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CC95C2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E0DFFF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A20EB3D" w14:textId="77777777" w:rsidR="00E93511" w:rsidRPr="00794FA8" w:rsidRDefault="00E93511" w:rsidP="00E93511">
            <w:r w:rsidRPr="00794FA8">
              <w:t>col196</w:t>
            </w:r>
          </w:p>
        </w:tc>
        <w:tc>
          <w:tcPr>
            <w:tcW w:w="1800" w:type="dxa"/>
          </w:tcPr>
          <w:p w14:paraId="4BED549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AD3A9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0D3E1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14F5F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2CE23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D92475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3E0FE8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991BACA" w14:textId="77777777" w:rsidR="00E93511" w:rsidRPr="00794FA8" w:rsidRDefault="00E93511" w:rsidP="00E93511">
            <w:r w:rsidRPr="00794FA8">
              <w:t>col197</w:t>
            </w:r>
          </w:p>
        </w:tc>
        <w:tc>
          <w:tcPr>
            <w:tcW w:w="1800" w:type="dxa"/>
          </w:tcPr>
          <w:p w14:paraId="16B7BC3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1BD36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DB958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05478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9598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DA36BD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FC833B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E75D704" w14:textId="77777777" w:rsidR="00E93511" w:rsidRPr="00794FA8" w:rsidRDefault="00E93511" w:rsidP="00E93511">
            <w:r w:rsidRPr="00794FA8">
              <w:t>col198</w:t>
            </w:r>
          </w:p>
        </w:tc>
        <w:tc>
          <w:tcPr>
            <w:tcW w:w="1800" w:type="dxa"/>
          </w:tcPr>
          <w:p w14:paraId="79C689DE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50A40C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823D4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75FEF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C36E0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6F6E5D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16C670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6B8620F" w14:textId="77777777" w:rsidR="00E93511" w:rsidRPr="00794FA8" w:rsidRDefault="00E93511" w:rsidP="00E93511">
            <w:r w:rsidRPr="00794FA8">
              <w:t>col199</w:t>
            </w:r>
          </w:p>
        </w:tc>
        <w:tc>
          <w:tcPr>
            <w:tcW w:w="1800" w:type="dxa"/>
          </w:tcPr>
          <w:p w14:paraId="1A96CB58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2603A60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05BAE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DF1D2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6D81A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500328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DB46E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F3B42A4" w14:textId="77777777" w:rsidR="00E93511" w:rsidRPr="00794FA8" w:rsidRDefault="00E93511" w:rsidP="00E93511">
            <w:r w:rsidRPr="00794FA8">
              <w:t>col2</w:t>
            </w:r>
          </w:p>
        </w:tc>
        <w:tc>
          <w:tcPr>
            <w:tcW w:w="1800" w:type="dxa"/>
          </w:tcPr>
          <w:p w14:paraId="0F784EB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56FB03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C83EF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2475C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C72A6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A4D0F9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39E65F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EBA8C2C" w14:textId="77777777" w:rsidR="00E93511" w:rsidRPr="00794FA8" w:rsidRDefault="00E93511" w:rsidP="00E93511">
            <w:r w:rsidRPr="00794FA8">
              <w:t>col20</w:t>
            </w:r>
          </w:p>
        </w:tc>
        <w:tc>
          <w:tcPr>
            <w:tcW w:w="1800" w:type="dxa"/>
          </w:tcPr>
          <w:p w14:paraId="65A04CD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1B10B0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000DF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24861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D38CD2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9C62B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95BB8A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EC772E5" w14:textId="77777777" w:rsidR="00E93511" w:rsidRPr="00794FA8" w:rsidRDefault="00E93511" w:rsidP="00E93511">
            <w:r w:rsidRPr="00794FA8">
              <w:t>col200</w:t>
            </w:r>
          </w:p>
        </w:tc>
        <w:tc>
          <w:tcPr>
            <w:tcW w:w="1800" w:type="dxa"/>
          </w:tcPr>
          <w:p w14:paraId="448FBD0B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5954209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7339A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771AE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50C1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16E22C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27C542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6B5436C" w14:textId="77777777" w:rsidR="00E93511" w:rsidRPr="00794FA8" w:rsidRDefault="00E93511" w:rsidP="00E93511">
            <w:r w:rsidRPr="00794FA8">
              <w:t>col201</w:t>
            </w:r>
          </w:p>
        </w:tc>
        <w:tc>
          <w:tcPr>
            <w:tcW w:w="1800" w:type="dxa"/>
          </w:tcPr>
          <w:p w14:paraId="42E84540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63B578D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EAEDE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B6CB6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A5351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9E2EE9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3A197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4F0DCE7" w14:textId="77777777" w:rsidR="00E93511" w:rsidRPr="00794FA8" w:rsidRDefault="00E93511" w:rsidP="00E93511">
            <w:r w:rsidRPr="00794FA8">
              <w:t>col202</w:t>
            </w:r>
          </w:p>
        </w:tc>
        <w:tc>
          <w:tcPr>
            <w:tcW w:w="1800" w:type="dxa"/>
          </w:tcPr>
          <w:p w14:paraId="17575380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C2B173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2657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07C26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B93F1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AC47E4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E6F63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4803EAC" w14:textId="77777777" w:rsidR="00E93511" w:rsidRPr="00794FA8" w:rsidRDefault="00E93511" w:rsidP="00E93511">
            <w:r w:rsidRPr="00794FA8">
              <w:t>col203</w:t>
            </w:r>
          </w:p>
        </w:tc>
        <w:tc>
          <w:tcPr>
            <w:tcW w:w="1800" w:type="dxa"/>
          </w:tcPr>
          <w:p w14:paraId="26F12A26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CEAA93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6B037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70CD9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8AE54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2E0B66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2E422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CAD1835" w14:textId="77777777" w:rsidR="00E93511" w:rsidRPr="00794FA8" w:rsidRDefault="00E93511" w:rsidP="00E93511">
            <w:r w:rsidRPr="00794FA8">
              <w:t>col204</w:t>
            </w:r>
          </w:p>
        </w:tc>
        <w:tc>
          <w:tcPr>
            <w:tcW w:w="1800" w:type="dxa"/>
          </w:tcPr>
          <w:p w14:paraId="67865FA6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29105E9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088C6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005B2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B60F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E88BFC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C325F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693B785" w14:textId="77777777" w:rsidR="00E93511" w:rsidRPr="00794FA8" w:rsidRDefault="00E93511" w:rsidP="00E93511">
            <w:r w:rsidRPr="00794FA8">
              <w:t>col205</w:t>
            </w:r>
          </w:p>
        </w:tc>
        <w:tc>
          <w:tcPr>
            <w:tcW w:w="1800" w:type="dxa"/>
          </w:tcPr>
          <w:p w14:paraId="6BF40D6E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CB423E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D33BB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A809D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8F70A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C3D6AA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F31F8B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B1FE3B1" w14:textId="77777777" w:rsidR="00E93511" w:rsidRPr="00794FA8" w:rsidRDefault="00E93511" w:rsidP="00E93511">
            <w:r w:rsidRPr="00794FA8">
              <w:t>col206</w:t>
            </w:r>
          </w:p>
        </w:tc>
        <w:tc>
          <w:tcPr>
            <w:tcW w:w="1800" w:type="dxa"/>
          </w:tcPr>
          <w:p w14:paraId="716EDB42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44DE6AA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ADCC3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7FAA5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B61E4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959E1D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B30590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8D4911A" w14:textId="77777777" w:rsidR="00E93511" w:rsidRPr="00794FA8" w:rsidRDefault="00E93511" w:rsidP="00E93511">
            <w:r w:rsidRPr="00794FA8">
              <w:t>col207</w:t>
            </w:r>
          </w:p>
        </w:tc>
        <w:tc>
          <w:tcPr>
            <w:tcW w:w="1800" w:type="dxa"/>
          </w:tcPr>
          <w:p w14:paraId="7DCF5C52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1715B9B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835C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58285B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504D9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344180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39F8A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306038D" w14:textId="77777777" w:rsidR="00E93511" w:rsidRPr="00794FA8" w:rsidRDefault="00E93511" w:rsidP="00E93511">
            <w:r w:rsidRPr="00794FA8">
              <w:t>col208</w:t>
            </w:r>
          </w:p>
        </w:tc>
        <w:tc>
          <w:tcPr>
            <w:tcW w:w="1800" w:type="dxa"/>
          </w:tcPr>
          <w:p w14:paraId="58C317FB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4F7BD74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FE38C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D5D5E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7CF3E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A973C4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659F5A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318A98" w14:textId="77777777" w:rsidR="00E93511" w:rsidRPr="00794FA8" w:rsidRDefault="00E93511" w:rsidP="00E93511">
            <w:r w:rsidRPr="00794FA8">
              <w:t>col209</w:t>
            </w:r>
          </w:p>
        </w:tc>
        <w:tc>
          <w:tcPr>
            <w:tcW w:w="1800" w:type="dxa"/>
          </w:tcPr>
          <w:p w14:paraId="4B9E9FEB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1F69C4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AEC7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38D3C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2206E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2CDC89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F001B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7E19AC" w14:textId="77777777" w:rsidR="00E93511" w:rsidRPr="00794FA8" w:rsidRDefault="00E93511" w:rsidP="00E93511">
            <w:r w:rsidRPr="00794FA8">
              <w:t>col21</w:t>
            </w:r>
          </w:p>
        </w:tc>
        <w:tc>
          <w:tcPr>
            <w:tcW w:w="1800" w:type="dxa"/>
          </w:tcPr>
          <w:p w14:paraId="30ABE02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CC438E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C8AB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633C1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0543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61EC16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B95CA6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C81F6E8" w14:textId="77777777" w:rsidR="00E93511" w:rsidRPr="00794FA8" w:rsidRDefault="00E93511" w:rsidP="00E93511">
            <w:r w:rsidRPr="00794FA8">
              <w:t>col210</w:t>
            </w:r>
          </w:p>
        </w:tc>
        <w:tc>
          <w:tcPr>
            <w:tcW w:w="1800" w:type="dxa"/>
          </w:tcPr>
          <w:p w14:paraId="60E9EBEF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90D1ED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7660BD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0E0B46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75E54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EB870E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ED51C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F66E0DD" w14:textId="77777777" w:rsidR="00E93511" w:rsidRPr="00794FA8" w:rsidRDefault="00E93511" w:rsidP="00E93511">
            <w:r w:rsidRPr="00794FA8">
              <w:t>col211</w:t>
            </w:r>
          </w:p>
        </w:tc>
        <w:tc>
          <w:tcPr>
            <w:tcW w:w="1800" w:type="dxa"/>
          </w:tcPr>
          <w:p w14:paraId="78CD4025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7522BEA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FA012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0A732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F09E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6C4D74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4CF7DD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71AB475" w14:textId="77777777" w:rsidR="00E93511" w:rsidRPr="00794FA8" w:rsidRDefault="00E93511" w:rsidP="00E93511">
            <w:r w:rsidRPr="00794FA8">
              <w:t>col212</w:t>
            </w:r>
          </w:p>
        </w:tc>
        <w:tc>
          <w:tcPr>
            <w:tcW w:w="1800" w:type="dxa"/>
          </w:tcPr>
          <w:p w14:paraId="5689DE2B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21D069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92A91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6CE5B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B493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FCFFBE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884569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7FA28AF" w14:textId="77777777" w:rsidR="00E93511" w:rsidRPr="00794FA8" w:rsidRDefault="00E93511" w:rsidP="00E93511">
            <w:r w:rsidRPr="00794FA8">
              <w:t>col213</w:t>
            </w:r>
          </w:p>
        </w:tc>
        <w:tc>
          <w:tcPr>
            <w:tcW w:w="1800" w:type="dxa"/>
          </w:tcPr>
          <w:p w14:paraId="12F78EE7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3E31F8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21C15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03C2D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55579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DDAAA9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8FEB4D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E6B73BE" w14:textId="77777777" w:rsidR="00E93511" w:rsidRPr="00794FA8" w:rsidRDefault="00E93511" w:rsidP="00E93511">
            <w:r w:rsidRPr="00794FA8">
              <w:t>col214</w:t>
            </w:r>
          </w:p>
        </w:tc>
        <w:tc>
          <w:tcPr>
            <w:tcW w:w="1800" w:type="dxa"/>
          </w:tcPr>
          <w:p w14:paraId="6B44143E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2DC96EA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A6FEA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84C59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9CA85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CFA9E6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8D0193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263EDE1" w14:textId="77777777" w:rsidR="00E93511" w:rsidRPr="00794FA8" w:rsidRDefault="00E93511" w:rsidP="00E93511">
            <w:r w:rsidRPr="00794FA8">
              <w:t>col215</w:t>
            </w:r>
          </w:p>
        </w:tc>
        <w:tc>
          <w:tcPr>
            <w:tcW w:w="1800" w:type="dxa"/>
          </w:tcPr>
          <w:p w14:paraId="7EA9B297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4F3553C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DAC13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3269D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132C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ABB402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59BF88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B9A8A3E" w14:textId="77777777" w:rsidR="00E93511" w:rsidRPr="00794FA8" w:rsidRDefault="00E93511" w:rsidP="00E93511">
            <w:r w:rsidRPr="00794FA8">
              <w:t>col216</w:t>
            </w:r>
          </w:p>
        </w:tc>
        <w:tc>
          <w:tcPr>
            <w:tcW w:w="1800" w:type="dxa"/>
          </w:tcPr>
          <w:p w14:paraId="32B64AA2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165A08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F508A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5A1EF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631F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E42705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C9826A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40FA764" w14:textId="77777777" w:rsidR="00E93511" w:rsidRPr="00794FA8" w:rsidRDefault="00E93511" w:rsidP="00E93511">
            <w:r w:rsidRPr="00794FA8">
              <w:t>col217</w:t>
            </w:r>
          </w:p>
        </w:tc>
        <w:tc>
          <w:tcPr>
            <w:tcW w:w="1800" w:type="dxa"/>
          </w:tcPr>
          <w:p w14:paraId="27956F30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2AD73F5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A570E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E828C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7127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E3A1FB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5DDED6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DE8D8FD" w14:textId="77777777" w:rsidR="00E93511" w:rsidRPr="00794FA8" w:rsidRDefault="00E93511" w:rsidP="00E93511">
            <w:r w:rsidRPr="00794FA8">
              <w:t>col218</w:t>
            </w:r>
          </w:p>
        </w:tc>
        <w:tc>
          <w:tcPr>
            <w:tcW w:w="1800" w:type="dxa"/>
          </w:tcPr>
          <w:p w14:paraId="28D93C93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30F5A5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C7C36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A0D89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A197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146FD3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6DECDD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C8A7435" w14:textId="77777777" w:rsidR="00E93511" w:rsidRPr="00794FA8" w:rsidRDefault="00E93511" w:rsidP="00E93511">
            <w:r w:rsidRPr="00794FA8">
              <w:t>col219</w:t>
            </w:r>
          </w:p>
        </w:tc>
        <w:tc>
          <w:tcPr>
            <w:tcW w:w="1800" w:type="dxa"/>
          </w:tcPr>
          <w:p w14:paraId="669918AD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1A5495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024F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5BB5B6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ADB3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FDBBE1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B6C76E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B19580C" w14:textId="77777777" w:rsidR="00E93511" w:rsidRPr="00794FA8" w:rsidRDefault="00E93511" w:rsidP="00E93511">
            <w:r w:rsidRPr="00794FA8">
              <w:t>col22</w:t>
            </w:r>
          </w:p>
        </w:tc>
        <w:tc>
          <w:tcPr>
            <w:tcW w:w="1800" w:type="dxa"/>
          </w:tcPr>
          <w:p w14:paraId="7653BB0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53B8A6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39A9E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37A88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494A4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C04A44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C1736E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1A1A2D1" w14:textId="77777777" w:rsidR="00E93511" w:rsidRPr="00794FA8" w:rsidRDefault="00E93511" w:rsidP="00E93511">
            <w:r w:rsidRPr="00794FA8">
              <w:t>col220</w:t>
            </w:r>
          </w:p>
        </w:tc>
        <w:tc>
          <w:tcPr>
            <w:tcW w:w="1800" w:type="dxa"/>
          </w:tcPr>
          <w:p w14:paraId="20F00B89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33F757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F4A15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DE980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7BA72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14E518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91F258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AF0E320" w14:textId="77777777" w:rsidR="00E93511" w:rsidRPr="00794FA8" w:rsidRDefault="00E93511" w:rsidP="00E93511">
            <w:r w:rsidRPr="00794FA8">
              <w:t>col221</w:t>
            </w:r>
          </w:p>
        </w:tc>
        <w:tc>
          <w:tcPr>
            <w:tcW w:w="1800" w:type="dxa"/>
          </w:tcPr>
          <w:p w14:paraId="464605FC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076079B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29AA1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6FC51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E90A2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5CAF7F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49A973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9A8C7EB" w14:textId="77777777" w:rsidR="00E93511" w:rsidRPr="00794FA8" w:rsidRDefault="00E93511" w:rsidP="00E93511">
            <w:r w:rsidRPr="00794FA8">
              <w:t>col23</w:t>
            </w:r>
          </w:p>
        </w:tc>
        <w:tc>
          <w:tcPr>
            <w:tcW w:w="1800" w:type="dxa"/>
          </w:tcPr>
          <w:p w14:paraId="2B0A442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3E59EC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0A0A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3CA79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F5435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497809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96938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9A62D48" w14:textId="77777777" w:rsidR="00E93511" w:rsidRPr="00794FA8" w:rsidRDefault="00E93511" w:rsidP="00E93511">
            <w:r w:rsidRPr="00794FA8">
              <w:t>col24</w:t>
            </w:r>
          </w:p>
        </w:tc>
        <w:tc>
          <w:tcPr>
            <w:tcW w:w="1800" w:type="dxa"/>
          </w:tcPr>
          <w:p w14:paraId="0724067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C17C40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C7925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44DE2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0A74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5280FD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32DBBA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C842353" w14:textId="77777777" w:rsidR="00E93511" w:rsidRPr="00794FA8" w:rsidRDefault="00E93511" w:rsidP="00E93511">
            <w:r w:rsidRPr="00794FA8">
              <w:t>col25</w:t>
            </w:r>
          </w:p>
        </w:tc>
        <w:tc>
          <w:tcPr>
            <w:tcW w:w="1800" w:type="dxa"/>
          </w:tcPr>
          <w:p w14:paraId="144BE91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F39EB3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00E7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B1BFE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1AF15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903651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CF509B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82A47E" w14:textId="77777777" w:rsidR="00E93511" w:rsidRPr="00794FA8" w:rsidRDefault="00E93511" w:rsidP="00E93511">
            <w:r w:rsidRPr="00794FA8">
              <w:t>col26</w:t>
            </w:r>
          </w:p>
        </w:tc>
        <w:tc>
          <w:tcPr>
            <w:tcW w:w="1800" w:type="dxa"/>
          </w:tcPr>
          <w:p w14:paraId="51ED6F0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CC875A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157081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DD8A6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1398E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3522B8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24AAF6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636DC4D" w14:textId="77777777" w:rsidR="00E93511" w:rsidRPr="00794FA8" w:rsidRDefault="00E93511" w:rsidP="00E93511">
            <w:r w:rsidRPr="00794FA8">
              <w:t>col27</w:t>
            </w:r>
          </w:p>
        </w:tc>
        <w:tc>
          <w:tcPr>
            <w:tcW w:w="1800" w:type="dxa"/>
          </w:tcPr>
          <w:p w14:paraId="11AE5B6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8F63C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96FE43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93DA1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228DB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0DE274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25B9C8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F9198E6" w14:textId="77777777" w:rsidR="00E93511" w:rsidRPr="00794FA8" w:rsidRDefault="00E93511" w:rsidP="00E93511">
            <w:r w:rsidRPr="00794FA8">
              <w:t>col28</w:t>
            </w:r>
          </w:p>
        </w:tc>
        <w:tc>
          <w:tcPr>
            <w:tcW w:w="1800" w:type="dxa"/>
          </w:tcPr>
          <w:p w14:paraId="1FA39AE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27B5B1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62C89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B6220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43F98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63E06C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594ADC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3DB5183" w14:textId="77777777" w:rsidR="00E93511" w:rsidRPr="00794FA8" w:rsidRDefault="00E93511" w:rsidP="00E93511">
            <w:r w:rsidRPr="00794FA8">
              <w:t>col29</w:t>
            </w:r>
          </w:p>
        </w:tc>
        <w:tc>
          <w:tcPr>
            <w:tcW w:w="1800" w:type="dxa"/>
          </w:tcPr>
          <w:p w14:paraId="5FD2BF9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30CFC1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30D2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14F73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5DD26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C98FEE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4980D5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84489C9" w14:textId="77777777" w:rsidR="00E93511" w:rsidRPr="00794FA8" w:rsidRDefault="00E93511" w:rsidP="00E93511">
            <w:r w:rsidRPr="00794FA8">
              <w:t>col3</w:t>
            </w:r>
          </w:p>
        </w:tc>
        <w:tc>
          <w:tcPr>
            <w:tcW w:w="1800" w:type="dxa"/>
          </w:tcPr>
          <w:p w14:paraId="2866D34A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BC48D9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79575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186AE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C96ED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FB023F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477D47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41E9CF4" w14:textId="77777777" w:rsidR="00E93511" w:rsidRPr="00794FA8" w:rsidRDefault="00E93511" w:rsidP="00E93511">
            <w:r w:rsidRPr="00794FA8">
              <w:t>col30</w:t>
            </w:r>
          </w:p>
        </w:tc>
        <w:tc>
          <w:tcPr>
            <w:tcW w:w="1800" w:type="dxa"/>
          </w:tcPr>
          <w:p w14:paraId="0578355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FA3891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FCE6D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47D79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27A2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DB6BA3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3616E6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BD49EE8" w14:textId="77777777" w:rsidR="00E93511" w:rsidRPr="00794FA8" w:rsidRDefault="00E93511" w:rsidP="00E93511">
            <w:r w:rsidRPr="00794FA8">
              <w:t>col31</w:t>
            </w:r>
          </w:p>
        </w:tc>
        <w:tc>
          <w:tcPr>
            <w:tcW w:w="1800" w:type="dxa"/>
          </w:tcPr>
          <w:p w14:paraId="56E12D6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797C3D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4055B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24FBB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D951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7301C7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11C5E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2E1785F" w14:textId="77777777" w:rsidR="00E93511" w:rsidRPr="00794FA8" w:rsidRDefault="00E93511" w:rsidP="00E93511">
            <w:r w:rsidRPr="00794FA8">
              <w:t>col32</w:t>
            </w:r>
          </w:p>
        </w:tc>
        <w:tc>
          <w:tcPr>
            <w:tcW w:w="1800" w:type="dxa"/>
          </w:tcPr>
          <w:p w14:paraId="3ED3A55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87B93E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E540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EE5B0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26E7E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75643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BC2320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405A34A" w14:textId="77777777" w:rsidR="00E93511" w:rsidRPr="00794FA8" w:rsidRDefault="00E93511" w:rsidP="00E93511">
            <w:r w:rsidRPr="00794FA8">
              <w:t>col33</w:t>
            </w:r>
          </w:p>
        </w:tc>
        <w:tc>
          <w:tcPr>
            <w:tcW w:w="1800" w:type="dxa"/>
          </w:tcPr>
          <w:p w14:paraId="07560D93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B53830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DD5F6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56337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008FF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EFE619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64C86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C699055" w14:textId="77777777" w:rsidR="00E93511" w:rsidRPr="00794FA8" w:rsidRDefault="00E93511" w:rsidP="00E93511">
            <w:r w:rsidRPr="00794FA8">
              <w:t>col34</w:t>
            </w:r>
          </w:p>
        </w:tc>
        <w:tc>
          <w:tcPr>
            <w:tcW w:w="1800" w:type="dxa"/>
          </w:tcPr>
          <w:p w14:paraId="38D2D01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A85D99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F8A05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2CDFF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98A1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1382BF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F1EF5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F779327" w14:textId="77777777" w:rsidR="00E93511" w:rsidRPr="00794FA8" w:rsidRDefault="00E93511" w:rsidP="00E93511">
            <w:r w:rsidRPr="00794FA8">
              <w:t>col35</w:t>
            </w:r>
          </w:p>
        </w:tc>
        <w:tc>
          <w:tcPr>
            <w:tcW w:w="1800" w:type="dxa"/>
          </w:tcPr>
          <w:p w14:paraId="0955220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20623E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9B4C5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CBE0F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27B9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F36997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2FBE76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4E9C64A" w14:textId="77777777" w:rsidR="00E93511" w:rsidRPr="00794FA8" w:rsidRDefault="00E93511" w:rsidP="00E93511">
            <w:r w:rsidRPr="00794FA8">
              <w:t>col36</w:t>
            </w:r>
          </w:p>
        </w:tc>
        <w:tc>
          <w:tcPr>
            <w:tcW w:w="1800" w:type="dxa"/>
          </w:tcPr>
          <w:p w14:paraId="4769090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38D47D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08B55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221FC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29E6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DDACDE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CAA7F5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3E3F1E9" w14:textId="77777777" w:rsidR="00E93511" w:rsidRPr="00794FA8" w:rsidRDefault="00E93511" w:rsidP="00E93511">
            <w:r w:rsidRPr="00794FA8">
              <w:t>col37</w:t>
            </w:r>
          </w:p>
        </w:tc>
        <w:tc>
          <w:tcPr>
            <w:tcW w:w="1800" w:type="dxa"/>
          </w:tcPr>
          <w:p w14:paraId="0AC4788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E50705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F2944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2EECA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3A082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F3519F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E19ED6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3B4B9F8" w14:textId="77777777" w:rsidR="00E93511" w:rsidRPr="00794FA8" w:rsidRDefault="00E93511" w:rsidP="00E93511">
            <w:r w:rsidRPr="00794FA8">
              <w:t>col38</w:t>
            </w:r>
          </w:p>
        </w:tc>
        <w:tc>
          <w:tcPr>
            <w:tcW w:w="1800" w:type="dxa"/>
          </w:tcPr>
          <w:p w14:paraId="374F321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44266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5A0F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108DF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2323F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26AE88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30D0B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2C510F2" w14:textId="77777777" w:rsidR="00E93511" w:rsidRPr="00794FA8" w:rsidRDefault="00E93511" w:rsidP="00E93511">
            <w:r w:rsidRPr="00794FA8">
              <w:t>col39</w:t>
            </w:r>
          </w:p>
        </w:tc>
        <w:tc>
          <w:tcPr>
            <w:tcW w:w="1800" w:type="dxa"/>
          </w:tcPr>
          <w:p w14:paraId="4D27DA9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CF8F7E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4AD2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76747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5EB1C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C2DCB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A6850E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EF5568F" w14:textId="77777777" w:rsidR="00E93511" w:rsidRPr="00794FA8" w:rsidRDefault="00E93511" w:rsidP="00E93511">
            <w:r w:rsidRPr="00794FA8">
              <w:t>col4</w:t>
            </w:r>
          </w:p>
        </w:tc>
        <w:tc>
          <w:tcPr>
            <w:tcW w:w="1800" w:type="dxa"/>
          </w:tcPr>
          <w:p w14:paraId="35068A3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6F1006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AA220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E8248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CD717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5B1392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F2118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897762E" w14:textId="77777777" w:rsidR="00E93511" w:rsidRPr="00794FA8" w:rsidRDefault="00E93511" w:rsidP="00E93511">
            <w:r w:rsidRPr="00794FA8">
              <w:t>col40</w:t>
            </w:r>
          </w:p>
        </w:tc>
        <w:tc>
          <w:tcPr>
            <w:tcW w:w="1800" w:type="dxa"/>
          </w:tcPr>
          <w:p w14:paraId="159DB28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DD5D9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FF2C28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1E3DC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3458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A77C6D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EAC2A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B3A0B3B" w14:textId="77777777" w:rsidR="00E93511" w:rsidRPr="00794FA8" w:rsidRDefault="00E93511" w:rsidP="00E93511">
            <w:r w:rsidRPr="00794FA8">
              <w:t>col41</w:t>
            </w:r>
          </w:p>
        </w:tc>
        <w:tc>
          <w:tcPr>
            <w:tcW w:w="1800" w:type="dxa"/>
          </w:tcPr>
          <w:p w14:paraId="2CCDC7BA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D73F69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C9199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E86C9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9A741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BCA2A4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13D11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34A296B" w14:textId="77777777" w:rsidR="00E93511" w:rsidRPr="00794FA8" w:rsidRDefault="00E93511" w:rsidP="00E93511">
            <w:r w:rsidRPr="00794FA8">
              <w:t>col42</w:t>
            </w:r>
          </w:p>
        </w:tc>
        <w:tc>
          <w:tcPr>
            <w:tcW w:w="1800" w:type="dxa"/>
          </w:tcPr>
          <w:p w14:paraId="4F23A63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5AC7C9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34EAA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1ABFD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3D82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EA674B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5C404F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C001DAC" w14:textId="77777777" w:rsidR="00E93511" w:rsidRPr="00794FA8" w:rsidRDefault="00E93511" w:rsidP="00E93511">
            <w:r w:rsidRPr="00794FA8">
              <w:t>col43</w:t>
            </w:r>
          </w:p>
        </w:tc>
        <w:tc>
          <w:tcPr>
            <w:tcW w:w="1800" w:type="dxa"/>
          </w:tcPr>
          <w:p w14:paraId="5B7F3F6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BB120D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450B8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D821D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963EB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93A3ED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2D8F2D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7E8F1E7" w14:textId="77777777" w:rsidR="00E93511" w:rsidRPr="00794FA8" w:rsidRDefault="00E93511" w:rsidP="00E93511">
            <w:r w:rsidRPr="00794FA8">
              <w:t>col44</w:t>
            </w:r>
          </w:p>
        </w:tc>
        <w:tc>
          <w:tcPr>
            <w:tcW w:w="1800" w:type="dxa"/>
          </w:tcPr>
          <w:p w14:paraId="1E9515E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876B18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85B47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689E4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8C14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05FEC1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898E2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A1E6187" w14:textId="77777777" w:rsidR="00E93511" w:rsidRPr="00794FA8" w:rsidRDefault="00E93511" w:rsidP="00E93511">
            <w:r w:rsidRPr="00794FA8">
              <w:t>col45</w:t>
            </w:r>
          </w:p>
        </w:tc>
        <w:tc>
          <w:tcPr>
            <w:tcW w:w="1800" w:type="dxa"/>
          </w:tcPr>
          <w:p w14:paraId="5A90543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DFB38C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BD83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7B1B4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D32AA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300CB1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F1939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B6C74A" w14:textId="77777777" w:rsidR="00E93511" w:rsidRPr="00794FA8" w:rsidRDefault="00E93511" w:rsidP="00E93511">
            <w:r w:rsidRPr="00794FA8">
              <w:t>col46</w:t>
            </w:r>
          </w:p>
        </w:tc>
        <w:tc>
          <w:tcPr>
            <w:tcW w:w="1800" w:type="dxa"/>
          </w:tcPr>
          <w:p w14:paraId="2F0842C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AF62DC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47C7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C5CB2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0FE49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7BE525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7C728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1423C7F" w14:textId="77777777" w:rsidR="00E93511" w:rsidRPr="00794FA8" w:rsidRDefault="00E93511" w:rsidP="00E93511">
            <w:r w:rsidRPr="00794FA8">
              <w:t>col47</w:t>
            </w:r>
          </w:p>
        </w:tc>
        <w:tc>
          <w:tcPr>
            <w:tcW w:w="1800" w:type="dxa"/>
          </w:tcPr>
          <w:p w14:paraId="5517A85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7A28B3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C2B2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41724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C9D52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195081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6AEC1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F0FA0F" w14:textId="77777777" w:rsidR="00E93511" w:rsidRPr="00794FA8" w:rsidRDefault="00E93511" w:rsidP="00E93511">
            <w:r w:rsidRPr="00794FA8">
              <w:t>col48</w:t>
            </w:r>
          </w:p>
        </w:tc>
        <w:tc>
          <w:tcPr>
            <w:tcW w:w="1800" w:type="dxa"/>
          </w:tcPr>
          <w:p w14:paraId="5AB6167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687FD2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070CD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8582B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F510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53F983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D64DE6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1B60E01" w14:textId="77777777" w:rsidR="00E93511" w:rsidRPr="00794FA8" w:rsidRDefault="00E93511" w:rsidP="00E93511">
            <w:r w:rsidRPr="00794FA8">
              <w:t>col49</w:t>
            </w:r>
          </w:p>
        </w:tc>
        <w:tc>
          <w:tcPr>
            <w:tcW w:w="1800" w:type="dxa"/>
          </w:tcPr>
          <w:p w14:paraId="204439B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4671D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DA6FE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02CAC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2AFFE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7CAA70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BEDCC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C29A379" w14:textId="77777777" w:rsidR="00E93511" w:rsidRPr="00794FA8" w:rsidRDefault="00E93511" w:rsidP="00E93511">
            <w:r w:rsidRPr="00794FA8">
              <w:t>col5</w:t>
            </w:r>
          </w:p>
        </w:tc>
        <w:tc>
          <w:tcPr>
            <w:tcW w:w="1800" w:type="dxa"/>
          </w:tcPr>
          <w:p w14:paraId="647154A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AC9D3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BFE17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3A9F4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FD2DF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574B40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76E01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F7E667B" w14:textId="77777777" w:rsidR="00E93511" w:rsidRPr="00794FA8" w:rsidRDefault="00E93511" w:rsidP="00E93511">
            <w:r w:rsidRPr="00794FA8">
              <w:t>col50</w:t>
            </w:r>
          </w:p>
        </w:tc>
        <w:tc>
          <w:tcPr>
            <w:tcW w:w="1800" w:type="dxa"/>
          </w:tcPr>
          <w:p w14:paraId="0F2E5E0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0D9976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92C7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EEF07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8D087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8FD433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92C1BB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C30B9EF" w14:textId="77777777" w:rsidR="00E93511" w:rsidRPr="00794FA8" w:rsidRDefault="00E93511" w:rsidP="00E93511">
            <w:r w:rsidRPr="00794FA8">
              <w:t>col51</w:t>
            </w:r>
          </w:p>
        </w:tc>
        <w:tc>
          <w:tcPr>
            <w:tcW w:w="1800" w:type="dxa"/>
          </w:tcPr>
          <w:p w14:paraId="545A005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BCB960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4803A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C2025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AE01B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02B109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7077EE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59C1E10" w14:textId="77777777" w:rsidR="00E93511" w:rsidRPr="00794FA8" w:rsidRDefault="00E93511" w:rsidP="00E93511">
            <w:r w:rsidRPr="00794FA8">
              <w:t>col52</w:t>
            </w:r>
          </w:p>
        </w:tc>
        <w:tc>
          <w:tcPr>
            <w:tcW w:w="1800" w:type="dxa"/>
          </w:tcPr>
          <w:p w14:paraId="713A23DA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E7E4C7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477AC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3DAAB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CBDFF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4D7AC6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F281CC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0E44F9D" w14:textId="77777777" w:rsidR="00E93511" w:rsidRPr="00794FA8" w:rsidRDefault="00E93511" w:rsidP="00E93511">
            <w:r w:rsidRPr="00794FA8">
              <w:t>col53</w:t>
            </w:r>
          </w:p>
        </w:tc>
        <w:tc>
          <w:tcPr>
            <w:tcW w:w="1800" w:type="dxa"/>
          </w:tcPr>
          <w:p w14:paraId="41CF0DA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F4BB4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6332D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A19E2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3CD4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B38132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FCBE0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B132CF9" w14:textId="77777777" w:rsidR="00E93511" w:rsidRPr="00794FA8" w:rsidRDefault="00E93511" w:rsidP="00E93511">
            <w:r w:rsidRPr="00794FA8">
              <w:t>col54</w:t>
            </w:r>
          </w:p>
        </w:tc>
        <w:tc>
          <w:tcPr>
            <w:tcW w:w="1800" w:type="dxa"/>
          </w:tcPr>
          <w:p w14:paraId="49B10DC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86B0D9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F4784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B7E8C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6A0D1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2823B5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43E3C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4867255" w14:textId="77777777" w:rsidR="00E93511" w:rsidRPr="00794FA8" w:rsidRDefault="00E93511" w:rsidP="00E93511">
            <w:r w:rsidRPr="00794FA8">
              <w:t>col55</w:t>
            </w:r>
          </w:p>
        </w:tc>
        <w:tc>
          <w:tcPr>
            <w:tcW w:w="1800" w:type="dxa"/>
          </w:tcPr>
          <w:p w14:paraId="54DCF85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C2F7E8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14DDB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89F6C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CC95C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20D72D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2C735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952BE68" w14:textId="77777777" w:rsidR="00E93511" w:rsidRPr="00794FA8" w:rsidRDefault="00E93511" w:rsidP="00E93511">
            <w:r w:rsidRPr="00794FA8">
              <w:t>col56</w:t>
            </w:r>
          </w:p>
        </w:tc>
        <w:tc>
          <w:tcPr>
            <w:tcW w:w="1800" w:type="dxa"/>
          </w:tcPr>
          <w:p w14:paraId="665F6CC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5DCF5B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CA7A9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CEC7D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D5E8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6D80D5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8FAE6C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C73A612" w14:textId="77777777" w:rsidR="00E93511" w:rsidRPr="00794FA8" w:rsidRDefault="00E93511" w:rsidP="00E93511">
            <w:r w:rsidRPr="00794FA8">
              <w:t>col57</w:t>
            </w:r>
          </w:p>
        </w:tc>
        <w:tc>
          <w:tcPr>
            <w:tcW w:w="1800" w:type="dxa"/>
          </w:tcPr>
          <w:p w14:paraId="7BB6FB9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5DDF3C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DD9D6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ECC4F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4D59A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893FE0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984068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8FAB5DD" w14:textId="77777777" w:rsidR="00E93511" w:rsidRPr="00794FA8" w:rsidRDefault="00E93511" w:rsidP="00E93511">
            <w:r w:rsidRPr="00794FA8">
              <w:t>col58</w:t>
            </w:r>
          </w:p>
        </w:tc>
        <w:tc>
          <w:tcPr>
            <w:tcW w:w="1800" w:type="dxa"/>
          </w:tcPr>
          <w:p w14:paraId="751FDD2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27474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967C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326AA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31643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3CDFF5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08567F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8F1B675" w14:textId="77777777" w:rsidR="00E93511" w:rsidRPr="00794FA8" w:rsidRDefault="00E93511" w:rsidP="00E93511">
            <w:r w:rsidRPr="00794FA8">
              <w:t>col59</w:t>
            </w:r>
          </w:p>
        </w:tc>
        <w:tc>
          <w:tcPr>
            <w:tcW w:w="1800" w:type="dxa"/>
          </w:tcPr>
          <w:p w14:paraId="4BF196E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E36BAB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A5CB0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6BCA5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3EB89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B20FBA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C92E7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108ECEA" w14:textId="77777777" w:rsidR="00E93511" w:rsidRPr="00794FA8" w:rsidRDefault="00E93511" w:rsidP="00E93511">
            <w:r w:rsidRPr="00794FA8">
              <w:t>col6</w:t>
            </w:r>
          </w:p>
        </w:tc>
        <w:tc>
          <w:tcPr>
            <w:tcW w:w="1800" w:type="dxa"/>
          </w:tcPr>
          <w:p w14:paraId="2E75AAB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3241D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97449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52E507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D173E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A45679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63CB9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E85BB5D" w14:textId="77777777" w:rsidR="00E93511" w:rsidRPr="00794FA8" w:rsidRDefault="00E93511" w:rsidP="00E93511">
            <w:r w:rsidRPr="00794FA8">
              <w:t>col60</w:t>
            </w:r>
          </w:p>
        </w:tc>
        <w:tc>
          <w:tcPr>
            <w:tcW w:w="1800" w:type="dxa"/>
          </w:tcPr>
          <w:p w14:paraId="1B71CD7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7E3BF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467F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A858F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6A9A2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D4A452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3A48B8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A88F122" w14:textId="77777777" w:rsidR="00E93511" w:rsidRPr="00794FA8" w:rsidRDefault="00E93511" w:rsidP="00E93511">
            <w:r w:rsidRPr="00794FA8">
              <w:t>col61</w:t>
            </w:r>
          </w:p>
        </w:tc>
        <w:tc>
          <w:tcPr>
            <w:tcW w:w="1800" w:type="dxa"/>
          </w:tcPr>
          <w:p w14:paraId="7297AFA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03B18F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38F66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52666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2F36B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5C9855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54B87E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DA8FB70" w14:textId="77777777" w:rsidR="00E93511" w:rsidRPr="00794FA8" w:rsidRDefault="00E93511" w:rsidP="00E93511">
            <w:r w:rsidRPr="00794FA8">
              <w:t>col62</w:t>
            </w:r>
          </w:p>
        </w:tc>
        <w:tc>
          <w:tcPr>
            <w:tcW w:w="1800" w:type="dxa"/>
          </w:tcPr>
          <w:p w14:paraId="76C2C7B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9746A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2C8B4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E7A08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06E39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78F9E3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F0D6CD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11649B4" w14:textId="77777777" w:rsidR="00E93511" w:rsidRPr="00794FA8" w:rsidRDefault="00E93511" w:rsidP="00E93511">
            <w:r w:rsidRPr="00794FA8">
              <w:t>col63</w:t>
            </w:r>
          </w:p>
        </w:tc>
        <w:tc>
          <w:tcPr>
            <w:tcW w:w="1800" w:type="dxa"/>
          </w:tcPr>
          <w:p w14:paraId="0F165C2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7D91A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D5E48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AC574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9DD30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F312F1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BB47EF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6788ACC" w14:textId="77777777" w:rsidR="00E93511" w:rsidRPr="00794FA8" w:rsidRDefault="00E93511" w:rsidP="00E93511">
            <w:r w:rsidRPr="00794FA8">
              <w:t>col64</w:t>
            </w:r>
          </w:p>
        </w:tc>
        <w:tc>
          <w:tcPr>
            <w:tcW w:w="1800" w:type="dxa"/>
          </w:tcPr>
          <w:p w14:paraId="39719A9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6453F1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924F3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F4CB9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34247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5BD319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CE7F75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A08C615" w14:textId="77777777" w:rsidR="00E93511" w:rsidRPr="00794FA8" w:rsidRDefault="00E93511" w:rsidP="00E93511">
            <w:r w:rsidRPr="00794FA8">
              <w:t>col65</w:t>
            </w:r>
          </w:p>
        </w:tc>
        <w:tc>
          <w:tcPr>
            <w:tcW w:w="1800" w:type="dxa"/>
          </w:tcPr>
          <w:p w14:paraId="7DA3E8A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421EE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C91F3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C051B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0B71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F92B78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6249B6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56A18E1" w14:textId="77777777" w:rsidR="00E93511" w:rsidRPr="00794FA8" w:rsidRDefault="00E93511" w:rsidP="00E93511">
            <w:r w:rsidRPr="00794FA8">
              <w:t>col66</w:t>
            </w:r>
          </w:p>
        </w:tc>
        <w:tc>
          <w:tcPr>
            <w:tcW w:w="1800" w:type="dxa"/>
          </w:tcPr>
          <w:p w14:paraId="1249498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095A49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D72C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C6FB4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A315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F068A5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A9835A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C4E04B5" w14:textId="77777777" w:rsidR="00E93511" w:rsidRPr="00794FA8" w:rsidRDefault="00E93511" w:rsidP="00E93511">
            <w:r w:rsidRPr="00794FA8">
              <w:t>col67</w:t>
            </w:r>
          </w:p>
        </w:tc>
        <w:tc>
          <w:tcPr>
            <w:tcW w:w="1800" w:type="dxa"/>
          </w:tcPr>
          <w:p w14:paraId="4817557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2369B8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F9A06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8C3E4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3E0A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6FE624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8F691A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63DE644" w14:textId="77777777" w:rsidR="00E93511" w:rsidRPr="00794FA8" w:rsidRDefault="00E93511" w:rsidP="00E93511">
            <w:r w:rsidRPr="00794FA8">
              <w:t>col68</w:t>
            </w:r>
          </w:p>
        </w:tc>
        <w:tc>
          <w:tcPr>
            <w:tcW w:w="1800" w:type="dxa"/>
          </w:tcPr>
          <w:p w14:paraId="6FB7A68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37D65F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BE4AA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42442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3E60F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484BEF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0D00D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5E69AD8" w14:textId="77777777" w:rsidR="00E93511" w:rsidRPr="00794FA8" w:rsidRDefault="00E93511" w:rsidP="00E93511">
            <w:r w:rsidRPr="00794FA8">
              <w:t>col69</w:t>
            </w:r>
          </w:p>
        </w:tc>
        <w:tc>
          <w:tcPr>
            <w:tcW w:w="1800" w:type="dxa"/>
          </w:tcPr>
          <w:p w14:paraId="7ACEF64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0CC041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C707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825A8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D6A7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B90B6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9F159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90D5351" w14:textId="77777777" w:rsidR="00E93511" w:rsidRPr="00794FA8" w:rsidRDefault="00E93511" w:rsidP="00E93511">
            <w:r w:rsidRPr="00794FA8">
              <w:t>col7</w:t>
            </w:r>
          </w:p>
        </w:tc>
        <w:tc>
          <w:tcPr>
            <w:tcW w:w="1800" w:type="dxa"/>
          </w:tcPr>
          <w:p w14:paraId="0F42537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E8904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90B14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ECDA8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8998E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57CD40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9C3447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326C526" w14:textId="77777777" w:rsidR="00E93511" w:rsidRPr="00794FA8" w:rsidRDefault="00E93511" w:rsidP="00E93511">
            <w:r w:rsidRPr="00794FA8">
              <w:t>col70</w:t>
            </w:r>
          </w:p>
        </w:tc>
        <w:tc>
          <w:tcPr>
            <w:tcW w:w="1800" w:type="dxa"/>
          </w:tcPr>
          <w:p w14:paraId="316631E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89612F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62343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7B164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1351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B378BF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0DED0C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EFB6F81" w14:textId="77777777" w:rsidR="00E93511" w:rsidRPr="00794FA8" w:rsidRDefault="00E93511" w:rsidP="00E93511">
            <w:r w:rsidRPr="00794FA8">
              <w:t>col71</w:t>
            </w:r>
          </w:p>
        </w:tc>
        <w:tc>
          <w:tcPr>
            <w:tcW w:w="1800" w:type="dxa"/>
          </w:tcPr>
          <w:p w14:paraId="7EF1773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0773A2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FF5E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DF477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C5AA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7588B8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0051B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04D0B3E" w14:textId="77777777" w:rsidR="00E93511" w:rsidRPr="00794FA8" w:rsidRDefault="00E93511" w:rsidP="00E93511">
            <w:r w:rsidRPr="00794FA8">
              <w:t>col72</w:t>
            </w:r>
          </w:p>
        </w:tc>
        <w:tc>
          <w:tcPr>
            <w:tcW w:w="1800" w:type="dxa"/>
          </w:tcPr>
          <w:p w14:paraId="76B510E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B57584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E238C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A9828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01A3D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3D7248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ED11C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3D0F748" w14:textId="77777777" w:rsidR="00E93511" w:rsidRPr="00794FA8" w:rsidRDefault="00E93511" w:rsidP="00E93511">
            <w:r w:rsidRPr="00794FA8">
              <w:t>col73</w:t>
            </w:r>
          </w:p>
        </w:tc>
        <w:tc>
          <w:tcPr>
            <w:tcW w:w="1800" w:type="dxa"/>
          </w:tcPr>
          <w:p w14:paraId="42AB712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61FCF0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557FA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0E1FA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E10D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CFD12B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FA120B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370E5DE" w14:textId="77777777" w:rsidR="00E93511" w:rsidRPr="00794FA8" w:rsidRDefault="00E93511" w:rsidP="00E93511">
            <w:r w:rsidRPr="00794FA8">
              <w:t>col74</w:t>
            </w:r>
          </w:p>
        </w:tc>
        <w:tc>
          <w:tcPr>
            <w:tcW w:w="1800" w:type="dxa"/>
          </w:tcPr>
          <w:p w14:paraId="7D2F6A4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F0E51C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6453E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F299A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FCACD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D93F04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C5182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B3B95A8" w14:textId="77777777" w:rsidR="00E93511" w:rsidRPr="00794FA8" w:rsidRDefault="00E93511" w:rsidP="00E93511">
            <w:r w:rsidRPr="00794FA8">
              <w:t>col75</w:t>
            </w:r>
          </w:p>
        </w:tc>
        <w:tc>
          <w:tcPr>
            <w:tcW w:w="1800" w:type="dxa"/>
          </w:tcPr>
          <w:p w14:paraId="67E94EF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C87E4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4C48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902EB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5C0B9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31A683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76717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DECDF8A" w14:textId="77777777" w:rsidR="00E93511" w:rsidRPr="00794FA8" w:rsidRDefault="00E93511" w:rsidP="00E93511">
            <w:r w:rsidRPr="00794FA8">
              <w:t>col76</w:t>
            </w:r>
          </w:p>
        </w:tc>
        <w:tc>
          <w:tcPr>
            <w:tcW w:w="1800" w:type="dxa"/>
          </w:tcPr>
          <w:p w14:paraId="6348992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3278BA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26ACB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BCB0F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DCB37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E28D8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1DA3E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725DA85" w14:textId="77777777" w:rsidR="00E93511" w:rsidRPr="00794FA8" w:rsidRDefault="00E93511" w:rsidP="00E93511">
            <w:r w:rsidRPr="00794FA8">
              <w:t>col77</w:t>
            </w:r>
          </w:p>
        </w:tc>
        <w:tc>
          <w:tcPr>
            <w:tcW w:w="1800" w:type="dxa"/>
          </w:tcPr>
          <w:p w14:paraId="523CCE9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1CF8D5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6E2BC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93589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B9EEF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5D44B6F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13C49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16A957A" w14:textId="77777777" w:rsidR="00E93511" w:rsidRPr="00794FA8" w:rsidRDefault="00E93511" w:rsidP="00E93511">
            <w:r w:rsidRPr="00794FA8">
              <w:t>col78</w:t>
            </w:r>
          </w:p>
        </w:tc>
        <w:tc>
          <w:tcPr>
            <w:tcW w:w="1800" w:type="dxa"/>
          </w:tcPr>
          <w:p w14:paraId="40F5260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7C02D8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9F860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E4DF2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50DE1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B5DD78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2C18D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6C2DD88" w14:textId="77777777" w:rsidR="00E93511" w:rsidRPr="00794FA8" w:rsidRDefault="00E93511" w:rsidP="00E93511">
            <w:r w:rsidRPr="00794FA8">
              <w:t>col79</w:t>
            </w:r>
          </w:p>
        </w:tc>
        <w:tc>
          <w:tcPr>
            <w:tcW w:w="1800" w:type="dxa"/>
          </w:tcPr>
          <w:p w14:paraId="1CB97EE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3471FB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99871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E0CA6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C2E3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DA6EBF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2161F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DB8A63C" w14:textId="77777777" w:rsidR="00E93511" w:rsidRPr="00794FA8" w:rsidRDefault="00E93511" w:rsidP="00E93511">
            <w:r w:rsidRPr="00794FA8">
              <w:t>col8</w:t>
            </w:r>
          </w:p>
        </w:tc>
        <w:tc>
          <w:tcPr>
            <w:tcW w:w="1800" w:type="dxa"/>
          </w:tcPr>
          <w:p w14:paraId="3FCE33A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4A037B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85CA6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B2E5B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22EFD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6477AB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7B6319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399AB80" w14:textId="77777777" w:rsidR="00E93511" w:rsidRPr="00794FA8" w:rsidRDefault="00E93511" w:rsidP="00E93511">
            <w:r w:rsidRPr="00794FA8">
              <w:t>col80</w:t>
            </w:r>
          </w:p>
        </w:tc>
        <w:tc>
          <w:tcPr>
            <w:tcW w:w="1800" w:type="dxa"/>
          </w:tcPr>
          <w:p w14:paraId="59551D2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14C17D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3C6A0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BD5CB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B03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52A165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F3C631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AB1B595" w14:textId="77777777" w:rsidR="00E93511" w:rsidRPr="00794FA8" w:rsidRDefault="00E93511" w:rsidP="00E93511">
            <w:r w:rsidRPr="00794FA8">
              <w:t>col81</w:t>
            </w:r>
          </w:p>
        </w:tc>
        <w:tc>
          <w:tcPr>
            <w:tcW w:w="1800" w:type="dxa"/>
          </w:tcPr>
          <w:p w14:paraId="4E8FDB43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FDB73C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F57C5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B0414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C4ACD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07D2C58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A7379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C0C2944" w14:textId="77777777" w:rsidR="00E93511" w:rsidRPr="00794FA8" w:rsidRDefault="00E93511" w:rsidP="00E93511">
            <w:r w:rsidRPr="00794FA8">
              <w:t>col82</w:t>
            </w:r>
          </w:p>
        </w:tc>
        <w:tc>
          <w:tcPr>
            <w:tcW w:w="1800" w:type="dxa"/>
          </w:tcPr>
          <w:p w14:paraId="5998033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7C177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0509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40E6A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DD0E3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DDCB1E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BF03F7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ABF3191" w14:textId="77777777" w:rsidR="00E93511" w:rsidRPr="00794FA8" w:rsidRDefault="00E93511" w:rsidP="00E93511">
            <w:r w:rsidRPr="00794FA8">
              <w:t>col83</w:t>
            </w:r>
          </w:p>
        </w:tc>
        <w:tc>
          <w:tcPr>
            <w:tcW w:w="1800" w:type="dxa"/>
          </w:tcPr>
          <w:p w14:paraId="63DD34C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83EC3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EBA0C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843A2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B6C82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0CC323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A2A62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8CC9324" w14:textId="77777777" w:rsidR="00E93511" w:rsidRPr="00794FA8" w:rsidRDefault="00E93511" w:rsidP="00E93511">
            <w:r w:rsidRPr="00794FA8">
              <w:t>col84</w:t>
            </w:r>
          </w:p>
        </w:tc>
        <w:tc>
          <w:tcPr>
            <w:tcW w:w="1800" w:type="dxa"/>
          </w:tcPr>
          <w:p w14:paraId="7B357A4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DA205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B2950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0BBB2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18AFC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095B92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4B0773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0D9B0F9" w14:textId="77777777" w:rsidR="00E93511" w:rsidRPr="00794FA8" w:rsidRDefault="00E93511" w:rsidP="00E93511">
            <w:r w:rsidRPr="00794FA8">
              <w:t>col85</w:t>
            </w:r>
          </w:p>
        </w:tc>
        <w:tc>
          <w:tcPr>
            <w:tcW w:w="1800" w:type="dxa"/>
          </w:tcPr>
          <w:p w14:paraId="1A672B4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2F529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5633B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0B3D1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346A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3F93C3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AED4D7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CC0789C" w14:textId="77777777" w:rsidR="00E93511" w:rsidRPr="00794FA8" w:rsidRDefault="00E93511" w:rsidP="00E93511">
            <w:r w:rsidRPr="00794FA8">
              <w:t>col86</w:t>
            </w:r>
          </w:p>
        </w:tc>
        <w:tc>
          <w:tcPr>
            <w:tcW w:w="1800" w:type="dxa"/>
          </w:tcPr>
          <w:p w14:paraId="2EDFD7F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C6D93D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CCBEB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BE8EF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7F4A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24A0E6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877EB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8160F6C" w14:textId="77777777" w:rsidR="00E93511" w:rsidRPr="00794FA8" w:rsidRDefault="00E93511" w:rsidP="00E93511">
            <w:r w:rsidRPr="00794FA8">
              <w:t>col87</w:t>
            </w:r>
          </w:p>
        </w:tc>
        <w:tc>
          <w:tcPr>
            <w:tcW w:w="1800" w:type="dxa"/>
          </w:tcPr>
          <w:p w14:paraId="115A785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6C6FD0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E650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A1D5D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952EC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5D6E8D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E1671D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E18F2A1" w14:textId="77777777" w:rsidR="00E93511" w:rsidRPr="00794FA8" w:rsidRDefault="00E93511" w:rsidP="00E93511">
            <w:r w:rsidRPr="00794FA8">
              <w:t>col88</w:t>
            </w:r>
          </w:p>
        </w:tc>
        <w:tc>
          <w:tcPr>
            <w:tcW w:w="1800" w:type="dxa"/>
          </w:tcPr>
          <w:p w14:paraId="7E2101E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353A91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8B39B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31F13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FF3BE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12143D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0AEE7D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1008F8D" w14:textId="77777777" w:rsidR="00E93511" w:rsidRPr="00794FA8" w:rsidRDefault="00E93511" w:rsidP="00E93511">
            <w:r w:rsidRPr="00794FA8">
              <w:t>col89</w:t>
            </w:r>
          </w:p>
        </w:tc>
        <w:tc>
          <w:tcPr>
            <w:tcW w:w="1800" w:type="dxa"/>
          </w:tcPr>
          <w:p w14:paraId="2D8FDE6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353E88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0BD4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DBE78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4E5CA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36976CA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340FE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C53F739" w14:textId="77777777" w:rsidR="00E93511" w:rsidRPr="00794FA8" w:rsidRDefault="00E93511" w:rsidP="00E93511">
            <w:r w:rsidRPr="00794FA8">
              <w:t>col9</w:t>
            </w:r>
          </w:p>
        </w:tc>
        <w:tc>
          <w:tcPr>
            <w:tcW w:w="1800" w:type="dxa"/>
          </w:tcPr>
          <w:p w14:paraId="4C4036C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682277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2FE7E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E0583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A4306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6A7EE0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A30C7F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C735100" w14:textId="77777777" w:rsidR="00E93511" w:rsidRPr="00794FA8" w:rsidRDefault="00E93511" w:rsidP="00E93511">
            <w:r w:rsidRPr="00794FA8">
              <w:t>col90</w:t>
            </w:r>
          </w:p>
        </w:tc>
        <w:tc>
          <w:tcPr>
            <w:tcW w:w="1800" w:type="dxa"/>
          </w:tcPr>
          <w:p w14:paraId="1EF74EC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0962A2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DB9EF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6E352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FB229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40DDD1F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74004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D3A6481" w14:textId="77777777" w:rsidR="00E93511" w:rsidRPr="00794FA8" w:rsidRDefault="00E93511" w:rsidP="00E93511">
            <w:r w:rsidRPr="00794FA8">
              <w:t>col91</w:t>
            </w:r>
          </w:p>
        </w:tc>
        <w:tc>
          <w:tcPr>
            <w:tcW w:w="1800" w:type="dxa"/>
          </w:tcPr>
          <w:p w14:paraId="642E66C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328D54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08BC6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5D8D7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09A30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B38CF7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CC51A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164A571" w14:textId="77777777" w:rsidR="00E93511" w:rsidRPr="00794FA8" w:rsidRDefault="00E93511" w:rsidP="00E93511">
            <w:r w:rsidRPr="00794FA8">
              <w:t>col92</w:t>
            </w:r>
          </w:p>
        </w:tc>
        <w:tc>
          <w:tcPr>
            <w:tcW w:w="1800" w:type="dxa"/>
          </w:tcPr>
          <w:p w14:paraId="3D2BC7FA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3A399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3B783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7F4D1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BC476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BFAABD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D7B86C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6EF7BBB" w14:textId="77777777" w:rsidR="00E93511" w:rsidRPr="00794FA8" w:rsidRDefault="00E93511" w:rsidP="00E93511">
            <w:r w:rsidRPr="00794FA8">
              <w:t>col93</w:t>
            </w:r>
          </w:p>
        </w:tc>
        <w:tc>
          <w:tcPr>
            <w:tcW w:w="1800" w:type="dxa"/>
          </w:tcPr>
          <w:p w14:paraId="1C6A882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DF71E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6C6DF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C3239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3A7FE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3D1671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A9FF64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5B8F0F0" w14:textId="77777777" w:rsidR="00E93511" w:rsidRPr="00794FA8" w:rsidRDefault="00E93511" w:rsidP="00E93511">
            <w:r w:rsidRPr="00794FA8">
              <w:t>col94</w:t>
            </w:r>
          </w:p>
        </w:tc>
        <w:tc>
          <w:tcPr>
            <w:tcW w:w="1800" w:type="dxa"/>
          </w:tcPr>
          <w:p w14:paraId="530028E3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82D767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2774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9CCE7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AAD6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6D858B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36C671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0BBF53D" w14:textId="77777777" w:rsidR="00E93511" w:rsidRPr="00794FA8" w:rsidRDefault="00E93511" w:rsidP="00E93511">
            <w:r w:rsidRPr="00794FA8">
              <w:t>col95</w:t>
            </w:r>
          </w:p>
        </w:tc>
        <w:tc>
          <w:tcPr>
            <w:tcW w:w="1800" w:type="dxa"/>
          </w:tcPr>
          <w:p w14:paraId="35BBDFC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383CA9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00477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C2920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69ACE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932E9C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D0BBA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6BCA919" w14:textId="77777777" w:rsidR="00E93511" w:rsidRPr="00794FA8" w:rsidRDefault="00E93511" w:rsidP="00E93511">
            <w:r w:rsidRPr="00794FA8">
              <w:t>col96</w:t>
            </w:r>
          </w:p>
        </w:tc>
        <w:tc>
          <w:tcPr>
            <w:tcW w:w="1800" w:type="dxa"/>
          </w:tcPr>
          <w:p w14:paraId="1EB0085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23CA66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C9A5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F11D6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0180A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5A17F4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13EBA1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E755BD2" w14:textId="77777777" w:rsidR="00E93511" w:rsidRPr="00794FA8" w:rsidRDefault="00E93511" w:rsidP="00E93511">
            <w:r w:rsidRPr="00794FA8">
              <w:t>col97</w:t>
            </w:r>
          </w:p>
        </w:tc>
        <w:tc>
          <w:tcPr>
            <w:tcW w:w="1800" w:type="dxa"/>
          </w:tcPr>
          <w:p w14:paraId="075056D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02132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9681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FCFD7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94A0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55291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F9DC9A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34DB7E1" w14:textId="77777777" w:rsidR="00E93511" w:rsidRPr="00794FA8" w:rsidRDefault="00E93511" w:rsidP="00E93511">
            <w:r w:rsidRPr="00794FA8">
              <w:t>col98</w:t>
            </w:r>
          </w:p>
        </w:tc>
        <w:tc>
          <w:tcPr>
            <w:tcW w:w="1800" w:type="dxa"/>
          </w:tcPr>
          <w:p w14:paraId="2793ECC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0F0924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284F6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7C449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604AF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1828310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BA1518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6C13634" w14:textId="77777777" w:rsidR="00E93511" w:rsidRPr="00794FA8" w:rsidRDefault="00E93511" w:rsidP="00E93511">
            <w:r w:rsidRPr="00794FA8">
              <w:t>col99</w:t>
            </w:r>
          </w:p>
        </w:tc>
        <w:tc>
          <w:tcPr>
            <w:tcW w:w="1800" w:type="dxa"/>
          </w:tcPr>
          <w:p w14:paraId="6D494F7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07A7BB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E8320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D52D7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3EC5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B92F0B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EE33B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5438ABD" w14:textId="77777777" w:rsidR="00E93511" w:rsidRPr="00794FA8" w:rsidRDefault="00E93511" w:rsidP="00E93511">
            <w:r w:rsidRPr="00794FA8">
              <w:t>hdfs_table_name</w:t>
            </w:r>
          </w:p>
        </w:tc>
        <w:tc>
          <w:tcPr>
            <w:tcW w:w="1800" w:type="dxa"/>
          </w:tcPr>
          <w:p w14:paraId="4B2E4D8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A60F7D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114EC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08B17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8CF5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2E4ED29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F2A55E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62E778D" w14:textId="77777777" w:rsidR="00E93511" w:rsidRPr="00794FA8" w:rsidRDefault="00E93511" w:rsidP="00E93511">
            <w:r w:rsidRPr="00794FA8">
              <w:t>day</w:t>
            </w:r>
          </w:p>
        </w:tc>
        <w:tc>
          <w:tcPr>
            <w:tcW w:w="1800" w:type="dxa"/>
          </w:tcPr>
          <w:p w14:paraId="4FAD46FF" w14:textId="77777777" w:rsidR="00E93511" w:rsidRPr="00794FA8" w:rsidRDefault="00E93511" w:rsidP="00E93511">
            <w:r w:rsidRPr="00794FA8">
              <w:t>varchar(255)</w:t>
            </w:r>
          </w:p>
        </w:tc>
        <w:tc>
          <w:tcPr>
            <w:tcW w:w="990" w:type="dxa"/>
          </w:tcPr>
          <w:p w14:paraId="458978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D74A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5A97B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7C03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  <w:tr w:rsidR="00E93511" w:rsidRPr="002209E2" w14:paraId="75154D8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F1AAB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22FAF25" w14:textId="77777777" w:rsidR="00E93511" w:rsidRPr="00794FA8" w:rsidRDefault="00E93511" w:rsidP="00E93511">
            <w:r w:rsidRPr="00794FA8">
              <w:t>col222</w:t>
            </w:r>
          </w:p>
        </w:tc>
        <w:tc>
          <w:tcPr>
            <w:tcW w:w="1800" w:type="dxa"/>
          </w:tcPr>
          <w:p w14:paraId="2A5F1385" w14:textId="77777777" w:rsidR="00E93511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1C7C94E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6A507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9DD58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16407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t>Chưa có thông tin mô tả, cần bổ sung.</w:t>
            </w:r>
          </w:p>
        </w:tc>
      </w:tr>
    </w:tbl>
    <w:p w14:paraId="4D4CA72F" w14:textId="77777777" w:rsidR="00E93511" w:rsidRDefault="00E93511" w:rsidP="00E93511">
      <w:pPr>
        <w:ind w:left="0"/>
      </w:pPr>
    </w:p>
    <w:p w14:paraId="10B6A040" w14:textId="77777777" w:rsidR="00566CAA" w:rsidRDefault="00566CAA" w:rsidP="00566CAA">
      <w:pPr>
        <w:pStyle w:val="Heading3"/>
      </w:pPr>
      <w:r w:rsidRPr="002209E2">
        <w:t>Constraint</w:t>
      </w:r>
    </w:p>
    <w:p w14:paraId="492E797D" w14:textId="77777777" w:rsidR="00566CAA" w:rsidRDefault="00566CAA" w:rsidP="00566CAA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566CAA" w14:paraId="69AC72D6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16F779C5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F072760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07E592E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A30023E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ED2D7C5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66CAA" w14:paraId="783E16D7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17BE6685" w14:textId="77777777" w:rsidR="00566CAA" w:rsidRPr="002209E2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E6FA992" w14:textId="77777777" w:rsidR="00566CAA" w:rsidRPr="002209E2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CC93B28" w14:textId="77777777" w:rsidR="00566CAA" w:rsidRPr="008C1A23" w:rsidRDefault="00566CAA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EEF1D68" w14:textId="77777777" w:rsidR="00566CAA" w:rsidRPr="002209E2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6648219B" w14:textId="77777777" w:rsidR="00566CAA" w:rsidRPr="008C1A23" w:rsidRDefault="00566CAA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0FF26A7" w14:textId="77777777" w:rsidR="00566CAA" w:rsidRPr="002209E2" w:rsidRDefault="00566CAA" w:rsidP="00566CAA">
      <w:pPr>
        <w:ind w:left="0"/>
        <w:rPr>
          <w:rFonts w:ascii="Times New Roman" w:hAnsi="Times New Roman"/>
          <w:i/>
          <w:sz w:val="24"/>
          <w:szCs w:val="24"/>
        </w:rPr>
      </w:pPr>
    </w:p>
    <w:p w14:paraId="577A818D" w14:textId="77777777" w:rsidR="00566CAA" w:rsidRPr="002209E2" w:rsidRDefault="00566CAA" w:rsidP="00566CAA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566CAA" w14:paraId="080F98B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1C8D080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FF36802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7EA06B2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66CAA" w14:paraId="544E751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9621A84" w14:textId="77777777" w:rsidR="00566CAA" w:rsidRPr="00B812C5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3A00DBA" w14:textId="77777777" w:rsidR="00566CAA" w:rsidRPr="00B812C5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E3B4EE5" w14:textId="77777777" w:rsidR="00566CAA" w:rsidRPr="00B812C5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0EFD624" w14:textId="77777777" w:rsidR="00566CAA" w:rsidRPr="00955A3E" w:rsidRDefault="00566CAA" w:rsidP="00566CAA">
      <w:pPr>
        <w:ind w:left="0"/>
      </w:pPr>
    </w:p>
    <w:p w14:paraId="6BF6FF8A" w14:textId="77777777" w:rsidR="00566CAA" w:rsidRDefault="00566CAA" w:rsidP="00566CAA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DB63083" w14:textId="77777777" w:rsidR="00F606DF" w:rsidRDefault="00F606DF" w:rsidP="008E5AFB">
      <w:pPr>
        <w:ind w:left="0"/>
      </w:pPr>
    </w:p>
    <w:p w14:paraId="51701AA2" w14:textId="77777777" w:rsidR="00F606DF" w:rsidRPr="002209E2" w:rsidRDefault="00F606DF" w:rsidP="008E5AFB">
      <w:pPr>
        <w:ind w:left="0"/>
      </w:pPr>
    </w:p>
    <w:p w14:paraId="54BA9B3B" w14:textId="77777777" w:rsidR="00993334" w:rsidRPr="002209E2" w:rsidRDefault="00C17C6B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140" w:name="_Toc170222426"/>
      <w:r w:rsidRPr="002209E2">
        <w:rPr>
          <w:rFonts w:ascii="Times New Roman" w:hAnsi="Times New Roman"/>
          <w:sz w:val="24"/>
          <w:szCs w:val="24"/>
        </w:rPr>
        <w:t>Procedure</w:t>
      </w:r>
      <w:r w:rsidR="00D20170" w:rsidRPr="002209E2">
        <w:rPr>
          <w:rFonts w:ascii="Times New Roman" w:hAnsi="Times New Roman"/>
          <w:sz w:val="24"/>
          <w:szCs w:val="24"/>
        </w:rPr>
        <w:t>/Function</w:t>
      </w:r>
      <w:bookmarkEnd w:id="20"/>
      <w:bookmarkEnd w:id="140"/>
    </w:p>
    <w:p w14:paraId="15E2133B" w14:textId="77777777" w:rsidR="00AC032D" w:rsidRPr="002209E2" w:rsidRDefault="00AC032D" w:rsidP="00AC032D">
      <w:pPr>
        <w:rPr>
          <w:rFonts w:ascii="Times New Roman" w:hAnsi="Times New Roman"/>
          <w:i/>
          <w:sz w:val="24"/>
          <w:szCs w:val="24"/>
        </w:rPr>
      </w:pPr>
      <w:r w:rsidRPr="002209E2">
        <w:rPr>
          <w:rFonts w:ascii="Times New Roman" w:hAnsi="Times New Roman"/>
          <w:i/>
          <w:sz w:val="24"/>
          <w:szCs w:val="24"/>
        </w:rPr>
        <w:t>&lt;Mô tả về tên thủ tục ở mức hệ thống và mức ứng dụng</w:t>
      </w:r>
      <w:r w:rsidR="00D850F8" w:rsidRPr="002209E2">
        <w:rPr>
          <w:rFonts w:ascii="Times New Roman" w:hAnsi="Times New Roman"/>
          <w:i/>
          <w:sz w:val="24"/>
          <w:szCs w:val="24"/>
        </w:rPr>
        <w:t>, đầu vào và đầu ra của thủ tục</w:t>
      </w:r>
      <w:r w:rsidRPr="002209E2">
        <w:rPr>
          <w:rFonts w:ascii="Times New Roman" w:hAnsi="Times New Roman"/>
          <w:i/>
          <w:sz w:val="24"/>
          <w:szCs w:val="24"/>
        </w:rPr>
        <w:t xml:space="preserve"> </w:t>
      </w:r>
      <w:r w:rsidR="00D850F8" w:rsidRPr="002209E2">
        <w:rPr>
          <w:rFonts w:ascii="Times New Roman" w:hAnsi="Times New Roman"/>
          <w:i/>
          <w:sz w:val="24"/>
          <w:szCs w:val="24"/>
        </w:rPr>
        <w:t>v</w:t>
      </w:r>
      <w:r w:rsidRPr="002209E2">
        <w:rPr>
          <w:rFonts w:ascii="Times New Roman" w:hAnsi="Times New Roman"/>
          <w:i/>
          <w:sz w:val="24"/>
          <w:szCs w:val="24"/>
        </w:rPr>
        <w:t xml:space="preserve">ào </w:t>
      </w:r>
      <w:r w:rsidR="00D850F8" w:rsidRPr="002209E2">
        <w:rPr>
          <w:rFonts w:ascii="Times New Roman" w:hAnsi="Times New Roman"/>
          <w:i/>
          <w:sz w:val="24"/>
          <w:szCs w:val="24"/>
        </w:rPr>
        <w:t>đây</w:t>
      </w:r>
      <w:r w:rsidRPr="002209E2">
        <w:rPr>
          <w:rFonts w:ascii="Times New Roman" w:hAnsi="Times New Roman"/>
          <w:i/>
          <w:sz w:val="24"/>
          <w:szCs w:val="24"/>
        </w:rPr>
        <w:t>&gt;</w:t>
      </w:r>
    </w:p>
    <w:p w14:paraId="1D088E62" w14:textId="77777777" w:rsidR="007A6A94" w:rsidRPr="002209E2" w:rsidRDefault="00C17C6B" w:rsidP="007A6A94">
      <w:pPr>
        <w:pStyle w:val="Heading2"/>
        <w:rPr>
          <w:rFonts w:ascii="Times New Roman" w:hAnsi="Times New Roman"/>
          <w:sz w:val="24"/>
          <w:szCs w:val="24"/>
        </w:rPr>
      </w:pPr>
      <w:bookmarkStart w:id="141" w:name="_Toc241027525"/>
      <w:bookmarkStart w:id="142" w:name="_Toc170222427"/>
      <w:r w:rsidRPr="002209E2">
        <w:rPr>
          <w:rFonts w:ascii="Times New Roman" w:hAnsi="Times New Roman"/>
          <w:sz w:val="24"/>
          <w:szCs w:val="24"/>
        </w:rPr>
        <w:t>Package</w:t>
      </w:r>
      <w:bookmarkEnd w:id="141"/>
      <w:bookmarkEnd w:id="142"/>
    </w:p>
    <w:p w14:paraId="6C4B182C" w14:textId="77777777" w:rsidR="007A6A94" w:rsidRPr="002209E2" w:rsidRDefault="00AC032D" w:rsidP="007A6A94">
      <w:pPr>
        <w:rPr>
          <w:rFonts w:ascii="Times New Roman" w:hAnsi="Times New Roman"/>
          <w:i/>
          <w:sz w:val="24"/>
          <w:szCs w:val="24"/>
        </w:rPr>
      </w:pPr>
      <w:r w:rsidRPr="002209E2">
        <w:rPr>
          <w:rFonts w:ascii="Times New Roman" w:hAnsi="Times New Roman"/>
          <w:i/>
          <w:sz w:val="24"/>
          <w:szCs w:val="24"/>
        </w:rPr>
        <w:t>&lt;Mô tả về tên của package làm provider và porlet vào đây&gt;</w:t>
      </w:r>
    </w:p>
    <w:p w14:paraId="17EB3045" w14:textId="77777777" w:rsidR="00547D42" w:rsidRPr="002209E2" w:rsidRDefault="00547D42" w:rsidP="00C17C6B">
      <w:pPr>
        <w:rPr>
          <w:rFonts w:ascii="Times New Roman" w:hAnsi="Times New Roman"/>
          <w:sz w:val="24"/>
          <w:szCs w:val="24"/>
        </w:rPr>
      </w:pPr>
    </w:p>
    <w:p w14:paraId="34A78A47" w14:textId="77777777" w:rsidR="00375C76" w:rsidRPr="002209E2" w:rsidRDefault="00375C76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43" w:name="_Toc241027526"/>
      <w:bookmarkStart w:id="144" w:name="_Toc170222428"/>
      <w:r w:rsidRPr="002209E2">
        <w:rPr>
          <w:rFonts w:ascii="Times New Roman" w:hAnsi="Times New Roman"/>
          <w:szCs w:val="24"/>
        </w:rPr>
        <w:t>THIẾT KẾ TỆP TIN</w:t>
      </w:r>
      <w:bookmarkEnd w:id="143"/>
      <w:bookmarkEnd w:id="144"/>
    </w:p>
    <w:p w14:paraId="1A709D03" w14:textId="77777777" w:rsidR="00375C76" w:rsidRPr="002209E2" w:rsidRDefault="00375C76">
      <w:pPr>
        <w:rPr>
          <w:rFonts w:ascii="Times New Roman" w:hAnsi="Times New Roman"/>
          <w:i/>
          <w:sz w:val="24"/>
          <w:szCs w:val="24"/>
        </w:rPr>
      </w:pPr>
      <w:r w:rsidRPr="002209E2">
        <w:rPr>
          <w:rFonts w:ascii="Times New Roman" w:hAnsi="Times New Roman"/>
          <w:i/>
          <w:sz w:val="24"/>
          <w:szCs w:val="24"/>
        </w:rPr>
        <w:t>&lt;Danh sách tệp tin&gt;</w:t>
      </w:r>
    </w:p>
    <w:p w14:paraId="6D44400C" w14:textId="77777777" w:rsidR="00CE7387" w:rsidRPr="002209E2" w:rsidRDefault="00CE7387">
      <w:pPr>
        <w:rPr>
          <w:rFonts w:ascii="Times New Roman" w:hAnsi="Times New Roman"/>
          <w:i/>
          <w:sz w:val="24"/>
          <w:szCs w:val="24"/>
        </w:rPr>
      </w:pPr>
    </w:p>
    <w:tbl>
      <w:tblPr>
        <w:tblW w:w="48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2559"/>
        <w:gridCol w:w="1596"/>
        <w:gridCol w:w="4417"/>
      </w:tblGrid>
      <w:tr w:rsidR="00375C76" w:rsidRPr="002209E2" w14:paraId="6AB903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shd w:val="clear" w:color="auto" w:fill="FFE8E1"/>
          </w:tcPr>
          <w:p w14:paraId="6E5A02E5" w14:textId="77777777" w:rsidR="00375C76" w:rsidRPr="002209E2" w:rsidRDefault="00375C76" w:rsidP="000102D5">
            <w:pPr>
              <w:pStyle w:val="NormalTableHeader"/>
            </w:pPr>
            <w:r w:rsidRPr="002209E2">
              <w:lastRenderedPageBreak/>
              <w:t>TT</w:t>
            </w:r>
          </w:p>
        </w:tc>
        <w:tc>
          <w:tcPr>
            <w:tcW w:w="2559" w:type="dxa"/>
            <w:shd w:val="clear" w:color="auto" w:fill="FFE8E1"/>
          </w:tcPr>
          <w:p w14:paraId="0E2DF2D2" w14:textId="77777777" w:rsidR="00375C76" w:rsidRPr="002209E2" w:rsidRDefault="00375C76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96" w:type="dxa"/>
            <w:shd w:val="clear" w:color="auto" w:fill="FFE8E1"/>
          </w:tcPr>
          <w:p w14:paraId="13C91DDC" w14:textId="77777777" w:rsidR="00375C76" w:rsidRPr="002209E2" w:rsidRDefault="00375C76" w:rsidP="000102D5">
            <w:pPr>
              <w:pStyle w:val="NormalTableHeader"/>
            </w:pPr>
            <w:r w:rsidRPr="002209E2">
              <w:t>Kiểu file</w:t>
            </w:r>
          </w:p>
        </w:tc>
        <w:tc>
          <w:tcPr>
            <w:tcW w:w="4417" w:type="dxa"/>
            <w:shd w:val="clear" w:color="auto" w:fill="FFE8E1"/>
          </w:tcPr>
          <w:p w14:paraId="258B43E9" w14:textId="77777777" w:rsidR="00375C76" w:rsidRPr="002209E2" w:rsidRDefault="00375C76" w:rsidP="000102D5">
            <w:pPr>
              <w:pStyle w:val="NormalTableHeader"/>
            </w:pPr>
            <w:r w:rsidRPr="002209E2">
              <w:t>Mô tả</w:t>
            </w:r>
          </w:p>
        </w:tc>
      </w:tr>
      <w:tr w:rsidR="00375C76" w:rsidRPr="002209E2" w14:paraId="7AC37A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6D99E53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559" w:type="dxa"/>
          </w:tcPr>
          <w:p w14:paraId="759BCB90" w14:textId="77777777" w:rsidR="00375C76" w:rsidRPr="002209E2" w:rsidRDefault="00246B6F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&lt;File name&gt;</w:t>
            </w:r>
          </w:p>
        </w:tc>
        <w:tc>
          <w:tcPr>
            <w:tcW w:w="1596" w:type="dxa"/>
          </w:tcPr>
          <w:p w14:paraId="74DD455A" w14:textId="77777777" w:rsidR="00375C76" w:rsidRPr="002209E2" w:rsidRDefault="00375C76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&lt;Fixed length&gt;</w:t>
            </w:r>
          </w:p>
          <w:p w14:paraId="67BA7937" w14:textId="77777777" w:rsidR="00375C76" w:rsidRPr="002209E2" w:rsidRDefault="00375C7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&lt;CSV&gt;</w:t>
            </w:r>
          </w:p>
        </w:tc>
        <w:tc>
          <w:tcPr>
            <w:tcW w:w="4417" w:type="dxa"/>
          </w:tcPr>
          <w:p>
            <w:r>
              <w:t>Chưa có thông tin mô tả, cần bổ sung.</w:t>
            </w:r>
          </w:p>
        </w:tc>
      </w:tr>
      <w:tr w:rsidR="00375C76" w:rsidRPr="002209E2" w14:paraId="55C9DB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83FA32C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14:paraId="7C638FA5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14:paraId="128AA3C8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>
            <w:r>
              <w:t>Chưa có thông tin mô tả, cần bổ sung.</w:t>
            </w:r>
          </w:p>
        </w:tc>
      </w:tr>
      <w:tr w:rsidR="00375C76" w:rsidRPr="002209E2" w14:paraId="07028C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BF02FE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14:paraId="086AC3EE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14:paraId="02EB437A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>
            <w:r>
              <w:t>Chưa có thông tin mô tả, cần bổ sung.</w:t>
            </w:r>
          </w:p>
        </w:tc>
      </w:tr>
      <w:tr w:rsidR="00375C76" w:rsidRPr="002209E2" w14:paraId="6954E6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C5A2A2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14:paraId="43FCC484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14:paraId="530BE77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>
            <w:r>
              <w:t>Chưa có thông tin mô tả, cần bổ sung.</w:t>
            </w:r>
          </w:p>
        </w:tc>
      </w:tr>
    </w:tbl>
    <w:p w14:paraId="7919F06A" w14:textId="77777777" w:rsidR="00375C76" w:rsidRPr="002209E2" w:rsidRDefault="00375C76">
      <w:pPr>
        <w:rPr>
          <w:rFonts w:ascii="Times New Roman" w:hAnsi="Times New Roman"/>
          <w:sz w:val="24"/>
          <w:szCs w:val="24"/>
        </w:rPr>
      </w:pPr>
    </w:p>
    <w:p w14:paraId="73291182" w14:textId="77777777" w:rsidR="00375C76" w:rsidRPr="002209E2" w:rsidRDefault="00375C76">
      <w:pPr>
        <w:pStyle w:val="Heading2"/>
        <w:rPr>
          <w:rFonts w:ascii="Times New Roman" w:hAnsi="Times New Roman"/>
          <w:sz w:val="24"/>
          <w:szCs w:val="24"/>
        </w:rPr>
      </w:pPr>
      <w:bookmarkStart w:id="145" w:name="_Toc241027527"/>
      <w:bookmarkStart w:id="146" w:name="_Toc170222429"/>
      <w:r w:rsidRPr="002209E2">
        <w:rPr>
          <w:rFonts w:ascii="Times New Roman" w:hAnsi="Times New Roman"/>
          <w:sz w:val="24"/>
          <w:szCs w:val="24"/>
        </w:rPr>
        <w:t>XXX File</w:t>
      </w:r>
      <w:bookmarkEnd w:id="145"/>
      <w:bookmarkEnd w:id="146"/>
    </w:p>
    <w:p w14:paraId="0991A3F0" w14:textId="77777777" w:rsidR="00375C76" w:rsidRPr="002209E2" w:rsidRDefault="00375C76">
      <w:pPr>
        <w:pStyle w:val="Heading3"/>
        <w:rPr>
          <w:rFonts w:ascii="Times New Roman" w:hAnsi="Times New Roman"/>
          <w:sz w:val="24"/>
          <w:szCs w:val="24"/>
        </w:rPr>
      </w:pPr>
      <w:bookmarkStart w:id="147" w:name="_Toc241027528"/>
      <w:bookmarkStart w:id="148" w:name="_Toc170222430"/>
      <w:r w:rsidRPr="002209E2">
        <w:rPr>
          <w:rFonts w:ascii="Times New Roman" w:hAnsi="Times New Roman"/>
          <w:sz w:val="24"/>
          <w:szCs w:val="24"/>
        </w:rPr>
        <w:t>Cấu trúc của file</w:t>
      </w:r>
      <w:bookmarkEnd w:id="147"/>
      <w:bookmarkEnd w:id="148"/>
    </w:p>
    <w:p w14:paraId="334ADD78" w14:textId="77777777" w:rsidR="00375C76" w:rsidRPr="002209E2" w:rsidRDefault="00375C76" w:rsidP="000102D5">
      <w:pPr>
        <w:pStyle w:val="NormalIndent"/>
      </w:pPr>
      <w:r w:rsidRPr="002209E2">
        <w:t>&lt;Mô tả cấu trúc file theo thứ tự các trường&gt;</w:t>
      </w:r>
    </w:p>
    <w:p w14:paraId="5A1F0FAC" w14:textId="77777777" w:rsidR="00375C76" w:rsidRPr="002209E2" w:rsidRDefault="00375C76">
      <w:pPr>
        <w:pStyle w:val="Heading3"/>
        <w:rPr>
          <w:rFonts w:ascii="Times New Roman" w:hAnsi="Times New Roman"/>
          <w:sz w:val="24"/>
          <w:szCs w:val="24"/>
        </w:rPr>
      </w:pPr>
      <w:bookmarkStart w:id="149" w:name="_Toc241027529"/>
      <w:bookmarkStart w:id="150" w:name="_Toc170222431"/>
      <w:r w:rsidRPr="002209E2">
        <w:rPr>
          <w:rFonts w:ascii="Times New Roman" w:hAnsi="Times New Roman"/>
          <w:sz w:val="24"/>
          <w:szCs w:val="24"/>
        </w:rPr>
        <w:t>Các trường</w:t>
      </w:r>
      <w:bookmarkEnd w:id="149"/>
      <w:bookmarkEnd w:id="150"/>
    </w:p>
    <w:p w14:paraId="74A91378" w14:textId="77777777" w:rsidR="00375C76" w:rsidRPr="002209E2" w:rsidRDefault="00375C76" w:rsidP="00376592">
      <w:pPr>
        <w:pStyle w:val="commen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&lt;Nếu là CSV File&gt;</w:t>
      </w:r>
    </w:p>
    <w:tbl>
      <w:tblPr>
        <w:tblW w:w="48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637"/>
        <w:gridCol w:w="1708"/>
        <w:gridCol w:w="4292"/>
      </w:tblGrid>
      <w:tr w:rsidR="00375C76" w:rsidRPr="002209E2" w14:paraId="4E4A52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  <w:shd w:val="clear" w:color="auto" w:fill="FFE8E1"/>
          </w:tcPr>
          <w:p w14:paraId="155CE892" w14:textId="77777777" w:rsidR="00375C76" w:rsidRPr="002209E2" w:rsidRDefault="00D303FA" w:rsidP="000102D5">
            <w:pPr>
              <w:pStyle w:val="NormalTableHeader"/>
            </w:pPr>
            <w:r w:rsidRPr="002209E2">
              <w:t>S</w:t>
            </w:r>
            <w:r w:rsidR="00375C76" w:rsidRPr="002209E2">
              <w:t>TT</w:t>
            </w:r>
          </w:p>
        </w:tc>
        <w:tc>
          <w:tcPr>
            <w:tcW w:w="2658" w:type="dxa"/>
            <w:shd w:val="clear" w:color="auto" w:fill="FFE8E1"/>
          </w:tcPr>
          <w:p w14:paraId="2852D3D3" w14:textId="77777777" w:rsidR="00375C76" w:rsidRPr="002209E2" w:rsidRDefault="00375C76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0C9514A1" w14:textId="77777777" w:rsidR="00375C76" w:rsidRPr="002209E2" w:rsidRDefault="00375C76" w:rsidP="000102D5">
            <w:pPr>
              <w:pStyle w:val="NormalTableHeader"/>
            </w:pPr>
            <w:r w:rsidRPr="002209E2">
              <w:t>Cấu trúc</w:t>
            </w:r>
          </w:p>
        </w:tc>
        <w:tc>
          <w:tcPr>
            <w:tcW w:w="4339" w:type="dxa"/>
            <w:shd w:val="clear" w:color="auto" w:fill="FFE8E1"/>
          </w:tcPr>
          <w:p w14:paraId="4E452932" w14:textId="77777777" w:rsidR="00375C76" w:rsidRPr="002209E2" w:rsidRDefault="00375C76" w:rsidP="000102D5">
            <w:pPr>
              <w:pStyle w:val="NormalTableHeader"/>
            </w:pPr>
            <w:r w:rsidRPr="002209E2">
              <w:t>Mô tả</w:t>
            </w:r>
          </w:p>
        </w:tc>
      </w:tr>
      <w:tr w:rsidR="00375C76" w:rsidRPr="002209E2" w14:paraId="5002B2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14:paraId="1451DBAA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658" w:type="dxa"/>
          </w:tcPr>
          <w:p w14:paraId="2364BA10" w14:textId="77777777" w:rsidR="00375C76" w:rsidRPr="002209E2" w:rsidRDefault="00375C7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42BF38" w14:textId="77777777" w:rsidR="00375C76" w:rsidRPr="002209E2" w:rsidRDefault="00246B6F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75C76" w:rsidRPr="002209E2">
              <w:rPr>
                <w:rFonts w:ascii="Times New Roman" w:hAnsi="Times New Roman" w:cs="Times New Roman"/>
                <w:sz w:val="24"/>
                <w:szCs w:val="24"/>
              </w:rPr>
              <w:t>special format such as date “mm/dd/yy”</w:t>
            </w: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9" w:type="dxa"/>
          </w:tcPr>
          <w:p>
            <w:r>
              <w:t>Chưa có thông tin mô tả, cần bổ sung.</w:t>
            </w:r>
          </w:p>
        </w:tc>
      </w:tr>
      <w:tr w:rsidR="00375C76" w:rsidRPr="002209E2" w14:paraId="218DBE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14:paraId="1295B9FC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14:paraId="150CB445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14:paraId="236C65A1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>
            <w:r>
              <w:t>Chưa có thông tin mô tả, cần bổ sung.</w:t>
            </w:r>
          </w:p>
        </w:tc>
      </w:tr>
      <w:tr w:rsidR="00375C76" w:rsidRPr="002209E2" w14:paraId="5C28C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14:paraId="55BFB42F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14:paraId="36705E45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14:paraId="0FDD45D3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>
            <w:r>
              <w:t>Chưa có thông tin mô tả, cần bổ sung.</w:t>
            </w:r>
          </w:p>
        </w:tc>
      </w:tr>
      <w:tr w:rsidR="00375C76" w:rsidRPr="002209E2" w14:paraId="36F3E3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14:paraId="22A5BFE7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14:paraId="4BBFC9F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14:paraId="17B4331F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>
            <w:r>
              <w:t>Chưa có thông tin mô tả, cần bổ sung.</w:t>
            </w:r>
          </w:p>
        </w:tc>
      </w:tr>
    </w:tbl>
    <w:p w14:paraId="457D826D" w14:textId="77777777" w:rsidR="00375C76" w:rsidRPr="002209E2" w:rsidRDefault="00375C76">
      <w:pPr>
        <w:pStyle w:val="comment"/>
        <w:rPr>
          <w:rFonts w:ascii="Times New Roman" w:hAnsi="Times New Roman" w:cs="Times New Roman"/>
          <w:sz w:val="24"/>
          <w:szCs w:val="24"/>
        </w:rPr>
      </w:pPr>
    </w:p>
    <w:p w14:paraId="7B01678F" w14:textId="77777777" w:rsidR="00375C76" w:rsidRPr="002209E2" w:rsidRDefault="00375C76">
      <w:pPr>
        <w:pStyle w:val="comment"/>
        <w:rPr>
          <w:rFonts w:ascii="Times New Roman" w:hAnsi="Times New Roman" w:cs="Times New Roman"/>
          <w:sz w:val="24"/>
          <w:szCs w:val="24"/>
          <w:lang w:val="fr-FR"/>
        </w:rPr>
      </w:pPr>
      <w:r w:rsidRPr="002209E2">
        <w:rPr>
          <w:rFonts w:ascii="Times New Roman" w:hAnsi="Times New Roman" w:cs="Times New Roman"/>
          <w:sz w:val="24"/>
          <w:szCs w:val="24"/>
          <w:lang w:val="fr-FR"/>
        </w:rPr>
        <w:t>&lt;Nếu file là độ dài cố định&gt;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432"/>
        <w:gridCol w:w="1330"/>
        <w:gridCol w:w="1186"/>
        <w:gridCol w:w="1440"/>
        <w:gridCol w:w="3057"/>
      </w:tblGrid>
      <w:tr w:rsidR="00375C76" w:rsidRPr="002209E2" w14:paraId="03169A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  <w:shd w:val="clear" w:color="auto" w:fill="FFE8E1"/>
          </w:tcPr>
          <w:p w14:paraId="7FEEE297" w14:textId="77777777" w:rsidR="00375C76" w:rsidRPr="002209E2" w:rsidRDefault="00E64472" w:rsidP="000102D5">
            <w:pPr>
              <w:pStyle w:val="NormalTableHeader"/>
            </w:pPr>
            <w:r w:rsidRPr="002209E2">
              <w:t>S</w:t>
            </w:r>
            <w:r w:rsidR="00375C76" w:rsidRPr="002209E2">
              <w:t>TT</w:t>
            </w:r>
          </w:p>
        </w:tc>
        <w:tc>
          <w:tcPr>
            <w:tcW w:w="1432" w:type="dxa"/>
            <w:shd w:val="clear" w:color="auto" w:fill="FFE8E1"/>
          </w:tcPr>
          <w:p w14:paraId="0A77AEA0" w14:textId="77777777" w:rsidR="00375C76" w:rsidRPr="002209E2" w:rsidRDefault="00375C76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330" w:type="dxa"/>
            <w:shd w:val="clear" w:color="auto" w:fill="FFE8E1"/>
          </w:tcPr>
          <w:p w14:paraId="2C72D5AA" w14:textId="77777777" w:rsidR="00375C76" w:rsidRPr="002209E2" w:rsidRDefault="00375C76" w:rsidP="000102D5">
            <w:pPr>
              <w:pStyle w:val="NormalTableHeader"/>
            </w:pPr>
            <w:r w:rsidRPr="002209E2">
              <w:t>Format</w:t>
            </w:r>
          </w:p>
        </w:tc>
        <w:tc>
          <w:tcPr>
            <w:tcW w:w="1186" w:type="dxa"/>
            <w:shd w:val="clear" w:color="auto" w:fill="FFE8E1"/>
          </w:tcPr>
          <w:p w14:paraId="4C7BB4AC" w14:textId="77777777" w:rsidR="00375C76" w:rsidRPr="002209E2" w:rsidRDefault="00375C76" w:rsidP="000102D5">
            <w:pPr>
              <w:pStyle w:val="NormalTableHeader"/>
            </w:pPr>
            <w:r w:rsidRPr="002209E2">
              <w:t>Bắt đầu</w:t>
            </w:r>
          </w:p>
        </w:tc>
        <w:tc>
          <w:tcPr>
            <w:tcW w:w="1440" w:type="dxa"/>
            <w:shd w:val="clear" w:color="auto" w:fill="FFE8E1"/>
          </w:tcPr>
          <w:p w14:paraId="40CF0320" w14:textId="77777777" w:rsidR="00375C76" w:rsidRPr="002209E2" w:rsidRDefault="00375C76" w:rsidP="000102D5">
            <w:pPr>
              <w:pStyle w:val="NormalTableHeader"/>
            </w:pPr>
            <w:r w:rsidRPr="002209E2">
              <w:t>Cuối</w:t>
            </w:r>
          </w:p>
        </w:tc>
        <w:tc>
          <w:tcPr>
            <w:tcW w:w="3057" w:type="dxa"/>
            <w:shd w:val="clear" w:color="auto" w:fill="FFE8E1"/>
          </w:tcPr>
          <w:p w14:paraId="60B7B7E4" w14:textId="77777777" w:rsidR="00375C76" w:rsidRPr="002209E2" w:rsidRDefault="00375C76" w:rsidP="000102D5">
            <w:pPr>
              <w:pStyle w:val="NormalTableHeader"/>
            </w:pPr>
            <w:r w:rsidRPr="002209E2">
              <w:t>Mô tả</w:t>
            </w:r>
          </w:p>
        </w:tc>
      </w:tr>
      <w:tr w:rsidR="00375C76" w:rsidRPr="002209E2" w14:paraId="5BBB37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153D25FB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432" w:type="dxa"/>
          </w:tcPr>
          <w:p w14:paraId="65E6C58E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6135D258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186" w:type="dxa"/>
          </w:tcPr>
          <w:p w14:paraId="68D35A2D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3752E2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3057" w:type="dxa"/>
          </w:tcPr>
          <w:p>
            <w:r>
              <w:t>Chưa có thông tin mô tả, cần bổ sung.</w:t>
            </w:r>
          </w:p>
        </w:tc>
      </w:tr>
      <w:tr w:rsidR="00375C76" w:rsidRPr="002209E2" w14:paraId="22191F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385B860F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14:paraId="2A32C6B1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14:paraId="78FD3496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14:paraId="24D758DA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14:paraId="74786E7F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>
            <w:r>
              <w:t>Chưa có thông tin mô tả, cần bổ sung.</w:t>
            </w:r>
          </w:p>
        </w:tc>
      </w:tr>
      <w:tr w:rsidR="00375C76" w:rsidRPr="002209E2" w14:paraId="11C2C5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38CCED71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14:paraId="28BDCC76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14:paraId="14599E7D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14:paraId="4D21F02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14:paraId="2A072B10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>
            <w:r>
              <w:t>Chưa có thông tin mô tả, cần bổ sung.</w:t>
            </w:r>
          </w:p>
        </w:tc>
      </w:tr>
      <w:tr w:rsidR="00375C76" w:rsidRPr="002209E2" w14:paraId="12A351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782CAB55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14:paraId="64B5E11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14:paraId="30897AC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14:paraId="253850C8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14:paraId="7C7FC160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>
            <w:r>
              <w:t>Chưa có thông tin mô tả, cần bổ sung.</w:t>
            </w:r>
          </w:p>
        </w:tc>
      </w:tr>
    </w:tbl>
    <w:p w14:paraId="1E8A6676" w14:textId="77777777" w:rsidR="00375C76" w:rsidRPr="002209E2" w:rsidRDefault="00375C76" w:rsidP="000102D5">
      <w:pPr>
        <w:pStyle w:val="NormalIndent"/>
      </w:pPr>
    </w:p>
    <w:p w14:paraId="3E897849" w14:textId="77777777" w:rsidR="00375C76" w:rsidRPr="002209E2" w:rsidRDefault="00375C76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51" w:name="_Toc241027530"/>
      <w:bookmarkStart w:id="152" w:name="_Toc170222432"/>
      <w:r w:rsidRPr="002209E2">
        <w:rPr>
          <w:rFonts w:ascii="Times New Roman" w:hAnsi="Times New Roman"/>
          <w:szCs w:val="24"/>
        </w:rPr>
        <w:lastRenderedPageBreak/>
        <w:t>THIẾT KẾ MÃ</w:t>
      </w:r>
      <w:bookmarkEnd w:id="151"/>
      <w:bookmarkEnd w:id="152"/>
    </w:p>
    <w:p w14:paraId="3AD863EF" w14:textId="77777777" w:rsidR="00375C76" w:rsidRPr="002209E2" w:rsidRDefault="00375C76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&lt;Thiết kế cấu trúc của mã ví dụ Mã khách hàng, mã sản phẩm nếu các mã này phức tạp và mang ý nghĩa. Các mã này là các trường trong cơ sở dữ liệu hoặc tệp tin.&gt;</w:t>
      </w:r>
    </w:p>
    <w:p w14:paraId="1A7E9261" w14:textId="77777777" w:rsidR="00375C76" w:rsidRPr="002209E2" w:rsidRDefault="00375C76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&lt;Danh sách các mã&gt;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678"/>
        <w:gridCol w:w="4767"/>
      </w:tblGrid>
      <w:tr w:rsidR="006C22C6" w:rsidRPr="002209E2" w14:paraId="66D611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  <w:shd w:val="clear" w:color="auto" w:fill="FFE8E1"/>
          </w:tcPr>
          <w:p w14:paraId="04C262D1" w14:textId="77777777" w:rsidR="006C22C6" w:rsidRPr="002209E2" w:rsidRDefault="003A0271" w:rsidP="000102D5">
            <w:pPr>
              <w:pStyle w:val="NormalTableHeader"/>
            </w:pPr>
            <w:r w:rsidRPr="002209E2">
              <w:t>S</w:t>
            </w:r>
            <w:r w:rsidR="006C22C6" w:rsidRPr="002209E2">
              <w:t>TT</w:t>
            </w:r>
          </w:p>
        </w:tc>
        <w:tc>
          <w:tcPr>
            <w:tcW w:w="3678" w:type="dxa"/>
            <w:shd w:val="clear" w:color="auto" w:fill="FFE8E1"/>
          </w:tcPr>
          <w:p w14:paraId="30559BA8" w14:textId="77777777" w:rsidR="006C22C6" w:rsidRPr="002209E2" w:rsidRDefault="006C22C6" w:rsidP="000102D5">
            <w:pPr>
              <w:pStyle w:val="NormalTableHeader"/>
            </w:pPr>
            <w:r w:rsidRPr="002209E2">
              <w:t>Mã</w:t>
            </w:r>
          </w:p>
        </w:tc>
        <w:tc>
          <w:tcPr>
            <w:tcW w:w="4767" w:type="dxa"/>
            <w:shd w:val="clear" w:color="auto" w:fill="FFE8E1"/>
          </w:tcPr>
          <w:p w14:paraId="5F414A8E" w14:textId="77777777" w:rsidR="006C22C6" w:rsidRPr="002209E2" w:rsidRDefault="006C22C6" w:rsidP="000102D5">
            <w:pPr>
              <w:pStyle w:val="NormalTableHeader"/>
            </w:pPr>
            <w:r w:rsidRPr="002209E2">
              <w:t>Mô tả</w:t>
            </w:r>
          </w:p>
        </w:tc>
      </w:tr>
      <w:tr w:rsidR="006C22C6" w:rsidRPr="002209E2" w14:paraId="5028C1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3D5F2679" w14:textId="77777777" w:rsidR="006C22C6" w:rsidRPr="002209E2" w:rsidRDefault="006C22C6" w:rsidP="0020652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3678" w:type="dxa"/>
          </w:tcPr>
          <w:p w14:paraId="0653D257" w14:textId="77777777" w:rsidR="006C22C6" w:rsidRPr="002209E2" w:rsidRDefault="006C22C6" w:rsidP="0020652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Customer code</w:t>
            </w:r>
          </w:p>
        </w:tc>
        <w:tc>
          <w:tcPr>
            <w:tcW w:w="4767" w:type="dxa"/>
          </w:tcPr>
          <w:p w14:paraId="58B91A09" w14:textId="77777777" w:rsidR="006C22C6" w:rsidRPr="002209E2" w:rsidRDefault="006C22C6" w:rsidP="0020652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Code of customer in the system.</w:t>
            </w:r>
          </w:p>
        </w:tc>
      </w:tr>
      <w:tr w:rsidR="006C22C6" w:rsidRPr="002209E2" w14:paraId="14310E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469743B3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14:paraId="340D0A50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>
            <w:r>
              <w:t>Chưa có thông tin mô tả, cần bổ sung.</w:t>
            </w:r>
          </w:p>
        </w:tc>
      </w:tr>
      <w:tr w:rsidR="006C22C6" w:rsidRPr="002209E2" w14:paraId="1AD7A6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3910B073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14:paraId="504E028B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>
            <w:r>
              <w:t>Chưa có thông tin mô tả, cần bổ sung.</w:t>
            </w:r>
          </w:p>
        </w:tc>
      </w:tr>
      <w:tr w:rsidR="006C22C6" w:rsidRPr="002209E2" w14:paraId="04C52E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5E17EF5F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14:paraId="5746F88F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>
            <w:r>
              <w:t>Chưa có thông tin mô tả, cần bổ sung.</w:t>
            </w:r>
          </w:p>
        </w:tc>
      </w:tr>
    </w:tbl>
    <w:p w14:paraId="1B8FB386" w14:textId="77777777" w:rsidR="00375C76" w:rsidRPr="002209E2" w:rsidRDefault="00375C76">
      <w:pPr>
        <w:pStyle w:val="Heading2"/>
        <w:rPr>
          <w:rFonts w:ascii="Times New Roman" w:hAnsi="Times New Roman"/>
          <w:sz w:val="24"/>
          <w:szCs w:val="24"/>
          <w:lang w:eastAsia="ja-JP"/>
        </w:rPr>
      </w:pPr>
      <w:bookmarkStart w:id="153" w:name="_Toc111456765"/>
      <w:bookmarkStart w:id="154" w:name="_Toc241027531"/>
      <w:bookmarkStart w:id="155" w:name="_Toc170222433"/>
      <w:r w:rsidRPr="002209E2">
        <w:rPr>
          <w:rFonts w:ascii="Times New Roman" w:hAnsi="Times New Roman"/>
          <w:sz w:val="24"/>
          <w:szCs w:val="24"/>
          <w:lang w:eastAsia="ja-JP"/>
        </w:rPr>
        <w:t>Customer Code</w:t>
      </w:r>
      <w:bookmarkEnd w:id="153"/>
      <w:bookmarkEnd w:id="154"/>
      <w:bookmarkEnd w:id="155"/>
    </w:p>
    <w:p w14:paraId="72E6CF14" w14:textId="77777777" w:rsidR="00375C76" w:rsidRPr="002209E2" w:rsidRDefault="00375C76" w:rsidP="000102D5">
      <w:pPr>
        <w:pStyle w:val="NormalIndent"/>
        <w:rPr>
          <w:lang w:val="da-DK" w:eastAsia="ja-JP"/>
        </w:rPr>
      </w:pPr>
    </w:p>
    <w:p w14:paraId="1BA32356" w14:textId="77777777" w:rsidR="00375C76" w:rsidRPr="002209E2" w:rsidRDefault="00464305">
      <w:pPr>
        <w:pStyle w:val="Heading1"/>
        <w:rPr>
          <w:rFonts w:ascii="Times New Roman" w:hAnsi="Times New Roman"/>
          <w:szCs w:val="24"/>
          <w:lang w:eastAsia="ja-JP"/>
        </w:rPr>
      </w:pPr>
      <w:bookmarkStart w:id="156" w:name="_Toc170222434"/>
      <w:r w:rsidRPr="00F33F35">
        <w:rPr>
          <w:rFonts w:ascii="Times New Roman" w:hAnsi="Times New Roman"/>
          <w:szCs w:val="24"/>
          <w:lang w:eastAsia="ja-JP"/>
        </w:rPr>
        <w:t>THIẾT KẾ VẬT LÝ</w:t>
      </w:r>
      <w:bookmarkEnd w:id="156"/>
    </w:p>
    <w:p w14:paraId="5C8F5177" w14:textId="77777777" w:rsidR="00375C76" w:rsidRPr="002209E2" w:rsidRDefault="00650E96">
      <w:pPr>
        <w:rPr>
          <w:rFonts w:ascii="Times New Roman" w:hAnsi="Times New Roman"/>
          <w:i/>
          <w:sz w:val="24"/>
          <w:szCs w:val="24"/>
          <w:lang w:eastAsia="ja-JP"/>
        </w:rPr>
      </w:pPr>
      <w:r>
        <w:rPr>
          <w:rFonts w:ascii="Times New Roman" w:hAnsi="Times New Roman"/>
          <w:i/>
          <w:sz w:val="24"/>
          <w:szCs w:val="24"/>
          <w:lang w:eastAsia="ja-JP"/>
        </w:rPr>
        <w:t>Thông tin database</w:t>
      </w:r>
    </w:p>
    <w:p w14:paraId="0135170E" w14:textId="77777777" w:rsidR="00A64395" w:rsidRPr="002209E2" w:rsidRDefault="00A64395">
      <w:pPr>
        <w:rPr>
          <w:rFonts w:ascii="Times New Roman" w:hAnsi="Times New Roman"/>
          <w:i/>
          <w:sz w:val="24"/>
          <w:szCs w:val="24"/>
          <w:lang w:eastAsia="ja-JP"/>
        </w:rPr>
      </w:pPr>
    </w:p>
    <w:tbl>
      <w:tblPr>
        <w:tblW w:w="48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399"/>
        <w:gridCol w:w="3718"/>
        <w:gridCol w:w="790"/>
        <w:gridCol w:w="974"/>
        <w:gridCol w:w="842"/>
        <w:gridCol w:w="923"/>
      </w:tblGrid>
      <w:tr w:rsidR="00812E02" w:rsidRPr="002209E2" w14:paraId="15CA4859" w14:textId="77777777" w:rsidTr="007B18A1">
        <w:tblPrEx>
          <w:tblCellMar>
            <w:top w:w="0" w:type="dxa"/>
            <w:bottom w:w="0" w:type="dxa"/>
          </w:tblCellMar>
        </w:tblPrEx>
        <w:trPr>
          <w:trHeight w:val="668"/>
          <w:jc w:val="center"/>
        </w:trPr>
        <w:tc>
          <w:tcPr>
            <w:tcW w:w="630" w:type="dxa"/>
            <w:shd w:val="clear" w:color="auto" w:fill="FFE8E1"/>
          </w:tcPr>
          <w:p w14:paraId="6CC218E0" w14:textId="77777777" w:rsidR="003D7DBD" w:rsidRPr="002209E2" w:rsidRDefault="008A2D66" w:rsidP="000102D5">
            <w:pPr>
              <w:pStyle w:val="NormalTableHeader"/>
            </w:pPr>
            <w:r w:rsidRPr="002209E2">
              <w:t>S</w:t>
            </w:r>
            <w:r w:rsidR="003D7DBD" w:rsidRPr="002209E2">
              <w:t>TT</w:t>
            </w:r>
          </w:p>
        </w:tc>
        <w:tc>
          <w:tcPr>
            <w:tcW w:w="1399" w:type="dxa"/>
            <w:shd w:val="clear" w:color="auto" w:fill="FFE8E1"/>
          </w:tcPr>
          <w:p w14:paraId="6D412A55" w14:textId="77777777" w:rsidR="003D7DBD" w:rsidRPr="002209E2" w:rsidRDefault="00650E96" w:rsidP="000102D5">
            <w:pPr>
              <w:pStyle w:val="NormalTableHeader"/>
            </w:pPr>
            <w:r>
              <w:t>Database</w:t>
            </w:r>
          </w:p>
        </w:tc>
        <w:tc>
          <w:tcPr>
            <w:tcW w:w="3718" w:type="dxa"/>
            <w:shd w:val="clear" w:color="auto" w:fill="FFE8E1"/>
          </w:tcPr>
          <w:p w14:paraId="7801E5E7" w14:textId="77777777" w:rsidR="003D7DBD" w:rsidRPr="002209E2" w:rsidRDefault="008A2D66" w:rsidP="000102D5">
            <w:pPr>
              <w:pStyle w:val="NormalTableHeader"/>
            </w:pPr>
            <w:r w:rsidRPr="002209E2">
              <w:t>Data file</w:t>
            </w:r>
          </w:p>
        </w:tc>
        <w:tc>
          <w:tcPr>
            <w:tcW w:w="790" w:type="dxa"/>
            <w:shd w:val="clear" w:color="auto" w:fill="FFE8E1"/>
          </w:tcPr>
          <w:p w14:paraId="7BDDC5D3" w14:textId="77777777" w:rsidR="003D7DBD" w:rsidRPr="002209E2" w:rsidRDefault="008A2D66" w:rsidP="000102D5">
            <w:pPr>
              <w:pStyle w:val="NormalTableHeader"/>
            </w:pPr>
            <w:r w:rsidRPr="002209E2">
              <w:t>Size</w:t>
            </w:r>
          </w:p>
        </w:tc>
        <w:tc>
          <w:tcPr>
            <w:tcW w:w="974" w:type="dxa"/>
            <w:shd w:val="clear" w:color="auto" w:fill="FFE8E1"/>
          </w:tcPr>
          <w:p w14:paraId="05FB3A0C" w14:textId="77777777" w:rsidR="003D7DBD" w:rsidRPr="002209E2" w:rsidRDefault="008A2D66" w:rsidP="000102D5">
            <w:pPr>
              <w:pStyle w:val="NormalTableHeader"/>
            </w:pPr>
            <w:r w:rsidRPr="002209E2">
              <w:t>Tự mở rộng</w:t>
            </w:r>
          </w:p>
        </w:tc>
        <w:tc>
          <w:tcPr>
            <w:tcW w:w="842" w:type="dxa"/>
            <w:shd w:val="clear" w:color="auto" w:fill="FFE8E1"/>
          </w:tcPr>
          <w:p w14:paraId="11EEA4B8" w14:textId="77777777" w:rsidR="003D7DBD" w:rsidRPr="002209E2" w:rsidRDefault="008A2D66" w:rsidP="000102D5">
            <w:pPr>
              <w:pStyle w:val="NormalTableHeader"/>
            </w:pPr>
            <w:r w:rsidRPr="002209E2">
              <w:t>Max Size</w:t>
            </w:r>
          </w:p>
        </w:tc>
        <w:tc>
          <w:tcPr>
            <w:tcW w:w="923" w:type="dxa"/>
            <w:shd w:val="clear" w:color="auto" w:fill="FFE8E1"/>
          </w:tcPr>
          <w:p w14:paraId="0B31EFD4" w14:textId="77777777" w:rsidR="003D7DBD" w:rsidRPr="002209E2" w:rsidRDefault="008A2D66" w:rsidP="000102D5">
            <w:pPr>
              <w:pStyle w:val="NormalTableHeader"/>
            </w:pPr>
            <w:r w:rsidRPr="002209E2">
              <w:t>Mô tả</w:t>
            </w:r>
          </w:p>
        </w:tc>
      </w:tr>
      <w:tr w:rsidR="00812E02" w:rsidRPr="002209E2" w14:paraId="60C889E5" w14:textId="77777777" w:rsidTr="007B18A1">
        <w:tblPrEx>
          <w:tblCellMar>
            <w:top w:w="0" w:type="dxa"/>
            <w:bottom w:w="0" w:type="dxa"/>
          </w:tblCellMar>
        </w:tblPrEx>
        <w:trPr>
          <w:trHeight w:val="545"/>
          <w:jc w:val="center"/>
        </w:trPr>
        <w:tc>
          <w:tcPr>
            <w:tcW w:w="630" w:type="dxa"/>
            <w:vAlign w:val="center"/>
          </w:tcPr>
          <w:p w14:paraId="0C4637E1" w14:textId="77777777" w:rsidR="008A2D66" w:rsidRPr="002209E2" w:rsidRDefault="008A2D66" w:rsidP="008A2D66">
            <w:pPr>
              <w:numPr>
                <w:ilvl w:val="0"/>
                <w:numId w:val="2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14:paraId="7CDA7964" w14:textId="77777777" w:rsidR="008A2D66" w:rsidRPr="002209E2" w:rsidRDefault="007B18A1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CCAI</w:t>
            </w:r>
          </w:p>
        </w:tc>
        <w:tc>
          <w:tcPr>
            <w:tcW w:w="3718" w:type="dxa"/>
            <w:vAlign w:val="center"/>
          </w:tcPr>
          <w:p w14:paraId="646FFC8B" w14:textId="77777777" w:rsidR="008A2D66" w:rsidRPr="002209E2" w:rsidRDefault="008A2D66" w:rsidP="007B18A1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napToGrid/>
                <w:sz w:val="24"/>
                <w:szCs w:val="24"/>
              </w:rPr>
              <w:t>/u0</w:t>
            </w:r>
            <w:r w:rsidR="007B18A1">
              <w:rPr>
                <w:rFonts w:ascii="Times New Roman" w:hAnsi="Times New Roman"/>
                <w:snapToGrid/>
                <w:sz w:val="24"/>
                <w:szCs w:val="24"/>
              </w:rPr>
              <w:t>2</w:t>
            </w:r>
            <w:r w:rsidRPr="002209E2">
              <w:rPr>
                <w:rFonts w:ascii="Times New Roman" w:hAnsi="Times New Roman"/>
                <w:snapToGrid/>
                <w:sz w:val="24"/>
                <w:szCs w:val="24"/>
              </w:rPr>
              <w:t>/</w:t>
            </w:r>
            <w:r w:rsidR="007B18A1">
              <w:rPr>
                <w:rFonts w:ascii="Times New Roman" w:hAnsi="Times New Roman"/>
                <w:snapToGrid/>
                <w:sz w:val="24"/>
                <w:szCs w:val="24"/>
              </w:rPr>
              <w:t>database/ccai</w:t>
            </w:r>
          </w:p>
        </w:tc>
        <w:tc>
          <w:tcPr>
            <w:tcW w:w="790" w:type="dxa"/>
            <w:vAlign w:val="center"/>
          </w:tcPr>
          <w:p w14:paraId="37384D38" w14:textId="77777777" w:rsidR="008A2D66" w:rsidRPr="002209E2" w:rsidRDefault="007B18A1" w:rsidP="007B18A1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19GB</w:t>
            </w:r>
            <w:r w:rsidR="008A2D66" w:rsidRPr="002209E2">
              <w:rPr>
                <w:rFonts w:ascii="Times New Roman" w:hAnsi="Times New Roman"/>
                <w:snapToGrid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974" w:type="dxa"/>
            <w:vAlign w:val="center"/>
          </w:tcPr>
          <w:p w14:paraId="05F72654" w14:textId="77777777" w:rsidR="008A2D66" w:rsidRPr="002209E2" w:rsidRDefault="008A2D66" w:rsidP="005D5E28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 xml:space="preserve">YES                           </w:t>
            </w:r>
          </w:p>
        </w:tc>
        <w:tc>
          <w:tcPr>
            <w:tcW w:w="842" w:type="dxa"/>
            <w:vAlign w:val="center"/>
          </w:tcPr>
          <w:p w14:paraId="758614D7" w14:textId="77777777" w:rsidR="008A2D66" w:rsidRPr="002209E2" w:rsidRDefault="007B18A1" w:rsidP="007B18A1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B18A1">
              <w:rPr>
                <w:rFonts w:ascii="Times New Roman" w:hAnsi="Times New Roman"/>
                <w:sz w:val="24"/>
                <w:szCs w:val="24"/>
              </w:rPr>
              <w:t xml:space="preserve">1300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GB</w:t>
            </w:r>
          </w:p>
        </w:tc>
        <w:tc>
          <w:tcPr>
            <w:tcW w:w="923" w:type="dxa"/>
            <w:vAlign w:val="center"/>
          </w:tcPr>
          <w:p w14:paraId="33DA8261" w14:textId="77777777" w:rsidR="008A2D66" w:rsidRPr="002209E2" w:rsidRDefault="008A2D66" w:rsidP="007B18A1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 xml:space="preserve">Lưu trữ dữ </w:t>
            </w:r>
            <w:r w:rsidR="007B18A1">
              <w:rPr>
                <w:rFonts w:ascii="Times New Roman" w:hAnsi="Times New Roman"/>
                <w:sz w:val="24"/>
                <w:szCs w:val="24"/>
              </w:rPr>
              <w:t>CCAI</w:t>
            </w:r>
          </w:p>
        </w:tc>
      </w:tr>
    </w:tbl>
    <w:p w14:paraId="085EFB0C" w14:textId="77777777" w:rsidR="00650E96" w:rsidRDefault="00650E96" w:rsidP="00650E96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p w14:paraId="3ED1C191" w14:textId="77777777" w:rsidR="00650E96" w:rsidRDefault="00650E96" w:rsidP="00650E96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p w14:paraId="0FFBB916" w14:textId="77777777" w:rsidR="00650E96" w:rsidRDefault="00650E96" w:rsidP="00650E96">
      <w:pPr>
        <w:ind w:left="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Các bảng lớn cần quay vòng và có sử dụng partition:</w:t>
      </w:r>
    </w:p>
    <w:p w14:paraId="46F83990" w14:textId="77777777" w:rsidR="00650E96" w:rsidRPr="002209E2" w:rsidRDefault="00650E96" w:rsidP="00650E96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48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643"/>
        <w:gridCol w:w="1919"/>
        <w:gridCol w:w="2178"/>
        <w:gridCol w:w="1964"/>
      </w:tblGrid>
      <w:tr w:rsidR="008B0C44" w:rsidRPr="002209E2" w14:paraId="588CB277" w14:textId="77777777">
        <w:tblPrEx>
          <w:tblCellMar>
            <w:top w:w="0" w:type="dxa"/>
            <w:bottom w:w="0" w:type="dxa"/>
          </w:tblCellMar>
        </w:tblPrEx>
        <w:trPr>
          <w:trHeight w:val="752"/>
          <w:jc w:val="center"/>
        </w:trPr>
        <w:tc>
          <w:tcPr>
            <w:tcW w:w="620" w:type="dxa"/>
            <w:shd w:val="clear" w:color="auto" w:fill="FFE8E1"/>
          </w:tcPr>
          <w:p w14:paraId="3BC52879" w14:textId="77777777" w:rsidR="008B0C44" w:rsidRPr="002209E2" w:rsidRDefault="008B0C44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948" w:type="dxa"/>
            <w:shd w:val="clear" w:color="auto" w:fill="FFE8E1"/>
          </w:tcPr>
          <w:p w14:paraId="15AE77A9" w14:textId="77777777" w:rsidR="008B0C44" w:rsidRPr="002209E2" w:rsidRDefault="008B0C44" w:rsidP="000102D5">
            <w:pPr>
              <w:pStyle w:val="NormalTableHeader"/>
            </w:pPr>
            <w:r w:rsidRPr="002209E2">
              <w:t>Tên bảng</w:t>
            </w:r>
          </w:p>
        </w:tc>
        <w:tc>
          <w:tcPr>
            <w:tcW w:w="2110" w:type="dxa"/>
            <w:shd w:val="clear" w:color="auto" w:fill="FFE8E1"/>
          </w:tcPr>
          <w:p w14:paraId="61314FBB" w14:textId="77777777" w:rsidR="008B0C44" w:rsidRPr="002209E2" w:rsidRDefault="00735CE8" w:rsidP="000102D5">
            <w:pPr>
              <w:pStyle w:val="NormalTableHeader"/>
            </w:pPr>
            <w:r>
              <w:t>Database</w:t>
            </w:r>
          </w:p>
        </w:tc>
        <w:tc>
          <w:tcPr>
            <w:tcW w:w="2463" w:type="dxa"/>
            <w:shd w:val="clear" w:color="auto" w:fill="FFE8E1"/>
          </w:tcPr>
          <w:p w14:paraId="3BCCA1C2" w14:textId="77777777" w:rsidR="008B0C44" w:rsidRPr="002209E2" w:rsidRDefault="008B0C44" w:rsidP="000102D5">
            <w:pPr>
              <w:pStyle w:val="NormalTableHeader"/>
              <w:rPr>
                <w:lang w:val="fr-FR"/>
              </w:rPr>
            </w:pPr>
            <w:r w:rsidRPr="002209E2">
              <w:rPr>
                <w:lang w:val="fr-FR"/>
              </w:rPr>
              <w:t>Có phải là Partition hay không?</w:t>
            </w:r>
          </w:p>
        </w:tc>
        <w:tc>
          <w:tcPr>
            <w:tcW w:w="2188" w:type="dxa"/>
            <w:shd w:val="clear" w:color="auto" w:fill="FFE8E1"/>
          </w:tcPr>
          <w:p w14:paraId="34666DBD" w14:textId="77777777" w:rsidR="008B0C44" w:rsidRPr="002209E2" w:rsidRDefault="008B0C44" w:rsidP="000102D5">
            <w:pPr>
              <w:pStyle w:val="NormalTableHeader"/>
            </w:pPr>
            <w:r w:rsidRPr="002209E2">
              <w:t>Điều kiện Partition</w:t>
            </w:r>
          </w:p>
        </w:tc>
      </w:tr>
      <w:tr w:rsidR="008B0C44" w:rsidRPr="002209E2" w14:paraId="2EF3AA84" w14:textId="77777777">
        <w:tblPrEx>
          <w:tblCellMar>
            <w:top w:w="0" w:type="dxa"/>
            <w:bottom w:w="0" w:type="dxa"/>
          </w:tblCellMar>
        </w:tblPrEx>
        <w:trPr>
          <w:trHeight w:val="614"/>
          <w:jc w:val="center"/>
        </w:trPr>
        <w:tc>
          <w:tcPr>
            <w:tcW w:w="620" w:type="dxa"/>
            <w:vAlign w:val="center"/>
          </w:tcPr>
          <w:p w14:paraId="28A77206" w14:textId="77777777" w:rsidR="008B0C44" w:rsidRPr="002209E2" w:rsidRDefault="00E37B0C" w:rsidP="00E37B0C">
            <w:pPr>
              <w:ind w:lef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48" w:type="dxa"/>
            <w:vAlign w:val="center"/>
          </w:tcPr>
          <w:p w14:paraId="3ACE0E25" w14:textId="77777777" w:rsidR="008B0C44" w:rsidRPr="002209E2" w:rsidRDefault="007B18A1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7B18A1">
              <w:rPr>
                <w:rFonts w:ascii="Times New Roman" w:hAnsi="Times New Roman"/>
                <w:snapToGrid/>
                <w:sz w:val="24"/>
                <w:szCs w:val="24"/>
              </w:rPr>
              <w:t>kpi_log</w:t>
            </w:r>
          </w:p>
        </w:tc>
        <w:tc>
          <w:tcPr>
            <w:tcW w:w="2110" w:type="dxa"/>
            <w:vAlign w:val="center"/>
          </w:tcPr>
          <w:p w14:paraId="0E01839A" w14:textId="77777777" w:rsidR="008B0C44" w:rsidRPr="002209E2" w:rsidRDefault="00650E96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CCAI</w:t>
            </w:r>
          </w:p>
        </w:tc>
        <w:tc>
          <w:tcPr>
            <w:tcW w:w="2463" w:type="dxa"/>
          </w:tcPr>
          <w:p w14:paraId="6B225C78" w14:textId="77777777" w:rsidR="008B0C44" w:rsidRPr="002209E2" w:rsidRDefault="00650E96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Có</w:t>
            </w:r>
          </w:p>
        </w:tc>
        <w:tc>
          <w:tcPr>
            <w:tcW w:w="2188" w:type="dxa"/>
            <w:vAlign w:val="center"/>
          </w:tcPr>
          <w:p w14:paraId="20426A45" w14:textId="77777777" w:rsidR="008B0C44" w:rsidRPr="002209E2" w:rsidRDefault="008B0C44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B0C44" w:rsidRPr="002209E2" w14:paraId="3C6FEF9A" w14:textId="77777777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620" w:type="dxa"/>
          </w:tcPr>
          <w:p w14:paraId="54E14E70" w14:textId="77777777" w:rsidR="008B0C44" w:rsidRPr="002209E2" w:rsidRDefault="00A437A8" w:rsidP="00A437A8">
            <w:pPr>
              <w:pStyle w:val="NormalTable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1948" w:type="dxa"/>
          </w:tcPr>
          <w:p w14:paraId="628AF946" w14:textId="77777777" w:rsidR="008B0C44" w:rsidRPr="002209E2" w:rsidRDefault="007B18A1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audience</w:t>
            </w:r>
          </w:p>
        </w:tc>
        <w:tc>
          <w:tcPr>
            <w:tcW w:w="2110" w:type="dxa"/>
          </w:tcPr>
          <w:p w14:paraId="0889E36D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CCAI</w:t>
            </w:r>
          </w:p>
        </w:tc>
        <w:tc>
          <w:tcPr>
            <w:tcW w:w="2463" w:type="dxa"/>
          </w:tcPr>
          <w:p w14:paraId="2CE67CC7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Có</w:t>
            </w:r>
          </w:p>
        </w:tc>
        <w:tc>
          <w:tcPr>
            <w:tcW w:w="2188" w:type="dxa"/>
          </w:tcPr>
          <w:p w14:paraId="214DB044" w14:textId="77777777" w:rsidR="008B0C44" w:rsidRPr="002209E2" w:rsidRDefault="008B0C44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B0C44" w:rsidRPr="002209E2" w14:paraId="4AB4D945" w14:textId="77777777">
        <w:tblPrEx>
          <w:tblCellMar>
            <w:top w:w="0" w:type="dxa"/>
            <w:bottom w:w="0" w:type="dxa"/>
          </w:tblCellMar>
        </w:tblPrEx>
        <w:trPr>
          <w:trHeight w:val="403"/>
          <w:jc w:val="center"/>
        </w:trPr>
        <w:tc>
          <w:tcPr>
            <w:tcW w:w="620" w:type="dxa"/>
          </w:tcPr>
          <w:p w14:paraId="2D47CB0D" w14:textId="77777777" w:rsidR="008B0C44" w:rsidRPr="002209E2" w:rsidRDefault="00A437A8" w:rsidP="00A437A8">
            <w:pPr>
              <w:pStyle w:val="NormalTable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</w:tc>
        <w:tc>
          <w:tcPr>
            <w:tcW w:w="1948" w:type="dxa"/>
          </w:tcPr>
          <w:p w14:paraId="36457EFA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User_function_log</w:t>
            </w:r>
          </w:p>
        </w:tc>
        <w:tc>
          <w:tcPr>
            <w:tcW w:w="2110" w:type="dxa"/>
          </w:tcPr>
          <w:p w14:paraId="2324FAB7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CCAI</w:t>
            </w:r>
          </w:p>
        </w:tc>
        <w:tc>
          <w:tcPr>
            <w:tcW w:w="2463" w:type="dxa"/>
          </w:tcPr>
          <w:p w14:paraId="5CB2F34E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Có</w:t>
            </w:r>
          </w:p>
        </w:tc>
        <w:tc>
          <w:tcPr>
            <w:tcW w:w="2188" w:type="dxa"/>
          </w:tcPr>
          <w:p w14:paraId="582CD359" w14:textId="77777777" w:rsidR="008B0C44" w:rsidRPr="002209E2" w:rsidRDefault="008B0C44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B0C44" w:rsidRPr="002209E2" w14:paraId="3670CFDE" w14:textId="77777777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620" w:type="dxa"/>
          </w:tcPr>
          <w:p w14:paraId="1700010A" w14:textId="77777777" w:rsidR="008B0C44" w:rsidRPr="002209E2" w:rsidRDefault="00A437A8" w:rsidP="00A437A8">
            <w:pPr>
              <w:pStyle w:val="NormalTable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</w:t>
            </w:r>
          </w:p>
        </w:tc>
        <w:tc>
          <w:tcPr>
            <w:tcW w:w="1948" w:type="dxa"/>
          </w:tcPr>
          <w:p w14:paraId="76348F5B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 w:rsidRPr="00650E96">
              <w:rPr>
                <w:rFonts w:ascii="Times New Roman" w:hAnsi="Times New Roman" w:cs="Times New Roman"/>
                <w:sz w:val="24"/>
                <w:lang w:val="en-US"/>
              </w:rPr>
              <w:t>log_synchronize_process</w:t>
            </w:r>
          </w:p>
        </w:tc>
        <w:tc>
          <w:tcPr>
            <w:tcW w:w="2110" w:type="dxa"/>
          </w:tcPr>
          <w:p w14:paraId="596C9523" w14:textId="77777777" w:rsidR="008B0C44" w:rsidRPr="002209E2" w:rsidRDefault="00705547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CCAI</w:t>
            </w:r>
          </w:p>
        </w:tc>
        <w:tc>
          <w:tcPr>
            <w:tcW w:w="2463" w:type="dxa"/>
          </w:tcPr>
          <w:p w14:paraId="35A23BF4" w14:textId="77777777" w:rsidR="008B0C44" w:rsidRPr="002209E2" w:rsidRDefault="00A437A8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Có</w:t>
            </w:r>
          </w:p>
        </w:tc>
        <w:tc>
          <w:tcPr>
            <w:tcW w:w="2188" w:type="dxa"/>
          </w:tcPr>
          <w:p w14:paraId="2BE2CA1F" w14:textId="77777777" w:rsidR="008B0C44" w:rsidRPr="002209E2" w:rsidRDefault="008B0C44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437A8" w:rsidRPr="002209E2" w14:paraId="499B8042" w14:textId="77777777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620" w:type="dxa"/>
          </w:tcPr>
          <w:p w14:paraId="20E351DD" w14:textId="77777777" w:rsidR="00A437A8" w:rsidRPr="002209E2" w:rsidRDefault="00A437A8" w:rsidP="00A437A8">
            <w:pPr>
              <w:pStyle w:val="NormalTable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</w:t>
            </w:r>
          </w:p>
        </w:tc>
        <w:tc>
          <w:tcPr>
            <w:tcW w:w="1948" w:type="dxa"/>
          </w:tcPr>
          <w:p w14:paraId="4BC8596F" w14:textId="77777777" w:rsidR="00A437A8" w:rsidRPr="00650E96" w:rsidRDefault="00A437A8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User_detail_log</w:t>
            </w:r>
          </w:p>
        </w:tc>
        <w:tc>
          <w:tcPr>
            <w:tcW w:w="2110" w:type="dxa"/>
          </w:tcPr>
          <w:p w14:paraId="601BE278" w14:textId="77777777" w:rsidR="00A437A8" w:rsidRPr="002209E2" w:rsidRDefault="00705547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CCAI</w:t>
            </w:r>
          </w:p>
        </w:tc>
        <w:tc>
          <w:tcPr>
            <w:tcW w:w="2463" w:type="dxa"/>
          </w:tcPr>
          <w:p w14:paraId="28CC0C0F" w14:textId="77777777" w:rsidR="00A437A8" w:rsidRDefault="00705547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Có</w:t>
            </w:r>
          </w:p>
        </w:tc>
        <w:tc>
          <w:tcPr>
            <w:tcW w:w="2188" w:type="dxa"/>
          </w:tcPr>
          <w:p w14:paraId="36F75598" w14:textId="77777777" w:rsidR="00A437A8" w:rsidRPr="002209E2" w:rsidRDefault="00A437A8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6D944E39" w14:textId="77777777" w:rsidR="00375C76" w:rsidRPr="002209E2" w:rsidRDefault="00375C76">
      <w:pPr>
        <w:pStyle w:val="Heading1"/>
        <w:rPr>
          <w:rFonts w:ascii="Times New Roman" w:hAnsi="Times New Roman"/>
          <w:szCs w:val="24"/>
          <w:lang w:eastAsia="ja-JP"/>
        </w:rPr>
      </w:pPr>
      <w:r w:rsidRPr="002209E2">
        <w:rPr>
          <w:rFonts w:ascii="Times New Roman" w:hAnsi="Times New Roman"/>
          <w:szCs w:val="24"/>
          <w:lang w:eastAsia="ja-JP"/>
        </w:rPr>
        <w:br w:type="page"/>
      </w:r>
      <w:bookmarkStart w:id="157" w:name="_Toc241027533"/>
      <w:bookmarkStart w:id="158" w:name="_Toc170222435"/>
      <w:r w:rsidRPr="002209E2">
        <w:rPr>
          <w:rFonts w:ascii="Times New Roman" w:hAnsi="Times New Roman"/>
          <w:szCs w:val="24"/>
          <w:lang w:eastAsia="ja-JP"/>
        </w:rPr>
        <w:lastRenderedPageBreak/>
        <w:t>PHỤ LỤC</w:t>
      </w:r>
      <w:bookmarkEnd w:id="157"/>
      <w:bookmarkEnd w:id="158"/>
    </w:p>
    <w:p w14:paraId="6D89D046" w14:textId="77777777" w:rsidR="00375C76" w:rsidRPr="00666E75" w:rsidRDefault="00375C76">
      <w:pPr>
        <w:pStyle w:val="Heading2"/>
        <w:rPr>
          <w:rFonts w:ascii="Times New Roman" w:hAnsi="Times New Roman"/>
          <w:sz w:val="24"/>
          <w:szCs w:val="24"/>
          <w:lang w:eastAsia="ja-JP"/>
        </w:rPr>
      </w:pPr>
      <w:bookmarkStart w:id="159" w:name="_Toc241027534"/>
      <w:bookmarkStart w:id="160" w:name="_Toc170222436"/>
      <w:r w:rsidRPr="00666E75">
        <w:rPr>
          <w:rFonts w:ascii="Times New Roman" w:hAnsi="Times New Roman"/>
          <w:sz w:val="24"/>
          <w:szCs w:val="24"/>
          <w:lang w:eastAsia="ja-JP"/>
        </w:rPr>
        <w:t>Biểu tượng khuôn dạng dữ liệu</w:t>
      </w:r>
      <w:bookmarkEnd w:id="159"/>
      <w:bookmarkEnd w:id="160"/>
    </w:p>
    <w:p w14:paraId="5B07F91A" w14:textId="77777777" w:rsidR="00375C76" w:rsidRPr="00666E75" w:rsidRDefault="00375C76">
      <w:pPr>
        <w:rPr>
          <w:rFonts w:ascii="Times New Roman" w:hAnsi="Times New Roman"/>
          <w:sz w:val="24"/>
          <w:szCs w:val="24"/>
          <w:lang w:eastAsia="ja-JP"/>
        </w:rPr>
      </w:pPr>
      <w:r w:rsidRPr="00666E75">
        <w:rPr>
          <w:rFonts w:ascii="Times New Roman" w:hAnsi="Times New Roman"/>
          <w:sz w:val="24"/>
          <w:szCs w:val="24"/>
          <w:lang w:eastAsia="ja-JP"/>
        </w:rPr>
        <w:t>Dưới đây là các biểu tượng được sử dụng để mô tả khuôn dạng dữ liệu trong files và tables.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"/>
        <w:gridCol w:w="7488"/>
      </w:tblGrid>
      <w:tr w:rsidR="00375C76" w:rsidRPr="00666E75" w14:paraId="231AA21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shd w:val="clear" w:color="auto" w:fill="FFE8E1"/>
          </w:tcPr>
          <w:p w14:paraId="5BEC3508" w14:textId="77777777" w:rsidR="00375C76" w:rsidRPr="00666E75" w:rsidRDefault="00375C76" w:rsidP="000102D5">
            <w:pPr>
              <w:pStyle w:val="NormalTableHeader"/>
            </w:pPr>
            <w:r w:rsidRPr="00666E75">
              <w:t>Symbol</w:t>
            </w:r>
          </w:p>
        </w:tc>
        <w:tc>
          <w:tcPr>
            <w:tcW w:w="7488" w:type="dxa"/>
            <w:shd w:val="clear" w:color="auto" w:fill="FFE8E1"/>
          </w:tcPr>
          <w:p w14:paraId="0FBB64E7" w14:textId="77777777" w:rsidR="00375C76" w:rsidRPr="00666E75" w:rsidRDefault="00375C76" w:rsidP="000102D5">
            <w:pPr>
              <w:pStyle w:val="NormalTableHeader"/>
            </w:pPr>
            <w:r w:rsidRPr="00666E75">
              <w:t>Description</w:t>
            </w:r>
          </w:p>
        </w:tc>
      </w:tr>
      <w:tr w:rsidR="00375C76" w:rsidRPr="00666E75" w14:paraId="540A95A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FC96B0E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7488" w:type="dxa"/>
          </w:tcPr>
          <w:p w14:paraId="7D1CC6FB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số.</w:t>
            </w:r>
          </w:p>
        </w:tc>
      </w:tr>
      <w:tr w:rsidR="00375C76" w:rsidRPr="00666E75" w14:paraId="01B7385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351BF4EC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7488" w:type="dxa"/>
          </w:tcPr>
          <w:p w14:paraId="0C8FBFA1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Phân cách thập phân.</w:t>
            </w:r>
          </w:p>
        </w:tc>
      </w:tr>
      <w:tr w:rsidR="00375C76" w:rsidRPr="00666E75" w14:paraId="1EA50114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6CF83112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,</w:t>
            </w:r>
          </w:p>
        </w:tc>
        <w:tc>
          <w:tcPr>
            <w:tcW w:w="7488" w:type="dxa"/>
          </w:tcPr>
          <w:p w14:paraId="087F81D8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Phân cách hàng nghìn.</w:t>
            </w:r>
          </w:p>
        </w:tc>
      </w:tr>
      <w:tr w:rsidR="00375C76" w:rsidRPr="00666E75" w14:paraId="31ACC76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3B272C4A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:</w:t>
            </w:r>
          </w:p>
        </w:tc>
        <w:tc>
          <w:tcPr>
            <w:tcW w:w="7488" w:type="dxa"/>
          </w:tcPr>
          <w:p w14:paraId="68DAEC6C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Phân cách thời gian.</w:t>
            </w:r>
          </w:p>
        </w:tc>
      </w:tr>
      <w:tr w:rsidR="00375C76" w:rsidRPr="00666E75" w14:paraId="016AA343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C6A5791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/</w:t>
            </w:r>
          </w:p>
        </w:tc>
        <w:tc>
          <w:tcPr>
            <w:tcW w:w="7488" w:type="dxa"/>
          </w:tcPr>
          <w:p w14:paraId="26AE2267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Phân cách ngày tháng. </w:t>
            </w:r>
          </w:p>
        </w:tc>
      </w:tr>
      <w:tr w:rsidR="00375C76" w:rsidRPr="00666E75" w14:paraId="5434078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305ECA5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\</w:t>
            </w:r>
          </w:p>
        </w:tc>
        <w:tc>
          <w:tcPr>
            <w:tcW w:w="7488" w:type="dxa"/>
          </w:tcPr>
          <w:p w14:paraId="455475B2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Xem ký tự kế tiếp trong chuỗi như là tuỳ chọn. Cho phép sử dụng các ký tự #, &amp;, A , ? để tùy chọn.</w:t>
            </w:r>
          </w:p>
        </w:tc>
      </w:tr>
      <w:tr w:rsidR="00375C76" w:rsidRPr="00666E75" w14:paraId="5C61293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6B10B188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&gt;</w:t>
            </w:r>
          </w:p>
        </w:tc>
        <w:tc>
          <w:tcPr>
            <w:tcW w:w="7488" w:type="dxa"/>
          </w:tcPr>
          <w:p w14:paraId="7A77AE28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Chuyển tất cả các ký tự sang chữ in.</w:t>
            </w:r>
          </w:p>
        </w:tc>
      </w:tr>
      <w:tr w:rsidR="00375C76" w:rsidRPr="00666E75" w14:paraId="4E984DF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167635F6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&lt;</w:t>
            </w:r>
          </w:p>
        </w:tc>
        <w:tc>
          <w:tcPr>
            <w:tcW w:w="7488" w:type="dxa"/>
          </w:tcPr>
          <w:p w14:paraId="5000ED31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Chuyển tất cả các ký tự sang chữ thường.</w:t>
            </w:r>
          </w:p>
        </w:tc>
      </w:tr>
      <w:tr w:rsidR="00375C76" w:rsidRPr="00666E75" w14:paraId="1FC099BA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3F2C18F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488" w:type="dxa"/>
          </w:tcPr>
          <w:p w14:paraId="52F86ED4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cái bắt buộc phải có. Ví dụ: a – z, A – Z, or 0 – 9.</w:t>
            </w:r>
          </w:p>
        </w:tc>
      </w:tr>
      <w:tr w:rsidR="00375C76" w:rsidRPr="00666E75" w14:paraId="341C990F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3AD63ED3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488" w:type="dxa"/>
          </w:tcPr>
          <w:p w14:paraId="4834FEB7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cái tùy chọn có thể có hoặc không.</w:t>
            </w:r>
          </w:p>
        </w:tc>
      </w:tr>
      <w:tr w:rsidR="00375C76" w:rsidRPr="00666E75" w14:paraId="589F4BAC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828A17A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7488" w:type="dxa"/>
          </w:tcPr>
          <w:p w14:paraId="59C794AB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số bắt buộc phải nhập. Ví dụ: 0 – 9.</w:t>
            </w:r>
          </w:p>
        </w:tc>
      </w:tr>
      <w:tr w:rsidR="00375C76" w:rsidRPr="00666E75" w14:paraId="6F00F68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226E05F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488" w:type="dxa"/>
          </w:tcPr>
          <w:p w14:paraId="587A8303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số bắt tùy chọn. Ví dụ: 0 – 9.</w:t>
            </w:r>
          </w:p>
        </w:tc>
      </w:tr>
      <w:tr w:rsidR="00375C76" w:rsidRPr="00666E75" w14:paraId="6A61114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12FDD310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488" w:type="dxa"/>
          </w:tcPr>
          <w:p w14:paraId="2E96CDC7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Ký tự hoặc dấu trống (tùy chọn). Giá trị hợp lệ ở đây là các ký tự ANSI có mã từ 32-126 và 128-255.</w:t>
            </w:r>
          </w:p>
        </w:tc>
      </w:tr>
      <w:tr w:rsidR="00375C76" w:rsidRPr="00666E75" w14:paraId="181C7F8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28E09D4C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&amp;</w:t>
            </w:r>
          </w:p>
        </w:tc>
        <w:tc>
          <w:tcPr>
            <w:tcW w:w="7488" w:type="dxa"/>
          </w:tcPr>
          <w:p w14:paraId="4BFF318B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Ký tự (bắt buộc). Giá trị hợp lệ ở đây là các ký tự ANSI có mã từ 32-126 và 128-255.</w:t>
            </w:r>
          </w:p>
        </w:tc>
      </w:tr>
      <w:tr w:rsidR="00375C76" w:rsidRPr="00666E75" w14:paraId="77AA5FA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18555CAD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?</w:t>
            </w:r>
          </w:p>
        </w:tc>
        <w:tc>
          <w:tcPr>
            <w:tcW w:w="7488" w:type="dxa"/>
          </w:tcPr>
          <w:p w14:paraId="1DD10B47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val="pt-BR"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val="pt-BR" w:eastAsia="ja-JP"/>
              </w:rPr>
              <w:t>Chữ cái. Ví dụ: a – z hoặc A – Z.</w:t>
            </w:r>
          </w:p>
        </w:tc>
      </w:tr>
      <w:tr w:rsidR="00375C76" w:rsidRPr="00376592" w14:paraId="330BDC2A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5E23B692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Literal</w:t>
            </w:r>
          </w:p>
        </w:tc>
        <w:tc>
          <w:tcPr>
            <w:tcW w:w="7488" w:type="dxa"/>
          </w:tcPr>
          <w:p w14:paraId="1B1FEE76" w14:textId="77777777" w:rsidR="00375C76" w:rsidRPr="00376592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Tất cả các biểu tượng khác được hiện thị đúng như thực tế vốn có của nó.</w:t>
            </w:r>
          </w:p>
        </w:tc>
      </w:tr>
    </w:tbl>
    <w:p w14:paraId="690A130B" w14:textId="77777777" w:rsidR="00375C76" w:rsidRPr="00376592" w:rsidRDefault="00375C76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p w14:paraId="42897A64" w14:textId="77777777" w:rsidR="00375C76" w:rsidRPr="00376592" w:rsidRDefault="00375C76" w:rsidP="000102D5">
      <w:pPr>
        <w:pStyle w:val="NormalIndent"/>
        <w:rPr>
          <w:lang w:eastAsia="ja-JP"/>
        </w:rPr>
      </w:pPr>
    </w:p>
    <w:p w14:paraId="2F292FA9" w14:textId="77777777" w:rsidR="00375C76" w:rsidRPr="00376592" w:rsidRDefault="00375C76">
      <w:pPr>
        <w:rPr>
          <w:rFonts w:ascii="Times New Roman" w:hAnsi="Times New Roman"/>
          <w:sz w:val="24"/>
          <w:szCs w:val="24"/>
          <w:lang w:eastAsia="ja-JP"/>
        </w:rPr>
      </w:pPr>
    </w:p>
    <w:p w14:paraId="5A163E5C" w14:textId="77777777" w:rsidR="00375C76" w:rsidRPr="00376592" w:rsidRDefault="00375C76">
      <w:pPr>
        <w:rPr>
          <w:rFonts w:ascii="Times New Roman" w:hAnsi="Times New Roman"/>
          <w:sz w:val="24"/>
          <w:szCs w:val="24"/>
          <w:lang w:eastAsia="ja-JP"/>
        </w:rPr>
      </w:pPr>
    </w:p>
    <w:p w14:paraId="226332B4" w14:textId="77777777" w:rsidR="00375C76" w:rsidRPr="00376592" w:rsidRDefault="00375C76">
      <w:pPr>
        <w:rPr>
          <w:rFonts w:ascii="Times New Roman" w:hAnsi="Times New Roman"/>
          <w:sz w:val="24"/>
          <w:szCs w:val="24"/>
        </w:rPr>
      </w:pPr>
    </w:p>
    <w:bookmarkEnd w:id="15"/>
    <w:p w14:paraId="529CF0B7" w14:textId="77777777" w:rsidR="00375C76" w:rsidRPr="00376592" w:rsidRDefault="00375C76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sectPr w:rsidR="00375C76" w:rsidRPr="00376592" w:rsidSect="00097F5D">
      <w:headerReference w:type="default" r:id="rId20"/>
      <w:footerReference w:type="default" r:id="rId21"/>
      <w:footerReference w:type="first" r:id="rId22"/>
      <w:type w:val="continuous"/>
      <w:pgSz w:w="11909" w:h="16834" w:code="9"/>
      <w:pgMar w:top="1152" w:right="1152" w:bottom="1238" w:left="1440" w:header="432" w:footer="432" w:gutter="0"/>
      <w:pgNumType w:start="1"/>
      <w:cols w:space="709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7" w:author="anhvt105" w:date="2023-09-29T17:05:00Z" w:initials="a">
    <w:p w14:paraId="4940DB3D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89" w:author="anhvt105" w:date="2023-09-29T17:05:00Z" w:initials="a">
    <w:p w14:paraId="5827973A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95" w:author="anhvt105" w:date="2023-09-29T17:10:00Z" w:initials="a">
    <w:p w14:paraId="01E168FC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100" w:author="anhvt105" w:date="2023-09-29T17:21:00Z" w:initials="a">
    <w:p w14:paraId="3F854804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102" w:author="anhvt105" w:date="2023-09-29T17:22:00Z" w:initials="a">
    <w:p w14:paraId="77288B55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104" w:author="anhvt105" w:date="2023-09-29T17:23:00Z" w:initials="a">
    <w:p w14:paraId="69763077" w14:textId="77777777" w:rsidR="00AC1B86" w:rsidRDefault="00AC1B86" w:rsidP="00BD7C05">
      <w:pPr>
        <w:pStyle w:val="CommentText"/>
        <w:ind w:left="0"/>
      </w:pPr>
      <w:r>
        <w:rPr>
          <w:rStyle w:val="CommentReference"/>
        </w:rPr>
        <w:annotationRef/>
      </w:r>
      <w:r>
        <w:t>Chưa có key</w:t>
      </w:r>
    </w:p>
  </w:comment>
  <w:comment w:id="106" w:author="anhvt105" w:date="2023-10-16T08:31:00Z" w:initials="a">
    <w:p w14:paraId="762E3758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117" w:author="anhvt105" w:date="2023-10-16T08:46:00Z" w:initials="a">
    <w:p w14:paraId="660E1D4F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40DB3D" w15:done="0"/>
  <w15:commentEx w15:paraId="5827973A" w15:done="0"/>
  <w15:commentEx w15:paraId="01E168FC" w15:done="0"/>
  <w15:commentEx w15:paraId="3F854804" w15:done="0"/>
  <w15:commentEx w15:paraId="77288B55" w15:done="0"/>
  <w15:commentEx w15:paraId="69763077" w15:done="0"/>
  <w15:commentEx w15:paraId="762E3758" w15:done="0"/>
  <w15:commentEx w15:paraId="660E1D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FBD57" w14:textId="77777777" w:rsidR="00C37A5A" w:rsidRDefault="00C37A5A">
      <w:r>
        <w:separator/>
      </w:r>
    </w:p>
  </w:endnote>
  <w:endnote w:type="continuationSeparator" w:id="0">
    <w:p w14:paraId="18FA7F9D" w14:textId="77777777" w:rsidR="00C37A5A" w:rsidRDefault="00C3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default"/>
    <w:sig w:usb0="00000000" w:usb1="00000000" w:usb2="00000000" w:usb3="00000000" w:csb0="00000013" w:csb1="00000000"/>
  </w:font>
  <w:font w:name=".VnArialH">
    <w:altName w:val="Arial"/>
    <w:charset w:val="00"/>
    <w:family w:val="swiss"/>
    <w:pitch w:val="default"/>
    <w:sig w:usb0="00000000" w:usb1="00000000" w:usb2="00000000" w:usb3="00000000" w:csb0="00000003" w:csb1="00000000"/>
  </w:font>
  <w:font w:name=".VnArial">
    <w:altName w:val="Times New Roman"/>
    <w:charset w:val="00"/>
    <w:family w:val="swiss"/>
    <w:pitch w:val="default"/>
    <w:sig w:usb0="00000000" w:usb1="00000000" w:usb2="00000000" w:usb3="00000000" w:csb0="00000011" w:csb1="00000000"/>
  </w:font>
  <w:font w:name=".VnHelvetIns"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E438" w14:textId="62302CA1" w:rsidR="00AC1B86" w:rsidRPr="008E7491" w:rsidRDefault="00AC1B86" w:rsidP="005F6B41">
    <w:pPr>
      <w:pStyle w:val="Footer"/>
      <w:tabs>
        <w:tab w:val="clear" w:pos="4320"/>
        <w:tab w:val="clear" w:pos="8640"/>
        <w:tab w:val="center" w:pos="9270"/>
      </w:tabs>
      <w:rPr>
        <w:rFonts w:ascii="Times New Roman" w:hAnsi="Times New Roman"/>
        <w:sz w:val="24"/>
        <w:szCs w:val="24"/>
      </w:rPr>
    </w:pPr>
    <w:r w:rsidRPr="000565A5">
      <w:rPr>
        <w:rFonts w:ascii="Times New Roman" w:hAnsi="Times New Roman"/>
        <w:i/>
        <w:sz w:val="24"/>
        <w:szCs w:val="24"/>
      </w:rPr>
      <w:t xml:space="preserve">BM.03.QT.00.CNTT.28  </w:t>
    </w:r>
    <w:r w:rsidRPr="008E7491">
      <w:rPr>
        <w:rFonts w:ascii="Times New Roman" w:hAnsi="Times New Roman"/>
        <w:sz w:val="24"/>
        <w:szCs w:val="24"/>
      </w:rPr>
      <w:tab/>
    </w:r>
    <w:r w:rsidRPr="008E7491">
      <w:rPr>
        <w:rStyle w:val="PageNumber"/>
        <w:rFonts w:ascii="Times New Roman" w:hAnsi="Times New Roman"/>
        <w:sz w:val="24"/>
        <w:szCs w:val="24"/>
      </w:rPr>
      <w:fldChar w:fldCharType="begin"/>
    </w:r>
    <w:r w:rsidRPr="008E7491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8E7491">
      <w:rPr>
        <w:rStyle w:val="PageNumber"/>
        <w:rFonts w:ascii="Times New Roman" w:hAnsi="Times New Roman"/>
        <w:sz w:val="24"/>
        <w:szCs w:val="24"/>
      </w:rPr>
      <w:fldChar w:fldCharType="separate"/>
    </w:r>
    <w:r w:rsidR="008C0FCE">
      <w:rPr>
        <w:rStyle w:val="PageNumber"/>
        <w:rFonts w:ascii="Times New Roman" w:hAnsi="Times New Roman"/>
        <w:noProof/>
        <w:sz w:val="24"/>
        <w:szCs w:val="24"/>
      </w:rPr>
      <w:t>27</w:t>
    </w:r>
    <w:r w:rsidRPr="008E7491">
      <w:rPr>
        <w:rStyle w:val="PageNumber"/>
        <w:rFonts w:ascii="Times New Roman" w:hAnsi="Times New Roman"/>
        <w:sz w:val="24"/>
        <w:szCs w:val="24"/>
      </w:rPr>
      <w:fldChar w:fldCharType="end"/>
    </w:r>
    <w:r w:rsidRPr="008E7491">
      <w:rPr>
        <w:rStyle w:val="PageNumber"/>
        <w:rFonts w:ascii="Times New Roman" w:hAnsi="Times New Roman"/>
        <w:sz w:val="24"/>
        <w:szCs w:val="24"/>
      </w:rPr>
      <w:t>/</w:t>
    </w:r>
    <w:r w:rsidRPr="008E7491">
      <w:rPr>
        <w:rStyle w:val="PageNumber"/>
        <w:rFonts w:ascii="Times New Roman" w:hAnsi="Times New Roman"/>
        <w:sz w:val="24"/>
        <w:szCs w:val="24"/>
      </w:rPr>
      <w:fldChar w:fldCharType="begin"/>
    </w:r>
    <w:r w:rsidRPr="008E7491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8E7491">
      <w:rPr>
        <w:rStyle w:val="PageNumber"/>
        <w:rFonts w:ascii="Times New Roman" w:hAnsi="Times New Roman"/>
        <w:sz w:val="24"/>
        <w:szCs w:val="24"/>
      </w:rPr>
      <w:fldChar w:fldCharType="separate"/>
    </w:r>
    <w:r w:rsidR="008C0FCE">
      <w:rPr>
        <w:rStyle w:val="PageNumber"/>
        <w:rFonts w:ascii="Times New Roman" w:hAnsi="Times New Roman"/>
        <w:noProof/>
        <w:sz w:val="24"/>
        <w:szCs w:val="24"/>
      </w:rPr>
      <w:t>146</w:t>
    </w:r>
    <w:r w:rsidRPr="008E7491">
      <w:rPr>
        <w:rStyle w:val="PageNumber"/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2CE6F" w14:textId="77777777" w:rsidR="00AC1B86" w:rsidRPr="000565A5" w:rsidRDefault="00AC1B86" w:rsidP="005F6B41">
    <w:pPr>
      <w:pStyle w:val="Footer"/>
      <w:tabs>
        <w:tab w:val="clear" w:pos="4320"/>
        <w:tab w:val="clear" w:pos="8640"/>
        <w:tab w:val="center" w:pos="9270"/>
      </w:tabs>
      <w:rPr>
        <w:rFonts w:ascii="Times New Roman" w:hAnsi="Times New Roman"/>
        <w:i/>
        <w:sz w:val="24"/>
        <w:szCs w:val="24"/>
      </w:rPr>
    </w:pPr>
    <w:r w:rsidRPr="000565A5">
      <w:rPr>
        <w:rFonts w:ascii="Times New Roman" w:hAnsi="Times New Roman"/>
        <w:i/>
        <w:sz w:val="24"/>
        <w:szCs w:val="24"/>
      </w:rPr>
      <w:t xml:space="preserve">BM.03.QT.00.CNTT.28  </w:t>
    </w:r>
    <w:r w:rsidRPr="000565A5">
      <w:rPr>
        <w:rFonts w:ascii="Times New Roman" w:hAnsi="Times New Roman"/>
        <w:i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EBC04" w14:textId="77777777" w:rsidR="00C37A5A" w:rsidRDefault="00C37A5A">
      <w:r>
        <w:separator/>
      </w:r>
    </w:p>
  </w:footnote>
  <w:footnote w:type="continuationSeparator" w:id="0">
    <w:p w14:paraId="5D25A6AE" w14:textId="77777777" w:rsidR="00C37A5A" w:rsidRDefault="00C37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CF203" w14:textId="77777777" w:rsidR="00AC1B86" w:rsidRPr="0037127A" w:rsidRDefault="00AC1B86" w:rsidP="00F33F35">
    <w:pPr>
      <w:pStyle w:val="Header"/>
      <w:pBdr>
        <w:bottom w:val="single" w:sz="4" w:space="0" w:color="auto"/>
      </w:pBdr>
      <w:tabs>
        <w:tab w:val="clear" w:pos="8640"/>
        <w:tab w:val="right" w:pos="9270"/>
      </w:tabs>
      <w:rPr>
        <w:rFonts w:ascii="Times New Roman" w:hAnsi="Times New Roman"/>
        <w:sz w:val="22"/>
        <w:szCs w:val="22"/>
      </w:rPr>
    </w:pPr>
    <w:r w:rsidRPr="004D44C6">
      <w:rPr>
        <w:rFonts w:ascii="Times New Roman" w:hAnsi="Times New Roman"/>
        <w:sz w:val="22"/>
        <w:szCs w:val="22"/>
      </w:rPr>
      <w:t>&lt;Mã hiệu dự án&gt; - Thiết kế chi tiết dữ liệu</w:t>
    </w:r>
    <w:r w:rsidRPr="0037127A">
      <w:rPr>
        <w:rFonts w:ascii="Times New Roman" w:hAnsi="Times New Roman"/>
        <w:i/>
        <w:sz w:val="22"/>
        <w:szCs w:val="22"/>
      </w:rPr>
      <w:tab/>
    </w:r>
    <w:r w:rsidRPr="0037127A">
      <w:rPr>
        <w:rFonts w:ascii="Times New Roman" w:hAnsi="Times New Roman"/>
        <w:sz w:val="22"/>
        <w:szCs w:val="22"/>
      </w:rPr>
      <w:tab/>
      <w:t xml:space="preserve">                      vx.x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4EA51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84F6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40F7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A8E4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98AB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C6F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F8B8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763C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10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1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DF02AE3"/>
    <w:multiLevelType w:val="hybridMultilevel"/>
    <w:tmpl w:val="7C6EE516"/>
    <w:lvl w:ilvl="0" w:tplc="D31A3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FB5EAC"/>
    <w:multiLevelType w:val="hybridMultilevel"/>
    <w:tmpl w:val="84309544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9" w15:restartNumberingAfterBreak="0">
    <w:nsid w:val="37805F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5" w15:restartNumberingAfterBreak="0">
    <w:nsid w:val="462F2DD5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49B27AAE"/>
    <w:multiLevelType w:val="multilevel"/>
    <w:tmpl w:val="05F4B8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33737A9"/>
    <w:multiLevelType w:val="hybridMultilevel"/>
    <w:tmpl w:val="17F8D106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3" w15:restartNumberingAfterBreak="0">
    <w:nsid w:val="5C8E753B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36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7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8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683F13DA"/>
    <w:multiLevelType w:val="hybridMultilevel"/>
    <w:tmpl w:val="7A92B83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0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1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2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3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4" w15:restartNumberingAfterBreak="0">
    <w:nsid w:val="6FB07CC9"/>
    <w:multiLevelType w:val="hybridMultilevel"/>
    <w:tmpl w:val="1168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6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47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8" w15:restartNumberingAfterBreak="0">
    <w:nsid w:val="729335CA"/>
    <w:multiLevelType w:val="hybridMultilevel"/>
    <w:tmpl w:val="988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0" w15:restartNumberingAfterBreak="0">
    <w:nsid w:val="774B4DFE"/>
    <w:multiLevelType w:val="hybridMultilevel"/>
    <w:tmpl w:val="C226D110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1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8"/>
  </w:num>
  <w:num w:numId="3">
    <w:abstractNumId w:val="34"/>
  </w:num>
  <w:num w:numId="4">
    <w:abstractNumId w:val="52"/>
  </w:num>
  <w:num w:numId="5">
    <w:abstractNumId w:val="47"/>
  </w:num>
  <w:num w:numId="6">
    <w:abstractNumId w:val="35"/>
  </w:num>
  <w:num w:numId="7">
    <w:abstractNumId w:val="15"/>
  </w:num>
  <w:num w:numId="8">
    <w:abstractNumId w:val="30"/>
  </w:num>
  <w:num w:numId="9">
    <w:abstractNumId w:val="19"/>
  </w:num>
  <w:num w:numId="10">
    <w:abstractNumId w:val="13"/>
  </w:num>
  <w:num w:numId="11">
    <w:abstractNumId w:val="14"/>
  </w:num>
  <w:num w:numId="12">
    <w:abstractNumId w:val="7"/>
  </w:num>
  <w:num w:numId="13">
    <w:abstractNumId w:val="29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0"/>
  </w:num>
  <w:num w:numId="22">
    <w:abstractNumId w:val="51"/>
  </w:num>
  <w:num w:numId="23">
    <w:abstractNumId w:val="32"/>
  </w:num>
  <w:num w:numId="24">
    <w:abstractNumId w:val="46"/>
  </w:num>
  <w:num w:numId="25">
    <w:abstractNumId w:val="38"/>
  </w:num>
  <w:num w:numId="26">
    <w:abstractNumId w:val="31"/>
  </w:num>
  <w:num w:numId="27">
    <w:abstractNumId w:val="24"/>
  </w:num>
  <w:num w:numId="28">
    <w:abstractNumId w:val="33"/>
  </w:num>
  <w:num w:numId="29">
    <w:abstractNumId w:val="25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48"/>
  </w:num>
  <w:num w:numId="43">
    <w:abstractNumId w:val="50"/>
  </w:num>
  <w:num w:numId="44">
    <w:abstractNumId w:val="39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da-DK" w:vendorID="64" w:dllVersion="4096" w:nlCheck="1" w:checkStyle="0"/>
  <w:activeWritingStyle w:appName="MSWord" w:lang="pt-B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31"/>
    <w:rsid w:val="000102D5"/>
    <w:rsid w:val="000124D4"/>
    <w:rsid w:val="000143E3"/>
    <w:rsid w:val="0001441D"/>
    <w:rsid w:val="0002000E"/>
    <w:rsid w:val="000260E7"/>
    <w:rsid w:val="00026D47"/>
    <w:rsid w:val="00030748"/>
    <w:rsid w:val="000338BF"/>
    <w:rsid w:val="00042FCC"/>
    <w:rsid w:val="0004404C"/>
    <w:rsid w:val="00047BC0"/>
    <w:rsid w:val="000517C2"/>
    <w:rsid w:val="0005624F"/>
    <w:rsid w:val="00056387"/>
    <w:rsid w:val="000565A5"/>
    <w:rsid w:val="00060280"/>
    <w:rsid w:val="0006045D"/>
    <w:rsid w:val="000626E9"/>
    <w:rsid w:val="00073050"/>
    <w:rsid w:val="00077614"/>
    <w:rsid w:val="000814EC"/>
    <w:rsid w:val="000816EA"/>
    <w:rsid w:val="00082B48"/>
    <w:rsid w:val="000845F3"/>
    <w:rsid w:val="00096476"/>
    <w:rsid w:val="00097845"/>
    <w:rsid w:val="00097F5D"/>
    <w:rsid w:val="000A41D2"/>
    <w:rsid w:val="000B25C5"/>
    <w:rsid w:val="000B2A5E"/>
    <w:rsid w:val="000B5471"/>
    <w:rsid w:val="000C1349"/>
    <w:rsid w:val="000C3E40"/>
    <w:rsid w:val="000D0BD6"/>
    <w:rsid w:val="000D2187"/>
    <w:rsid w:val="000D569B"/>
    <w:rsid w:val="000F080E"/>
    <w:rsid w:val="000F4385"/>
    <w:rsid w:val="00101534"/>
    <w:rsid w:val="0010401F"/>
    <w:rsid w:val="00104704"/>
    <w:rsid w:val="00105B5F"/>
    <w:rsid w:val="0011119D"/>
    <w:rsid w:val="0011173A"/>
    <w:rsid w:val="001170B0"/>
    <w:rsid w:val="00121605"/>
    <w:rsid w:val="00125295"/>
    <w:rsid w:val="00126550"/>
    <w:rsid w:val="00126B6F"/>
    <w:rsid w:val="00131031"/>
    <w:rsid w:val="001343AD"/>
    <w:rsid w:val="001358F3"/>
    <w:rsid w:val="001359B7"/>
    <w:rsid w:val="00143476"/>
    <w:rsid w:val="00144459"/>
    <w:rsid w:val="00145364"/>
    <w:rsid w:val="001463DB"/>
    <w:rsid w:val="00147F17"/>
    <w:rsid w:val="00152866"/>
    <w:rsid w:val="00152FBC"/>
    <w:rsid w:val="00160B9C"/>
    <w:rsid w:val="00162504"/>
    <w:rsid w:val="0016283D"/>
    <w:rsid w:val="001742B6"/>
    <w:rsid w:val="0018186F"/>
    <w:rsid w:val="0019082B"/>
    <w:rsid w:val="00193ED5"/>
    <w:rsid w:val="00195470"/>
    <w:rsid w:val="00195C86"/>
    <w:rsid w:val="001A19CD"/>
    <w:rsid w:val="001A2302"/>
    <w:rsid w:val="001A3097"/>
    <w:rsid w:val="001A7BDE"/>
    <w:rsid w:val="001B2AE9"/>
    <w:rsid w:val="001B5EE1"/>
    <w:rsid w:val="001C685D"/>
    <w:rsid w:val="001D40C0"/>
    <w:rsid w:val="001D7385"/>
    <w:rsid w:val="001E485D"/>
    <w:rsid w:val="001E5CF2"/>
    <w:rsid w:val="001E6B0B"/>
    <w:rsid w:val="001F152F"/>
    <w:rsid w:val="00206529"/>
    <w:rsid w:val="0021268A"/>
    <w:rsid w:val="00213087"/>
    <w:rsid w:val="00213C03"/>
    <w:rsid w:val="00216400"/>
    <w:rsid w:val="002209E2"/>
    <w:rsid w:val="00220A7D"/>
    <w:rsid w:val="0022278E"/>
    <w:rsid w:val="002444A5"/>
    <w:rsid w:val="00245FFB"/>
    <w:rsid w:val="002462B0"/>
    <w:rsid w:val="00246B6F"/>
    <w:rsid w:val="00246BF3"/>
    <w:rsid w:val="002514A1"/>
    <w:rsid w:val="00253D2D"/>
    <w:rsid w:val="002551BF"/>
    <w:rsid w:val="00262963"/>
    <w:rsid w:val="00263DA3"/>
    <w:rsid w:val="002647B5"/>
    <w:rsid w:val="002651CB"/>
    <w:rsid w:val="00266BDE"/>
    <w:rsid w:val="00274587"/>
    <w:rsid w:val="00275DEF"/>
    <w:rsid w:val="00282268"/>
    <w:rsid w:val="002853E2"/>
    <w:rsid w:val="0029078D"/>
    <w:rsid w:val="002A009D"/>
    <w:rsid w:val="002A13B1"/>
    <w:rsid w:val="002B2BFA"/>
    <w:rsid w:val="002B6ECA"/>
    <w:rsid w:val="002D6BCD"/>
    <w:rsid w:val="002E3BBA"/>
    <w:rsid w:val="002E7803"/>
    <w:rsid w:val="002F121B"/>
    <w:rsid w:val="002F4CE8"/>
    <w:rsid w:val="002F4ECD"/>
    <w:rsid w:val="002F561B"/>
    <w:rsid w:val="003135FA"/>
    <w:rsid w:val="0031789F"/>
    <w:rsid w:val="00320ED1"/>
    <w:rsid w:val="00325B93"/>
    <w:rsid w:val="0033452D"/>
    <w:rsid w:val="003428EB"/>
    <w:rsid w:val="00345F35"/>
    <w:rsid w:val="00360937"/>
    <w:rsid w:val="00360E58"/>
    <w:rsid w:val="00365517"/>
    <w:rsid w:val="00370852"/>
    <w:rsid w:val="0037127A"/>
    <w:rsid w:val="00375C76"/>
    <w:rsid w:val="00376015"/>
    <w:rsid w:val="00376592"/>
    <w:rsid w:val="003765EB"/>
    <w:rsid w:val="00376CD4"/>
    <w:rsid w:val="003813CA"/>
    <w:rsid w:val="0038437D"/>
    <w:rsid w:val="00384947"/>
    <w:rsid w:val="00385BEA"/>
    <w:rsid w:val="003869D0"/>
    <w:rsid w:val="00387254"/>
    <w:rsid w:val="0038733C"/>
    <w:rsid w:val="003902F2"/>
    <w:rsid w:val="0039130B"/>
    <w:rsid w:val="003A0271"/>
    <w:rsid w:val="003A63DA"/>
    <w:rsid w:val="003B22F4"/>
    <w:rsid w:val="003B61EC"/>
    <w:rsid w:val="003C4BC1"/>
    <w:rsid w:val="003D1718"/>
    <w:rsid w:val="003D283F"/>
    <w:rsid w:val="003D2BC4"/>
    <w:rsid w:val="003D3106"/>
    <w:rsid w:val="003D3A1F"/>
    <w:rsid w:val="003D664F"/>
    <w:rsid w:val="003D7DBD"/>
    <w:rsid w:val="003E0DC5"/>
    <w:rsid w:val="003E4DD0"/>
    <w:rsid w:val="003F1355"/>
    <w:rsid w:val="003F3BCC"/>
    <w:rsid w:val="003F6D22"/>
    <w:rsid w:val="00407FFE"/>
    <w:rsid w:val="0041017F"/>
    <w:rsid w:val="00410ABB"/>
    <w:rsid w:val="00410B27"/>
    <w:rsid w:val="00411F1B"/>
    <w:rsid w:val="0041257B"/>
    <w:rsid w:val="0041274F"/>
    <w:rsid w:val="004351E6"/>
    <w:rsid w:val="00442A08"/>
    <w:rsid w:val="00442E9B"/>
    <w:rsid w:val="00446DF5"/>
    <w:rsid w:val="00453856"/>
    <w:rsid w:val="00456C88"/>
    <w:rsid w:val="004578A8"/>
    <w:rsid w:val="00461686"/>
    <w:rsid w:val="0046239B"/>
    <w:rsid w:val="00464305"/>
    <w:rsid w:val="00465D7E"/>
    <w:rsid w:val="004666D6"/>
    <w:rsid w:val="00466AD5"/>
    <w:rsid w:val="00466C05"/>
    <w:rsid w:val="004679B7"/>
    <w:rsid w:val="00475784"/>
    <w:rsid w:val="00487D81"/>
    <w:rsid w:val="0049750D"/>
    <w:rsid w:val="004A04F2"/>
    <w:rsid w:val="004A160A"/>
    <w:rsid w:val="004A4277"/>
    <w:rsid w:val="004B598C"/>
    <w:rsid w:val="004B5D04"/>
    <w:rsid w:val="004B5D78"/>
    <w:rsid w:val="004C1C8A"/>
    <w:rsid w:val="004C25DB"/>
    <w:rsid w:val="004C6408"/>
    <w:rsid w:val="004C7B4C"/>
    <w:rsid w:val="004D44C6"/>
    <w:rsid w:val="004E08F3"/>
    <w:rsid w:val="004E46B5"/>
    <w:rsid w:val="004F04D8"/>
    <w:rsid w:val="004F4F88"/>
    <w:rsid w:val="00507826"/>
    <w:rsid w:val="005112A7"/>
    <w:rsid w:val="00515CC0"/>
    <w:rsid w:val="005213FA"/>
    <w:rsid w:val="00525F4A"/>
    <w:rsid w:val="00527121"/>
    <w:rsid w:val="00531771"/>
    <w:rsid w:val="00532248"/>
    <w:rsid w:val="00533734"/>
    <w:rsid w:val="00534C6E"/>
    <w:rsid w:val="00535A7E"/>
    <w:rsid w:val="00536076"/>
    <w:rsid w:val="00536565"/>
    <w:rsid w:val="0053723A"/>
    <w:rsid w:val="00537676"/>
    <w:rsid w:val="00544755"/>
    <w:rsid w:val="0054576F"/>
    <w:rsid w:val="00546F9E"/>
    <w:rsid w:val="00547D42"/>
    <w:rsid w:val="0055246A"/>
    <w:rsid w:val="005524DB"/>
    <w:rsid w:val="00553639"/>
    <w:rsid w:val="00560056"/>
    <w:rsid w:val="0056358B"/>
    <w:rsid w:val="00565984"/>
    <w:rsid w:val="00566CAA"/>
    <w:rsid w:val="005729D7"/>
    <w:rsid w:val="00575998"/>
    <w:rsid w:val="00581652"/>
    <w:rsid w:val="00581FAB"/>
    <w:rsid w:val="0058308E"/>
    <w:rsid w:val="00587F6A"/>
    <w:rsid w:val="00590712"/>
    <w:rsid w:val="00594635"/>
    <w:rsid w:val="00595983"/>
    <w:rsid w:val="005979F4"/>
    <w:rsid w:val="005A1D34"/>
    <w:rsid w:val="005A1E79"/>
    <w:rsid w:val="005C66B3"/>
    <w:rsid w:val="005D5E28"/>
    <w:rsid w:val="005E2117"/>
    <w:rsid w:val="005E6C17"/>
    <w:rsid w:val="005F6B41"/>
    <w:rsid w:val="005F7BA7"/>
    <w:rsid w:val="00607001"/>
    <w:rsid w:val="00614AE5"/>
    <w:rsid w:val="0062006D"/>
    <w:rsid w:val="00622272"/>
    <w:rsid w:val="0063100B"/>
    <w:rsid w:val="00632049"/>
    <w:rsid w:val="00632C31"/>
    <w:rsid w:val="00633814"/>
    <w:rsid w:val="006500DE"/>
    <w:rsid w:val="00650E96"/>
    <w:rsid w:val="00650EB1"/>
    <w:rsid w:val="006533F5"/>
    <w:rsid w:val="00662591"/>
    <w:rsid w:val="006653E2"/>
    <w:rsid w:val="00666E75"/>
    <w:rsid w:val="00674D78"/>
    <w:rsid w:val="00686609"/>
    <w:rsid w:val="0068682C"/>
    <w:rsid w:val="00686ADA"/>
    <w:rsid w:val="00690315"/>
    <w:rsid w:val="006908DC"/>
    <w:rsid w:val="006A19A4"/>
    <w:rsid w:val="006A295E"/>
    <w:rsid w:val="006A3BA0"/>
    <w:rsid w:val="006A5112"/>
    <w:rsid w:val="006A6E02"/>
    <w:rsid w:val="006B3BB6"/>
    <w:rsid w:val="006B5459"/>
    <w:rsid w:val="006B5C03"/>
    <w:rsid w:val="006C22C6"/>
    <w:rsid w:val="006D5AB5"/>
    <w:rsid w:val="006D6981"/>
    <w:rsid w:val="006D7544"/>
    <w:rsid w:val="006D7FE8"/>
    <w:rsid w:val="006E1D84"/>
    <w:rsid w:val="006E2A5F"/>
    <w:rsid w:val="007050B5"/>
    <w:rsid w:val="00705547"/>
    <w:rsid w:val="007060F4"/>
    <w:rsid w:val="00721048"/>
    <w:rsid w:val="007254D7"/>
    <w:rsid w:val="00732CC0"/>
    <w:rsid w:val="00735CE8"/>
    <w:rsid w:val="007435D1"/>
    <w:rsid w:val="00751326"/>
    <w:rsid w:val="00764A0C"/>
    <w:rsid w:val="007704FE"/>
    <w:rsid w:val="00774E8E"/>
    <w:rsid w:val="0077581F"/>
    <w:rsid w:val="007817D0"/>
    <w:rsid w:val="007879DC"/>
    <w:rsid w:val="00793BF8"/>
    <w:rsid w:val="007A1EA8"/>
    <w:rsid w:val="007A6A94"/>
    <w:rsid w:val="007B18A1"/>
    <w:rsid w:val="007B42CF"/>
    <w:rsid w:val="007B42D7"/>
    <w:rsid w:val="007B6438"/>
    <w:rsid w:val="007B6802"/>
    <w:rsid w:val="007D251F"/>
    <w:rsid w:val="007D2550"/>
    <w:rsid w:val="007D2BB4"/>
    <w:rsid w:val="007D6019"/>
    <w:rsid w:val="007D7281"/>
    <w:rsid w:val="007F32A4"/>
    <w:rsid w:val="007F4314"/>
    <w:rsid w:val="007F4DE7"/>
    <w:rsid w:val="007F7D3E"/>
    <w:rsid w:val="00803D19"/>
    <w:rsid w:val="0080708C"/>
    <w:rsid w:val="00812E02"/>
    <w:rsid w:val="008303C6"/>
    <w:rsid w:val="00836CD9"/>
    <w:rsid w:val="00840287"/>
    <w:rsid w:val="008409E9"/>
    <w:rsid w:val="0084368D"/>
    <w:rsid w:val="00845745"/>
    <w:rsid w:val="00856EB4"/>
    <w:rsid w:val="0086019D"/>
    <w:rsid w:val="00865890"/>
    <w:rsid w:val="008664B1"/>
    <w:rsid w:val="00873A8A"/>
    <w:rsid w:val="00877B13"/>
    <w:rsid w:val="008800C4"/>
    <w:rsid w:val="00882271"/>
    <w:rsid w:val="00890936"/>
    <w:rsid w:val="00896B8A"/>
    <w:rsid w:val="008A2D66"/>
    <w:rsid w:val="008A5CC4"/>
    <w:rsid w:val="008B0C44"/>
    <w:rsid w:val="008B0E25"/>
    <w:rsid w:val="008B5A86"/>
    <w:rsid w:val="008B615F"/>
    <w:rsid w:val="008C0FCE"/>
    <w:rsid w:val="008C1A23"/>
    <w:rsid w:val="008C1C6D"/>
    <w:rsid w:val="008C3509"/>
    <w:rsid w:val="008C68FB"/>
    <w:rsid w:val="008D436C"/>
    <w:rsid w:val="008E5AFB"/>
    <w:rsid w:val="008E7491"/>
    <w:rsid w:val="008F1CF3"/>
    <w:rsid w:val="008F6C09"/>
    <w:rsid w:val="008F6EC9"/>
    <w:rsid w:val="008F7C60"/>
    <w:rsid w:val="0090311F"/>
    <w:rsid w:val="0090324D"/>
    <w:rsid w:val="00904927"/>
    <w:rsid w:val="009061EA"/>
    <w:rsid w:val="00911A61"/>
    <w:rsid w:val="009265DB"/>
    <w:rsid w:val="00927A51"/>
    <w:rsid w:val="00933F50"/>
    <w:rsid w:val="009340D5"/>
    <w:rsid w:val="0093603F"/>
    <w:rsid w:val="00936104"/>
    <w:rsid w:val="00936605"/>
    <w:rsid w:val="0094226A"/>
    <w:rsid w:val="009422E4"/>
    <w:rsid w:val="00943FE9"/>
    <w:rsid w:val="00944CF9"/>
    <w:rsid w:val="00944DC9"/>
    <w:rsid w:val="009465D1"/>
    <w:rsid w:val="009504D3"/>
    <w:rsid w:val="009528F4"/>
    <w:rsid w:val="00953FE3"/>
    <w:rsid w:val="00955A3E"/>
    <w:rsid w:val="009607E4"/>
    <w:rsid w:val="0096217A"/>
    <w:rsid w:val="00967F4B"/>
    <w:rsid w:val="009724C6"/>
    <w:rsid w:val="00976B19"/>
    <w:rsid w:val="0098153F"/>
    <w:rsid w:val="009867E5"/>
    <w:rsid w:val="00993334"/>
    <w:rsid w:val="009B1B42"/>
    <w:rsid w:val="009B23A2"/>
    <w:rsid w:val="009B34ED"/>
    <w:rsid w:val="009B6E7D"/>
    <w:rsid w:val="009B7C92"/>
    <w:rsid w:val="009C0D10"/>
    <w:rsid w:val="009C703D"/>
    <w:rsid w:val="009C743B"/>
    <w:rsid w:val="009E2023"/>
    <w:rsid w:val="009E5ACF"/>
    <w:rsid w:val="009F2152"/>
    <w:rsid w:val="009F38E5"/>
    <w:rsid w:val="009F5A62"/>
    <w:rsid w:val="00A038D1"/>
    <w:rsid w:val="00A33142"/>
    <w:rsid w:val="00A3426F"/>
    <w:rsid w:val="00A437A8"/>
    <w:rsid w:val="00A5348B"/>
    <w:rsid w:val="00A53531"/>
    <w:rsid w:val="00A5448C"/>
    <w:rsid w:val="00A564B9"/>
    <w:rsid w:val="00A64395"/>
    <w:rsid w:val="00A74E73"/>
    <w:rsid w:val="00A8054C"/>
    <w:rsid w:val="00A82EDD"/>
    <w:rsid w:val="00A834CA"/>
    <w:rsid w:val="00A835FA"/>
    <w:rsid w:val="00A84621"/>
    <w:rsid w:val="00A90D4D"/>
    <w:rsid w:val="00A91142"/>
    <w:rsid w:val="00A91343"/>
    <w:rsid w:val="00A95EDE"/>
    <w:rsid w:val="00A96724"/>
    <w:rsid w:val="00AA0052"/>
    <w:rsid w:val="00AA065F"/>
    <w:rsid w:val="00AB03E2"/>
    <w:rsid w:val="00AB2C2D"/>
    <w:rsid w:val="00AB3AFD"/>
    <w:rsid w:val="00AB4288"/>
    <w:rsid w:val="00AB57C0"/>
    <w:rsid w:val="00AB5FE7"/>
    <w:rsid w:val="00AC032D"/>
    <w:rsid w:val="00AC0E59"/>
    <w:rsid w:val="00AC1B86"/>
    <w:rsid w:val="00AC1CCF"/>
    <w:rsid w:val="00AC4AF0"/>
    <w:rsid w:val="00AC4FF8"/>
    <w:rsid w:val="00AC69C0"/>
    <w:rsid w:val="00AE35E1"/>
    <w:rsid w:val="00AE565A"/>
    <w:rsid w:val="00AF1349"/>
    <w:rsid w:val="00AF5D71"/>
    <w:rsid w:val="00B04934"/>
    <w:rsid w:val="00B04ABE"/>
    <w:rsid w:val="00B119BE"/>
    <w:rsid w:val="00B13222"/>
    <w:rsid w:val="00B2292E"/>
    <w:rsid w:val="00B2370B"/>
    <w:rsid w:val="00B25452"/>
    <w:rsid w:val="00B341B2"/>
    <w:rsid w:val="00B37255"/>
    <w:rsid w:val="00B44B26"/>
    <w:rsid w:val="00B45CC9"/>
    <w:rsid w:val="00B47399"/>
    <w:rsid w:val="00B50B75"/>
    <w:rsid w:val="00B52621"/>
    <w:rsid w:val="00B56AE2"/>
    <w:rsid w:val="00B56ED9"/>
    <w:rsid w:val="00B62C2D"/>
    <w:rsid w:val="00B65F51"/>
    <w:rsid w:val="00B67AB6"/>
    <w:rsid w:val="00B730FA"/>
    <w:rsid w:val="00B74E81"/>
    <w:rsid w:val="00B76EBF"/>
    <w:rsid w:val="00B812C5"/>
    <w:rsid w:val="00B87FF2"/>
    <w:rsid w:val="00B93384"/>
    <w:rsid w:val="00B9708D"/>
    <w:rsid w:val="00B97237"/>
    <w:rsid w:val="00BA1E6C"/>
    <w:rsid w:val="00BA552A"/>
    <w:rsid w:val="00BA6675"/>
    <w:rsid w:val="00BA6A30"/>
    <w:rsid w:val="00BB5EDF"/>
    <w:rsid w:val="00BC0747"/>
    <w:rsid w:val="00BC660D"/>
    <w:rsid w:val="00BD19D5"/>
    <w:rsid w:val="00BD7C05"/>
    <w:rsid w:val="00BE4A84"/>
    <w:rsid w:val="00C044AC"/>
    <w:rsid w:val="00C04DA6"/>
    <w:rsid w:val="00C05943"/>
    <w:rsid w:val="00C064C4"/>
    <w:rsid w:val="00C07960"/>
    <w:rsid w:val="00C17C6B"/>
    <w:rsid w:val="00C21FCD"/>
    <w:rsid w:val="00C22CA4"/>
    <w:rsid w:val="00C24754"/>
    <w:rsid w:val="00C25516"/>
    <w:rsid w:val="00C265B2"/>
    <w:rsid w:val="00C27A87"/>
    <w:rsid w:val="00C27F21"/>
    <w:rsid w:val="00C34874"/>
    <w:rsid w:val="00C37A5A"/>
    <w:rsid w:val="00C414F7"/>
    <w:rsid w:val="00C41B91"/>
    <w:rsid w:val="00C460AF"/>
    <w:rsid w:val="00C62FC2"/>
    <w:rsid w:val="00C72C58"/>
    <w:rsid w:val="00C738D4"/>
    <w:rsid w:val="00C81EF9"/>
    <w:rsid w:val="00C9073A"/>
    <w:rsid w:val="00C92FDF"/>
    <w:rsid w:val="00C939D1"/>
    <w:rsid w:val="00C94FB3"/>
    <w:rsid w:val="00C95387"/>
    <w:rsid w:val="00C95F68"/>
    <w:rsid w:val="00C97162"/>
    <w:rsid w:val="00CA52F1"/>
    <w:rsid w:val="00CB5182"/>
    <w:rsid w:val="00CB59BA"/>
    <w:rsid w:val="00CB5E66"/>
    <w:rsid w:val="00CC04C5"/>
    <w:rsid w:val="00CC07CE"/>
    <w:rsid w:val="00CD1165"/>
    <w:rsid w:val="00CD11F9"/>
    <w:rsid w:val="00CE01C7"/>
    <w:rsid w:val="00CE0B3D"/>
    <w:rsid w:val="00CE653F"/>
    <w:rsid w:val="00CE7387"/>
    <w:rsid w:val="00CE7BB5"/>
    <w:rsid w:val="00CF541C"/>
    <w:rsid w:val="00D00296"/>
    <w:rsid w:val="00D06C45"/>
    <w:rsid w:val="00D07594"/>
    <w:rsid w:val="00D1213B"/>
    <w:rsid w:val="00D147FA"/>
    <w:rsid w:val="00D20170"/>
    <w:rsid w:val="00D303FA"/>
    <w:rsid w:val="00D35680"/>
    <w:rsid w:val="00D422BB"/>
    <w:rsid w:val="00D44D59"/>
    <w:rsid w:val="00D47D92"/>
    <w:rsid w:val="00D53782"/>
    <w:rsid w:val="00D71DCE"/>
    <w:rsid w:val="00D74C79"/>
    <w:rsid w:val="00D850F8"/>
    <w:rsid w:val="00D86C61"/>
    <w:rsid w:val="00D91E3A"/>
    <w:rsid w:val="00D94320"/>
    <w:rsid w:val="00D94985"/>
    <w:rsid w:val="00DA2781"/>
    <w:rsid w:val="00DA29BB"/>
    <w:rsid w:val="00DA52EC"/>
    <w:rsid w:val="00DA60CE"/>
    <w:rsid w:val="00DA6CCA"/>
    <w:rsid w:val="00DA7703"/>
    <w:rsid w:val="00DB289A"/>
    <w:rsid w:val="00DB5296"/>
    <w:rsid w:val="00DC003F"/>
    <w:rsid w:val="00DC55C5"/>
    <w:rsid w:val="00DD10CF"/>
    <w:rsid w:val="00DE5A01"/>
    <w:rsid w:val="00DE5A8C"/>
    <w:rsid w:val="00DE5C41"/>
    <w:rsid w:val="00DE73F0"/>
    <w:rsid w:val="00DF36E6"/>
    <w:rsid w:val="00DF74CA"/>
    <w:rsid w:val="00E02BF9"/>
    <w:rsid w:val="00E077A4"/>
    <w:rsid w:val="00E159B6"/>
    <w:rsid w:val="00E168A9"/>
    <w:rsid w:val="00E2173D"/>
    <w:rsid w:val="00E25414"/>
    <w:rsid w:val="00E276EB"/>
    <w:rsid w:val="00E31262"/>
    <w:rsid w:val="00E317B6"/>
    <w:rsid w:val="00E33430"/>
    <w:rsid w:val="00E35BBD"/>
    <w:rsid w:val="00E3669D"/>
    <w:rsid w:val="00E37B0C"/>
    <w:rsid w:val="00E52ED9"/>
    <w:rsid w:val="00E56241"/>
    <w:rsid w:val="00E578B7"/>
    <w:rsid w:val="00E64472"/>
    <w:rsid w:val="00E75949"/>
    <w:rsid w:val="00E93511"/>
    <w:rsid w:val="00EA1B90"/>
    <w:rsid w:val="00EA47F6"/>
    <w:rsid w:val="00EA620E"/>
    <w:rsid w:val="00EB25C2"/>
    <w:rsid w:val="00EB260E"/>
    <w:rsid w:val="00EC23BC"/>
    <w:rsid w:val="00EC330C"/>
    <w:rsid w:val="00EC4A4A"/>
    <w:rsid w:val="00EC659B"/>
    <w:rsid w:val="00ED2714"/>
    <w:rsid w:val="00ED60D9"/>
    <w:rsid w:val="00EE11AA"/>
    <w:rsid w:val="00EE221C"/>
    <w:rsid w:val="00EE4D7E"/>
    <w:rsid w:val="00EF5C6A"/>
    <w:rsid w:val="00F00CF7"/>
    <w:rsid w:val="00F02372"/>
    <w:rsid w:val="00F12576"/>
    <w:rsid w:val="00F12642"/>
    <w:rsid w:val="00F17313"/>
    <w:rsid w:val="00F202BD"/>
    <w:rsid w:val="00F2236F"/>
    <w:rsid w:val="00F33F35"/>
    <w:rsid w:val="00F402CC"/>
    <w:rsid w:val="00F4485E"/>
    <w:rsid w:val="00F46DB7"/>
    <w:rsid w:val="00F606DF"/>
    <w:rsid w:val="00F7219E"/>
    <w:rsid w:val="00F76EE2"/>
    <w:rsid w:val="00F779B2"/>
    <w:rsid w:val="00F83828"/>
    <w:rsid w:val="00F86EF5"/>
    <w:rsid w:val="00F914CC"/>
    <w:rsid w:val="00FB3A12"/>
    <w:rsid w:val="00FB3C0A"/>
    <w:rsid w:val="00FC09BC"/>
    <w:rsid w:val="00FC2A23"/>
    <w:rsid w:val="00FC2A8E"/>
    <w:rsid w:val="00FD3225"/>
    <w:rsid w:val="00FE032A"/>
    <w:rsid w:val="00FE5E3E"/>
    <w:rsid w:val="00FE7D35"/>
    <w:rsid w:val="00FF3997"/>
    <w:rsid w:val="00FF46D1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6270EE"/>
  <w15:chartTrackingRefBased/>
  <w15:docId w15:val="{688ADAEA-0E98-430D-ADB2-58D1B2FF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4CC"/>
    <w:pPr>
      <w:widowControl w:val="0"/>
      <w:spacing w:before="120"/>
      <w:ind w:left="547"/>
    </w:pPr>
    <w:rPr>
      <w:rFonts w:ascii="Arial" w:hAnsi="Arial"/>
      <w:snapToGrid w:val="0"/>
    </w:rPr>
  </w:style>
  <w:style w:type="paragraph" w:styleId="Heading1">
    <w:name w:val="heading 1"/>
    <w:aliases w:val="Heading 1(Report Only),Chapter,Heading 1(Report Only)1,Chapter1,H1"/>
    <w:basedOn w:val="Normal"/>
    <w:next w:val="Heading2"/>
    <w:qFormat/>
    <w:pPr>
      <w:keepNext/>
      <w:numPr>
        <w:numId w:val="10"/>
      </w:numPr>
      <w:spacing w:before="360" w:after="240"/>
      <w:outlineLvl w:val="0"/>
    </w:pPr>
    <w:rPr>
      <w:b/>
      <w:kern w:val="28"/>
      <w:sz w:val="24"/>
    </w:rPr>
  </w:style>
  <w:style w:type="paragraph" w:styleId="Heading2">
    <w:name w:val="heading 2"/>
    <w:aliases w:val="l2,H2,h21,HD2"/>
    <w:basedOn w:val="Normal"/>
    <w:next w:val="NormalIndent"/>
    <w:link w:val="Heading2Char"/>
    <w:qFormat/>
    <w:pPr>
      <w:keepNext/>
      <w:numPr>
        <w:ilvl w:val="1"/>
        <w:numId w:val="10"/>
      </w:numPr>
      <w:spacing w:before="240" w:after="120"/>
      <w:outlineLvl w:val="1"/>
    </w:pPr>
    <w:rPr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pPr>
      <w:keepNext/>
      <w:numPr>
        <w:ilvl w:val="2"/>
        <w:numId w:val="10"/>
      </w:numPr>
      <w:tabs>
        <w:tab w:val="left" w:pos="792"/>
      </w:tabs>
      <w:spacing w:before="240"/>
      <w:jc w:val="both"/>
      <w:outlineLvl w:val="2"/>
    </w:pPr>
    <w:rPr>
      <w:b/>
      <w:i/>
    </w:rPr>
  </w:style>
  <w:style w:type="paragraph" w:styleId="Heading4">
    <w:name w:val="heading 4"/>
    <w:aliases w:val="h4,h41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rFonts w:ascii=".VnArial" w:hAnsi=".Vn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NormalIndent">
    <w:name w:val="Normal Indent"/>
    <w:basedOn w:val="Normal"/>
    <w:autoRedefine/>
    <w:rsid w:val="000102D5"/>
    <w:pPr>
      <w:ind w:left="0" w:right="14"/>
      <w:jc w:val="both"/>
    </w:pPr>
    <w:rPr>
      <w:rFonts w:ascii="Times New Roman" w:hAnsi="Times New Roman"/>
      <w:color w:val="000000"/>
      <w:sz w:val="22"/>
      <w:szCs w:val="22"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widowControl/>
      <w:spacing w:before="0"/>
      <w:ind w:left="720"/>
    </w:pPr>
    <w:rPr>
      <w:rFonts w:ascii=".VnTime" w:hAnsi=".VnTime"/>
      <w:snapToGrid/>
    </w:rPr>
  </w:style>
  <w:style w:type="paragraph" w:styleId="Caption">
    <w:name w:val="caption"/>
    <w:aliases w:val="Picture"/>
    <w:basedOn w:val="Normal"/>
    <w:next w:val="Normal"/>
    <w:qFormat/>
    <w:pPr>
      <w:spacing w:after="120"/>
      <w:ind w:left="1440"/>
      <w:jc w:val="both"/>
    </w:pPr>
    <w:rPr>
      <w:rFonts w:ascii=".VnTime" w:hAnsi=".VnTime"/>
      <w:b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left="0"/>
    </w:pPr>
  </w:style>
  <w:style w:type="paragraph" w:styleId="Header">
    <w:name w:val="header"/>
    <w:aliases w:val="Chapter Name"/>
    <w:basedOn w:val="Normal"/>
    <w:pPr>
      <w:tabs>
        <w:tab w:val="center" w:pos="4320"/>
        <w:tab w:val="right" w:pos="8640"/>
      </w:tabs>
      <w:ind w:left="0"/>
    </w:pPr>
  </w:style>
  <w:style w:type="character" w:styleId="Hyperlink">
    <w:name w:val="Hyperlink"/>
    <w:uiPriority w:val="99"/>
    <w:rPr>
      <w:color w:val="0000FF"/>
      <w:sz w:val="20"/>
      <w:u w:val="single"/>
    </w:rPr>
  </w:style>
  <w:style w:type="paragraph" w:customStyle="1" w:styleId="NormalCaption">
    <w:name w:val="NormalCaption"/>
    <w:basedOn w:val="Normal"/>
    <w:pPr>
      <w:spacing w:after="120"/>
    </w:pPr>
    <w:rPr>
      <w:b/>
    </w:rPr>
  </w:style>
  <w:style w:type="paragraph" w:customStyle="1" w:styleId="NormalIndent0">
    <w:name w:val="NormalIndent"/>
    <w:basedOn w:val="Normal"/>
    <w:pPr>
      <w:widowControl/>
      <w:ind w:left="720"/>
    </w:pPr>
    <w:rPr>
      <w:rFonts w:ascii=".VnArial" w:hAnsi=".VnArial"/>
      <w:snapToGrid/>
    </w:rPr>
  </w:style>
  <w:style w:type="paragraph" w:customStyle="1" w:styleId="NormalIndex">
    <w:name w:val="NormalIndex"/>
    <w:basedOn w:val="NormalIndent0"/>
    <w:pPr>
      <w:tabs>
        <w:tab w:val="left" w:pos="360"/>
        <w:tab w:val="left" w:pos="450"/>
      </w:tabs>
      <w:spacing w:before="60" w:after="60"/>
      <w:ind w:hanging="360"/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933F50"/>
    <w:pPr>
      <w:tabs>
        <w:tab w:val="left" w:pos="400"/>
        <w:tab w:val="right" w:leader="dot" w:pos="8305"/>
      </w:tabs>
      <w:spacing w:after="120"/>
      <w:ind w:left="0"/>
    </w:pPr>
    <w:rPr>
      <w:rFonts w:ascii="Times New Roman" w:hAnsi="Times New Roman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933F50"/>
    <w:pPr>
      <w:tabs>
        <w:tab w:val="left" w:pos="800"/>
        <w:tab w:val="right" w:leader="dot" w:pos="8305"/>
      </w:tabs>
      <w:spacing w:before="20" w:after="20"/>
      <w:ind w:left="202"/>
    </w:pPr>
    <w:rPr>
      <w:rFonts w:ascii="Times New Roman" w:hAnsi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442A08"/>
    <w:pPr>
      <w:tabs>
        <w:tab w:val="left" w:pos="1200"/>
        <w:tab w:val="right" w:leader="dot" w:pos="8280"/>
      </w:tabs>
      <w:spacing w:before="20" w:after="20"/>
      <w:ind w:left="403"/>
    </w:pPr>
    <w:rPr>
      <w:rFonts w:ascii="Times New Roman" w:hAnsi="Times New Roman"/>
      <w:i/>
      <w:noProof/>
      <w:sz w:val="24"/>
    </w:rPr>
  </w:style>
  <w:style w:type="paragraph" w:customStyle="1" w:styleId="NH-1">
    <w:name w:val="NH-1"/>
    <w:basedOn w:val="Normal"/>
    <w:next w:val="NH-2"/>
    <w:pPr>
      <w:keepNext/>
      <w:tabs>
        <w:tab w:val="left" w:pos="360"/>
      </w:tabs>
      <w:ind w:left="360" w:hanging="360"/>
    </w:pPr>
    <w:rPr>
      <w:rFonts w:ascii=".VnArial" w:hAnsi=".VnArial"/>
      <w:b/>
      <w:sz w:val="24"/>
    </w:rPr>
  </w:style>
  <w:style w:type="paragraph" w:customStyle="1" w:styleId="NH-2">
    <w:name w:val="NH-2"/>
    <w:basedOn w:val="Normal"/>
    <w:next w:val="NormalIndent"/>
    <w:pPr>
      <w:keepNext/>
      <w:tabs>
        <w:tab w:val="left" w:pos="720"/>
      </w:tabs>
      <w:ind w:left="360" w:hanging="360"/>
    </w:pPr>
    <w:rPr>
      <w:rFonts w:ascii=".VnArial" w:hAnsi=".VnArial"/>
      <w:b/>
      <w:sz w:val="24"/>
    </w:rPr>
  </w:style>
  <w:style w:type="paragraph" w:customStyle="1" w:styleId="NormalText">
    <w:name w:val="NormalText"/>
    <w:basedOn w:val="Normal"/>
    <w:pPr>
      <w:ind w:left="720"/>
      <w:jc w:val="both"/>
    </w:pPr>
  </w:style>
  <w:style w:type="paragraph" w:customStyle="1" w:styleId="H5">
    <w:name w:val="H5"/>
    <w:basedOn w:val="NormalIndent"/>
    <w:next w:val="Normal"/>
    <w:pPr>
      <w:keepNext/>
    </w:pPr>
    <w:rPr>
      <w:rFonts w:ascii=".VnTime" w:hAnsi=".VnTime"/>
      <w:b/>
      <w:i/>
      <w:color w:val="800080"/>
      <w:sz w:val="24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styleId="FootnoteText">
    <w:name w:val="footnote text"/>
    <w:basedOn w:val="Normal"/>
    <w:semiHidden/>
    <w:pPr>
      <w:spacing w:before="0"/>
      <w:ind w:left="360" w:hanging="360"/>
    </w:pPr>
    <w:rPr>
      <w:sz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Normal2">
    <w:name w:val="Normal 2"/>
    <w:basedOn w:val="Normal"/>
    <w:pPr>
      <w:tabs>
        <w:tab w:val="left" w:pos="360"/>
      </w:tabs>
      <w:ind w:left="360" w:hanging="360"/>
    </w:pPr>
  </w:style>
  <w:style w:type="paragraph" w:styleId="BlockText">
    <w:name w:val="Block Text"/>
    <w:basedOn w:val="Normal"/>
    <w:pPr>
      <w:tabs>
        <w:tab w:val="left" w:pos="8820"/>
      </w:tabs>
      <w:spacing w:before="0"/>
      <w:ind w:left="720" w:right="22"/>
      <w:jc w:val="both"/>
    </w:pPr>
    <w:rPr>
      <w:rFonts w:ascii=".VnTime" w:hAnsi=".VnTime"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600"/>
        <w:tab w:val="right" w:leader="dot" w:pos="8280"/>
      </w:tabs>
      <w:spacing w:before="20" w:after="20"/>
      <w:ind w:left="5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pPr>
      <w:spacing w:before="0"/>
      <w:ind w:left="1600"/>
    </w:pPr>
    <w:rPr>
      <w:rFonts w:ascii="Times New Roman" w:hAnsi="Times New Roman"/>
      <w:sz w:val="18"/>
    </w:rPr>
  </w:style>
  <w:style w:type="paragraph" w:styleId="BodyText">
    <w:name w:val="Body Text"/>
    <w:basedOn w:val="Normal"/>
    <w:pPr>
      <w:keepLines/>
      <w:spacing w:before="0" w:after="120" w:line="240" w:lineRule="atLeast"/>
      <w:ind w:left="720"/>
      <w:jc w:val="both"/>
    </w:pPr>
    <w:rPr>
      <w:rFonts w:ascii="Times New Roman" w:hAnsi="Times New Roman"/>
      <w:snapToGrid/>
      <w:sz w:val="24"/>
      <w:szCs w:val="24"/>
    </w:rPr>
  </w:style>
  <w:style w:type="paragraph" w:customStyle="1" w:styleId="NormalTB">
    <w:name w:val="NormalTB"/>
    <w:pPr>
      <w:widowControl w:val="0"/>
      <w:spacing w:before="120"/>
      <w:jc w:val="center"/>
    </w:pPr>
    <w:rPr>
      <w:b/>
      <w:snapToGrid w:val="0"/>
      <w:sz w:val="22"/>
    </w:rPr>
  </w:style>
  <w:style w:type="paragraph" w:customStyle="1" w:styleId="Vidu">
    <w:name w:val="Vidu"/>
    <w:basedOn w:val="Normal"/>
    <w:pPr>
      <w:widowControl/>
      <w:numPr>
        <w:numId w:val="4"/>
      </w:numPr>
      <w:spacing w:before="0"/>
      <w:jc w:val="both"/>
    </w:pPr>
    <w:rPr>
      <w:snapToGrid/>
    </w:rPr>
  </w:style>
  <w:style w:type="paragraph" w:customStyle="1" w:styleId="Mucvidu">
    <w:name w:val="Mucvidu"/>
    <w:basedOn w:val="Vidu"/>
    <w:pPr>
      <w:numPr>
        <w:numId w:val="1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3"/>
      </w:numPr>
    </w:pPr>
    <w:rPr>
      <w:sz w:val="28"/>
    </w:rPr>
  </w:style>
  <w:style w:type="paragraph" w:customStyle="1" w:styleId="Refer">
    <w:name w:val="Refer"/>
    <w:basedOn w:val="Normal"/>
    <w:pPr>
      <w:widowControl/>
      <w:spacing w:before="0" w:after="120"/>
      <w:ind w:firstLine="720"/>
      <w:jc w:val="both"/>
    </w:pPr>
    <w:rPr>
      <w:snapToGrid/>
    </w:rPr>
  </w:style>
  <w:style w:type="paragraph" w:customStyle="1" w:styleId="Point">
    <w:name w:val="Point"/>
    <w:basedOn w:val="Header"/>
    <w:pPr>
      <w:widowControl/>
      <w:numPr>
        <w:numId w:val="2"/>
      </w:numPr>
      <w:tabs>
        <w:tab w:val="clear" w:pos="4320"/>
        <w:tab w:val="clear" w:pos="8640"/>
      </w:tabs>
      <w:spacing w:before="0"/>
      <w:jc w:val="both"/>
    </w:pPr>
    <w:rPr>
      <w:snapToGrid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before="0"/>
      <w:jc w:val="both"/>
    </w:pPr>
    <w:rPr>
      <w:rFonts w:ascii=".VnTime" w:hAnsi=".VnTime"/>
      <w:snapToGrid/>
    </w:rPr>
  </w:style>
  <w:style w:type="paragraph" w:customStyle="1" w:styleId="Bang">
    <w:name w:val="Bang"/>
    <w:basedOn w:val="Normal"/>
    <w:pPr>
      <w:spacing w:before="60" w:after="60"/>
      <w:ind w:left="0"/>
      <w:jc w:val="both"/>
    </w:pPr>
    <w:rPr>
      <w:snapToGrid/>
      <w:sz w:val="18"/>
    </w:rPr>
  </w:style>
  <w:style w:type="paragraph" w:styleId="BodyText3">
    <w:name w:val="Body Text 3"/>
    <w:basedOn w:val="Normal"/>
    <w:pPr>
      <w:widowControl/>
      <w:spacing w:before="0"/>
    </w:pPr>
    <w:rPr>
      <w:rFonts w:ascii=".VnTime" w:hAnsi=".VnTime"/>
      <w:i/>
      <w:snapToGrid/>
    </w:rPr>
  </w:style>
  <w:style w:type="paragraph" w:customStyle="1" w:styleId="Content">
    <w:name w:val="Content"/>
    <w:basedOn w:val="Normal"/>
    <w:pPr>
      <w:widowControl/>
      <w:ind w:firstLine="720"/>
      <w:jc w:val="both"/>
    </w:pPr>
    <w:rPr>
      <w:rFonts w:ascii=".VnTime" w:hAnsi=".VnTime"/>
      <w:snapToGrid/>
      <w:sz w:val="24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8642"/>
      </w:tabs>
      <w:spacing w:before="0"/>
      <w:ind w:left="480" w:hanging="480"/>
    </w:pPr>
    <w:rPr>
      <w:smallCaps/>
      <w:snapToGrid/>
    </w:rPr>
  </w:style>
  <w:style w:type="paragraph" w:customStyle="1" w:styleId="NormalH">
    <w:name w:val="NormalH"/>
    <w:basedOn w:val="Normal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Caption">
    <w:name w:val="TableCaption"/>
    <w:basedOn w:val="NormalIndent"/>
    <w:rPr>
      <w:b/>
    </w:rPr>
  </w:style>
  <w:style w:type="character" w:styleId="Strong">
    <w:name w:val="Strong"/>
    <w:qFormat/>
    <w:rPr>
      <w:b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TableTitle">
    <w:name w:val="Table Title"/>
    <w:basedOn w:val="NormalIndent"/>
    <w:autoRedefine/>
    <w:pPr>
      <w:keepNext/>
      <w:numPr>
        <w:numId w:val="5"/>
      </w:numPr>
      <w:ind w:right="29"/>
      <w:jc w:val="right"/>
    </w:pPr>
  </w:style>
  <w:style w:type="paragraph" w:customStyle="1" w:styleId="Arial">
    <w:name w:val="Arial"/>
    <w:basedOn w:val="NormalIndent"/>
  </w:style>
  <w:style w:type="paragraph" w:styleId="BodyText2">
    <w:name w:val="Body Text 2"/>
    <w:basedOn w:val="Normal"/>
    <w:pPr>
      <w:ind w:left="0"/>
    </w:pPr>
  </w:style>
  <w:style w:type="paragraph" w:customStyle="1" w:styleId="NormalNV">
    <w:name w:val="NormalNV"/>
    <w:basedOn w:val="Normal"/>
    <w:pPr>
      <w:widowControl/>
      <w:tabs>
        <w:tab w:val="left" w:pos="720"/>
        <w:tab w:val="left" w:pos="2160"/>
        <w:tab w:val="right" w:leader="dot" w:pos="8640"/>
      </w:tabs>
      <w:ind w:left="0"/>
    </w:pPr>
    <w:rPr>
      <w:rFonts w:ascii="Times New Roman" w:hAnsi="Times New Roman"/>
      <w:sz w:val="24"/>
      <w:lang w:val="en-GB"/>
    </w:rPr>
  </w:style>
  <w:style w:type="paragraph" w:customStyle="1" w:styleId="TableText">
    <w:name w:val="Table Text"/>
    <w:basedOn w:val="Normal"/>
    <w:pPr>
      <w:widowControl/>
      <w:spacing w:before="60" w:after="60" w:line="480" w:lineRule="auto"/>
      <w:ind w:left="0"/>
    </w:pPr>
    <w:rPr>
      <w:rFonts w:ascii="Times New Roman" w:hAnsi="Times New Roman"/>
      <w:snapToGrid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jc w:val="both"/>
    </w:pPr>
  </w:style>
  <w:style w:type="paragraph" w:customStyle="1" w:styleId="Table">
    <w:name w:val="Table"/>
    <w:pPr>
      <w:numPr>
        <w:numId w:val="6"/>
      </w:numPr>
      <w:tabs>
        <w:tab w:val="left" w:pos="1080"/>
      </w:tabs>
      <w:spacing w:before="60" w:after="60"/>
      <w:jc w:val="center"/>
    </w:pPr>
    <w:rPr>
      <w:noProof/>
      <w:sz w:val="24"/>
    </w:rPr>
  </w:style>
  <w:style w:type="paragraph" w:customStyle="1" w:styleId="Name">
    <w:name w:val="Name"/>
    <w:basedOn w:val="Normal"/>
    <w:pPr>
      <w:widowControl/>
      <w:ind w:left="0" w:firstLine="720"/>
      <w:jc w:val="both"/>
    </w:pPr>
    <w:rPr>
      <w:rFonts w:ascii=".VnTimeH" w:hAnsi=".VnTimeH"/>
      <w:snapToGrid/>
      <w:sz w:val="24"/>
    </w:rPr>
  </w:style>
  <w:style w:type="paragraph" w:customStyle="1" w:styleId="Bullet1">
    <w:name w:val="Bullet1"/>
    <w:pPr>
      <w:numPr>
        <w:numId w:val="7"/>
      </w:numPr>
      <w:spacing w:after="60"/>
      <w:jc w:val="both"/>
    </w:pPr>
    <w:rPr>
      <w:noProof/>
      <w:sz w:val="24"/>
    </w:rPr>
  </w:style>
  <w:style w:type="paragraph" w:customStyle="1" w:styleId="Bodytext0">
    <w:name w:val="Body text"/>
    <w:basedOn w:val="NormalIndent"/>
    <w:pPr>
      <w:tabs>
        <w:tab w:val="left" w:pos="1224"/>
      </w:tabs>
      <w:spacing w:before="40" w:line="300" w:lineRule="atLeast"/>
      <w:ind w:left="432"/>
    </w:pPr>
  </w:style>
  <w:style w:type="paragraph" w:customStyle="1" w:styleId="Bullet2">
    <w:name w:val="Bullet2"/>
    <w:pPr>
      <w:numPr>
        <w:numId w:val="8"/>
      </w:numPr>
      <w:spacing w:after="60"/>
      <w:jc w:val="both"/>
    </w:pPr>
    <w:rPr>
      <w:noProof/>
      <w:sz w:val="24"/>
    </w:rPr>
  </w:style>
  <w:style w:type="paragraph" w:customStyle="1" w:styleId="Tabletext0">
    <w:name w:val="Tabletext"/>
    <w:basedOn w:val="Normal"/>
    <w:pPr>
      <w:keepLines/>
      <w:spacing w:before="0" w:after="120" w:line="240" w:lineRule="atLeast"/>
      <w:ind w:left="0"/>
    </w:pPr>
    <w:rPr>
      <w:rFonts w:ascii="Times New Roman" w:hAnsi="Times New Roman"/>
      <w:snapToGrid/>
      <w:sz w:val="24"/>
    </w:rPr>
  </w:style>
  <w:style w:type="paragraph" w:customStyle="1" w:styleId="requirement">
    <w:name w:val="requirement"/>
    <w:basedOn w:val="Normal"/>
    <w:autoRedefine/>
    <w:pPr>
      <w:widowControl/>
      <w:tabs>
        <w:tab w:val="left" w:pos="720"/>
        <w:tab w:val="left" w:pos="1440"/>
      </w:tabs>
      <w:spacing w:before="240"/>
      <w:ind w:left="2160" w:hanging="1440"/>
      <w:jc w:val="both"/>
    </w:pPr>
    <w:rPr>
      <w:rFonts w:ascii="Times New Roman" w:hAnsi="Times New Roman"/>
      <w:snapToGrid/>
      <w:sz w:val="24"/>
      <w:szCs w:val="24"/>
    </w:rPr>
  </w:style>
  <w:style w:type="paragraph" w:styleId="List">
    <w:name w:val="List"/>
    <w:basedOn w:val="Normal"/>
    <w:pPr>
      <w:widowControl/>
      <w:numPr>
        <w:numId w:val="1389"/>
      </w:numPr>
      <w:ind w:left="714" w:hanging="357"/>
    </w:pPr>
    <w:rPr>
      <w:rFonts w:ascii="Times New Roman" w:hAnsi="Times New Roman"/>
      <w:snapToGrid/>
      <w:sz w:val="24"/>
      <w:szCs w:val="24"/>
    </w:rPr>
  </w:style>
  <w:style w:type="paragraph" w:styleId="ListNumber">
    <w:name w:val="List Number"/>
    <w:pPr>
      <w:numPr>
        <w:numId w:val="9"/>
      </w:numPr>
      <w:spacing w:before="40"/>
    </w:pPr>
  </w:style>
  <w:style w:type="character" w:customStyle="1" w:styleId="docemphroman">
    <w:name w:val="docemphroman"/>
    <w:basedOn w:val="DefaultParagraphFont"/>
  </w:style>
  <w:style w:type="paragraph" w:customStyle="1" w:styleId="comment">
    <w:name w:val="comment"/>
    <w:basedOn w:val="Normal"/>
    <w:pPr>
      <w:widowControl/>
      <w:spacing w:line="360" w:lineRule="auto"/>
      <w:ind w:left="720"/>
    </w:pPr>
    <w:rPr>
      <w:rFonts w:eastAsia="MS Mincho" w:cs="Arial"/>
      <w:bCs/>
      <w:i/>
      <w:lang w:eastAsia="ja-JP"/>
    </w:rPr>
  </w:style>
  <w:style w:type="paragraph" w:customStyle="1" w:styleId="NormalTableHeader">
    <w:name w:val="Normal Table Header"/>
    <w:basedOn w:val="NormalIndent"/>
    <w:pPr>
      <w:keepNext/>
      <w:keepLines/>
      <w:widowControl/>
      <w:tabs>
        <w:tab w:val="left" w:pos="702"/>
        <w:tab w:val="left" w:pos="1080"/>
      </w:tabs>
      <w:spacing w:after="120" w:line="360" w:lineRule="auto"/>
      <w:ind w:right="0"/>
      <w:jc w:val="center"/>
    </w:pPr>
    <w:rPr>
      <w:rFonts w:ascii="Tahoma" w:eastAsia="MS Mincho" w:hAnsi="Tahoma"/>
      <w:b/>
      <w:lang w:eastAsia="ja-JP"/>
    </w:rPr>
  </w:style>
  <w:style w:type="paragraph" w:customStyle="1" w:styleId="NormalTable">
    <w:name w:val="Normal Table"/>
    <w:basedOn w:val="Table"/>
    <w:pPr>
      <w:numPr>
        <w:numId w:val="0"/>
      </w:numPr>
      <w:spacing w:before="40" w:after="40"/>
      <w:jc w:val="left"/>
    </w:pPr>
    <w:rPr>
      <w:rFonts w:ascii="Tahoma" w:eastAsia="MS Mincho" w:hAnsi="Tahoma" w:cs="Tahoma"/>
      <w:bCs/>
      <w:noProof w:val="0"/>
      <w:color w:val="000000"/>
      <w:sz w:val="20"/>
      <w:szCs w:val="24"/>
      <w:lang w:val="en-GB" w:eastAsia="ja-JP"/>
    </w:rPr>
  </w:style>
  <w:style w:type="paragraph" w:customStyle="1" w:styleId="Heading10">
    <w:name w:val="Heading 10"/>
    <w:basedOn w:val="Heading4"/>
    <w:pPr>
      <w:widowControl/>
      <w:numPr>
        <w:numId w:val="13"/>
      </w:numPr>
      <w:tabs>
        <w:tab w:val="left" w:pos="700"/>
      </w:tabs>
      <w:spacing w:after="120" w:line="360" w:lineRule="auto"/>
    </w:pPr>
    <w:rPr>
      <w:rFonts w:ascii=".VnTime" w:eastAsia="MS Mincho" w:hAnsi=".VnTime" w:cs="Tahoma"/>
      <w:b/>
      <w:iCs/>
      <w:noProof/>
      <w:sz w:val="22"/>
      <w:szCs w:val="22"/>
    </w:rPr>
  </w:style>
  <w:style w:type="paragraph" w:styleId="ListBullet2">
    <w:name w:val="List Bullet 2"/>
    <w:basedOn w:val="Normal"/>
    <w:autoRedefine/>
    <w:pPr>
      <w:widowControl/>
      <w:numPr>
        <w:numId w:val="12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">
    <w:name w:val="List Bullet"/>
    <w:basedOn w:val="Normal"/>
    <w:autoRedefine/>
    <w:pPr>
      <w:widowControl/>
      <w:numPr>
        <w:numId w:val="21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Bullet0">
    <w:name w:val="List Bullet 0"/>
    <w:basedOn w:val="Normal"/>
    <w:pPr>
      <w:keepLines/>
      <w:widowControl/>
      <w:numPr>
        <w:ilvl w:val="1"/>
        <w:numId w:val="22"/>
      </w:numPr>
      <w:spacing w:line="360" w:lineRule="auto"/>
    </w:pPr>
    <w:rPr>
      <w:rFonts w:ascii="Tahoma" w:eastAsia="MS Mincho" w:hAnsi="Tahoma" w:cs="Tahoma"/>
      <w:noProof/>
      <w:szCs w:val="18"/>
    </w:rPr>
  </w:style>
  <w:style w:type="paragraph" w:styleId="ListBullet3">
    <w:name w:val="List Bullet 3"/>
    <w:basedOn w:val="Normal"/>
    <w:autoRedefine/>
    <w:pPr>
      <w:widowControl/>
      <w:numPr>
        <w:numId w:val="14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4">
    <w:name w:val="List Bullet 4"/>
    <w:basedOn w:val="Normal"/>
    <w:autoRedefine/>
    <w:pPr>
      <w:widowControl/>
      <w:numPr>
        <w:numId w:val="15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5">
    <w:name w:val="List Bullet 5"/>
    <w:basedOn w:val="Normal"/>
    <w:autoRedefine/>
    <w:pPr>
      <w:widowControl/>
      <w:numPr>
        <w:numId w:val="16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Content">
    <w:name w:val="List Content"/>
    <w:basedOn w:val="Normal"/>
    <w:autoRedefine/>
    <w:pPr>
      <w:widowControl/>
      <w:numPr>
        <w:numId w:val="23"/>
      </w:numPr>
      <w:tabs>
        <w:tab w:val="left" w:pos="1000"/>
      </w:tabs>
      <w:spacing w:line="360" w:lineRule="auto"/>
      <w:jc w:val="both"/>
    </w:pPr>
    <w:rPr>
      <w:rFonts w:ascii="Tahoma" w:eastAsia="MS Mincho" w:hAnsi="Tahoma" w:cs="Arial"/>
    </w:rPr>
  </w:style>
  <w:style w:type="paragraph" w:styleId="ListNumber2">
    <w:name w:val="List Number 2"/>
    <w:basedOn w:val="Normal"/>
    <w:pPr>
      <w:widowControl/>
      <w:numPr>
        <w:numId w:val="17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3">
    <w:name w:val="List Number 3"/>
    <w:basedOn w:val="Normal"/>
    <w:pPr>
      <w:widowControl/>
      <w:numPr>
        <w:numId w:val="18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4">
    <w:name w:val="List Number 4"/>
    <w:basedOn w:val="Normal"/>
    <w:pPr>
      <w:widowControl/>
      <w:numPr>
        <w:numId w:val="19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5">
    <w:name w:val="List Number 5"/>
    <w:basedOn w:val="Normal"/>
    <w:pPr>
      <w:widowControl/>
      <w:numPr>
        <w:numId w:val="20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123">
    <w:name w:val="list_123"/>
    <w:basedOn w:val="NormalIndent"/>
    <w:pPr>
      <w:widowControl/>
      <w:numPr>
        <w:numId w:val="24"/>
      </w:numPr>
      <w:tabs>
        <w:tab w:val="left" w:pos="702"/>
        <w:tab w:val="left" w:pos="1080"/>
      </w:tabs>
      <w:spacing w:before="60" w:line="288" w:lineRule="auto"/>
      <w:ind w:right="0"/>
    </w:pPr>
    <w:rPr>
      <w:rFonts w:eastAsia="MS Mincho"/>
      <w:bCs/>
      <w:noProof/>
      <w:lang w:val="fr-CA"/>
    </w:rPr>
  </w:style>
  <w:style w:type="paragraph" w:customStyle="1" w:styleId="NormalFirstIndex">
    <w:name w:val="Normal First Index"/>
    <w:basedOn w:val="Normal"/>
    <w:pPr>
      <w:widowControl/>
      <w:numPr>
        <w:numId w:val="25"/>
      </w:numPr>
      <w:tabs>
        <w:tab w:val="clear" w:pos="1780"/>
        <w:tab w:val="num" w:pos="492"/>
      </w:tabs>
      <w:spacing w:line="360" w:lineRule="auto"/>
      <w:ind w:left="478" w:hanging="460"/>
    </w:pPr>
    <w:rPr>
      <w:rFonts w:ascii="Tahoma" w:eastAsia="MS Mincho" w:hAnsi="Tahoma" w:cs="Arial"/>
      <w:lang w:eastAsia="ja-JP"/>
    </w:rPr>
  </w:style>
  <w:style w:type="paragraph" w:customStyle="1" w:styleId="Secondindex">
    <w:name w:val="Second index"/>
    <w:basedOn w:val="Normal"/>
    <w:pPr>
      <w:widowControl/>
      <w:numPr>
        <w:numId w:val="26"/>
      </w:numPr>
      <w:spacing w:line="360" w:lineRule="auto"/>
    </w:pPr>
    <w:rPr>
      <w:rFonts w:ascii="Tahoma" w:eastAsia="MS Mincho" w:hAnsi="Tahoma" w:cs="Arial"/>
      <w:bCs/>
    </w:rPr>
  </w:style>
  <w:style w:type="paragraph" w:customStyle="1" w:styleId="StyleListSubContent">
    <w:name w:val="Style List Sub Content"/>
    <w:basedOn w:val="Normal"/>
    <w:pPr>
      <w:widowControl/>
      <w:numPr>
        <w:numId w:val="27"/>
      </w:numPr>
      <w:spacing w:line="360" w:lineRule="auto"/>
    </w:pPr>
    <w:rPr>
      <w:rFonts w:ascii="Tahoma" w:eastAsia="MS Mincho" w:hAnsi="Tahoma" w:cs="Arial"/>
      <w:bCs/>
    </w:rPr>
  </w:style>
  <w:style w:type="paragraph" w:styleId="DocumentMap">
    <w:name w:val="Document Map"/>
    <w:basedOn w:val="Normal"/>
    <w:semiHidden/>
    <w:rsid w:val="000A41D2"/>
    <w:pPr>
      <w:shd w:val="clear" w:color="auto" w:fill="000080"/>
    </w:pPr>
    <w:rPr>
      <w:rFonts w:ascii="Tahoma" w:hAnsi="Tahoma" w:cs="Tahoma"/>
    </w:rPr>
  </w:style>
  <w:style w:type="paragraph" w:customStyle="1" w:styleId="normaltableheader0">
    <w:name w:val="normaltableheader"/>
    <w:basedOn w:val="Normal"/>
    <w:rsid w:val="000F4385"/>
    <w:pPr>
      <w:keepNext/>
      <w:widowControl/>
      <w:snapToGrid w:val="0"/>
      <w:spacing w:after="120" w:line="360" w:lineRule="auto"/>
      <w:ind w:left="0"/>
      <w:jc w:val="center"/>
    </w:pPr>
    <w:rPr>
      <w:rFonts w:ascii="Tahoma" w:eastAsia="Calibri" w:hAnsi="Tahoma" w:cs="Tahoma"/>
      <w:b/>
      <w:bCs/>
      <w:snapToGrid/>
    </w:rPr>
  </w:style>
  <w:style w:type="paragraph" w:customStyle="1" w:styleId="normaltable0">
    <w:name w:val="normaltable"/>
    <w:basedOn w:val="Normal"/>
    <w:rsid w:val="000F4385"/>
    <w:pPr>
      <w:widowControl/>
      <w:spacing w:before="40" w:after="40"/>
      <w:ind w:left="0"/>
    </w:pPr>
    <w:rPr>
      <w:rFonts w:ascii="Tahoma" w:eastAsia="Calibri" w:hAnsi="Tahoma" w:cs="Tahoma"/>
      <w:snapToGrid/>
      <w:color w:val="000000"/>
    </w:rPr>
  </w:style>
  <w:style w:type="paragraph" w:styleId="BalloonText">
    <w:name w:val="Balloon Text"/>
    <w:basedOn w:val="Normal"/>
    <w:link w:val="BalloonTextChar"/>
    <w:rsid w:val="002651C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651CB"/>
    <w:rPr>
      <w:rFonts w:ascii="Tahoma" w:hAnsi="Tahoma" w:cs="Tahoma"/>
      <w:snapToGrid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96B8A"/>
    <w:pPr>
      <w:widowControl w:val="0"/>
      <w:spacing w:before="120"/>
      <w:jc w:val="left"/>
    </w:pPr>
    <w:rPr>
      <w:rFonts w:ascii="Arial" w:hAnsi="Arial"/>
      <w:b/>
      <w:bCs/>
      <w:snapToGrid w:val="0"/>
    </w:rPr>
  </w:style>
  <w:style w:type="character" w:customStyle="1" w:styleId="CommentTextChar">
    <w:name w:val="Comment Text Char"/>
    <w:link w:val="CommentText"/>
    <w:semiHidden/>
    <w:rsid w:val="00896B8A"/>
    <w:rPr>
      <w:rFonts w:ascii=".VnTime" w:hAnsi=".VnTime"/>
    </w:rPr>
  </w:style>
  <w:style w:type="character" w:customStyle="1" w:styleId="CommentSubjectChar">
    <w:name w:val="Comment Subject Char"/>
    <w:link w:val="CommentSubject"/>
    <w:rsid w:val="00896B8A"/>
    <w:rPr>
      <w:rFonts w:ascii="Arial" w:hAnsi="Arial"/>
      <w:b/>
      <w:bCs/>
      <w:snapToGrid w:val="0"/>
    </w:rPr>
  </w:style>
  <w:style w:type="character" w:customStyle="1" w:styleId="UnresolvedMention">
    <w:name w:val="Unresolved Mention"/>
    <w:uiPriority w:val="99"/>
    <w:semiHidden/>
    <w:unhideWhenUsed/>
    <w:rsid w:val="0053723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/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link w:val="HTMLPreformatted"/>
    <w:uiPriority w:val="99"/>
    <w:rsid w:val="008C1C6D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BA6675"/>
    <w:rPr>
      <w:rFonts w:ascii="Arial" w:hAnsi="Arial"/>
      <w:b/>
      <w:snapToGrid w:val="0"/>
    </w:rPr>
  </w:style>
  <w:style w:type="character" w:customStyle="1" w:styleId="Heading3Char">
    <w:name w:val="Heading 3 Char"/>
    <w:link w:val="Heading3"/>
    <w:rsid w:val="00BA6675"/>
    <w:rPr>
      <w:rFonts w:ascii="Arial" w:hAnsi="Arial"/>
      <w:b/>
      <w:i/>
      <w:snapToGrid w:val="0"/>
    </w:rPr>
  </w:style>
  <w:style w:type="character" w:styleId="Emphasis">
    <w:name w:val="Emphasis"/>
    <w:qFormat/>
    <w:rsid w:val="00EB25C2"/>
    <w:rPr>
      <w:i/>
      <w:iCs/>
    </w:rPr>
  </w:style>
  <w:style w:type="character" w:customStyle="1" w:styleId="line">
    <w:name w:val="line"/>
    <w:rsid w:val="0007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Administrator\Desktop\BTC-QLNS%20-%20Tai%20lieu%20phan%20tich%20yeu%20cau%20he%20thong%20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23D89-7553-4E00-833A-FF7761F2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BTC-QLNS - Tai lieu phan tich yeu cau he thong V1.0.dot</Template>
  <TotalTime>0</TotalTime>
  <Pages>146</Pages>
  <Words>19054</Words>
  <Characters>108612</Characters>
  <Application>Microsoft Office Word</Application>
  <DocSecurity>0</DocSecurity>
  <Lines>905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cơ sở dữ liệu</vt:lpstr>
    </vt:vector>
  </TitlesOfParts>
  <Company>Trung tâm IT</Company>
  <LinksUpToDate>false</LinksUpToDate>
  <CharactersWithSpaces>127412</CharactersWithSpaces>
  <SharedDoc>false</SharedDoc>
  <HLinks>
    <vt:vector size="2220" baseType="variant">
      <vt:variant>
        <vt:i4>1245239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_Toc170222436</vt:lpwstr>
      </vt:variant>
      <vt:variant>
        <vt:i4>1245239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_Toc170222435</vt:lpwstr>
      </vt:variant>
      <vt:variant>
        <vt:i4>1245239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_Toc170222434</vt:lpwstr>
      </vt:variant>
      <vt:variant>
        <vt:i4>1245239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_Toc170222433</vt:lpwstr>
      </vt:variant>
      <vt:variant>
        <vt:i4>1245239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_Toc170222432</vt:lpwstr>
      </vt:variant>
      <vt:variant>
        <vt:i4>1245239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_Toc170222431</vt:lpwstr>
      </vt:variant>
      <vt:variant>
        <vt:i4>1245239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_Toc170222430</vt:lpwstr>
      </vt:variant>
      <vt:variant>
        <vt:i4>1179703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_Toc170222429</vt:lpwstr>
      </vt:variant>
      <vt:variant>
        <vt:i4>1179703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_Toc170222428</vt:lpwstr>
      </vt:variant>
      <vt:variant>
        <vt:i4>1179703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_Toc170222427</vt:lpwstr>
      </vt:variant>
      <vt:variant>
        <vt:i4>1179703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_Toc170222426</vt:lpwstr>
      </vt:variant>
      <vt:variant>
        <vt:i4>1179703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_Toc170222425</vt:lpwstr>
      </vt:variant>
      <vt:variant>
        <vt:i4>1179703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_Toc170222424</vt:lpwstr>
      </vt:variant>
      <vt:variant>
        <vt:i4>1179703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_Toc170222423</vt:lpwstr>
      </vt:variant>
      <vt:variant>
        <vt:i4>1179703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_Toc170222422</vt:lpwstr>
      </vt:variant>
      <vt:variant>
        <vt:i4>1179703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_Toc170222421</vt:lpwstr>
      </vt:variant>
      <vt:variant>
        <vt:i4>1179703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_Toc170222420</vt:lpwstr>
      </vt:variant>
      <vt:variant>
        <vt:i4>1114167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_Toc170222419</vt:lpwstr>
      </vt:variant>
      <vt:variant>
        <vt:i4>1114167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_Toc170222418</vt:lpwstr>
      </vt:variant>
      <vt:variant>
        <vt:i4>1114167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_Toc170222417</vt:lpwstr>
      </vt:variant>
      <vt:variant>
        <vt:i4>1114167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_Toc170222416</vt:lpwstr>
      </vt:variant>
      <vt:variant>
        <vt:i4>1114167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_Toc170222415</vt:lpwstr>
      </vt:variant>
      <vt:variant>
        <vt:i4>1114167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_Toc170222414</vt:lpwstr>
      </vt:variant>
      <vt:variant>
        <vt:i4>1114167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_Toc170222413</vt:lpwstr>
      </vt:variant>
      <vt:variant>
        <vt:i4>1114167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_Toc170222412</vt:lpwstr>
      </vt:variant>
      <vt:variant>
        <vt:i4>1114167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_Toc170222411</vt:lpwstr>
      </vt:variant>
      <vt:variant>
        <vt:i4>1114167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_Toc170222410</vt:lpwstr>
      </vt:variant>
      <vt:variant>
        <vt:i4>1048631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_Toc170222409</vt:lpwstr>
      </vt:variant>
      <vt:variant>
        <vt:i4>1048631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_Toc170222408</vt:lpwstr>
      </vt:variant>
      <vt:variant>
        <vt:i4>1048631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_Toc170222407</vt:lpwstr>
      </vt:variant>
      <vt:variant>
        <vt:i4>1048631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_Toc170222406</vt:lpwstr>
      </vt:variant>
      <vt:variant>
        <vt:i4>1048631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_Toc170222405</vt:lpwstr>
      </vt:variant>
      <vt:variant>
        <vt:i4>1048631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_Toc170222404</vt:lpwstr>
      </vt:variant>
      <vt:variant>
        <vt:i4>1048631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_Toc170222403</vt:lpwstr>
      </vt:variant>
      <vt:variant>
        <vt:i4>1048631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_Toc170222402</vt:lpwstr>
      </vt:variant>
      <vt:variant>
        <vt:i4>1048631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_Toc170222401</vt:lpwstr>
      </vt:variant>
      <vt:variant>
        <vt:i4>1048631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_Toc170222400</vt:lpwstr>
      </vt:variant>
      <vt:variant>
        <vt:i4>1638448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_Toc170222399</vt:lpwstr>
      </vt:variant>
      <vt:variant>
        <vt:i4>1638448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_Toc170222398</vt:lpwstr>
      </vt:variant>
      <vt:variant>
        <vt:i4>1638448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_Toc170222397</vt:lpwstr>
      </vt:variant>
      <vt:variant>
        <vt:i4>1638448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_Toc170222396</vt:lpwstr>
      </vt:variant>
      <vt:variant>
        <vt:i4>1638448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_Toc170222395</vt:lpwstr>
      </vt:variant>
      <vt:variant>
        <vt:i4>1638448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_Toc170222394</vt:lpwstr>
      </vt:variant>
      <vt:variant>
        <vt:i4>1638448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_Toc170222393</vt:lpwstr>
      </vt:variant>
      <vt:variant>
        <vt:i4>1638448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_Toc170222392</vt:lpwstr>
      </vt:variant>
      <vt:variant>
        <vt:i4>1638448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_Toc170222391</vt:lpwstr>
      </vt:variant>
      <vt:variant>
        <vt:i4>1638448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_Toc170222390</vt:lpwstr>
      </vt:variant>
      <vt:variant>
        <vt:i4>1572912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_Toc170222389</vt:lpwstr>
      </vt:variant>
      <vt:variant>
        <vt:i4>1572912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_Toc170222388</vt:lpwstr>
      </vt:variant>
      <vt:variant>
        <vt:i4>1572912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_Toc170222387</vt:lpwstr>
      </vt:variant>
      <vt:variant>
        <vt:i4>1572912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_Toc170222386</vt:lpwstr>
      </vt:variant>
      <vt:variant>
        <vt:i4>1572912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_Toc170222385</vt:lpwstr>
      </vt:variant>
      <vt:variant>
        <vt:i4>1572912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_Toc170222384</vt:lpwstr>
      </vt:variant>
      <vt:variant>
        <vt:i4>1572912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_Toc170222383</vt:lpwstr>
      </vt:variant>
      <vt:variant>
        <vt:i4>1572912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_Toc170222382</vt:lpwstr>
      </vt:variant>
      <vt:variant>
        <vt:i4>1572912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_Toc170222381</vt:lpwstr>
      </vt:variant>
      <vt:variant>
        <vt:i4>1572912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_Toc170222380</vt:lpwstr>
      </vt:variant>
      <vt:variant>
        <vt:i4>1507376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_Toc170222379</vt:lpwstr>
      </vt:variant>
      <vt:variant>
        <vt:i4>1507376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_Toc170222378</vt:lpwstr>
      </vt:variant>
      <vt:variant>
        <vt:i4>1507376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_Toc170222377</vt:lpwstr>
      </vt:variant>
      <vt:variant>
        <vt:i4>1507376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_Toc170222376</vt:lpwstr>
      </vt:variant>
      <vt:variant>
        <vt:i4>1507376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_Toc170222375</vt:lpwstr>
      </vt:variant>
      <vt:variant>
        <vt:i4>1507376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_Toc170222374</vt:lpwstr>
      </vt:variant>
      <vt:variant>
        <vt:i4>1507376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_Toc170222373</vt:lpwstr>
      </vt:variant>
      <vt:variant>
        <vt:i4>1507376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_Toc170222372</vt:lpwstr>
      </vt:variant>
      <vt:variant>
        <vt:i4>1507376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_Toc170222371</vt:lpwstr>
      </vt:variant>
      <vt:variant>
        <vt:i4>1507376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_Toc170222370</vt:lpwstr>
      </vt:variant>
      <vt:variant>
        <vt:i4>1441840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_Toc170222369</vt:lpwstr>
      </vt:variant>
      <vt:variant>
        <vt:i4>1441840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_Toc170222368</vt:lpwstr>
      </vt:variant>
      <vt:variant>
        <vt:i4>1441840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_Toc170222367</vt:lpwstr>
      </vt:variant>
      <vt:variant>
        <vt:i4>1441840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_Toc170222366</vt:lpwstr>
      </vt:variant>
      <vt:variant>
        <vt:i4>1441840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_Toc170222365</vt:lpwstr>
      </vt:variant>
      <vt:variant>
        <vt:i4>1441840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_Toc170222364</vt:lpwstr>
      </vt:variant>
      <vt:variant>
        <vt:i4>1441840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_Toc170222363</vt:lpwstr>
      </vt:variant>
      <vt:variant>
        <vt:i4>1441840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_Toc170222362</vt:lpwstr>
      </vt:variant>
      <vt:variant>
        <vt:i4>1441840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_Toc170222361</vt:lpwstr>
      </vt:variant>
      <vt:variant>
        <vt:i4>1441840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_Toc170222360</vt:lpwstr>
      </vt:variant>
      <vt:variant>
        <vt:i4>1376304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_Toc170222359</vt:lpwstr>
      </vt:variant>
      <vt:variant>
        <vt:i4>1376304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_Toc170222358</vt:lpwstr>
      </vt:variant>
      <vt:variant>
        <vt:i4>1376304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_Toc170222357</vt:lpwstr>
      </vt:variant>
      <vt:variant>
        <vt:i4>1376304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_Toc170222356</vt:lpwstr>
      </vt:variant>
      <vt:variant>
        <vt:i4>1376304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_Toc170222355</vt:lpwstr>
      </vt:variant>
      <vt:variant>
        <vt:i4>1376304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_Toc170222354</vt:lpwstr>
      </vt:variant>
      <vt:variant>
        <vt:i4>1376304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_Toc170222353</vt:lpwstr>
      </vt:variant>
      <vt:variant>
        <vt:i4>1376304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_Toc170222352</vt:lpwstr>
      </vt:variant>
      <vt:variant>
        <vt:i4>1376304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_Toc170222351</vt:lpwstr>
      </vt:variant>
      <vt:variant>
        <vt:i4>1376304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_Toc170222350</vt:lpwstr>
      </vt:variant>
      <vt:variant>
        <vt:i4>1310768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_Toc170222349</vt:lpwstr>
      </vt:variant>
      <vt:variant>
        <vt:i4>1310768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_Toc170222348</vt:lpwstr>
      </vt:variant>
      <vt:variant>
        <vt:i4>1310768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_Toc170222347</vt:lpwstr>
      </vt:variant>
      <vt:variant>
        <vt:i4>1310768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_Toc170222346</vt:lpwstr>
      </vt:variant>
      <vt:variant>
        <vt:i4>1310768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_Toc170222345</vt:lpwstr>
      </vt:variant>
      <vt:variant>
        <vt:i4>1310768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_Toc170222344</vt:lpwstr>
      </vt:variant>
      <vt:variant>
        <vt:i4>1310768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_Toc170222343</vt:lpwstr>
      </vt:variant>
      <vt:variant>
        <vt:i4>1310768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_Toc170222342</vt:lpwstr>
      </vt:variant>
      <vt:variant>
        <vt:i4>1310768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_Toc170222341</vt:lpwstr>
      </vt:variant>
      <vt:variant>
        <vt:i4>1310768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_Toc170222340</vt:lpwstr>
      </vt:variant>
      <vt:variant>
        <vt:i4>1245232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_Toc170222339</vt:lpwstr>
      </vt:variant>
      <vt:variant>
        <vt:i4>1245232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_Toc170222338</vt:lpwstr>
      </vt:variant>
      <vt:variant>
        <vt:i4>1245232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_Toc170222337</vt:lpwstr>
      </vt:variant>
      <vt:variant>
        <vt:i4>1245232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_Toc170222336</vt:lpwstr>
      </vt:variant>
      <vt:variant>
        <vt:i4>1245232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_Toc170222335</vt:lpwstr>
      </vt:variant>
      <vt:variant>
        <vt:i4>1245232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_Toc170222334</vt:lpwstr>
      </vt:variant>
      <vt:variant>
        <vt:i4>1245232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_Toc170222333</vt:lpwstr>
      </vt:variant>
      <vt:variant>
        <vt:i4>1245232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_Toc170222332</vt:lpwstr>
      </vt:variant>
      <vt:variant>
        <vt:i4>1245232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_Toc170222331</vt:lpwstr>
      </vt:variant>
      <vt:variant>
        <vt:i4>1245232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_Toc170222330</vt:lpwstr>
      </vt:variant>
      <vt:variant>
        <vt:i4>1179696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_Toc170222329</vt:lpwstr>
      </vt:variant>
      <vt:variant>
        <vt:i4>1179696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_Toc170222328</vt:lpwstr>
      </vt:variant>
      <vt:variant>
        <vt:i4>1179696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_Toc170222327</vt:lpwstr>
      </vt:variant>
      <vt:variant>
        <vt:i4>1179696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_Toc170222326</vt:lpwstr>
      </vt:variant>
      <vt:variant>
        <vt:i4>1179696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_Toc170222325</vt:lpwstr>
      </vt:variant>
      <vt:variant>
        <vt:i4>1179696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_Toc170222324</vt:lpwstr>
      </vt:variant>
      <vt:variant>
        <vt:i4>1179696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_Toc170222323</vt:lpwstr>
      </vt:variant>
      <vt:variant>
        <vt:i4>1179696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_Toc170222322</vt:lpwstr>
      </vt:variant>
      <vt:variant>
        <vt:i4>1179696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_Toc170222321</vt:lpwstr>
      </vt:variant>
      <vt:variant>
        <vt:i4>1179696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_Toc170222320</vt:lpwstr>
      </vt:variant>
      <vt:variant>
        <vt:i4>1114160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_Toc170222319</vt:lpwstr>
      </vt:variant>
      <vt:variant>
        <vt:i4>1114160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_Toc170222318</vt:lpwstr>
      </vt:variant>
      <vt:variant>
        <vt:i4>1114160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_Toc170222317</vt:lpwstr>
      </vt:variant>
      <vt:variant>
        <vt:i4>1114160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_Toc170222316</vt:lpwstr>
      </vt:variant>
      <vt:variant>
        <vt:i4>1114160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_Toc170222315</vt:lpwstr>
      </vt:variant>
      <vt:variant>
        <vt:i4>1114160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_Toc170222314</vt:lpwstr>
      </vt:variant>
      <vt:variant>
        <vt:i4>1114160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_Toc170222313</vt:lpwstr>
      </vt:variant>
      <vt:variant>
        <vt:i4>1114160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_Toc170222312</vt:lpwstr>
      </vt:variant>
      <vt:variant>
        <vt:i4>1114160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_Toc170222311</vt:lpwstr>
      </vt:variant>
      <vt:variant>
        <vt:i4>1114160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_Toc170222310</vt:lpwstr>
      </vt:variant>
      <vt:variant>
        <vt:i4>1048624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_Toc170222309</vt:lpwstr>
      </vt:variant>
      <vt:variant>
        <vt:i4>1048624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_Toc170222308</vt:lpwstr>
      </vt:variant>
      <vt:variant>
        <vt:i4>1048624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_Toc170222307</vt:lpwstr>
      </vt:variant>
      <vt:variant>
        <vt:i4>1048624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_Toc170222306</vt:lpwstr>
      </vt:variant>
      <vt:variant>
        <vt:i4>1048624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_Toc170222305</vt:lpwstr>
      </vt:variant>
      <vt:variant>
        <vt:i4>1048624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_Toc170222304</vt:lpwstr>
      </vt:variant>
      <vt:variant>
        <vt:i4>1048624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_Toc170222303</vt:lpwstr>
      </vt:variant>
      <vt:variant>
        <vt:i4>1048624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_Toc170222302</vt:lpwstr>
      </vt:variant>
      <vt:variant>
        <vt:i4>1048624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_Toc170222301</vt:lpwstr>
      </vt:variant>
      <vt:variant>
        <vt:i4>1048624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_Toc170222300</vt:lpwstr>
      </vt:variant>
      <vt:variant>
        <vt:i4>1638449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_Toc170222299</vt:lpwstr>
      </vt:variant>
      <vt:variant>
        <vt:i4>1638449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_Toc170222298</vt:lpwstr>
      </vt:variant>
      <vt:variant>
        <vt:i4>1638449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_Toc170222297</vt:lpwstr>
      </vt:variant>
      <vt:variant>
        <vt:i4>1638449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_Toc170222296</vt:lpwstr>
      </vt:variant>
      <vt:variant>
        <vt:i4>1638449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_Toc170222295</vt:lpwstr>
      </vt:variant>
      <vt:variant>
        <vt:i4>1638449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_Toc170222294</vt:lpwstr>
      </vt:variant>
      <vt:variant>
        <vt:i4>1638449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_Toc170222293</vt:lpwstr>
      </vt:variant>
      <vt:variant>
        <vt:i4>1638449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_Toc170222292</vt:lpwstr>
      </vt:variant>
      <vt:variant>
        <vt:i4>1638449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_Toc170222291</vt:lpwstr>
      </vt:variant>
      <vt:variant>
        <vt:i4>1638449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_Toc170222290</vt:lpwstr>
      </vt:variant>
      <vt:variant>
        <vt:i4>1572913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_Toc170222289</vt:lpwstr>
      </vt:variant>
      <vt:variant>
        <vt:i4>1572913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_Toc170222288</vt:lpwstr>
      </vt:variant>
      <vt:variant>
        <vt:i4>1572913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_Toc170222287</vt:lpwstr>
      </vt:variant>
      <vt:variant>
        <vt:i4>1572913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_Toc170222286</vt:lpwstr>
      </vt:variant>
      <vt:variant>
        <vt:i4>1572913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_Toc170222285</vt:lpwstr>
      </vt:variant>
      <vt:variant>
        <vt:i4>1572913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_Toc170222284</vt:lpwstr>
      </vt:variant>
      <vt:variant>
        <vt:i4>1572913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_Toc170222283</vt:lpwstr>
      </vt:variant>
      <vt:variant>
        <vt:i4>1572913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_Toc170222282</vt:lpwstr>
      </vt:variant>
      <vt:variant>
        <vt:i4>1572913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_Toc170222281</vt:lpwstr>
      </vt:variant>
      <vt:variant>
        <vt:i4>1572913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_Toc170222280</vt:lpwstr>
      </vt:variant>
      <vt:variant>
        <vt:i4>1507377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_Toc170222279</vt:lpwstr>
      </vt:variant>
      <vt:variant>
        <vt:i4>1507377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_Toc170222278</vt:lpwstr>
      </vt:variant>
      <vt:variant>
        <vt:i4>1507377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_Toc170222277</vt:lpwstr>
      </vt:variant>
      <vt:variant>
        <vt:i4>1507377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_Toc170222276</vt:lpwstr>
      </vt:variant>
      <vt:variant>
        <vt:i4>1507377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_Toc170222275</vt:lpwstr>
      </vt:variant>
      <vt:variant>
        <vt:i4>1507377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_Toc170222274</vt:lpwstr>
      </vt:variant>
      <vt:variant>
        <vt:i4>1507377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_Toc170222273</vt:lpwstr>
      </vt:variant>
      <vt:variant>
        <vt:i4>1507377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_Toc170222272</vt:lpwstr>
      </vt:variant>
      <vt:variant>
        <vt:i4>1507377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_Toc170222271</vt:lpwstr>
      </vt:variant>
      <vt:variant>
        <vt:i4>1507377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_Toc170222270</vt:lpwstr>
      </vt:variant>
      <vt:variant>
        <vt:i4>1441841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_Toc170222269</vt:lpwstr>
      </vt:variant>
      <vt:variant>
        <vt:i4>1441841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_Toc170222268</vt:lpwstr>
      </vt:variant>
      <vt:variant>
        <vt:i4>1441841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_Toc170222267</vt:lpwstr>
      </vt:variant>
      <vt:variant>
        <vt:i4>1441841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_Toc170222266</vt:lpwstr>
      </vt:variant>
      <vt:variant>
        <vt:i4>1441841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_Toc170222265</vt:lpwstr>
      </vt:variant>
      <vt:variant>
        <vt:i4>1441841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_Toc170222264</vt:lpwstr>
      </vt:variant>
      <vt:variant>
        <vt:i4>1441841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_Toc170222263</vt:lpwstr>
      </vt:variant>
      <vt:variant>
        <vt:i4>1441841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_Toc170222262</vt:lpwstr>
      </vt:variant>
      <vt:variant>
        <vt:i4>1441841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_Toc170222261</vt:lpwstr>
      </vt:variant>
      <vt:variant>
        <vt:i4>1441841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_Toc170222260</vt:lpwstr>
      </vt:variant>
      <vt:variant>
        <vt:i4>1376305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_Toc170222259</vt:lpwstr>
      </vt:variant>
      <vt:variant>
        <vt:i4>1376305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_Toc170222258</vt:lpwstr>
      </vt:variant>
      <vt:variant>
        <vt:i4>1376305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_Toc170222257</vt:lpwstr>
      </vt:variant>
      <vt:variant>
        <vt:i4>1376305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_Toc170222256</vt:lpwstr>
      </vt:variant>
      <vt:variant>
        <vt:i4>1376305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_Toc170222255</vt:lpwstr>
      </vt:variant>
      <vt:variant>
        <vt:i4>1376305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_Toc170222254</vt:lpwstr>
      </vt:variant>
      <vt:variant>
        <vt:i4>1376305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_Toc170222253</vt:lpwstr>
      </vt:variant>
      <vt:variant>
        <vt:i4>1376305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_Toc170222252</vt:lpwstr>
      </vt:variant>
      <vt:variant>
        <vt:i4>1376305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_Toc170222251</vt:lpwstr>
      </vt:variant>
      <vt:variant>
        <vt:i4>1376305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_Toc170222250</vt:lpwstr>
      </vt:variant>
      <vt:variant>
        <vt:i4>1310769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_Toc170222249</vt:lpwstr>
      </vt:variant>
      <vt:variant>
        <vt:i4>1310769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_Toc170222248</vt:lpwstr>
      </vt:variant>
      <vt:variant>
        <vt:i4>1310769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_Toc170222247</vt:lpwstr>
      </vt:variant>
      <vt:variant>
        <vt:i4>1310769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_Toc170222246</vt:lpwstr>
      </vt:variant>
      <vt:variant>
        <vt:i4>1310769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_Toc170222245</vt:lpwstr>
      </vt:variant>
      <vt:variant>
        <vt:i4>1310769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_Toc170222244</vt:lpwstr>
      </vt:variant>
      <vt:variant>
        <vt:i4>1310769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_Toc170222243</vt:lpwstr>
      </vt:variant>
      <vt:variant>
        <vt:i4>1310769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_Toc170222242</vt:lpwstr>
      </vt:variant>
      <vt:variant>
        <vt:i4>1310769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_Toc170222241</vt:lpwstr>
      </vt:variant>
      <vt:variant>
        <vt:i4>1310769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_Toc170222240</vt:lpwstr>
      </vt:variant>
      <vt:variant>
        <vt:i4>1245233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_Toc170222239</vt:lpwstr>
      </vt:variant>
      <vt:variant>
        <vt:i4>1245233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_Toc170222238</vt:lpwstr>
      </vt:variant>
      <vt:variant>
        <vt:i4>1245233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_Toc170222237</vt:lpwstr>
      </vt:variant>
      <vt:variant>
        <vt:i4>1245233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_Toc170222236</vt:lpwstr>
      </vt:variant>
      <vt:variant>
        <vt:i4>1245233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_Toc170222235</vt:lpwstr>
      </vt:variant>
      <vt:variant>
        <vt:i4>1245233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_Toc170222234</vt:lpwstr>
      </vt:variant>
      <vt:variant>
        <vt:i4>1245233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_Toc170222233</vt:lpwstr>
      </vt:variant>
      <vt:variant>
        <vt:i4>1245233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_Toc170222232</vt:lpwstr>
      </vt:variant>
      <vt:variant>
        <vt:i4>1245233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_Toc170222231</vt:lpwstr>
      </vt:variant>
      <vt:variant>
        <vt:i4>1245233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_Toc170222230</vt:lpwstr>
      </vt:variant>
      <vt:variant>
        <vt:i4>1179697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_Toc170222229</vt:lpwstr>
      </vt:variant>
      <vt:variant>
        <vt:i4>1179697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_Toc170222228</vt:lpwstr>
      </vt:variant>
      <vt:variant>
        <vt:i4>1179697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_Toc170222227</vt:lpwstr>
      </vt:variant>
      <vt:variant>
        <vt:i4>1179697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_Toc170222226</vt:lpwstr>
      </vt:variant>
      <vt:variant>
        <vt:i4>1179697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_Toc170222225</vt:lpwstr>
      </vt:variant>
      <vt:variant>
        <vt:i4>1179697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_Toc170222224</vt:lpwstr>
      </vt:variant>
      <vt:variant>
        <vt:i4>1179697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_Toc170222223</vt:lpwstr>
      </vt:variant>
      <vt:variant>
        <vt:i4>1179697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_Toc170222222</vt:lpwstr>
      </vt:variant>
      <vt:variant>
        <vt:i4>1179697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_Toc170222221</vt:lpwstr>
      </vt:variant>
      <vt:variant>
        <vt:i4>1179697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_Toc170222220</vt:lpwstr>
      </vt:variant>
      <vt:variant>
        <vt:i4>1114161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_Toc170222219</vt:lpwstr>
      </vt:variant>
      <vt:variant>
        <vt:i4>1114161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_Toc170222218</vt:lpwstr>
      </vt:variant>
      <vt:variant>
        <vt:i4>1114161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_Toc170222217</vt:lpwstr>
      </vt:variant>
      <vt:variant>
        <vt:i4>1114161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_Toc170222216</vt:lpwstr>
      </vt:variant>
      <vt:variant>
        <vt:i4>1114161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_Toc170222215</vt:lpwstr>
      </vt:variant>
      <vt:variant>
        <vt:i4>1114161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_Toc170222214</vt:lpwstr>
      </vt:variant>
      <vt:variant>
        <vt:i4>1114161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_Toc170222213</vt:lpwstr>
      </vt:variant>
      <vt:variant>
        <vt:i4>1114161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_Toc170222212</vt:lpwstr>
      </vt:variant>
      <vt:variant>
        <vt:i4>1114161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_Toc170222211</vt:lpwstr>
      </vt:variant>
      <vt:variant>
        <vt:i4>1114161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_Toc170222210</vt:lpwstr>
      </vt:variant>
      <vt:variant>
        <vt:i4>1048625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_Toc170222209</vt:lpwstr>
      </vt:variant>
      <vt:variant>
        <vt:i4>1048625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_Toc170222208</vt:lpwstr>
      </vt:variant>
      <vt:variant>
        <vt:i4>1048625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_Toc170222207</vt:lpwstr>
      </vt:variant>
      <vt:variant>
        <vt:i4>1048625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_Toc170222206</vt:lpwstr>
      </vt:variant>
      <vt:variant>
        <vt:i4>1048625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_Toc170222205</vt:lpwstr>
      </vt:variant>
      <vt:variant>
        <vt:i4>1048625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_Toc170222204</vt:lpwstr>
      </vt:variant>
      <vt:variant>
        <vt:i4>1048625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_Toc170222203</vt:lpwstr>
      </vt:variant>
      <vt:variant>
        <vt:i4>1048625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_Toc170222202</vt:lpwstr>
      </vt:variant>
      <vt:variant>
        <vt:i4>1048625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_Toc170222201</vt:lpwstr>
      </vt:variant>
      <vt:variant>
        <vt:i4>1048625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_Toc170222200</vt:lpwstr>
      </vt:variant>
      <vt:variant>
        <vt:i4>1638450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_Toc170222199</vt:lpwstr>
      </vt:variant>
      <vt:variant>
        <vt:i4>1638450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_Toc170222198</vt:lpwstr>
      </vt:variant>
      <vt:variant>
        <vt:i4>1638450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_Toc170222197</vt:lpwstr>
      </vt:variant>
      <vt:variant>
        <vt:i4>1638450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_Toc170222196</vt:lpwstr>
      </vt:variant>
      <vt:variant>
        <vt:i4>1638450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_Toc170222195</vt:lpwstr>
      </vt:variant>
      <vt:variant>
        <vt:i4>1638450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_Toc170222194</vt:lpwstr>
      </vt:variant>
      <vt:variant>
        <vt:i4>1638450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_Toc170222193</vt:lpwstr>
      </vt:variant>
      <vt:variant>
        <vt:i4>1638450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_Toc170222192</vt:lpwstr>
      </vt:variant>
      <vt:variant>
        <vt:i4>1638450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_Toc170222191</vt:lpwstr>
      </vt:variant>
      <vt:variant>
        <vt:i4>1638450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_Toc170222190</vt:lpwstr>
      </vt:variant>
      <vt:variant>
        <vt:i4>1572914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_Toc170222189</vt:lpwstr>
      </vt:variant>
      <vt:variant>
        <vt:i4>1572914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_Toc170222188</vt:lpwstr>
      </vt:variant>
      <vt:variant>
        <vt:i4>1572914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_Toc170222187</vt:lpwstr>
      </vt:variant>
      <vt:variant>
        <vt:i4>1572914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_Toc170222186</vt:lpwstr>
      </vt:variant>
      <vt:variant>
        <vt:i4>1572914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_Toc170222185</vt:lpwstr>
      </vt:variant>
      <vt:variant>
        <vt:i4>1572914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_Toc170222184</vt:lpwstr>
      </vt:variant>
      <vt:variant>
        <vt:i4>1572914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_Toc170222183</vt:lpwstr>
      </vt:variant>
      <vt:variant>
        <vt:i4>1572914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_Toc170222182</vt:lpwstr>
      </vt:variant>
      <vt:variant>
        <vt:i4>1572914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_Toc170222181</vt:lpwstr>
      </vt:variant>
      <vt:variant>
        <vt:i4>1572914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_Toc170222180</vt:lpwstr>
      </vt:variant>
      <vt:variant>
        <vt:i4>1507378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_Toc170222179</vt:lpwstr>
      </vt:variant>
      <vt:variant>
        <vt:i4>1507378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_Toc170222178</vt:lpwstr>
      </vt:variant>
      <vt:variant>
        <vt:i4>1507378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_Toc170222177</vt:lpwstr>
      </vt:variant>
      <vt:variant>
        <vt:i4>1507378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_Toc170222176</vt:lpwstr>
      </vt:variant>
      <vt:variant>
        <vt:i4>1507378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_Toc170222175</vt:lpwstr>
      </vt:variant>
      <vt:variant>
        <vt:i4>1507378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_Toc170222174</vt:lpwstr>
      </vt:variant>
      <vt:variant>
        <vt:i4>1507378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_Toc170222173</vt:lpwstr>
      </vt:variant>
      <vt:variant>
        <vt:i4>1507378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_Toc170222172</vt:lpwstr>
      </vt:variant>
      <vt:variant>
        <vt:i4>1507378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_Toc170222171</vt:lpwstr>
      </vt:variant>
      <vt:variant>
        <vt:i4>1507378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_Toc170222170</vt:lpwstr>
      </vt:variant>
      <vt:variant>
        <vt:i4>1441842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_Toc170222169</vt:lpwstr>
      </vt:variant>
      <vt:variant>
        <vt:i4>1441842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_Toc170222168</vt:lpwstr>
      </vt:variant>
      <vt:variant>
        <vt:i4>1441842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_Toc170222167</vt:lpwstr>
      </vt:variant>
      <vt:variant>
        <vt:i4>1441842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_Toc170222166</vt:lpwstr>
      </vt:variant>
      <vt:variant>
        <vt:i4>1441842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_Toc170222165</vt:lpwstr>
      </vt:variant>
      <vt:variant>
        <vt:i4>1441842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_Toc170222164</vt:lpwstr>
      </vt:variant>
      <vt:variant>
        <vt:i4>1441842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_Toc170222163</vt:lpwstr>
      </vt:variant>
      <vt:variant>
        <vt:i4>1441842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_Toc170222162</vt:lpwstr>
      </vt:variant>
      <vt:variant>
        <vt:i4>1441842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_Toc170222161</vt:lpwstr>
      </vt:variant>
      <vt:variant>
        <vt:i4>1441842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_Toc170222160</vt:lpwstr>
      </vt:variant>
      <vt:variant>
        <vt:i4>1376306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_Toc170222159</vt:lpwstr>
      </vt:variant>
      <vt:variant>
        <vt:i4>1376306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_Toc170222158</vt:lpwstr>
      </vt:variant>
      <vt:variant>
        <vt:i4>1376306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_Toc170222157</vt:lpwstr>
      </vt:variant>
      <vt:variant>
        <vt:i4>1376306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_Toc170222156</vt:lpwstr>
      </vt:variant>
      <vt:variant>
        <vt:i4>1376306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_Toc170222155</vt:lpwstr>
      </vt:variant>
      <vt:variant>
        <vt:i4>1376306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_Toc170222154</vt:lpwstr>
      </vt:variant>
      <vt:variant>
        <vt:i4>1376306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_Toc170222153</vt:lpwstr>
      </vt:variant>
      <vt:variant>
        <vt:i4>1376306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_Toc170222152</vt:lpwstr>
      </vt:variant>
      <vt:variant>
        <vt:i4>1376306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_Toc170222151</vt:lpwstr>
      </vt:variant>
      <vt:variant>
        <vt:i4>1376306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_Toc170222150</vt:lpwstr>
      </vt:variant>
      <vt:variant>
        <vt:i4>1310770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_Toc170222149</vt:lpwstr>
      </vt:variant>
      <vt:variant>
        <vt:i4>1310770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_Toc170222148</vt:lpwstr>
      </vt:variant>
      <vt:variant>
        <vt:i4>1310770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_Toc170222147</vt:lpwstr>
      </vt:variant>
      <vt:variant>
        <vt:i4>1310770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_Toc170222146</vt:lpwstr>
      </vt:variant>
      <vt:variant>
        <vt:i4>1310770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_Toc170222145</vt:lpwstr>
      </vt:variant>
      <vt:variant>
        <vt:i4>1310770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_Toc170222144</vt:lpwstr>
      </vt:variant>
      <vt:variant>
        <vt:i4>1310770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_Toc170222143</vt:lpwstr>
      </vt:variant>
      <vt:variant>
        <vt:i4>1310770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_Toc170222142</vt:lpwstr>
      </vt:variant>
      <vt:variant>
        <vt:i4>1310770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_Toc170222141</vt:lpwstr>
      </vt:variant>
      <vt:variant>
        <vt:i4>1310770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_Toc170222140</vt:lpwstr>
      </vt:variant>
      <vt:variant>
        <vt:i4>1245234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_Toc170222139</vt:lpwstr>
      </vt:variant>
      <vt:variant>
        <vt:i4>1245234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_Toc170222138</vt:lpwstr>
      </vt:variant>
      <vt:variant>
        <vt:i4>1245234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_Toc170222137</vt:lpwstr>
      </vt:variant>
      <vt:variant>
        <vt:i4>1245234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_Toc170222136</vt:lpwstr>
      </vt:variant>
      <vt:variant>
        <vt:i4>1245234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_Toc170222135</vt:lpwstr>
      </vt:variant>
      <vt:variant>
        <vt:i4>1245234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_Toc170222134</vt:lpwstr>
      </vt:variant>
      <vt:variant>
        <vt:i4>1245234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_Toc170222133</vt:lpwstr>
      </vt:variant>
      <vt:variant>
        <vt:i4>1245234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_Toc170222132</vt:lpwstr>
      </vt:variant>
      <vt:variant>
        <vt:i4>1245234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_Toc170222131</vt:lpwstr>
      </vt:variant>
      <vt:variant>
        <vt:i4>1245234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_Toc170222130</vt:lpwstr>
      </vt:variant>
      <vt:variant>
        <vt:i4>1179698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_Toc170222129</vt:lpwstr>
      </vt:variant>
      <vt:variant>
        <vt:i4>1179698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_Toc170222128</vt:lpwstr>
      </vt:variant>
      <vt:variant>
        <vt:i4>1179698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_Toc170222127</vt:lpwstr>
      </vt:variant>
      <vt:variant>
        <vt:i4>1179698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_Toc170222126</vt:lpwstr>
      </vt:variant>
      <vt:variant>
        <vt:i4>1179698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_Toc170222125</vt:lpwstr>
      </vt:variant>
      <vt:variant>
        <vt:i4>1179698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_Toc170222124</vt:lpwstr>
      </vt:variant>
      <vt:variant>
        <vt:i4>1179698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_Toc170222123</vt:lpwstr>
      </vt:variant>
      <vt:variant>
        <vt:i4>1179698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_Toc170222122</vt:lpwstr>
      </vt:variant>
      <vt:variant>
        <vt:i4>1179698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_Toc170222121</vt:lpwstr>
      </vt:variant>
      <vt:variant>
        <vt:i4>1179698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_Toc170222120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_Toc170222119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_Toc170222118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_Toc170222117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_Toc170222116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_Toc170222115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_Toc170222114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_Toc170222113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_Toc170222112</vt:lpwstr>
      </vt:variant>
      <vt:variant>
        <vt:i4>1114162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_Toc170222111</vt:lpwstr>
      </vt:variant>
      <vt:variant>
        <vt:i4>1114162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_Toc170222110</vt:lpwstr>
      </vt:variant>
      <vt:variant>
        <vt:i4>1048626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_Toc170222109</vt:lpwstr>
      </vt:variant>
      <vt:variant>
        <vt:i4>1048626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_Toc170222108</vt:lpwstr>
      </vt:variant>
      <vt:variant>
        <vt:i4>1048626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_Toc170222107</vt:lpwstr>
      </vt:variant>
      <vt:variant>
        <vt:i4>1048626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_Toc170222106</vt:lpwstr>
      </vt:variant>
      <vt:variant>
        <vt:i4>1048626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_Toc170222105</vt:lpwstr>
      </vt:variant>
      <vt:variant>
        <vt:i4>1048626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_Toc170222104</vt:lpwstr>
      </vt:variant>
      <vt:variant>
        <vt:i4>1048626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_Toc170222103</vt:lpwstr>
      </vt:variant>
      <vt:variant>
        <vt:i4>1048626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_Toc170222102</vt:lpwstr>
      </vt:variant>
      <vt:variant>
        <vt:i4>1048626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_Toc170222101</vt:lpwstr>
      </vt:variant>
      <vt:variant>
        <vt:i4>1048626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_Toc170222100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_Toc170222099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_Toc170222098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_Toc170222097</vt:lpwstr>
      </vt:variant>
      <vt:variant>
        <vt:i4>1638451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_Toc170222096</vt:lpwstr>
      </vt:variant>
      <vt:variant>
        <vt:i4>1638451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_Toc170222095</vt:lpwstr>
      </vt:variant>
      <vt:variant>
        <vt:i4>1638451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_Toc170222094</vt:lpwstr>
      </vt:variant>
      <vt:variant>
        <vt:i4>1638451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_Toc170222093</vt:lpwstr>
      </vt:variant>
      <vt:variant>
        <vt:i4>1638451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_Toc170222092</vt:lpwstr>
      </vt:variant>
      <vt:variant>
        <vt:i4>1638451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_Toc170222091</vt:lpwstr>
      </vt:variant>
      <vt:variant>
        <vt:i4>1638451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_Toc170222090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_Toc170222089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_Toc170222088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_Toc170222087</vt:lpwstr>
      </vt:variant>
      <vt:variant>
        <vt:i4>1572915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_Toc170222086</vt:lpwstr>
      </vt:variant>
      <vt:variant>
        <vt:i4>1572915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_Toc170222085</vt:lpwstr>
      </vt:variant>
      <vt:variant>
        <vt:i4>1572915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_Toc170222084</vt:lpwstr>
      </vt:variant>
      <vt:variant>
        <vt:i4>1572915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_Toc170222083</vt:lpwstr>
      </vt:variant>
      <vt:variant>
        <vt:i4>1572915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_Toc170222082</vt:lpwstr>
      </vt:variant>
      <vt:variant>
        <vt:i4>1572915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_Toc170222081</vt:lpwstr>
      </vt:variant>
      <vt:variant>
        <vt:i4>1572915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_Toc170222080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_Toc170222079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_Toc170222078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_Toc170222077</vt:lpwstr>
      </vt:variant>
      <vt:variant>
        <vt:i4>1507379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_Toc170222076</vt:lpwstr>
      </vt:variant>
      <vt:variant>
        <vt:i4>1507379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_Toc170222075</vt:lpwstr>
      </vt:variant>
      <vt:variant>
        <vt:i4>1507379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_Toc170222074</vt:lpwstr>
      </vt:variant>
      <vt:variant>
        <vt:i4>1507379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_Toc170222073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_Toc170222072</vt:lpwstr>
      </vt:variant>
      <vt:variant>
        <vt:i4>1507379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_Toc170222071</vt:lpwstr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_Toc170222070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_Toc170222069</vt:lpwstr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_Toc170222068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_Toc170222067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cơ sở dữ liệu</dc:title>
  <dc:subject>v1.0</dc:subject>
  <dc:creator>Viettel Telecom</dc:creator>
  <cp:keywords>CSDL</cp:keywords>
  <dc:description>v1.0: Tạo mới</dc:description>
  <cp:lastModifiedBy>cntt_khanhltn</cp:lastModifiedBy>
  <cp:revision>2</cp:revision>
  <cp:lastPrinted>2017-03-21T11:03:00Z</cp:lastPrinted>
  <dcterms:created xsi:type="dcterms:W3CDTF">2024-11-15T09:12:00Z</dcterms:created>
  <dcterms:modified xsi:type="dcterms:W3CDTF">2024-11-15T09:12:00Z</dcterms:modified>
  <cp:category>BM</cp:category>
</cp:coreProperties>
</file>